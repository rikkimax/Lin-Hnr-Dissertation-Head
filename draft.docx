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charts/chart1.xml" ContentType="application/vnd.openxmlformats-officedocument.drawingml.chart+xml"/>
  <Override PartName="/word/charts/chart2.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footnotes.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Web routers: An explorative performance review</w:t>
      </w:r>
    </w:p>
    <w:p>
      <w:pPr>
        <w:pStyle w:val="TextBody"/>
        <w:rPr/>
      </w:pPr>
      <w:r>
        <w:rPr/>
      </w:r>
    </w:p>
    <w:p>
      <w:pPr>
        <w:pStyle w:val="Heading1"/>
        <w:rPr/>
      </w:pPr>
      <w:r>
        <w:rPr/>
        <w:t>Abstract</w:t>
      </w:r>
    </w:p>
    <w:p>
      <w:pPr>
        <w:pStyle w:val="TextBody"/>
        <w:rPr/>
      </w:pPr>
      <w:r>
        <w:rPr/>
        <w:t>Almost everyone in today’s societies have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in regards to performance. This dissertation concludes with an overview of the worse possible design and what is a better alternative.</w:t>
      </w:r>
    </w:p>
    <w:p>
      <w:pPr>
        <w:pStyle w:val="Heading1"/>
        <w:rPr/>
      </w:pPr>
      <w:bookmarkStart w:id="0" w:name="_Toc467194263"/>
      <w:bookmarkStart w:id="1" w:name="_Toc236199172"/>
      <w:bookmarkStart w:id="2" w:name="__RefHeading___Toc1221_1091504137"/>
      <w:bookmarkStart w:id="3" w:name="_Toc467892095"/>
      <w:bookmarkStart w:id="4" w:name="_Toc467892045"/>
      <w:bookmarkEnd w:id="0"/>
      <w:bookmarkEnd w:id="1"/>
      <w:bookmarkEnd w:id="2"/>
      <w:bookmarkEnd w:id="3"/>
      <w:bookmarkEnd w:id="4"/>
      <w:r>
        <w:rPr/>
        <w:t>Introduction</w:t>
      </w:r>
    </w:p>
    <w:p>
      <w:pPr>
        <w:pStyle w:val="TextBody"/>
        <w:rPr/>
      </w:pPr>
      <w:r>
        <w:rPr/>
        <w:t>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Markup Language (HTML) as the basis of transmission of information to the user. The rendering of HTML is performed by a web browser, and is sent to the browser from a web server. Web servers can contain applications either separated by a process or embedded into it.</w:t>
      </w:r>
    </w:p>
    <w:p>
      <w:pPr>
        <w:pStyle w:val="TextBody"/>
        <w:rPr/>
      </w:pPr>
      <w:r>
        <w:rPr/>
        <w:t>During optimization stages one of three different areas is considered. Client side, the Javascript being run, how it renders and what its doing in the background all determine its performance and how long it takes to operate. The server side where by optimizing interaction with system resources such as sockets and the file system to prevent sleeping. Lastly determinace of how resources get from the server to client, typically this is done by caching of resources. Each of the three optimization methods directly affects render times to users.</w:t>
      </w:r>
    </w:p>
    <w:p>
      <w:pPr>
        <w:pStyle w:val="TextBody"/>
        <w:rPr/>
      </w:pPr>
      <w:r>
        <w:rPr/>
        <w:t>The focus of research in recent times has been on the client side of web development, as defined by the Hyper Text Transfer Protocol (HTTP) specification</w:t>
      </w:r>
      <w:sdt>
        <w:sdtPr>
          <w:citation/>
        </w:sdtPr>
        <w:sdtContent>
          <w:r>
            <w:rPr/>
            <w:fldChar w:fldCharType="begin"/>
          </w:r>
          <w:r>
            <w:instrText>CITATION Fie99 \l 1033</w:instrText>
          </w:r>
          <w:r>
            <w:fldChar w:fldCharType="separate"/>
          </w:r>
          <w:r>
            <w:t xml:space="preserve"> (Fielding, et al., 1999)</w:t>
          </w:r>
          <w:r>
            <w:fldChar w:fldCharType="end"/>
          </w:r>
        </w:sdtContent>
      </w:sdt>
      <w:r>
        <w:rPr/>
        <w:t>. The main body of research has been to produce better ways to present information, and with the interaction to the user.</w:t>
      </w:r>
    </w:p>
    <w:p>
      <w:pPr>
        <w:pStyle w:val="TextBody"/>
        <w:rPr/>
      </w:pPr>
      <w:r>
        <w:rP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pPr>
        <w:pStyle w:val="BodyText2"/>
        <w:spacing w:lineRule="auto" w:line="360"/>
        <w:rPr/>
      </w:pPr>
      <w:r>
        <w:rP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pPr>
        <w:pStyle w:val="TextBody"/>
        <w:rPr/>
      </w:pPr>
      <w:r>
        <w:rPr/>
        <w:t>While the web router implementation is unseen its performance is crucial to the overall of the response times for a request. This research is to compare the performance of various web router implementations to identifiy potential improvements.</w:t>
      </w:r>
      <w:r>
        <w:br w:type="page"/>
      </w:r>
    </w:p>
    <w:p>
      <w:pPr>
        <w:pStyle w:val="TextBody"/>
        <w:rPr/>
      </w:pPr>
      <w:r>
        <w:rPr/>
      </w:r>
    </w:p>
    <w:p>
      <w:pPr>
        <w:pStyle w:val="Toaheading"/>
        <w:rPr/>
      </w:pPr>
      <w:r>
        <w:rPr/>
        <w:t>Table of Contents</w:t>
      </w:r>
    </w:p>
    <w:p>
      <w:pPr>
        <w:pStyle w:val="Contents1"/>
        <w:rPr/>
      </w:pPr>
      <w:r>
        <w:fldChar w:fldCharType="begin"/>
      </w:r>
      <w:r>
        <w:instrText> TOC \f \o "1-9" \h</w:instrText>
      </w:r>
      <w:r>
        <w:fldChar w:fldCharType="separate"/>
      </w:r>
      <w:hyperlink w:anchor="__RefHeading___Toc1221_1091504137">
        <w:r>
          <w:rPr>
            <w:rStyle w:val="IndexLink"/>
          </w:rPr>
          <w:t>Introduction</w:t>
          <w:tab/>
          <w:t>1</w:t>
        </w:r>
      </w:hyperlink>
    </w:p>
    <w:p>
      <w:pPr>
        <w:pStyle w:val="Contents1"/>
        <w:rPr/>
      </w:pPr>
      <w:hyperlink w:anchor="__RefHeading___Toc1244_433064804">
        <w:r>
          <w:rPr>
            <w:rStyle w:val="IndexLink"/>
          </w:rPr>
          <w:t>Literature Review</w:t>
          <w:tab/>
          <w:t>3</w:t>
        </w:r>
      </w:hyperlink>
    </w:p>
    <w:p>
      <w:pPr>
        <w:pStyle w:val="Contents2"/>
        <w:rPr/>
      </w:pPr>
      <w:hyperlink w:anchor="__RefHeading___Toc1246_433064804">
        <w:r>
          <w:rPr>
            <w:rStyle w:val="IndexLink"/>
          </w:rPr>
          <w:t>Data structures</w:t>
          <w:tab/>
          <w:t>3</w:t>
        </w:r>
      </w:hyperlink>
    </w:p>
    <w:p>
      <w:pPr>
        <w:pStyle w:val="Contents2"/>
        <w:rPr/>
      </w:pPr>
      <w:hyperlink w:anchor="__RefHeading___Toc1248_433064804">
        <w:r>
          <w:rPr>
            <w:rStyle w:val="IndexLink"/>
          </w:rPr>
          <w:t>Current routing approaches</w:t>
          <w:tab/>
          <w:t>3</w:t>
        </w:r>
      </w:hyperlink>
    </w:p>
    <w:p>
      <w:pPr>
        <w:pStyle w:val="Contents2"/>
        <w:rPr/>
      </w:pPr>
      <w:hyperlink w:anchor="__RefHeading___Toc1250_433064804">
        <w:r>
          <w:rPr>
            <w:rStyle w:val="IndexLink"/>
          </w:rPr>
          <w:t>The World Wide Web</w:t>
          <w:tab/>
          <w:t>4</w:t>
        </w:r>
      </w:hyperlink>
    </w:p>
    <w:p>
      <w:pPr>
        <w:pStyle w:val="Contents2"/>
        <w:rPr/>
      </w:pPr>
      <w:hyperlink w:anchor="__RefHeading___Toc1252_433064804">
        <w:r>
          <w:rPr>
            <w:rStyle w:val="IndexLink"/>
          </w:rPr>
          <w:t>The Server</w:t>
          <w:tab/>
          <w:t>5</w:t>
        </w:r>
      </w:hyperlink>
    </w:p>
    <w:p>
      <w:pPr>
        <w:pStyle w:val="Contents3"/>
        <w:rPr/>
      </w:pPr>
      <w:hyperlink w:anchor="__RefHeading___Toc1254_433064804">
        <w:r>
          <w:rPr>
            <w:rStyle w:val="IndexLink"/>
          </w:rPr>
          <w:t>Performance issues</w:t>
          <w:tab/>
          <w:t>6</w:t>
        </w:r>
      </w:hyperlink>
    </w:p>
    <w:p>
      <w:pPr>
        <w:pStyle w:val="Contents1"/>
        <w:rPr/>
      </w:pPr>
      <w:hyperlink w:anchor="__RefHeading___Toc1256_433064804">
        <w:r>
          <w:rPr>
            <w:rStyle w:val="IndexLink"/>
          </w:rPr>
          <w:t>Research context</w:t>
          <w:tab/>
          <w:t>8</w:t>
        </w:r>
      </w:hyperlink>
    </w:p>
    <w:p>
      <w:pPr>
        <w:pStyle w:val="Contents1"/>
        <w:rPr/>
      </w:pPr>
      <w:hyperlink w:anchor="__RefHeading___Toc1258_433064804">
        <w:r>
          <w:rPr>
            <w:rStyle w:val="IndexLink"/>
          </w:rPr>
          <w:t>Method</w:t>
          <w:tab/>
          <w:t>8</w:t>
        </w:r>
      </w:hyperlink>
    </w:p>
    <w:p>
      <w:pPr>
        <w:pStyle w:val="Contents2"/>
        <w:rPr/>
      </w:pPr>
      <w:hyperlink w:anchor="__RefHeading___Toc1260_433064804">
        <w:r>
          <w:rPr>
            <w:rStyle w:val="IndexLink"/>
          </w:rPr>
          <w:t>Implementation</w:t>
          <w:tab/>
          <w:t>9</w:t>
        </w:r>
      </w:hyperlink>
    </w:p>
    <w:p>
      <w:pPr>
        <w:pStyle w:val="Contents3"/>
        <w:rPr/>
      </w:pPr>
      <w:hyperlink w:anchor="__RefHeading___Toc1262_433064804">
        <w:r>
          <w:rPr>
            <w:rStyle w:val="IndexLink"/>
          </w:rPr>
          <w:t>Input</w:t>
          <w:tab/>
          <w:t>9</w:t>
        </w:r>
      </w:hyperlink>
    </w:p>
    <w:p>
      <w:pPr>
        <w:pStyle w:val="Contents3"/>
        <w:rPr/>
      </w:pPr>
      <w:hyperlink w:anchor="__RefHeading___Toc1264_433064804">
        <w:r>
          <w:rPr>
            <w:rStyle w:val="IndexLink"/>
          </w:rPr>
          <w:t>The Routers</w:t>
          <w:tab/>
          <w:t>10</w:t>
        </w:r>
      </w:hyperlink>
    </w:p>
    <w:p>
      <w:pPr>
        <w:pStyle w:val="Contents1"/>
        <w:rPr/>
      </w:pPr>
      <w:hyperlink w:anchor="__RefHeading___Toc1266_433064804">
        <w:r>
          <w:rPr>
            <w:rStyle w:val="IndexLink"/>
          </w:rPr>
          <w:t>Experimental Results and Discussion</w:t>
          <w:tab/>
          <w:t>10</w:t>
        </w:r>
      </w:hyperlink>
    </w:p>
    <w:p>
      <w:pPr>
        <w:pStyle w:val="Contents1"/>
        <w:rPr/>
      </w:pPr>
      <w:hyperlink w:anchor="__RefHeading___Toc1268_433064804">
        <w:r>
          <w:rPr>
            <w:rStyle w:val="IndexLink"/>
          </w:rPr>
          <w:t>Conclusion</w:t>
          <w:tab/>
          <w:t>10</w:t>
        </w:r>
      </w:hyperlink>
    </w:p>
    <w:p>
      <w:pPr>
        <w:pStyle w:val="Contents1"/>
        <w:rPr/>
      </w:pPr>
      <w:hyperlink w:anchor="__RefHeading___Toc1270_433064804">
        <w:r>
          <w:rPr>
            <w:rStyle w:val="IndexLink"/>
          </w:rPr>
          <w:t>Recommendations for Future Work</w:t>
          <w:tab/>
          <w:t>10</w:t>
        </w:r>
      </w:hyperlink>
    </w:p>
    <w:p>
      <w:pPr>
        <w:pStyle w:val="Contents1"/>
        <w:rPr/>
      </w:pPr>
      <w:hyperlink w:anchor="__RefHeading___Toc1272_433064804">
        <w:r>
          <w:rPr>
            <w:rStyle w:val="IndexLink"/>
          </w:rPr>
          <w:t>References</w:t>
          <w:tab/>
          <w:t>10</w:t>
        </w:r>
      </w:hyperlink>
      <w:r>
        <w:fldChar w:fldCharType="end"/>
      </w:r>
    </w:p>
    <w:p>
      <w:pPr>
        <w:pStyle w:val="Normal"/>
        <w:spacing w:lineRule="auto" w:line="360"/>
        <w:rPr>
          <w:b/>
          <w:b/>
          <w:bCs/>
          <w:sz w:val="40"/>
          <w:szCs w:val="32"/>
        </w:rPr>
      </w:pPr>
      <w:r>
        <w:rPr>
          <w:b/>
          <w:bCs/>
          <w:sz w:val="40"/>
          <w:szCs w:val="32"/>
        </w:rPr>
      </w:r>
      <w:r>
        <w:br w:type="page"/>
      </w:r>
    </w:p>
    <w:p>
      <w:pPr>
        <w:pStyle w:val="Heading1"/>
        <w:rPr/>
      </w:pPr>
      <w:bookmarkStart w:id="5" w:name="__RefHeading___Toc1244_433064804"/>
      <w:bookmarkEnd w:id="5"/>
      <w:r>
        <w:rPr/>
        <w:t>Literature Review</w:t>
      </w:r>
    </w:p>
    <w:p>
      <w:pPr>
        <w:pStyle w:val="TextBody"/>
        <w:rPr/>
      </w:pPr>
      <w:r>
        <w:rPr/>
        <w:t>The context in which web routers lies is of the World Wide Web, but to actually understand how they operate, understanding them from the mechanisms that typically represent them like data structures is required. To understand them this literature review looks into the general components of a site loading, how a server operates, general data structures and what existing web servers use.</w:t>
      </w:r>
    </w:p>
    <w:p>
      <w:pPr>
        <w:pStyle w:val="Heading2"/>
        <w:rPr/>
      </w:pPr>
      <w:bookmarkStart w:id="6" w:name="__RefHeading___Toc1250_433064804"/>
      <w:bookmarkEnd w:id="6"/>
      <w:r>
        <w:rPr/>
        <w:t>The World Wide Web</w:t>
      </w:r>
    </w:p>
    <w:sdt>
      <w:sdtPr>
        <w:citation/>
        <w:id w:val="268223710"/>
      </w:sdtPr>
      <w:sdtContent>
        <w:p>
          <w:pPr>
            <w:pStyle w:val="TextBody"/>
            <w:rPr/>
          </w:pPr>
          <w:r>
            <w:rPr/>
            <w:t>The World Wide Web was conceptualised in 1989</w:t>
          </w:r>
          <w:sdt>
            <w:sdtPr>
              <w:citation/>
            </w:sdtPr>
            <w:sdtContent>
              <w:r>
                <w:rPr/>
                <w:fldChar w:fldCharType="begin"/>
              </w:r>
              <w:r>
                <w:instrText>CITATION Hel16 \l 1033</w:instrText>
              </w:r>
              <w:r>
                <w:fldChar w:fldCharType="separate"/>
              </w:r>
              <w:r>
                <w:t xml:space="preserve"> (World Wide Web Consortium, n.d.)</w:t>
              </w:r>
              <w:r>
                <w:fldChar w:fldCharType="end"/>
              </w:r>
            </w:sdtContent>
          </w:sdt>
          <w:r>
            <w:rPr/>
            <w:t xml:space="preserve"> since the</w:t>
          </w:r>
          <w:r>
            <w:rPr/>
            <w:t>n there has been a large uptake in its usage by everyone across the globe to an estimate of 3.4 billion users as of October 8th of 2016</w:t>
          </w:r>
          <w:sdt>
            <w:sdtPr>
              <w:citation/>
            </w:sdtPr>
            <w:sdtContent>
              <w:r>
                <w:rPr/>
                <w:fldChar w:fldCharType="begin"/>
              </w:r>
              <w:r>
                <w:instrText>CITATION Num16 \l 1033</w:instrText>
              </w:r>
              <w:r>
                <w:fldChar w:fldCharType="separate"/>
              </w:r>
              <w:r>
                <w:t xml:space="preserve"> (Internet Live Stats, 2016)</w:t>
              </w:r>
              <w:r>
                <w:fldChar w:fldCharType="end"/>
              </w:r>
            </w:sdtContent>
          </w:sdt>
          <w:r>
            <w:rPr/>
            <w:t>. With every one of those users working with the standards of Unif</w:t>
          </w:r>
          <w:r>
            <w:rPr/>
            <w:t>orm Remote Locator</w:t>
          </w:r>
          <w:r>
            <w:rPr>
              <w:rStyle w:val="FootnoteAnchor"/>
            </w:rPr>
            <w:footnoteReference w:id="2"/>
          </w:r>
          <w:r>
            <w:rPr/>
            <w:t>, Hypertext Transfer protocol</w:t>
          </w:r>
          <w:r>
            <w:rPr/>
            <w:fldChar w:fldCharType="begin"/>
          </w:r>
          <w:r>
            <w:instrText>CITATION Fie99 \l 1033</w:instrText>
          </w:r>
          <w:r>
            <w:fldChar w:fldCharType="separate"/>
          </w:r>
          <w:r>
            <w:t xml:space="preserve"> (Fielding, et al., 1999)</w:t>
          </w:r>
          <w:r>
            <w:fldChar w:fldCharType="end"/>
          </w:r>
          <w:r>
            <w:rPr/>
            <w:t xml:space="preserve"> and Hypertext Markup Language</w:t>
          </w:r>
          <w:r>
            <w:rPr>
              <w:rStyle w:val="FootnoteAnchor"/>
            </w:rPr>
            <w:footnoteReference w:id="3"/>
          </w:r>
          <w:r>
            <w:rPr/>
            <w:t xml:space="preserve"> in some form or another.</w:t>
          </w:r>
        </w:p>
        <w:p>
          <w:pPr>
            <w:pStyle w:val="TextBody"/>
            <w:rPr/>
          </w:pPr>
          <w:r>
            <w:rPr/>
            <w:t>During the early days, many different web browsers and servers were created, the majority of these have since long died off but the legacy that is the definition of each has not. As defined by the World Wide Web Consortium (W3C)</w:t>
          </w:r>
          <w:sdt>
            <w:sdtPr>
              <w:citation/>
            </w:sdtPr>
            <w:sdtContent>
              <w:r>
                <w:rPr/>
                <w:fldChar w:fldCharType="begin"/>
              </w:r>
              <w:r>
                <w:instrText>CITATION How14 \l 1033</w:instrText>
              </w:r>
              <w:r>
                <w:fldChar w:fldCharType="separate"/>
              </w:r>
              <w:r>
                <w:t xml:space="preserve"> (World Wide Web Consortium, 2014)</w:t>
              </w:r>
              <w:r>
                <w:fldChar w:fldCharType="end"/>
              </w:r>
            </w:sdtContent>
          </w:sdt>
          <w:r>
            <w:rPr/>
            <w:t>:</w:t>
          </w:r>
        </w:p>
        <w:p>
          <w:pPr>
            <w:pStyle w:val="TextBody"/>
            <w:numPr>
              <w:ilvl w:val="0"/>
              <w:numId w:val="5"/>
            </w:numPr>
            <w:rPr/>
          </w:pPr>
          <w:r>
            <w:rPr/>
            <w:t>Web browser</w:t>
            <w:br/>
            <w:t>A program which allows the display and execution of a web page for a user. Interacts with a web server to provide any data required. This is the most common form of client.</w:t>
          </w:r>
        </w:p>
        <w:p>
          <w:pPr>
            <w:pStyle w:val="TextBody"/>
            <w:numPr>
              <w:ilvl w:val="0"/>
              <w:numId w:val="5"/>
            </w:numPr>
            <w:rPr/>
          </w:pPr>
          <w:r>
            <w:rPr/>
            <w:t>Web server</w:t>
            <w:br/>
            <w:t>Retrieves files or resources from the file system or some form of backend such as a web application and sends them to the client as requested.</w:t>
          </w:r>
        </w:p>
        <w:p>
          <w:pPr>
            <w:pStyle w:val="TextBody"/>
            <w:numPr>
              <w:ilvl w:val="0"/>
              <w:numId w:val="5"/>
            </w:numPr>
            <w:rPr/>
          </w:pPr>
          <w:r>
            <w:rPr/>
            <w:t>Web Server API or service</w:t>
            <w:br/>
            <w:t>A standalone piece of software that will dynamically create content to send to a client. It communicates in some form to the web server to serve up content to the client.</w:t>
          </w:r>
        </w:p>
        <w:p>
          <w:pPr>
            <w:pStyle w:val="TextBody"/>
            <w:rPr/>
          </w:pPr>
          <w:r>
            <w:rPr/>
            <w:t xml:space="preserve">These components are displayed in </w:t>
          </w:r>
          <w:r>
            <w:rPr/>
            <w:fldChar w:fldCharType="begin"/>
          </w:r>
          <w:r>
            <w:instrText> REF _Ref467762105 \h </w:instrText>
          </w:r>
          <w:r>
            <w:fldChar w:fldCharType="separate"/>
          </w:r>
          <w:r>
            <w:t>Figure 1</w:t>
          </w:r>
          <w:r>
            <w:fldChar w:fldCharType="end"/>
          </w:r>
          <w:r>
            <w:rPr/>
            <w:t>.</w:t>
          </w:r>
        </w:p>
        <w:p>
          <w:pPr>
            <w:pStyle w:val="TextBody"/>
            <w:keepNext/>
            <w:ind w:left="360" w:hanging="0"/>
            <w:rPr/>
          </w:pPr>
          <w:r>
            <w:rPr/>
            <w:drawing>
              <wp:inline distT="0" distB="0" distL="0" distR="0">
                <wp:extent cx="5448935" cy="218186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48935" cy="2181860"/>
                        </a:xfrm>
                        <a:prstGeom prst="rect">
                          <a:avLst/>
                        </a:prstGeom>
                      </pic:spPr>
                    </pic:pic>
                  </a:graphicData>
                </a:graphic>
              </wp:inline>
            </w:drawing>
          </w:r>
        </w:p>
        <w:p>
          <w:pPr>
            <w:pStyle w:val="Caption1"/>
            <w:spacing w:lineRule="auto" w:line="360"/>
            <w:rPr/>
          </w:pPr>
          <w:bookmarkStart w:id="7" w:name="_Ref467762105"/>
          <w:r>
            <w:rPr/>
            <w:t xml:space="preserve">Figure </w:t>
          </w:r>
          <w:r>
            <w:rPr/>
            <w:fldChar w:fldCharType="begin"/>
          </w:r>
          <w:r>
            <w:instrText> SEQ Figure \* ARABIC </w:instrText>
          </w:r>
          <w:r>
            <w:fldChar w:fldCharType="separate"/>
          </w:r>
          <w:r>
            <w:t>1</w:t>
          </w:r>
          <w:r>
            <w:fldChar w:fldCharType="end"/>
          </w:r>
          <w:bookmarkEnd w:id="7"/>
          <w:r>
            <w:rPr/>
            <w:t xml:space="preserve"> The web (HTTP) request + response cycle</w:t>
          </w:r>
        </w:p>
        <w:p>
          <w:pPr>
            <w:pStyle w:val="Caption1"/>
            <w:spacing w:lineRule="auto" w:line="360"/>
            <w:rPr/>
          </w:pPr>
          <w:r>
            <w:rPr/>
          </w:r>
        </w:p>
        <w:p>
          <w:pPr>
            <w:pStyle w:val="TextBody"/>
            <w:rPr/>
          </w:pPr>
          <w:r>
            <w:rPr/>
            <w:t>With greater usage of the internet coinciding and with greater speeds during 1990s as predicted by Nielsen’s Law</w:t>
          </w:r>
          <w:r>
            <w:rPr/>
            <w:fldChar w:fldCharType="begin"/>
          </w:r>
          <w:r>
            <w:instrText>CITATION Nie98 \l 1033</w:instrText>
          </w:r>
          <w:r>
            <w:fldChar w:fldCharType="separate"/>
          </w:r>
          <w:r>
            <w:t xml:space="preserve"> (Nielsen, 1998)</w:t>
          </w:r>
          <w:r>
            <w:fldChar w:fldCharType="end"/>
          </w:r>
          <w:r>
            <w:rPr/>
            <w:t>, companies and developers alike experimented with dynamic web pages allowing for user interactions not possible with static web pages alone. The Common Gateway Interface</w:t>
          </w:r>
          <w:r>
            <w:rPr>
              <w:rStyle w:val="FootnoteAnchor"/>
            </w:rPr>
            <w:footnoteReference w:id="4"/>
          </w:r>
          <w:r>
            <w:rP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would be PHP</w:t>
          </w:r>
          <w:r>
            <w:rPr/>
            <w:fldChar w:fldCharType="begin"/>
          </w:r>
          <w:r>
            <w:instrText>CITATION The16 \l 1033</w:instrText>
          </w:r>
          <w:r>
            <w:fldChar w:fldCharType="separate"/>
          </w:r>
          <w:r>
            <w:t xml:space="preserve"> (The PHP Group)</w:t>
          </w:r>
          <w:r>
            <w:fldChar w:fldCharType="end"/>
          </w:r>
          <w:r>
            <w:rPr/>
            <w:t xml:space="preserve"> and JSP (Java Server Pages) which have the primary purpose of dynamic page creation on each request by the client.</w:t>
          </w:r>
        </w:p>
        <w:p>
          <w:pPr>
            <w:pStyle w:val="Heading2"/>
            <w:spacing w:lineRule="auto" w:line="360"/>
            <w:rPr/>
          </w:pPr>
          <w:bookmarkStart w:id="8" w:name="__RefHeading___Toc1252_433064804"/>
          <w:bookmarkEnd w:id="8"/>
          <w:r>
            <w:rPr/>
            <w:t>The Server</w:t>
          </w:r>
        </w:p>
        <w:p>
          <w:pPr>
            <w:pStyle w:val="TextBody"/>
            <w:rPr/>
          </w:pPr>
          <w:r>
            <w:rP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pPr>
            <w:pStyle w:val="Normal"/>
            <w:spacing w:lineRule="auto" w:line="360"/>
            <w:rPr/>
          </w:pPr>
          <w:r>
            <w:rPr/>
          </w:r>
        </w:p>
        <w:p>
          <w:pPr>
            <w:pStyle w:val="Normal"/>
            <w:keepNext/>
            <w:spacing w:lineRule="auto" w:line="360"/>
            <w:rPr/>
          </w:pPr>
          <w:r>
            <w:rPr/>
            <w:drawing>
              <wp:inline distT="0" distB="0" distL="0" distR="0">
                <wp:extent cx="4199255" cy="31889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199255" cy="3188970"/>
                        </a:xfrm>
                        <a:prstGeom prst="rect">
                          <a:avLst/>
                        </a:prstGeom>
                      </pic:spPr>
                    </pic:pic>
                  </a:graphicData>
                </a:graphic>
              </wp:inline>
            </w:drawing>
          </w:r>
        </w:p>
        <w:p>
          <w:pPr>
            <w:pStyle w:val="Caption1"/>
            <w:spacing w:lineRule="auto" w:line="360"/>
            <w:rPr/>
          </w:pPr>
          <w:bookmarkStart w:id="9" w:name="_Ref467193850"/>
          <w:r>
            <w:rPr>
              <w:b w:val="false"/>
              <w:bCs w:val="false"/>
              <w:szCs w:val="24"/>
            </w:rPr>
            <w:t xml:space="preserve">Figure </w:t>
          </w:r>
          <w:r>
            <w:rPr>
              <w:b w:val="false"/>
              <w:bCs w:val="false"/>
              <w:szCs w:val="24"/>
            </w:rPr>
            <w:fldChar w:fldCharType="begin"/>
          </w:r>
          <w:r>
            <w:instrText> SEQ Figure \* ARABIC </w:instrText>
          </w:r>
          <w:r>
            <w:fldChar w:fldCharType="separate"/>
          </w:r>
          <w:r>
            <w:t>2</w:t>
          </w:r>
          <w:r>
            <w:fldChar w:fldCharType="end"/>
          </w:r>
          <w:r>
            <w:rPr>
              <w:b w:val="false"/>
              <w:bCs w:val="false"/>
              <w:szCs w:val="24"/>
            </w:rPr>
            <w:t xml:space="preserve"> General HTTP request + response processing </w:t>
          </w:r>
          <w:bookmarkEnd w:id="9"/>
          <w:r>
            <w:rPr>
              <w:b w:val="false"/>
              <w:bCs w:val="false"/>
              <w:szCs w:val="24"/>
            </w:rPr>
            <w:t>activities</w:t>
          </w:r>
        </w:p>
        <w:p>
          <w:pPr>
            <w:pStyle w:val="Caption1"/>
            <w:spacing w:lineRule="auto" w:line="360"/>
            <w:rPr/>
          </w:pPr>
          <w:r>
            <w:rPr/>
          </w:r>
        </w:p>
        <w:p>
          <w:pPr>
            <w:pStyle w:val="TextBody"/>
            <w:rPr/>
          </w:pPr>
          <w:r>
            <w:rPr/>
            <w:t xml:space="preserve">A web routers, primary goal is to map an incoming request from a socket to a function (code) to process it. The execution and processing of a request once mapped can be done on the server or specific route handling code in a separate process. The handler can be written in any language. This is shown in </w:t>
          </w:r>
          <w:r>
            <w:rPr/>
            <w:fldChar w:fldCharType="begin"/>
          </w:r>
          <w:r>
            <w:instrText> REF _Ref467193850 \h </w:instrText>
          </w:r>
          <w:r>
            <w:fldChar w:fldCharType="separate"/>
          </w:r>
          <w:r>
            <w:t xml:space="preserve">Figure 2 General HTTP request + response processing </w:t>
          </w:r>
          <w:r>
            <w:fldChar w:fldCharType="end"/>
          </w:r>
          <w:r>
            <w:rPr/>
            <w:t>; it is based upon HTTP 1.x.</w:t>
          </w:r>
        </w:p>
        <w:p>
          <w:pPr>
            <w:pStyle w:val="TextBody"/>
            <w:rPr/>
          </w:pPr>
          <w:r>
            <w:rPr/>
            <w:t>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analysed for best performance. For a web router, these algorithms may give improved performance once they have been analysed and optimised for this use case.</w:t>
          </w:r>
        </w:p>
        <w:p>
          <w:pPr>
            <w:pStyle w:val="Heading3"/>
            <w:numPr>
              <w:ilvl w:val="2"/>
              <w:numId w:val="4"/>
            </w:numPr>
            <w:rPr/>
          </w:pPr>
          <w:bookmarkStart w:id="10" w:name="__RefHeading___Toc1254_433064804"/>
          <w:bookmarkEnd w:id="10"/>
          <w:r>
            <w:rPr/>
            <w:t>Performance issues</w:t>
          </w:r>
        </w:p>
        <w:p>
          <w:pPr>
            <w:pStyle w:val="BodyText2"/>
            <w:spacing w:lineRule="auto" w:line="360"/>
            <w:rPr/>
          </w:pPr>
          <w:r>
            <w:rPr/>
            <w:t>The standard implementation of a web server has the following processing:</w:t>
          </w:r>
        </w:p>
        <w:p>
          <w:pPr>
            <w:pStyle w:val="BodyText2"/>
            <w:numPr>
              <w:ilvl w:val="0"/>
              <w:numId w:val="6"/>
            </w:numPr>
            <w:spacing w:lineRule="auto" w:line="360"/>
            <w:rPr/>
          </w:pPr>
          <w:r>
            <w:rPr/>
            <w:t>Asynchronous socket listener</w:t>
          </w:r>
        </w:p>
        <w:p>
          <w:pPr>
            <w:pStyle w:val="BodyText2"/>
            <w:numPr>
              <w:ilvl w:val="0"/>
              <w:numId w:val="6"/>
            </w:numPr>
            <w:spacing w:lineRule="auto" w:line="360"/>
            <w:rPr/>
          </w:pPr>
          <w:r>
            <w:rPr/>
            <w:t>Thread/Fiber router (choose the thread to handle the request)</w:t>
          </w:r>
        </w:p>
        <w:p>
          <w:pPr>
            <w:pStyle w:val="BodyText2"/>
            <w:numPr>
              <w:ilvl w:val="0"/>
              <w:numId w:val="6"/>
            </w:numPr>
            <w:spacing w:lineRule="auto" w:line="360"/>
            <w:rPr/>
          </w:pPr>
          <w:r>
            <w:rPr/>
            <w:t>HTTP request processing</w:t>
          </w:r>
        </w:p>
        <w:p>
          <w:pPr>
            <w:pStyle w:val="BodyText2"/>
            <w:numPr>
              <w:ilvl w:val="0"/>
              <w:numId w:val="6"/>
            </w:numPr>
            <w:spacing w:lineRule="auto" w:line="360"/>
            <w:rPr/>
          </w:pPr>
          <w:r>
            <w:rPr/>
            <w:t>Routing to handler function</w:t>
          </w:r>
        </w:p>
        <w:p>
          <w:pPr>
            <w:pStyle w:val="BodyText2"/>
            <w:numPr>
              <w:ilvl w:val="0"/>
              <w:numId w:val="6"/>
            </w:numPr>
            <w:spacing w:lineRule="auto" w:line="360"/>
            <w:rPr/>
          </w:pPr>
          <w:r>
            <w:rPr/>
            <w:t>HTTP response creation and return</w:t>
          </w:r>
        </w:p>
        <w:p>
          <w:pPr>
            <w:pStyle w:val="BodyText2"/>
            <w:spacing w:lineRule="auto" w:line="360"/>
            <w:rPr/>
          </w:pPr>
          <w:r>
            <w:rPr/>
            <w:t>In these steps there are a number of potential performance issues:</w:t>
          </w:r>
        </w:p>
        <w:p>
          <w:pPr>
            <w:pStyle w:val="BodyText2"/>
            <w:numPr>
              <w:ilvl w:val="0"/>
              <w:numId w:val="7"/>
            </w:numPr>
            <w:spacing w:lineRule="auto" w:line="360"/>
            <w:rPr/>
          </w:pPr>
          <w:r>
            <w:rPr/>
            <w:t>Non-blocking asynchronous socket listening verses blocking synchronous socket listening</w:t>
          </w:r>
        </w:p>
        <w:p>
          <w:pPr>
            <w:pStyle w:val="BodyText2"/>
            <w:numPr>
              <w:ilvl w:val="0"/>
              <w:numId w:val="7"/>
            </w:numPr>
            <w:spacing w:lineRule="auto" w:line="360"/>
            <w:rPr/>
          </w:pPr>
          <w:r>
            <w:rPr/>
            <w:t>Scheduling of the handling code on a thread/fiber</w:t>
          </w:r>
        </w:p>
        <w:p>
          <w:pPr>
            <w:pStyle w:val="BodyText2"/>
            <w:numPr>
              <w:ilvl w:val="0"/>
              <w:numId w:val="7"/>
            </w:numPr>
            <w:spacing w:lineRule="auto" w:line="360"/>
            <w:rPr/>
          </w:pPr>
          <w:r>
            <w:rPr/>
            <w:t>Blocking operations (e.g. communicating with the database, file reading/writing)</w:t>
          </w:r>
        </w:p>
        <w:p>
          <w:pPr>
            <w:pStyle w:val="BodyText2"/>
            <w:spacing w:lineRule="auto" w:line="360"/>
            <w:rPr/>
          </w:pPr>
          <w:r>
            <w:rPr/>
            <w:t>These have been worked on by developers since the beginning of the web, but comparatively little has been done in the routing component. Hence the focus of this study is on improving the performance of the web router.</w:t>
          </w:r>
        </w:p>
        <w:p>
          <w:pPr>
            <w:pStyle w:val="Heading2"/>
            <w:rPr/>
          </w:pPr>
          <w:r>
            <w:rPr/>
            <w:t>Data structures</w:t>
          </w:r>
        </w:p>
        <w:p>
          <w:pPr>
            <w:pStyle w:val="TextBody"/>
            <w:rPr/>
          </w:pPr>
          <w:r>
            <w:rPr/>
            <w:t>In computer science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pPr>
            <w:pStyle w:val="TextBody"/>
            <w:rPr/>
          </w:pPr>
          <w:r>
            <w:rPr/>
            <w:t>Lists are a more expensive method (in amount of memory allocated and lookup times) to perform storage of linear data. The benefit of using a List over an array is having faster insertion and removal times.</w:t>
          </w:r>
        </w:p>
        <w:p>
          <w:pPr>
            <w:pStyle w:val="TextBody"/>
            <w:rPr/>
          </w:pPr>
          <w:r>
            <w:rPr/>
            <w:t>A Tree graph instead of storing data linearly, stores data separated with multi layers of parents and children. This separation is very good for decreasing lookup times for data that is similar but with vast differences later on, which is the case with routes. Typically there is a root node with a set of children associated with it. The root node itself doesn’t have a value but is the starting point for lookup. Each node has children and a parent.</w:t>
          </w:r>
        </w:p>
        <w:p>
          <w:pPr>
            <w:pStyle w:val="TextBody"/>
            <w:spacing w:lineRule="auto" w:line="360"/>
            <w:rPr/>
          </w:pPr>
          <w:r>
            <w:rPr/>
            <w:t>TODO: references!</w:t>
          </w:r>
        </w:p>
        <w:p>
          <w:pPr>
            <w:pStyle w:val="Heading2"/>
            <w:spacing w:lineRule="auto" w:line="360"/>
            <w:rPr/>
          </w:pPr>
          <w:r>
            <w:rPr/>
            <w:t>Current routing approaches</w:t>
          </w:r>
        </w:p>
        <w:p>
          <w:pPr>
            <w:pStyle w:val="TextBody"/>
            <w:rPr/>
          </w:pPr>
          <w:r>
            <w:rP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pPr>
            <w:pStyle w:val="BodyText2"/>
            <w:spacing w:lineRule="auto" w:line="360"/>
            <w:rPr/>
          </w:pPr>
          <w:r>
            <w:rPr/>
            <w:t>There is a variety of different methods used in implementing a web router. The main ones used are: tree graphs such as a Red-Black as implemented in Nginx</w:t>
          </w:r>
          <w:r>
            <w:rPr>
              <w:rStyle w:val="FootnoteAnchor"/>
            </w:rPr>
            <w:footnoteReference w:id="5"/>
          </w:r>
          <w:r>
            <w:rPr/>
            <w:t xml:space="preserve"> or a single Regular Expression (regex)</w:t>
          </w:r>
          <w:r>
            <w:rPr/>
            <w:fldChar w:fldCharType="begin"/>
          </w:r>
          <w:r>
            <w:instrText>CITATION Pop14 \l 1033</w:instrText>
          </w:r>
          <w:r>
            <w:fldChar w:fldCharType="separate"/>
          </w:r>
          <w:r>
            <w:t xml:space="preserve"> (Popov, 2014)</w:t>
          </w:r>
          <w:r>
            <w:fldChar w:fldCharType="end"/>
          </w:r>
          <w:r>
            <w:rPr/>
            <w:t>. A single regex can simplify the code required but will result in a limited functionality</w:t>
          </w:r>
        </w:p>
        <w:p>
          <w:pPr>
            <w:pStyle w:val="BodyText2"/>
            <w:spacing w:lineRule="auto" w:line="360"/>
            <w:rPr/>
          </w:pPr>
          <w:r>
            <w:rP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pPr>
            <w:pStyle w:val="BodyText2"/>
            <w:spacing w:lineRule="auto" w:line="360"/>
            <w:rPr/>
          </w:pPr>
          <w:r>
            <w:rP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pPr>
            <w:pStyle w:val="BodyText2"/>
            <w:spacing w:lineRule="auto" w:line="360"/>
            <w:rPr/>
          </w:pPr>
          <w:r>
            <w:rPr/>
            <w:t>In non-regex approaches, more information is stored in the data structure (HTTP method, port etc.). This allows the routing algorithm to use other conditions such as the HTTP request fields of User-Agent, Referer or Host. Support for this significantly increases the complexity of the implementation and limited research into this area was discovered in the creation of this proposal.</w:t>
          </w:r>
        </w:p>
        <w:p>
          <w:pPr>
            <w:pStyle w:val="BodyText2"/>
            <w:spacing w:lineRule="auto" w:line="360"/>
            <w:rPr/>
          </w:pPr>
          <w:r>
            <w:rPr/>
            <w:t>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w:t>
          </w:r>
          <w:sdt>
            <w:sdtPr>
              <w:citation/>
            </w:sdtPr>
            <w:sdtContent>
              <w:r>
                <w:rPr/>
                <w:fldChar w:fldCharType="begin"/>
              </w:r>
              <w:r>
                <w:instrText>CITATION Ros00 \l 1033</w:instrText>
              </w:r>
              <w:r>
                <w:fldChar w:fldCharType="separate"/>
              </w:r>
              <w:r>
                <w:t xml:space="preserve"> (Ross &amp; Rao, 2000)</w:t>
              </w:r>
              <w:r>
                <w:fldChar w:fldCharType="end"/>
              </w:r>
            </w:sdtContent>
          </w:sdt>
          <w:r>
            <w:rPr/>
            <w:t xml:space="preserve">. </w:t>
          </w:r>
          <w:r>
            <w:br w:type="page"/>
          </w:r>
        </w:p>
        <w:p>
          <w:pPr>
            <w:pStyle w:val="Heading1"/>
            <w:rPr/>
          </w:pPr>
          <w:bookmarkStart w:id="11" w:name="__RefHeading___Toc1256_433064804"/>
          <w:bookmarkEnd w:id="11"/>
          <w:r>
            <w:rPr/>
            <w:t>Research context</w:t>
          </w:r>
        </w:p>
        <w:p>
          <w:pPr>
            <w:pStyle w:val="TextBody"/>
            <w:rPr/>
          </w:pPr>
          <w:r>
            <w:rPr/>
            <w:t>The research proposal presented here has the end goal of trying to improve web routing performance which could make the world wide web faster. In previous work a considerable amount of research has gone into making the web faster by focusing upon the total performance of the web.</w:t>
          </w:r>
        </w:p>
        <w:p>
          <w:pPr>
            <w:pStyle w:val="TextBody"/>
            <w:rPr/>
          </w:pPr>
          <w:r>
            <w:rPr/>
            <w:t>The overarching goal is to determine the performance of various web router algorithms for a given set of web request scenarios.</w:t>
          </w:r>
        </w:p>
        <w:p>
          <w:pPr>
            <w:pStyle w:val="TextBody"/>
            <w:rPr/>
          </w:pPr>
          <w:r>
            <w:rPr/>
            <w:t>From this a set of sub-questions is formulated to help reach the overall research goal.</w:t>
          </w:r>
        </w:p>
        <w:p>
          <w:pPr>
            <w:pStyle w:val="TextBody"/>
            <w:numPr>
              <w:ilvl w:val="0"/>
              <w:numId w:val="8"/>
            </w:numPr>
            <w:rPr/>
          </w:pPr>
          <w:r>
            <w:rPr/>
            <w:t>What are the current performance metrics associated with the request/response cycle?</w:t>
          </w:r>
        </w:p>
        <w:p>
          <w:pPr>
            <w:pStyle w:val="TextBody"/>
            <w:numPr>
              <w:ilvl w:val="0"/>
              <w:numId w:val="8"/>
            </w:numPr>
            <w:rPr/>
          </w:pPr>
          <w:r>
            <w:rPr/>
            <w:t>What are common algorithms that web routers use and how do they relate to those used in other fields?</w:t>
          </w:r>
        </w:p>
        <w:p>
          <w:pPr>
            <w:pStyle w:val="TextBody"/>
            <w:numPr>
              <w:ilvl w:val="0"/>
              <w:numId w:val="8"/>
            </w:numPr>
            <w:rPr/>
          </w:pPr>
          <w:r>
            <w:rPr/>
            <w:t>What are the performance characteristics of commonly used algorithms to implement a web router given a range of routing scenarios as input?</w:t>
          </w:r>
        </w:p>
        <w:p>
          <w:pPr>
            <w:pStyle w:val="TextBody"/>
            <w:rPr/>
          </w:pPr>
          <w:r>
            <w:rPr/>
            <w:t>The results of this investigation will allow for potential improvements in web router performance to be identified.</w:t>
          </w:r>
        </w:p>
        <w:p>
          <w:pPr>
            <w:pStyle w:val="Heading1"/>
            <w:rPr/>
          </w:pPr>
          <w:bookmarkStart w:id="12" w:name="__RefHeading___Toc1258_433064804"/>
          <w:bookmarkEnd w:id="12"/>
          <w:r>
            <w:rPr/>
            <w:t>Method</w:t>
          </w:r>
        </w:p>
        <w:p>
          <w:pPr>
            <w:pStyle w:val="TextBody"/>
            <w:rPr/>
          </w:pPr>
          <w:r>
            <w:rPr/>
            <w:t>A benchmark harness will be created to execute tests to record the timings for routing of requests. The harness will provide a common interface to allow the timings to be gathered the same way for each web router implementation to be tested and compared.</w:t>
          </w:r>
        </w:p>
        <w:p>
          <w:pPr>
            <w:pStyle w:val="TextBody"/>
            <w:rPr/>
          </w:pPr>
          <w:r>
            <w:rP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pPr>
            <w:pStyle w:val="TextBody"/>
            <w:rPr/>
          </w:pPr>
          <w:r>
            <w:rPr/>
            <w:t>The design of the routes used in the data sets include: static paths “/my/path/goes/here” with variable number of parts “/part”, a number of parameters (aka “variables”) “/my/path/:variable” and a catch all “/my/path/*” for all values following the previous values. These will be combined into the forms: “/path/:vars/*”, “/path/*” and “/path/:vars” with path and vars being variable in number. The combination and complexity will be produced algorithmically for the purposes of testing as many corner cases as possible.</w:t>
          </w:r>
        </w:p>
        <w:p>
          <w:pPr>
            <w:pStyle w:val="TextBody"/>
            <w:rPr/>
          </w:pPr>
          <w:r>
            <w:rPr/>
            <w:t>Different input sets will be generated by: how many path parts they contain, the number of parameters/variables and how many have a catch all.</w:t>
          </w:r>
        </w:p>
        <w:p>
          <w:pPr>
            <w:pStyle w:val="TextBody"/>
            <w:rPr/>
          </w:pPr>
          <w:r>
            <w:rP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pPr>
            <w:pStyle w:val="TextBody"/>
            <w:rPr/>
          </w:pPr>
          <w:r>
            <w:rPr/>
            <w:t>The computer that will perform the benchmarking has the following specification:</w:t>
          </w:r>
        </w:p>
        <w:p>
          <w:pPr>
            <w:pStyle w:val="TextBody"/>
            <w:numPr>
              <w:ilvl w:val="0"/>
              <w:numId w:val="9"/>
            </w:numPr>
            <w:rPr/>
          </w:pPr>
          <w:r>
            <w:rPr/>
            <w:t>CPU: Intel Xeon v3 E5-2630, 8 cores at 2.4ghz base frequency and 20mb cache</w:t>
          </w:r>
        </w:p>
        <w:p>
          <w:pPr>
            <w:pStyle w:val="TextBody"/>
            <w:numPr>
              <w:ilvl w:val="0"/>
              <w:numId w:val="9"/>
            </w:numPr>
            <w:rPr/>
          </w:pPr>
          <w:r>
            <w:rPr/>
            <w:t>Memory: DDR4 64GB at 3200mhz</w:t>
          </w:r>
        </w:p>
        <w:p>
          <w:pPr>
            <w:pStyle w:val="TextBody"/>
            <w:numPr>
              <w:ilvl w:val="0"/>
              <w:numId w:val="9"/>
            </w:numPr>
            <w:rPr/>
          </w:pPr>
          <w:r>
            <w:rPr/>
            <w:t>OS: Windows 10</w:t>
          </w:r>
        </w:p>
        <w:p>
          <w:pPr>
            <w:pStyle w:val="TextBody"/>
            <w:rPr/>
          </w:pPr>
          <w:r>
            <w:rP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pPr>
            <w:pStyle w:val="TextBody"/>
            <w:rPr/>
          </w:pPr>
          <w:r>
            <w:rPr/>
            <w:t>Once the results have been gathered, graphs comparing multiples for a test set as well as comparing specific multiples between implementations for a test set. Particular attention will be paid to outliers within these graphs to determine problems of the implementation. Comparisons will also be made between test sets to determine how the type of web requests impacts performance.</w:t>
          </w:r>
        </w:p>
        <w:p>
          <w:pPr>
            <w:pStyle w:val="TextBody"/>
            <w:rPr/>
          </w:pPr>
          <w:r>
            <w:rPr/>
            <w:t>TODO: need an experimental design in here</w:t>
          </w:r>
        </w:p>
        <w:p>
          <w:pPr>
            <w:pStyle w:val="Heading2"/>
            <w:rPr/>
          </w:pPr>
          <w:bookmarkStart w:id="13" w:name="__RefHeading___Toc1260_433064804"/>
          <w:bookmarkEnd w:id="13"/>
          <w:r>
            <w:rPr/>
            <w:t>Implementation</w:t>
          </w:r>
        </w:p>
        <w:p>
          <w:pPr>
            <w:pStyle w:val="TextBody"/>
            <w:rPr/>
          </w:pPr>
          <w:r>
            <w:rPr/>
            <w:t>For the implementation two sets of artifacts were created, code and the data sets. The data sets comprise of a variety of values generating a set of website route descriptors that are to be benchmarked. Secondly the routers themselves as code within the benchmarking framework that was as well created.</w:t>
          </w:r>
        </w:p>
        <w:p>
          <w:pPr>
            <w:pStyle w:val="TextBody"/>
            <w:rPr/>
          </w:pPr>
          <w:r>
            <w:rPr/>
            <w:t>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ssl support.</w:t>
          </w:r>
        </w:p>
        <w:p>
          <w:pPr>
            <w:pStyle w:val="Heading3"/>
            <w:numPr>
              <w:ilvl w:val="2"/>
              <w:numId w:val="4"/>
            </w:numPr>
            <w:rPr/>
          </w:pPr>
          <w:bookmarkStart w:id="14" w:name="__RefHeading___Toc1262_433064804"/>
          <w:bookmarkEnd w:id="14"/>
          <w:r>
            <w:rPr/>
            <w:t>Data sets</w:t>
          </w:r>
        </w:p>
        <w:p>
          <w:pPr>
            <w:pStyle w:val="TextBody"/>
            <w:rPr/>
          </w:pPr>
          <w:r>
            <w:rPr/>
            <w:t>The benchmark input data was generated using a generator which had its input provided by a script. The input generator produces a unique set of routes given a max number of entries, parts, parameters and tests per route. These can be combined together to produce a multi-site input into the router benchmarker.</w:t>
          </w:r>
        </w:p>
        <w:p>
          <w:pPr>
            <w:pStyle w:val="TextBody"/>
            <w:rPr/>
          </w:pPr>
          <w:r>
            <w:rPr/>
            <w:t>The benchmark data generator runner script used a variety of values for max number of entries, parts, parameters, tests, specific number of sites and iterations. The number of catch all was derived from max parts and max parameters. The set of values that was used were:</w:t>
          </w:r>
        </w:p>
      </w:sdtContent>
    </w:sdt>
    <w:tbl>
      <w:tblPr>
        <w:tblW w:w="4590" w:type="dxa"/>
        <w:jc w:val="left"/>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firstRow="0" w:noVBand="0" w:lastRow="0" w:firstColumn="0" w:lastColumn="0" w:noHBand="0" w:val="0000"/>
      </w:tblPr>
      <w:tblGrid>
        <w:gridCol w:w="1980"/>
        <w:gridCol w:w="2609"/>
      </w:tblGrid>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Max entries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rPr/>
            </w:pPr>
            <w:r>
              <w:rPr/>
              <w:t>10, 20, 50, 100, 200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Max parts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rPr/>
            </w:pPr>
            <w:r>
              <w:rPr/>
              <w:t>5, 10, 20, 30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Max parameters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rPr/>
            </w:pPr>
            <w:r>
              <w:rPr/>
              <w:t>4, 10, 20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Max tests</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rPr/>
            </w:pPr>
            <w:r>
              <w:rPr/>
              <w:t>1, 2, 3, 5, 10, 20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Site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rPr/>
            </w:pPr>
            <w:r>
              <w:rPr/>
              <w:t>1, 2, 3, 5, 10, 20, 30, 100</w:t>
            </w:r>
          </w:p>
        </w:tc>
      </w:tr>
      <w:tr>
        <w:trPr/>
        <w:tc>
          <w:tcPr>
            <w:tcW w:w="1980" w:type="dxa"/>
            <w:tcBorders>
              <w:top w:val="single" w:sz="2" w:space="0" w:color="000001"/>
              <w:left w:val="single" w:sz="2" w:space="0" w:color="000001"/>
              <w:bottom w:val="single" w:sz="2" w:space="0" w:color="000001"/>
              <w:insideH w:val="single" w:sz="2" w:space="0" w:color="000001"/>
            </w:tcBorders>
            <w:shd w:color="auto" w:fill="auto" w:val="clear"/>
            <w:tcMar>
              <w:left w:w="12" w:type="dxa"/>
            </w:tcMar>
          </w:tcPr>
          <w:p>
            <w:pPr>
              <w:pStyle w:val="TableContents"/>
              <w:rPr/>
            </w:pPr>
            <w:r>
              <w:rPr/>
              <w:t>Iterations count</w:t>
            </w:r>
          </w:p>
        </w:tc>
        <w:tc>
          <w:tcPr>
            <w:tcW w:w="26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12" w:type="dxa"/>
            </w:tcMar>
          </w:tcPr>
          <w:p>
            <w:pPr>
              <w:pStyle w:val="TableContents"/>
              <w:rPr/>
            </w:pPr>
            <w:r>
              <w:rPr/>
              <w:t>1, 10, 100, 1_000</w:t>
            </w:r>
          </w:p>
        </w:tc>
      </w:tr>
    </w:tbl>
    <w:p>
      <w:pPr>
        <w:pStyle w:val="TextBody"/>
        <w:rPr/>
      </w:pPr>
      <w:r>
        <w:rPr/>
      </w:r>
    </w:p>
    <w:p>
      <w:pPr>
        <w:pStyle w:val="TextBody"/>
        <w:rPr/>
      </w:pPr>
      <w:r>
        <w:rPr/>
        <w:t>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w:t>
      </w:r>
    </w:p>
    <w:p>
      <w:pPr>
        <w:pStyle w:val="TextBody"/>
        <w:rPr/>
      </w:pPr>
      <w:r>
        <w:rPr/>
        <w:t>TODO: show an input set and exmplify it</w:t>
      </w:r>
    </w:p>
    <w:p>
      <w:pPr>
        <w:pStyle w:val="TextBody"/>
        <w:rPr/>
      </w:pPr>
      <w:r>
        <w:rPr/>
        <w:t>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pPr>
        <w:pStyle w:val="TextBody"/>
        <w:rPr/>
      </w:pPr>
      <w:bookmarkStart w:id="15" w:name="_GoBack"/>
      <w:bookmarkEnd w:id="15"/>
      <w:r>
        <w:rPr/>
        <w:t>TODO: reference table figure</w:t>
      </w:r>
    </w:p>
    <w:p>
      <w:pPr>
        <w:pStyle w:val="Heading3"/>
        <w:numPr>
          <w:ilvl w:val="2"/>
          <w:numId w:val="4"/>
        </w:numPr>
        <w:rPr/>
      </w:pPr>
      <w:bookmarkStart w:id="16" w:name="__RefHeading___Toc1264_433064804"/>
      <w:bookmarkEnd w:id="16"/>
      <w:r>
        <w:rPr/>
        <w:t>The Routers</w:t>
      </w:r>
    </w:p>
    <w:p>
      <w:pPr>
        <w:pStyle w:val="TextBody"/>
        <w:rPr/>
      </w:pPr>
      <w:r>
        <w:rP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(std.regex). This implementation does not perform JIT’ing or any fancy/complex tricks to make it significantly faster making it a good base for how good/bad it can be.</w:t>
      </w:r>
    </w:p>
    <w:p>
      <w:pPr>
        <w:pStyle w:val="TextBody"/>
        <w:rPr/>
      </w:pPr>
      <w:r>
        <w:rPr/>
        <w:t>The list router utilised an array that was formatted based upon hostname, if there was a catch all and the path itself. This was done so that once it started matching and didn’t find any more matchable entries it would stop.</w:t>
      </w:r>
    </w:p>
    <w:p>
      <w:pPr>
        <w:pStyle w:val="TextBody"/>
        <w:rPr/>
      </w:pPr>
      <w:r>
        <w:rPr/>
        <w:t>The tree graph used a hierarchical set of nodes with each node have its own children (the path segment) and if it was a variable. Preference was given to non-variables but if one could not be found variable and finally catch all was used for routing.</w:t>
      </w:r>
    </w:p>
    <w:p>
      <w:pPr>
        <w:pStyle w:val="TextBody"/>
        <w:rPr/>
      </w:pPr>
      <w:r>
        <w:rPr/>
        <w:t>Finally the last router regex was implemented by using D’s std.regex (available in the standard library).</w:t>
      </w:r>
    </w:p>
    <w:p>
      <w:pPr>
        <w:pStyle w:val="TextBody"/>
        <w:rPr/>
      </w:pPr>
      <w:r>
        <w:rPr/>
        <w:t>All routers and benchmarking suite was compiled using dmd 2.073.0 in release mode with optimizations turned on. LDC (LLVM) during implementation was unable to compile the suite as it required a feature from std.regex that was only available in the latest version.</w:t>
      </w:r>
    </w:p>
    <w:p>
      <w:pPr>
        <w:pStyle w:val="TextBody"/>
        <w:rPr/>
      </w:pPr>
      <w:r>
        <w:rPr/>
      </w:r>
    </w:p>
    <w:p>
      <w:pPr>
        <w:pStyle w:val="Heading1"/>
        <w:rPr/>
      </w:pPr>
      <w:bookmarkStart w:id="17" w:name="__RefHeading___Toc1266_433064804"/>
      <w:bookmarkEnd w:id="17"/>
      <w:r>
        <w:rPr/>
        <w:t>Experimental Results and Discussion</w:t>
      </w:r>
    </w:p>
    <w:p>
      <w:pPr>
        <w:pStyle w:val="TextBody"/>
        <w:rPr/>
      </w:pPr>
      <w:r>
        <w:rPr/>
        <w:t>The results were gathered in a continuous time period of over a week. In initial analysis results gathered earlier in the benchmarking process appeared to be most representative of real world usage and have less irregularities visible. This was based upon the time taken for the amount of work done per input set and resulting data. Because of this the assumption that 100-150 results had irregularities and should be considered less viable was taken.</w:t>
      </w:r>
    </w:p>
    <w:p>
      <w:pPr>
        <w:pStyle w:val="TextBody"/>
        <w:rPr/>
      </w:pPr>
      <w:r>
        <w:rP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pPr>
        <w:pStyle w:val="TextBody"/>
        <w:rPr/>
      </w:pPr>
      <w:r>
        <w:rPr/>
        <w:t>TODO: reference Time period results heading</w:t>
      </w:r>
    </w:p>
    <w:p>
      <w:pPr>
        <w:pStyle w:val="TextBody"/>
        <w:rPr/>
      </w:pPr>
      <w:r>
        <w:rPr/>
        <w:t>Each router implementation results are studied in separate case studies in an attempt to understand each of there's characteristics.</w:t>
      </w:r>
    </w:p>
    <w:p>
      <w:pPr>
        <w:pStyle w:val="Heading2"/>
        <w:rPr/>
      </w:pPr>
      <w:r>
        <w:rPr/>
        <w:t>Time period of results</w:t>
      </w:r>
    </w:p>
    <w:p>
      <w:pPr>
        <w:pStyle w:val="TextBody"/>
        <w:rPr/>
      </w:pPr>
      <w:r>
        <w:rP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pPr>
        <w:pStyle w:val="TextBody"/>
        <w:rPr/>
      </w:pPr>
      <w:r>
        <w:rPr>
          <w:position w:val="0"/>
          <w:sz w:val="24"/>
          <w:sz w:val="24"/>
          <w:vertAlign w:val="baseline"/>
        </w:rPr>
        <w:t xml:space="preserve">The following table of </w:t>
      </w:r>
      <w:bookmarkStart w:id="18" w:name="__DdeLink__492_1865571884"/>
      <w:r>
        <w:rPr>
          <w:position w:val="0"/>
          <w:sz w:val="24"/>
          <w:sz w:val="24"/>
          <w:vertAlign w:val="baseline"/>
        </w:rPr>
        <w:t>R</w:t>
      </w:r>
      <w:r>
        <w:rPr>
          <w:sz w:val="24"/>
          <w:vertAlign w:val="superscript"/>
        </w:rPr>
        <w:t>2</w:t>
      </w:r>
      <w:bookmarkEnd w:id="18"/>
      <w:r>
        <w:rPr>
          <w:sz w:val="24"/>
          <w:vertAlign w:val="superscript"/>
        </w:rPr>
        <w:t xml:space="preserve"> </w:t>
      </w:r>
      <w:r>
        <w:rPr>
          <w:position w:val="0"/>
          <w:sz w:val="24"/>
          <w:sz w:val="24"/>
          <w:vertAlign w:val="baseline"/>
        </w:rPr>
        <w:t>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9972"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Set 0-50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Set 50-100</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Set 100-150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List</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0.05523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0.04737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0.11400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0.04176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0.03878</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0.09072</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0.03768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0.04476</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0.07980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Optimized Tree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0.04018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0.03989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0.09001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Optimized Regex</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0.03910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27" w:type="dxa"/>
            </w:tcMar>
          </w:tcPr>
          <w:p>
            <w:pPr>
              <w:pStyle w:val="TableContents"/>
              <w:rPr/>
            </w:pPr>
            <w:r>
              <w:rPr/>
              <w:t>0.05197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7" w:type="dxa"/>
            </w:tcMar>
          </w:tcPr>
          <w:p>
            <w:pPr>
              <w:pStyle w:val="TableContents"/>
              <w:rPr/>
            </w:pPr>
            <w:r>
              <w:rPr/>
              <w:t>0.05632</w:t>
            </w:r>
          </w:p>
        </w:tc>
      </w:tr>
    </w:tbl>
    <w:p>
      <w:pPr>
        <w:pStyle w:val="TextBody"/>
        <w:rPr/>
      </w:pPr>
      <w:r>
        <w:rPr>
          <w:position w:val="0"/>
          <w:sz w:val="24"/>
          <w:sz w:val="24"/>
          <w:vertAlign w:val="baseline"/>
        </w:rPr>
        <w:t>The table was graphed to determine if any trends were occurring in data matching.</w:t>
      </w:r>
    </w:p>
    <w:p>
      <w:pPr>
        <w:pStyle w:val="TextBody"/>
        <w:rPr>
          <w:position w:val="0"/>
          <w:sz w:val="24"/>
          <w:sz w:val="24"/>
          <w:vertAlign w:val="baseline"/>
        </w:rPr>
      </w:pPr>
      <w:r>
        <w:rPr/>
        <w:drawing>
          <wp:inline distT="0" distB="0" distL="0" distR="0">
            <wp:extent cx="6061710" cy="3409315"/>
            <wp:effectExtent l="0" t="0" r="0" b="0"/>
            <wp:docPr id="3"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TextBody"/>
        <w:rPr/>
      </w:pPr>
      <w:r>
        <w:rPr>
          <w:position w:val="0"/>
          <w:sz w:val="24"/>
          <w:sz w:val="24"/>
          <w:vertAlign w:val="baseline"/>
        </w:rP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pPr>
        <w:pStyle w:val="Heading2"/>
        <w:rPr/>
      </w:pPr>
      <w:r>
        <w:rPr/>
        <w:t>Case studies</w:t>
      </w:r>
    </w:p>
    <w:p>
      <w:pPr>
        <w:pStyle w:val="TextBody"/>
        <w:rPr/>
      </w:pPr>
      <w:r>
        <w:rPr/>
        <w:t>Each router type (List, Tree, Regex) is separated into its own case study, if included an optimized router implementation is considered as part of the study.</w:t>
      </w:r>
      <w:r>
        <w:br w:type="page"/>
      </w:r>
    </w:p>
    <w:p>
      <w:pPr>
        <w:pStyle w:val="Heading3"/>
        <w:numPr>
          <w:ilvl w:val="2"/>
          <w:numId w:val="3"/>
        </w:numPr>
        <w:rPr/>
      </w:pPr>
      <w:r>
        <w:rPr/>
        <w:t>Case study List</w:t>
      </w:r>
    </w:p>
    <w:p>
      <w:pPr>
        <w:pStyle w:val="TextBody"/>
        <w:rPr/>
      </w:pPr>
      <w:r>
        <w:rPr/>
        <w:t>For all:</w:t>
      </w:r>
    </w:p>
    <w:p>
      <w:pPr>
        <w:pStyle w:val="TextBody"/>
        <w:rPr/>
      </w:pPr>
      <w:r>
        <w:rPr/>
        <w:t>For iteration:</w:t>
      </w:r>
    </w:p>
    <w:p>
      <w:pPr>
        <w:pStyle w:val="TextBody"/>
        <w:rPr/>
      </w:pPr>
      <w:r>
        <w:rPr/>
      </w:r>
    </w:p>
    <w:p>
      <w:pPr>
        <w:pStyle w:val="TextBody"/>
        <w:rPr/>
      </w:pPr>
      <w:r>
        <w:rPr/>
      </w:r>
      <w:r>
        <w:br w:type="page"/>
      </w:r>
    </w:p>
    <w:p>
      <w:pPr>
        <w:pStyle w:val="TextBody"/>
        <w:rPr/>
      </w:pPr>
      <w:r>
        <w:rPr/>
        <w:drawing>
          <wp:inline distT="0" distB="0" distL="0" distR="0">
            <wp:extent cx="6332220" cy="356171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Tree</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TextBody"/>
        <w:rPr/>
      </w:pPr>
      <w:r>
        <w:rPr/>
      </w:r>
      <w:r>
        <w:br w:type="page"/>
      </w:r>
    </w:p>
    <w:p>
      <w:pPr>
        <w:pStyle w:val="TextBody"/>
        <w:rPr/>
      </w:pPr>
      <w:r>
        <w:rPr/>
        <w:drawing>
          <wp:inline distT="0" distB="0" distL="0" distR="0">
            <wp:extent cx="6332220" cy="356171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78575" cy="3496945"/>
            <wp:effectExtent l="0" t="0" r="0" b="0"/>
            <wp:docPr id="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br w:type="page"/>
      </w:r>
    </w:p>
    <w:p>
      <w:pPr>
        <w:pStyle w:val="TextBody"/>
        <w:rPr/>
      </w:pPr>
      <w:r>
        <w:rPr/>
        <w:drawing>
          <wp:inline distT="0" distB="0" distL="0" distR="0">
            <wp:extent cx="6332220" cy="356171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tretch>
                      <a:fillRect/>
                    </a:stretch>
                  </pic:blipFill>
                  <pic:spPr bwMode="auto">
                    <a:xfrm>
                      <a:off x="0" y="0"/>
                      <a:ext cx="6332220" cy="3561715"/>
                    </a:xfrm>
                    <a:prstGeom prst="rect">
                      <a:avLst/>
                    </a:prstGeom>
                  </pic:spPr>
                </pic:pic>
              </a:graphicData>
            </a:graphic>
          </wp:inline>
        </w:drawing>
      </w:r>
    </w:p>
    <w:p>
      <w:pPr>
        <w:pStyle w:val="TextBody"/>
        <w:rPr/>
      </w:pPr>
      <w:r>
        <w:rPr/>
      </w:r>
      <w:r>
        <w:br w:type="page"/>
      </w:r>
    </w:p>
    <w:p>
      <w:pPr>
        <w:pStyle w:val="Heading3"/>
        <w:numPr>
          <w:ilvl w:val="2"/>
          <w:numId w:val="3"/>
        </w:numPr>
        <w:rPr/>
      </w:pPr>
      <w:r>
        <w:rPr/>
        <w:t>Case study Regex</w:t>
      </w:r>
    </w:p>
    <w:p>
      <w:pPr>
        <w:pStyle w:val="TextBody"/>
        <w:rPr/>
      </w:pPr>
      <w:r>
        <w:rPr/>
        <w:t>TODO: Unoptimized</w:t>
      </w:r>
    </w:p>
    <w:p>
      <w:pPr>
        <w:pStyle w:val="TextBody"/>
        <w:rPr/>
      </w:pPr>
      <w:r>
        <w:rPr/>
        <w:t>For all:</w:t>
      </w:r>
    </w:p>
    <w:p>
      <w:pPr>
        <w:pStyle w:val="TextBody"/>
        <w:rPr/>
      </w:pPr>
      <w:r>
        <w:rPr/>
        <w:t>For iteration:</w:t>
      </w:r>
    </w:p>
    <w:p>
      <w:pPr>
        <w:pStyle w:val="TextBody"/>
        <w:rPr/>
      </w:pPr>
      <w:r>
        <w:rPr/>
        <w:t>TODO: Optimized</w:t>
      </w:r>
    </w:p>
    <w:p>
      <w:pPr>
        <w:pStyle w:val="TextBody"/>
        <w:rPr/>
      </w:pPr>
      <w:r>
        <w:rPr/>
        <w:t>For all:</w:t>
      </w:r>
    </w:p>
    <w:p>
      <w:pPr>
        <w:pStyle w:val="TextBody"/>
        <w:rPr/>
      </w:pPr>
      <w:r>
        <w:rPr/>
        <w:t>For iteration:</w:t>
      </w:r>
    </w:p>
    <w:p>
      <w:pPr>
        <w:pStyle w:val="TextBody"/>
        <w:rPr/>
      </w:pPr>
      <w:r>
        <w:rPr/>
      </w:r>
      <w:r>
        <w:br w:type="page"/>
      </w:r>
    </w:p>
    <w:p>
      <w:pPr>
        <w:pStyle w:val="TextBody"/>
        <w:rPr/>
      </w:pPr>
      <w:r>
        <w:rPr/>
        <w:drawing>
          <wp:inline distT="0" distB="0" distL="0" distR="0">
            <wp:extent cx="6332220" cy="356171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332220" cy="3561715"/>
                    </a:xfrm>
                    <a:prstGeom prst="rect">
                      <a:avLst/>
                    </a:prstGeom>
                  </pic:spPr>
                </pic:pic>
              </a:graphicData>
            </a:graphic>
          </wp:inline>
        </w:drawing>
      </w:r>
    </w:p>
    <w:p>
      <w:pPr>
        <w:pStyle w:val="TextBody"/>
        <w:rPr/>
      </w:pPr>
      <w:r>
        <w:rPr/>
        <w:drawing>
          <wp:inline distT="0" distB="0" distL="0" distR="0">
            <wp:extent cx="6332220" cy="356171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6332220" cy="3561715"/>
                    </a:xfrm>
                    <a:prstGeom prst="rect">
                      <a:avLst/>
                    </a:prstGeom>
                  </pic:spPr>
                </pic:pic>
              </a:graphicData>
            </a:graphic>
          </wp:inline>
        </w:drawing>
      </w:r>
      <w:r>
        <w:br w:type="page"/>
      </w:r>
    </w:p>
    <w:p>
      <w:pPr>
        <w:pStyle w:val="TextBody"/>
        <w:rPr/>
      </w:pPr>
      <w:r>
        <w:rPr/>
        <w:drawing>
          <wp:inline distT="0" distB="0" distL="0" distR="0">
            <wp:extent cx="6332220" cy="3536950"/>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6332220" cy="3536950"/>
                    </a:xfrm>
                    <a:prstGeom prst="rect">
                      <a:avLst/>
                    </a:prstGeom>
                  </pic:spPr>
                </pic:pic>
              </a:graphicData>
            </a:graphic>
          </wp:inline>
        </w:drawing>
      </w:r>
    </w:p>
    <w:p>
      <w:pPr>
        <w:pStyle w:val="TextBody"/>
        <w:rPr/>
      </w:pPr>
      <w:r>
        <w:rPr/>
        <w:drawing>
          <wp:inline distT="0" distB="0" distL="0" distR="0">
            <wp:extent cx="6332220" cy="3561715"/>
            <wp:effectExtent l="0" t="0" r="0" b="0"/>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4"/>
                    <a:stretch>
                      <a:fillRect/>
                    </a:stretch>
                  </pic:blipFill>
                  <pic:spPr bwMode="auto">
                    <a:xfrm>
                      <a:off x="0" y="0"/>
                      <a:ext cx="6332220" cy="3561715"/>
                    </a:xfrm>
                    <a:prstGeom prst="rect">
                      <a:avLst/>
                    </a:prstGeom>
                  </pic:spPr>
                </pic:pic>
              </a:graphicData>
            </a:graphic>
          </wp:inline>
        </w:drawing>
      </w:r>
      <w:r>
        <w:br w:type="page"/>
      </w:r>
    </w:p>
    <w:p>
      <w:pPr>
        <w:pStyle w:val="Heading2"/>
        <w:numPr>
          <w:ilvl w:val="2"/>
          <w:numId w:val="2"/>
        </w:numPr>
        <w:rPr/>
      </w:pPr>
      <w:r>
        <w:rPr/>
        <w:t>Case study overview</w:t>
      </w:r>
    </w:p>
    <w:p>
      <w:pPr>
        <w:pStyle w:val="TextBody"/>
        <w:rPr/>
      </w:pPr>
      <w:r>
        <w:rPr/>
        <w:t>Each router implementation as a case study explore how a router performs through different inputs.</w:t>
      </w:r>
    </w:p>
    <w:p>
      <w:pPr>
        <w:pStyle w:val="TextBody"/>
        <w:rPr/>
      </w:pPr>
      <w:r>
        <w:rPr/>
        <w:t>TODO: something here</w:t>
      </w:r>
    </w:p>
    <w:p>
      <w:pPr>
        <w:pStyle w:val="TextBody"/>
        <w:rPr/>
      </w:pPr>
      <w:r>
        <w:rPr/>
        <w:t xml:space="preserve">For each router a comparison of the number of values above versus below the mean was done. The ratio is in the form </w:t>
      </w:r>
      <w:r>
        <w:rPr>
          <w:i/>
          <w:iCs/>
        </w:rPr>
        <w:t>above</w:t>
      </w:r>
      <w:r>
        <w:rPr>
          <w:i w:val="false"/>
          <w:iCs w:val="false"/>
        </w:rPr>
        <w:t>:</w:t>
      </w:r>
      <w:r>
        <w:rPr>
          <w:i/>
          <w:iCs/>
        </w:rPr>
        <w:t>at</w:t>
      </w:r>
      <w:r>
        <w:rPr>
          <w:i w:val="false"/>
          <w:iCs w:val="false"/>
        </w:rPr>
        <w:t>:</w:t>
      </w:r>
      <w:r>
        <w:rPr>
          <w:i/>
          <w:iCs/>
        </w:rPr>
        <w:t>below</w:t>
      </w:r>
      <w:r>
        <w:rPr/>
        <w:t>. Multiplied by 100 will give the percentage of sum of routes tested whose timings ended up above and below the mean.</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2493"/>
        <w:gridCol w:w="2493"/>
        <w:gridCol w:w="2493"/>
        <w:gridCol w:w="2492"/>
      </w:tblGrid>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Ratio above</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Ratio below</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Ratio at</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ListA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ListI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0.0557</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0.0459</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0.0006</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0.0530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0.0482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0.0009</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0.0302</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0.0434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0.0285</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0.0568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0.0453</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0.0000</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0.0548</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0.0472</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0.0550</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0.0457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0.0014</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TreeOI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0.0329</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0.0344</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0.0348</w:t>
            </w:r>
          </w:p>
        </w:tc>
      </w:tr>
      <w:tr>
        <w:trPr>
          <w:trHeight w:val="584" w:hRule="atLeast"/>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RegexOA</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0.0566</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0.0455</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0.0001</w:t>
            </w:r>
          </w:p>
        </w:tc>
      </w:tr>
      <w:tr>
        <w:trPr/>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RegexOI</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0.0543</w:t>
            </w:r>
          </w:p>
        </w:tc>
        <w:tc>
          <w:tcPr>
            <w:tcW w:w="2493"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extBody"/>
              <w:spacing w:before="0" w:after="140"/>
              <w:rPr/>
            </w:pPr>
            <w:r>
              <w:rPr/>
              <w:t>0.0477</w:t>
            </w:r>
          </w:p>
        </w:tc>
        <w:tc>
          <w:tcPr>
            <w:tcW w:w="249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extBody"/>
              <w:spacing w:before="0" w:after="140"/>
              <w:rPr/>
            </w:pPr>
            <w:r>
              <w:rPr/>
              <w:t>0.0001</w:t>
            </w:r>
          </w:p>
        </w:tc>
      </w:tr>
    </w:tbl>
    <w:p>
      <w:pPr>
        <w:pStyle w:val="TextBody"/>
        <w:rPr/>
      </w:pPr>
      <w:r>
        <w:rPr/>
      </w:r>
    </w:p>
    <w:p>
      <w:pPr>
        <w:pStyle w:val="TextBody"/>
        <w:rPr/>
      </w:pPr>
      <w:r>
        <w:rPr/>
        <w:t>Majority of the results is around the 0.05 mark, this is a baseline for both above and below. Of note is that optimization on the tree graph did have significant impact on total number of routes which took longer or shorter and in having lower numbers. However for regex implementation optimization did not aid it.</w:t>
      </w:r>
    </w:p>
    <w:p>
      <w:pPr>
        <w:pStyle w:val="TextBody"/>
        <w:rPr/>
      </w:pPr>
      <w:r>
        <w:rPr/>
        <w:t>TODO: add graph of treeI versus treeOI</w:t>
      </w:r>
    </w:p>
    <w:p>
      <w:pPr>
        <w:pStyle w:val="TextBody"/>
        <w:rPr/>
      </w:pPr>
      <w:r>
        <w:rPr/>
        <w:drawing>
          <wp:inline distT="0" distB="0" distL="0" distR="0">
            <wp:extent cx="5953760" cy="7544435"/>
            <wp:effectExtent l="0" t="0" r="0" b="0"/>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15"/>
                    <a:stretch>
                      <a:fillRect/>
                    </a:stretch>
                  </pic:blipFill>
                  <pic:spPr bwMode="auto">
                    <a:xfrm>
                      <a:off x="0" y="0"/>
                      <a:ext cx="5953760" cy="7544435"/>
                    </a:xfrm>
                    <a:prstGeom prst="rect">
                      <a:avLst/>
                    </a:prstGeom>
                  </pic:spPr>
                </pic:pic>
              </a:graphicData>
            </a:graphic>
          </wp:inline>
        </w:drawing>
      </w:r>
      <w:r>
        <w:br w:type="page"/>
      </w:r>
    </w:p>
    <w:p>
      <w:pPr>
        <w:pStyle w:val="Heading1"/>
        <w:rPr/>
      </w:pPr>
      <w:bookmarkStart w:id="19" w:name="__RefHeading___Toc1268_433064804"/>
      <w:bookmarkEnd w:id="19"/>
      <w:r>
        <w:rPr/>
        <w:t>Conclusion</w:t>
      </w:r>
    </w:p>
    <w:p>
      <w:pPr>
        <w:pStyle w:val="TextBody"/>
        <w:rPr/>
      </w:pPr>
      <w:r>
        <w:rPr/>
        <w:t>This work has found that the Tree graph data structure is best suited towards web router implementation. It represents routes the most accurately however the one tested does not perform optimizations as it is running. A common method for routing using regular expressions to represent routes was found to be slower than a tree or list based implementation.</w:t>
      </w:r>
    </w:p>
    <w:p>
      <w:pPr>
        <w:pStyle w:val="Heading1"/>
        <w:rPr/>
      </w:pPr>
      <w:bookmarkStart w:id="20" w:name="__RefHeading___Toc1270_433064804"/>
      <w:bookmarkEnd w:id="20"/>
      <w:r>
        <w:rPr/>
        <w:t>Recommendations for Future Work</w:t>
      </w:r>
    </w:p>
    <w:p>
      <w:pPr>
        <w:pStyle w:val="TextBody"/>
        <w:rPr/>
      </w:pPr>
      <w:r>
        <w:rPr/>
        <w:t>A limited number of techniques were used in this research. To further this a number of web routers can be created:</w:t>
      </w:r>
    </w:p>
    <w:p>
      <w:pPr>
        <w:pStyle w:val="TextBody"/>
        <w:numPr>
          <w:ilvl w:val="0"/>
          <w:numId w:val="10"/>
        </w:numPr>
        <w:rPr/>
      </w:pPr>
      <w:r>
        <w:rPr/>
        <w:t>More Tree graph variants, Red-Black, Splay and AVL.</w:t>
      </w:r>
    </w:p>
    <w:p>
      <w:pPr>
        <w:pStyle w:val="TextBody"/>
        <w:numPr>
          <w:ilvl w:val="0"/>
          <w:numId w:val="10"/>
        </w:numPr>
        <w:rPr/>
      </w:pPr>
      <w:r>
        <w:rPr/>
        <w:t>Merging of a tree graph with regex on request, to provide more modeling power when required but reverting to a simpler algorithm lookup for performance.</w:t>
      </w:r>
    </w:p>
    <w:p>
      <w:pPr>
        <w:pStyle w:val="TextBody"/>
        <w:numPr>
          <w:ilvl w:val="0"/>
          <w:numId w:val="10"/>
        </w:numPr>
        <w:rPr/>
      </w:pPr>
      <w:r>
        <w:rPr/>
        <w:t>Using another data structure to represent sites to route storage. The current one used is a basic array with a child of the element to the root node.</w:t>
      </w:r>
    </w:p>
    <w:p>
      <w:pPr>
        <w:pStyle w:val="TextBody"/>
        <w:numPr>
          <w:ilvl w:val="0"/>
          <w:numId w:val="10"/>
        </w:numPr>
        <w:rPr/>
      </w:pPr>
      <w:r>
        <w:rPr/>
        <w:t>Validation of results during bench marking e.g. HTTP status codes.</w:t>
      </w:r>
    </w:p>
    <w:p>
      <w:pPr>
        <w:pStyle w:val="TextBody"/>
        <w:numPr>
          <w:ilvl w:val="0"/>
          <w:numId w:val="10"/>
        </w:numPr>
        <w:rPr/>
      </w:pPr>
      <w:r>
        <w:rPr/>
        <w:t>Using another regex implementation, PCRE2 and perhaps a JIT’d version.</w:t>
      </w:r>
    </w:p>
    <w:p>
      <w:pPr>
        <w:pStyle w:val="TextBody"/>
        <w:rPr/>
      </w:pPr>
      <w:r>
        <w:rPr/>
        <w:t>Creating a different more randomized input set benchmarking. Instead of doing them linearly, randomize order and do some of them multiple times.</w:t>
      </w:r>
    </w:p>
    <w:p>
      <w:pPr>
        <w:pStyle w:val="Heading1"/>
        <w:rPr/>
      </w:pPr>
      <w:bookmarkStart w:id="21" w:name="__RefHeading___Toc1272_433064804"/>
      <w:bookmarkEnd w:id="21"/>
      <w:r>
        <w:rPr/>
        <w:t>References</w:t>
      </w:r>
    </w:p>
    <w:p>
      <w:pPr>
        <w:pStyle w:val="Bibliography"/>
        <w:ind w:left="720" w:hanging="720"/>
        <w:rPr/>
      </w:pPr>
      <w:r>
        <w:fldChar w:fldCharType="begin"/>
      </w:r>
      <w:r>
        <w:instrText> BIBLIOGRAPHY </w:instrText>
      </w:r>
      <w:r>
        <w:fldChar w:fldCharType="separate"/>
      </w:r>
      <w:r>
        <w:rPr/>
        <w:t xml:space="preserve">DigitalOcean. (2015, 28 1). </w:t>
      </w:r>
      <w:r>
        <w:rPr>
          <w:i/>
          <w:iCs/>
        </w:rPr>
        <w:t>Apache vs Nginx: Practical Considerations</w:t>
      </w:r>
      <w:r>
        <w:rPr/>
        <w:t>. Retrieved from DigitalOcean: Cloud computing designed for developers: https://www.digitalocean.com/community/tutorials/apache-vs-nginx-practical-considerations</w:t>
      </w:r>
    </w:p>
    <w:p>
      <w:pPr>
        <w:pStyle w:val="Bibliography"/>
        <w:ind w:left="720" w:hanging="720"/>
        <w:rPr/>
      </w:pPr>
      <w:r>
        <w:rPr/>
        <w:t xml:space="preserve">Fielding, R., Irvine, U., Gettys, J., Frystyk, H., Masinter, L., Leach, P., . . . Compaq/W3C. (1999, June). </w:t>
      </w:r>
      <w:r>
        <w:rPr>
          <w:i/>
          <w:iCs/>
        </w:rPr>
        <w:t>Hypertext Transfer Protocol -- HTTP/1.1.</w:t>
      </w:r>
      <w:r>
        <w:rPr/>
        <w:t xml:space="preserve"> Retrieved from Hypertext Transfer Protocol -- HTTP/1.1</w:t>
      </w:r>
    </w:p>
    <w:p>
      <w:pPr>
        <w:pStyle w:val="Bibliography"/>
        <w:ind w:left="720" w:hanging="720"/>
        <w:rPr/>
      </w:pPr>
      <w:r>
        <w:rPr/>
        <w:t xml:space="preserve">Internet Live Stats. (2016). </w:t>
      </w:r>
      <w:r>
        <w:rPr>
          <w:i/>
          <w:iCs/>
        </w:rPr>
        <w:t>Number of Internet Users (2016) - Internet Live Stats</w:t>
      </w:r>
      <w:r>
        <w:rPr/>
        <w:t>. (Internet Live Stats) Retrieved 10 8, 2016, from Internet Live Stats: http://www.internetlivestats.com/internet-users/</w:t>
      </w:r>
    </w:p>
    <w:p>
      <w:pPr>
        <w:pStyle w:val="Bibliography"/>
        <w:ind w:left="720" w:hanging="720"/>
        <w:rPr/>
      </w:pPr>
      <w:r>
        <w:rPr/>
        <w:t xml:space="preserve">Nielsen, J. (1998, April 5). </w:t>
      </w:r>
      <w:r>
        <w:rPr>
          <w:i/>
          <w:iCs/>
        </w:rPr>
        <w:t>Nielsen's Law of Internet Bandwidth.</w:t>
      </w:r>
      <w:r>
        <w:rPr/>
        <w:t xml:space="preserve"> Retrieved from Nielsen Norman Group: UX Training, Consulting, &amp; Research: https://www.nngroup.com/articles/law-of-bandwidth/</w:t>
      </w:r>
    </w:p>
    <w:p>
      <w:pPr>
        <w:pStyle w:val="Bibliography"/>
        <w:ind w:left="720" w:hanging="720"/>
        <w:rPr/>
      </w:pPr>
      <w:r>
        <w:rPr/>
        <w:t xml:space="preserve">Popov, N. (2014, February 18). </w:t>
      </w:r>
      <w:r>
        <w:rPr>
          <w:i/>
          <w:iCs/>
        </w:rPr>
        <w:t>Fast request routing using regular expressions</w:t>
      </w:r>
      <w:r>
        <w:rPr/>
        <w:t>. Retrieved from http://nikic.github.io/2014/02/18/Fast-request-routing-using-regular-expressions.html</w:t>
      </w:r>
    </w:p>
    <w:p>
      <w:pPr>
        <w:pStyle w:val="Bibliography"/>
        <w:ind w:left="720" w:hanging="720"/>
        <w:rPr/>
      </w:pPr>
      <w:r>
        <w:rPr/>
        <w:t xml:space="preserve">Ross, K. A., &amp; Rao, J. (2000). Making B+- trees cache concious in main memory. </w:t>
      </w:r>
      <w:r>
        <w:rPr>
          <w:i/>
          <w:iCs/>
        </w:rPr>
        <w:t>ACM SIGMOD international conference on Management of data</w:t>
      </w:r>
      <w:r>
        <w:rPr/>
        <w:t xml:space="preserve"> (p. 475486). ACM. Retrieved from http://dl.acm.org/citation.cfm?id=335449</w:t>
      </w:r>
    </w:p>
    <w:p>
      <w:pPr>
        <w:pStyle w:val="Bibliography"/>
        <w:ind w:left="720" w:hanging="720"/>
        <w:rPr/>
      </w:pPr>
      <w:r>
        <w:rPr/>
        <w:t xml:space="preserve">The PHP Group. (n.d.). </w:t>
      </w:r>
      <w:r>
        <w:rPr>
          <w:i/>
          <w:iCs/>
        </w:rPr>
        <w:t>History of PHP.</w:t>
      </w:r>
      <w:r>
        <w:rPr/>
        <w:t xml:space="preserve"> Retrieved 10 8, 2016, from PHP: Hypertext Preprocessor: http://php.net/manual/en/history.php.php</w:t>
      </w:r>
    </w:p>
    <w:p>
      <w:pPr>
        <w:pStyle w:val="Bibliography"/>
        <w:ind w:left="720" w:hanging="720"/>
        <w:rPr/>
      </w:pPr>
      <w:r>
        <w:rPr/>
        <w:t xml:space="preserve">Torres, A., Galante, R., Pimenta, M. S., &amp; Martins, J. A. (2017). Twenty years of object-relational mapping: A survey on patterns, solutions, and their implications on application design. </w:t>
      </w:r>
      <w:r>
        <w:rPr>
          <w:i/>
          <w:iCs/>
        </w:rPr>
        <w:t>Information and Software Technology, 82</w:t>
      </w:r>
      <w:r>
        <w:rPr/>
        <w:t>, 1-18.</w:t>
      </w:r>
    </w:p>
    <w:p>
      <w:pPr>
        <w:pStyle w:val="Bibliography"/>
        <w:ind w:left="720" w:hanging="720"/>
        <w:rPr/>
      </w:pPr>
      <w:r>
        <w:rPr/>
        <w:t xml:space="preserve">World Wide Web Consortium. (2014, March 14). </w:t>
      </w:r>
      <w:r>
        <w:rPr>
          <w:i/>
          <w:iCs/>
        </w:rPr>
        <w:t>How does the Internet work</w:t>
      </w:r>
      <w:r>
        <w:rPr/>
        <w:t>, 72360. Retrieved 10 8, 2016, from World Wide Web Consortium (W3C): https://www.w3.org/wiki/index.php?title=How_does_the_Internet_work&amp;oldid=72360</w:t>
      </w:r>
    </w:p>
    <w:p>
      <w:pPr>
        <w:pStyle w:val="Normal"/>
        <w:rPr/>
      </w:pPr>
      <w:r>
        <w:rPr/>
        <w:t xml:space="preserve">World Wide Web Consortium. (n.d.). </w:t>
      </w:r>
      <w:r>
        <w:rPr>
          <w:i/>
          <w:iCs/>
        </w:rPr>
        <w:t>Help and FAQ - W3C</w:t>
      </w:r>
      <w:r>
        <w:rPr/>
        <w:t>. (W3C) Retrieved 10 8, 2016, from World Wide Web Consortium (W3C): https://www.w3.o</w:t>
      </w:r>
      <w: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16"/>
      <w:footnotePr>
        <w:numFmt w:val="decimal"/>
      </w:footnotePr>
      <w:type w:val="nextPage"/>
      <w:pgSz w:w="12240" w:h="15840"/>
      <w:pgMar w:left="1134" w:right="1134" w:header="0" w:top="1134"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ab/>
      <w:tab/>
      <w:tab/>
      <w:tab/>
      <w:tab/>
      <w:tab/>
      <w:tab/>
      <w:tab/>
      <w:tab/>
      <w:tab/>
      <w:tab/>
      <w:tab/>
    </w:r>
    <w:r>
      <w:rPr/>
      <w:fldChar w:fldCharType="begin"/>
    </w:r>
    <w:r>
      <w:instrText> PAGE </w:instrText>
    </w:r>
    <w:r>
      <w:fldChar w:fldCharType="separate"/>
    </w:r>
    <w:r>
      <w:t>25</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spacing w:before="0" w:after="160"/>
        <w:rPr/>
      </w:pPr>
      <w:r>
        <w:rPr>
          <w:rStyle w:val="Footnotereference"/>
        </w:rPr>
        <w:footnoteRef/>
        <w:tab/>
      </w:r>
      <w:r>
        <w:rPr/>
        <w:t xml:space="preserve"> </w:t>
      </w:r>
      <w:r>
        <w:rPr/>
        <w:t>https://tools.ietf.org/html/rfc3986</w:t>
      </w:r>
    </w:p>
  </w:footnote>
  <w:footnote w:id="3">
    <w:p>
      <w:pPr>
        <w:pStyle w:val="Footnotetext"/>
        <w:spacing w:before="0" w:after="160"/>
        <w:rPr/>
      </w:pPr>
      <w:r>
        <w:rPr>
          <w:rStyle w:val="Footnotereference"/>
        </w:rPr>
        <w:footnoteRef/>
        <w:tab/>
      </w:r>
      <w:r>
        <w:rPr/>
        <w:t xml:space="preserve"> </w:t>
      </w:r>
      <w:r>
        <w:rPr/>
        <w:t>https://www.w3.org/MarkUp/draft-ietf-iiir-html-01</w:t>
      </w:r>
    </w:p>
  </w:footnote>
  <w:footnote w:id="4">
    <w:p>
      <w:pPr>
        <w:pStyle w:val="Footnotetext"/>
        <w:spacing w:before="0" w:after="160"/>
        <w:rPr/>
      </w:pPr>
      <w:r>
        <w:rPr>
          <w:rStyle w:val="Footnotereference"/>
        </w:rPr>
        <w:footnoteRef/>
        <w:tab/>
      </w:r>
      <w:r>
        <w:rPr/>
        <w:t xml:space="preserve"> </w:t>
      </w:r>
      <w:r>
        <w:rPr/>
        <w:t>https://tools.ietf.org/html/rfc3875</w:t>
      </w:r>
    </w:p>
  </w:footnote>
  <w:footnote w:id="5">
    <w:p>
      <w:pPr>
        <w:pStyle w:val="Footnotetext"/>
        <w:spacing w:before="0" w:after="160"/>
        <w:rPr/>
      </w:pPr>
      <w:r>
        <w:rPr>
          <w:rStyle w:val="Footnotereference"/>
        </w:rPr>
        <w:footnoteRef/>
        <w:tab/>
        <w:t xml:space="preserve"> </w:t>
      </w:r>
      <w:hyperlink r:id="rId1">
        <w:r>
          <w:rPr>
            <w:rStyle w:val="InternetLink"/>
          </w:rPr>
          <w:t>https://trac.nginx.org/nginx/browser/nginx/src/http/ngx_http_file_cache.c?rev=953512ca02c6f63b4fcbbc3e10d0d9835896bf99</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tabs>
          <w:tab w:val="num" w:pos="788"/>
        </w:tabs>
        <w:ind w:left="788" w:hanging="394"/>
      </w:pPr>
      <w:rPr>
        <w:rFonts w:ascii="Symbol" w:hAnsi="Symbol" w:cs="Symbol" w:hint="default"/>
        <w:sz w:val="24"/>
        <w:szCs w:val="24"/>
        <w:rFonts w:cs="Symbol"/>
        <w:color w:val="999999"/>
      </w:rPr>
    </w:lvl>
    <w:lvl w:ilvl="1">
      <w:start w:val="1"/>
      <w:numFmt w:val="bullet"/>
      <w:lvlText w:val="o"/>
      <w:lvlJc w:val="left"/>
      <w:pPr>
        <w:tabs>
          <w:tab w:val="num" w:pos="754"/>
        </w:tabs>
        <w:ind w:left="754" w:hanging="360"/>
      </w:pPr>
      <w:rPr>
        <w:rFonts w:ascii="Courier New" w:hAnsi="Courier New" w:cs="Courier New" w:hint="default"/>
        <w:rFonts w:cs="Courier New"/>
      </w:rPr>
    </w:lvl>
    <w:lvl w:ilvl="2">
      <w:start w:val="1"/>
      <w:numFmt w:val="bullet"/>
      <w:lvlText w:val=""/>
      <w:lvlJc w:val="left"/>
      <w:pPr>
        <w:tabs>
          <w:tab w:val="num" w:pos="1474"/>
        </w:tabs>
        <w:ind w:left="1474" w:hanging="360"/>
      </w:pPr>
      <w:rPr>
        <w:rFonts w:ascii="Wingdings" w:hAnsi="Wingdings" w:cs="Wingdings" w:hint="default"/>
        <w:rFonts w:cs="Wingdings"/>
      </w:rPr>
    </w:lvl>
    <w:lvl w:ilvl="3">
      <w:start w:val="1"/>
      <w:numFmt w:val="bullet"/>
      <w:lvlText w:val=""/>
      <w:lvlJc w:val="left"/>
      <w:pPr>
        <w:tabs>
          <w:tab w:val="num" w:pos="2194"/>
        </w:tabs>
        <w:ind w:left="2194" w:hanging="360"/>
      </w:pPr>
      <w:rPr>
        <w:rFonts w:ascii="Symbol" w:hAnsi="Symbol" w:cs="Symbol" w:hint="default"/>
        <w:rFonts w:cs="Symbol"/>
      </w:rPr>
    </w:lvl>
    <w:lvl w:ilvl="4">
      <w:start w:val="1"/>
      <w:numFmt w:val="bullet"/>
      <w:lvlText w:val="o"/>
      <w:lvlJc w:val="left"/>
      <w:pPr>
        <w:tabs>
          <w:tab w:val="num" w:pos="2914"/>
        </w:tabs>
        <w:ind w:left="2914" w:hanging="360"/>
      </w:pPr>
      <w:rPr>
        <w:rFonts w:ascii="Courier New" w:hAnsi="Courier New" w:cs="Courier New" w:hint="default"/>
        <w:rFonts w:cs="Courier New"/>
      </w:rPr>
    </w:lvl>
    <w:lvl w:ilvl="5">
      <w:start w:val="1"/>
      <w:numFmt w:val="bullet"/>
      <w:lvlText w:val=""/>
      <w:lvlJc w:val="left"/>
      <w:pPr>
        <w:tabs>
          <w:tab w:val="num" w:pos="3634"/>
        </w:tabs>
        <w:ind w:left="3634" w:hanging="360"/>
      </w:pPr>
      <w:rPr>
        <w:rFonts w:ascii="Wingdings" w:hAnsi="Wingdings" w:cs="Wingdings" w:hint="default"/>
        <w:rFonts w:cs="Wingdings"/>
      </w:rPr>
    </w:lvl>
    <w:lvl w:ilvl="6">
      <w:start w:val="1"/>
      <w:numFmt w:val="bullet"/>
      <w:lvlText w:val=""/>
      <w:lvlJc w:val="left"/>
      <w:pPr>
        <w:tabs>
          <w:tab w:val="num" w:pos="4354"/>
        </w:tabs>
        <w:ind w:left="4354" w:hanging="360"/>
      </w:pPr>
      <w:rPr>
        <w:rFonts w:ascii="Symbol" w:hAnsi="Symbol" w:cs="Symbol" w:hint="default"/>
        <w:rFonts w:cs="Symbol"/>
      </w:rPr>
    </w:lvl>
    <w:lvl w:ilvl="7">
      <w:start w:val="1"/>
      <w:numFmt w:val="bullet"/>
      <w:lvlText w:val="o"/>
      <w:lvlJc w:val="left"/>
      <w:pPr>
        <w:tabs>
          <w:tab w:val="num" w:pos="5074"/>
        </w:tabs>
        <w:ind w:left="5074" w:hanging="360"/>
      </w:pPr>
      <w:rPr>
        <w:rFonts w:ascii="Courier New" w:hAnsi="Courier New" w:cs="Courier New" w:hint="default"/>
        <w:rFonts w:cs="Courier New"/>
      </w:rPr>
    </w:lvl>
    <w:lvl w:ilvl="8">
      <w:start w:val="1"/>
      <w:numFmt w:val="bullet"/>
      <w:lvlText w:val=""/>
      <w:lvlJc w:val="left"/>
      <w:pPr>
        <w:tabs>
          <w:tab w:val="num" w:pos="5794"/>
        </w:tabs>
        <w:ind w:left="5794" w:hanging="360"/>
      </w:pPr>
      <w:rPr>
        <w:rFonts w:ascii="Wingdings" w:hAnsi="Wingdings" w:cs="Wingdings" w:hint="default"/>
        <w:rFonts w:cs="Wingdings"/>
      </w:rPr>
    </w:lvl>
  </w:abstractNum>
  <w:abstractNum w:abstractNumId="9">
    <w:lvl w:ilvl="0">
      <w:start w:val="1"/>
      <w:numFmt w:val="bullet"/>
      <w:lvlText w:val=""/>
      <w:lvlJc w:val="left"/>
      <w:pPr>
        <w:tabs>
          <w:tab w:val="num" w:pos="568"/>
        </w:tabs>
        <w:ind w:left="568" w:hanging="284"/>
      </w:pPr>
      <w:rPr>
        <w:rFonts w:ascii="Symbol" w:hAnsi="Symbol" w:cs="Symbol" w:hint="default"/>
        <w:rFonts w:cs="Symbol"/>
        <w:color w:val="808080"/>
      </w:rPr>
    </w:lvl>
    <w:lvl w:ilvl="1">
      <w:start w:val="1"/>
      <w:numFmt w:val="bullet"/>
      <w:lvlText w:val=""/>
      <w:lvlJc w:val="left"/>
      <w:pPr>
        <w:tabs>
          <w:tab w:val="num" w:pos="1648"/>
        </w:tabs>
        <w:ind w:left="1648" w:hanging="284"/>
      </w:pPr>
      <w:rPr>
        <w:rFonts w:ascii="Symbol" w:hAnsi="Symbol" w:cs="Symbol" w:hint="default"/>
        <w:rFonts w:cs="Symbol"/>
        <w:color w:val="808080"/>
      </w:rPr>
    </w:lvl>
    <w:lvl w:ilvl="2">
      <w:start w:val="1"/>
      <w:numFmt w:val="bullet"/>
      <w:lvlText w:val=""/>
      <w:lvlJc w:val="left"/>
      <w:pPr>
        <w:tabs>
          <w:tab w:val="num" w:pos="2444"/>
        </w:tabs>
        <w:ind w:left="2444" w:hanging="360"/>
      </w:pPr>
      <w:rPr>
        <w:rFonts w:ascii="Wingdings" w:hAnsi="Wingdings" w:cs="Wingdings" w:hint="default"/>
        <w:rFonts w:cs="Wingdings"/>
      </w:rPr>
    </w:lvl>
    <w:lvl w:ilvl="3">
      <w:start w:val="1"/>
      <w:numFmt w:val="bullet"/>
      <w:lvlText w:val=""/>
      <w:lvlJc w:val="left"/>
      <w:pPr>
        <w:tabs>
          <w:tab w:val="num" w:pos="3164"/>
        </w:tabs>
        <w:ind w:left="3164" w:hanging="360"/>
      </w:pPr>
      <w:rPr>
        <w:rFonts w:ascii="Symbol" w:hAnsi="Symbol" w:cs="Symbol" w:hint="default"/>
        <w:rFonts w:cs="Symbol"/>
      </w:rPr>
    </w:lvl>
    <w:lvl w:ilvl="4">
      <w:start w:val="1"/>
      <w:numFmt w:val="bullet"/>
      <w:lvlText w:val="o"/>
      <w:lvlJc w:val="left"/>
      <w:pPr>
        <w:tabs>
          <w:tab w:val="num" w:pos="3884"/>
        </w:tabs>
        <w:ind w:left="3884" w:hanging="360"/>
      </w:pPr>
      <w:rPr>
        <w:rFonts w:ascii="Courier New" w:hAnsi="Courier New" w:cs="Courier New" w:hint="default"/>
        <w:rFonts w:cs="Courier New"/>
      </w:rPr>
    </w:lvl>
    <w:lvl w:ilvl="5">
      <w:start w:val="1"/>
      <w:numFmt w:val="bullet"/>
      <w:lvlText w:val=""/>
      <w:lvlJc w:val="left"/>
      <w:pPr>
        <w:tabs>
          <w:tab w:val="num" w:pos="4604"/>
        </w:tabs>
        <w:ind w:left="4604" w:hanging="360"/>
      </w:pPr>
      <w:rPr>
        <w:rFonts w:ascii="Wingdings" w:hAnsi="Wingdings" w:cs="Wingdings" w:hint="default"/>
        <w:rFonts w:cs="Wingdings"/>
      </w:rPr>
    </w:lvl>
    <w:lvl w:ilvl="6">
      <w:start w:val="1"/>
      <w:numFmt w:val="bullet"/>
      <w:lvlText w:val=""/>
      <w:lvlJc w:val="left"/>
      <w:pPr>
        <w:tabs>
          <w:tab w:val="num" w:pos="5324"/>
        </w:tabs>
        <w:ind w:left="5324" w:hanging="360"/>
      </w:pPr>
      <w:rPr>
        <w:rFonts w:ascii="Symbol" w:hAnsi="Symbol" w:cs="Symbol" w:hint="default"/>
        <w:rFonts w:cs="Symbol"/>
      </w:rPr>
    </w:lvl>
    <w:lvl w:ilvl="7">
      <w:start w:val="1"/>
      <w:numFmt w:val="bullet"/>
      <w:lvlText w:val="o"/>
      <w:lvlJc w:val="left"/>
      <w:pPr>
        <w:tabs>
          <w:tab w:val="num" w:pos="6044"/>
        </w:tabs>
        <w:ind w:left="6044" w:hanging="360"/>
      </w:pPr>
      <w:rPr>
        <w:rFonts w:ascii="Courier New" w:hAnsi="Courier New" w:cs="Courier New" w:hint="default"/>
        <w:rFonts w:cs="Courier New"/>
      </w:rPr>
    </w:lvl>
    <w:lvl w:ilvl="8">
      <w:start w:val="1"/>
      <w:numFmt w:val="bullet"/>
      <w:lvlText w:val=""/>
      <w:lvlJc w:val="left"/>
      <w:pPr>
        <w:tabs>
          <w:tab w:val="num" w:pos="6764"/>
        </w:tabs>
        <w:ind w:left="6764"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37"/>
  <w:defaultTabStop w:val="709"/>
  <w:footnotePr>
    <w:numFmt w:val="decimal"/>
    <w:footnote w:id="0"/>
    <w:footnote w:id="1"/>
  </w:footnotePr>
  <w:compat>
    <w:compatSetting w:name="compatibilityMode" w:uri="http://schemas.microsoft.com/office/word" w:val="12"/>
  </w:compat>
  <w:themeFontLang w:val="en-NZ"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jc w:val="left"/>
    </w:pPr>
    <w:rPr>
      <w:rFonts w:ascii="Liberation Serif" w:hAnsi="Liberation Serif" w:eastAsia="SimSun" w:cs="Arial"/>
      <w:color w:val="00000A"/>
      <w:sz w:val="24"/>
      <w:szCs w:val="24"/>
      <w:lang w:val="en-US" w:eastAsia="zh-CN" w:bidi="hi-IN"/>
    </w:rPr>
  </w:style>
  <w:style w:type="paragraph" w:styleId="Heading1">
    <w:name w:val="Heading 1"/>
    <w:basedOn w:val="Normal"/>
    <w:qFormat/>
    <w:pPr>
      <w:keepNext/>
      <w:spacing w:lineRule="auto" w:line="360"/>
      <w:jc w:val="center"/>
      <w:outlineLvl w:val="0"/>
    </w:pPr>
    <w:rPr>
      <w:b/>
      <w:bCs/>
      <w:sz w:val="40"/>
      <w:szCs w:val="32"/>
    </w:rPr>
  </w:style>
  <w:style w:type="paragraph" w:styleId="Heading2">
    <w:name w:val="Heading 2"/>
    <w:basedOn w:val="Normal"/>
    <w:qFormat/>
    <w:pPr>
      <w:keepNext/>
      <w:spacing w:before="240" w:after="240"/>
      <w:outlineLvl w:val="1"/>
    </w:pPr>
    <w:rPr>
      <w:b/>
      <w:bCs/>
      <w:iCs/>
      <w:sz w:val="32"/>
      <w:szCs w:val="28"/>
    </w:rPr>
  </w:style>
  <w:style w:type="paragraph" w:styleId="Heading3">
    <w:name w:val="Heading 3"/>
    <w:basedOn w:val="Heading"/>
    <w:qFormat/>
    <w:pPr>
      <w:numPr>
        <w:ilvl w:val="2"/>
        <w:numId w:val="1"/>
      </w:numPr>
      <w:spacing w:before="140" w:after="120"/>
      <w:outlineLvl w:val="2"/>
      <w:outlineLvl w:val="2"/>
    </w:pPr>
    <w:rPr>
      <w:b/>
      <w:bCs/>
    </w:rPr>
  </w:style>
  <w:style w:type="character" w:styleId="DefaultParagraphFont" w:default="1">
    <w:name w:val="Default Paragraph Font"/>
    <w:uiPriority w:val="1"/>
    <w:semiHidden/>
    <w:unhideWhenUsed/>
    <w:qFormat/>
    <w:rPr/>
  </w:style>
  <w:style w:type="character" w:styleId="Footnotereference">
    <w:name w:val="footnote reference"/>
    <w:basedOn w:val="DefaultParagraphFont"/>
    <w:qFormat/>
    <w:rPr>
      <w:vertAlign w:val="superscript"/>
    </w:rPr>
  </w:style>
  <w:style w:type="character" w:styleId="InternetLink" w:customStyle="1">
    <w:name w:val="Internet Link"/>
    <w:basedOn w:val="DefaultParagraphFont"/>
    <w:rPr>
      <w:color w:val="0563C1" w:themeColor="hyperlink"/>
      <w:u w:val="single"/>
    </w:rPr>
  </w:style>
  <w:style w:type="character" w:styleId="VisitedInternetLink" w:customStyle="1">
    <w:name w:val="Visited Internet Link"/>
    <w:rPr>
      <w:color w:val="80000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ListLabel335" w:customStyle="1">
    <w:name w:val="ListLabel 335"/>
    <w:qFormat/>
    <w:rPr>
      <w:rFonts w:cs="Courier New"/>
    </w:rPr>
  </w:style>
  <w:style w:type="character" w:styleId="ListLabel336" w:customStyle="1">
    <w:name w:val="ListLabel 336"/>
    <w:qFormat/>
    <w:rPr>
      <w:rFonts w:cs="Wingdings"/>
    </w:rPr>
  </w:style>
  <w:style w:type="character" w:styleId="ListLabel337" w:customStyle="1">
    <w:name w:val="ListLabel 337"/>
    <w:qFormat/>
    <w:rPr>
      <w:rFonts w:cs="Symbol"/>
    </w:rPr>
  </w:style>
  <w:style w:type="character" w:styleId="ListLabel338" w:customStyle="1">
    <w:name w:val="ListLabel 338"/>
    <w:qFormat/>
    <w:rPr>
      <w:rFonts w:cs="Courier New"/>
    </w:rPr>
  </w:style>
  <w:style w:type="character" w:styleId="ListLabel339" w:customStyle="1">
    <w:name w:val="ListLabel 339"/>
    <w:qFormat/>
    <w:rPr>
      <w:rFonts w:cs="Wingdings"/>
    </w:rPr>
  </w:style>
  <w:style w:type="character" w:styleId="ListLabel340" w:customStyle="1">
    <w:name w:val="ListLabel 340"/>
    <w:qFormat/>
    <w:rPr>
      <w:rFonts w:cs="Symbol"/>
    </w:rPr>
  </w:style>
  <w:style w:type="character" w:styleId="ListLabel341" w:customStyle="1">
    <w:name w:val="ListLabel 341"/>
    <w:qFormat/>
    <w:rPr>
      <w:rFonts w:cs="Courier New"/>
    </w:rPr>
  </w:style>
  <w:style w:type="character" w:styleId="ListLabel342" w:customStyle="1">
    <w:name w:val="ListLabel 342"/>
    <w:qFormat/>
    <w:rPr>
      <w:rFonts w:cs="Wingdings"/>
    </w:rPr>
  </w:style>
  <w:style w:type="character" w:styleId="ListLabel326" w:customStyle="1">
    <w:name w:val="ListLabel 326"/>
    <w:qFormat/>
    <w:rPr>
      <w:rFonts w:cs="Symbol"/>
    </w:rPr>
  </w:style>
  <w:style w:type="character" w:styleId="ListLabel327" w:customStyle="1">
    <w:name w:val="ListLabel 327"/>
    <w:qFormat/>
    <w:rPr>
      <w:rFonts w:cs="Courier New"/>
    </w:rPr>
  </w:style>
  <w:style w:type="character" w:styleId="ListLabel328" w:customStyle="1">
    <w:name w:val="ListLabel 328"/>
    <w:qFormat/>
    <w:rPr>
      <w:rFonts w:cs="Wingdings"/>
    </w:rPr>
  </w:style>
  <w:style w:type="character" w:styleId="ListLabel329" w:customStyle="1">
    <w:name w:val="ListLabel 329"/>
    <w:qFormat/>
    <w:rPr>
      <w:rFonts w:cs="Symbol"/>
    </w:rPr>
  </w:style>
  <w:style w:type="character" w:styleId="ListLabel330" w:customStyle="1">
    <w:name w:val="ListLabel 330"/>
    <w:qFormat/>
    <w:rPr>
      <w:rFonts w:cs="Courier New"/>
    </w:rPr>
  </w:style>
  <w:style w:type="character" w:styleId="ListLabel331" w:customStyle="1">
    <w:name w:val="ListLabel 331"/>
    <w:qFormat/>
    <w:rPr>
      <w:rFonts w:cs="Wingdings"/>
    </w:rPr>
  </w:style>
  <w:style w:type="character" w:styleId="ListLabel332" w:customStyle="1">
    <w:name w:val="ListLabel 332"/>
    <w:qFormat/>
    <w:rPr>
      <w:rFonts w:cs="Symbol"/>
    </w:rPr>
  </w:style>
  <w:style w:type="character" w:styleId="ListLabel333" w:customStyle="1">
    <w:name w:val="ListLabel 333"/>
    <w:qFormat/>
    <w:rPr>
      <w:rFonts w:cs="Courier New"/>
    </w:rPr>
  </w:style>
  <w:style w:type="character" w:styleId="ListLabel334" w:customStyle="1">
    <w:name w:val="ListLabel 334"/>
    <w:qFormat/>
    <w:rPr>
      <w:rFonts w:cs="Wingdings"/>
    </w:rPr>
  </w:style>
  <w:style w:type="character" w:styleId="ListLabel308" w:customStyle="1">
    <w:name w:val="ListLabel 308"/>
    <w:qFormat/>
    <w:rPr>
      <w:rFonts w:cs="Symbol"/>
      <w:color w:val="999999"/>
      <w:sz w:val="24"/>
      <w:szCs w:val="24"/>
    </w:rPr>
  </w:style>
  <w:style w:type="character" w:styleId="ListLabel309" w:customStyle="1">
    <w:name w:val="ListLabel 309"/>
    <w:qFormat/>
    <w:rPr>
      <w:rFonts w:cs="Courier New"/>
    </w:rPr>
  </w:style>
  <w:style w:type="character" w:styleId="ListLabel310" w:customStyle="1">
    <w:name w:val="ListLabel 310"/>
    <w:qFormat/>
    <w:rPr>
      <w:rFonts w:cs="Wingdings"/>
    </w:rPr>
  </w:style>
  <w:style w:type="character" w:styleId="ListLabel311" w:customStyle="1">
    <w:name w:val="ListLabel 311"/>
    <w:qFormat/>
    <w:rPr>
      <w:rFonts w:cs="Symbol"/>
    </w:rPr>
  </w:style>
  <w:style w:type="character" w:styleId="ListLabel312" w:customStyle="1">
    <w:name w:val="ListLabel 312"/>
    <w:qFormat/>
    <w:rPr>
      <w:rFonts w:cs="Courier New"/>
    </w:rPr>
  </w:style>
  <w:style w:type="character" w:styleId="ListLabel313" w:customStyle="1">
    <w:name w:val="ListLabel 313"/>
    <w:qFormat/>
    <w:rPr>
      <w:rFonts w:cs="Wingdings"/>
    </w:rPr>
  </w:style>
  <w:style w:type="character" w:styleId="ListLabel314" w:customStyle="1">
    <w:name w:val="ListLabel 314"/>
    <w:qFormat/>
    <w:rPr>
      <w:rFonts w:cs="Symbol"/>
    </w:rPr>
  </w:style>
  <w:style w:type="character" w:styleId="ListLabel315" w:customStyle="1">
    <w:name w:val="ListLabel 315"/>
    <w:qFormat/>
    <w:rPr>
      <w:rFonts w:cs="Courier New"/>
    </w:rPr>
  </w:style>
  <w:style w:type="character" w:styleId="ListLabel316" w:customStyle="1">
    <w:name w:val="ListLabel 316"/>
    <w:qFormat/>
    <w:rPr>
      <w:rFonts w:cs="Wingdings"/>
    </w:rPr>
  </w:style>
  <w:style w:type="character" w:styleId="ListLabel317" w:customStyle="1">
    <w:name w:val="ListLabel 317"/>
    <w:qFormat/>
    <w:rPr>
      <w:rFonts w:cs="Symbol"/>
      <w:color w:val="808080"/>
    </w:rPr>
  </w:style>
  <w:style w:type="character" w:styleId="ListLabel318" w:customStyle="1">
    <w:name w:val="ListLabel 318"/>
    <w:qFormat/>
    <w:rPr>
      <w:rFonts w:cs="Symbol"/>
      <w:color w:val="808080"/>
    </w:rPr>
  </w:style>
  <w:style w:type="character" w:styleId="ListLabel319" w:customStyle="1">
    <w:name w:val="ListLabel 319"/>
    <w:qFormat/>
    <w:rPr>
      <w:rFonts w:cs="Wingdings"/>
    </w:rPr>
  </w:style>
  <w:style w:type="character" w:styleId="ListLabel320" w:customStyle="1">
    <w:name w:val="ListLabel 320"/>
    <w:qFormat/>
    <w:rPr>
      <w:rFonts w:cs="Symbol"/>
    </w:rPr>
  </w:style>
  <w:style w:type="character" w:styleId="ListLabel321" w:customStyle="1">
    <w:name w:val="ListLabel 321"/>
    <w:qFormat/>
    <w:rPr>
      <w:rFonts w:cs="Courier New"/>
    </w:rPr>
  </w:style>
  <w:style w:type="character" w:styleId="ListLabel322" w:customStyle="1">
    <w:name w:val="ListLabel 322"/>
    <w:qFormat/>
    <w:rPr>
      <w:rFonts w:cs="Wingdings"/>
    </w:rPr>
  </w:style>
  <w:style w:type="character" w:styleId="ListLabel323" w:customStyle="1">
    <w:name w:val="ListLabel 323"/>
    <w:qFormat/>
    <w:rPr>
      <w:rFonts w:cs="Symbol"/>
    </w:rPr>
  </w:style>
  <w:style w:type="character" w:styleId="ListLabel324" w:customStyle="1">
    <w:name w:val="ListLabel 324"/>
    <w:qFormat/>
    <w:rPr>
      <w:rFonts w:cs="Courier New"/>
    </w:rPr>
  </w:style>
  <w:style w:type="character" w:styleId="ListLabel325" w:customStyle="1">
    <w:name w:val="ListLabel 325"/>
    <w:qFormat/>
    <w:rPr>
      <w:rFonts w:cs="Wingding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IndexLink" w:customStyle="1">
    <w:name w:val="Index Link"/>
    <w:qFormat/>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cs="Symbol"/>
    </w:rPr>
  </w:style>
  <w:style w:type="character" w:styleId="ListLabel349">
    <w:name w:val="ListLabel 349"/>
    <w:qFormat/>
    <w:rPr>
      <w:rFonts w:cs="Courier New"/>
    </w:rPr>
  </w:style>
  <w:style w:type="character" w:styleId="ListLabel350">
    <w:name w:val="ListLabel 350"/>
    <w:qFormat/>
    <w:rPr>
      <w:rFonts w:cs="Wingdings"/>
    </w:rPr>
  </w:style>
  <w:style w:type="character" w:styleId="ListLabel351">
    <w:name w:val="ListLabel 351"/>
    <w:qFormat/>
    <w:rPr>
      <w:rFonts w:cs="Symbol"/>
    </w:rPr>
  </w:style>
  <w:style w:type="character" w:styleId="ListLabel352">
    <w:name w:val="ListLabel 352"/>
    <w:qFormat/>
    <w:rPr>
      <w:rFonts w:cs="Courier New"/>
    </w:rPr>
  </w:style>
  <w:style w:type="character" w:styleId="ListLabel353">
    <w:name w:val="ListLabel 353"/>
    <w:qFormat/>
    <w:rPr>
      <w:rFonts w:cs="Wingdings"/>
    </w:rPr>
  </w:style>
  <w:style w:type="character" w:styleId="ListLabel354">
    <w:name w:val="ListLabel 354"/>
    <w:qFormat/>
    <w:rPr>
      <w:rFonts w:cs="Symbol"/>
    </w:rPr>
  </w:style>
  <w:style w:type="character" w:styleId="ListLabel355">
    <w:name w:val="ListLabel 355"/>
    <w:qFormat/>
    <w:rPr>
      <w:rFonts w:cs="Courier New"/>
    </w:rPr>
  </w:style>
  <w:style w:type="character" w:styleId="ListLabel356">
    <w:name w:val="ListLabel 356"/>
    <w:qFormat/>
    <w:rPr>
      <w:rFonts w:cs="Wingdings"/>
    </w:rPr>
  </w:style>
  <w:style w:type="character" w:styleId="ListLabel357">
    <w:name w:val="ListLabel 357"/>
    <w:qFormat/>
    <w:rPr>
      <w:rFonts w:cs="Symbol"/>
    </w:rPr>
  </w:style>
  <w:style w:type="character" w:styleId="ListLabel358">
    <w:name w:val="ListLabel 358"/>
    <w:qFormat/>
    <w:rPr>
      <w:rFonts w:cs="Courier New"/>
    </w:rPr>
  </w:style>
  <w:style w:type="character" w:styleId="ListLabel359">
    <w:name w:val="ListLabel 359"/>
    <w:qFormat/>
    <w:rPr>
      <w:rFonts w:cs="Wingdings"/>
    </w:rPr>
  </w:style>
  <w:style w:type="character" w:styleId="ListLabel360">
    <w:name w:val="ListLabel 360"/>
    <w:qFormat/>
    <w:rPr>
      <w:rFonts w:cs="Symbol"/>
      <w:color w:val="999999"/>
      <w:sz w:val="24"/>
      <w:szCs w:val="24"/>
    </w:rPr>
  </w:style>
  <w:style w:type="character" w:styleId="ListLabel361">
    <w:name w:val="ListLabel 361"/>
    <w:qFormat/>
    <w:rPr>
      <w:rFonts w:cs="Courier New"/>
    </w:rPr>
  </w:style>
  <w:style w:type="character" w:styleId="ListLabel362">
    <w:name w:val="ListLabel 362"/>
    <w:qFormat/>
    <w:rPr>
      <w:rFonts w:cs="Wingdings"/>
    </w:rPr>
  </w:style>
  <w:style w:type="character" w:styleId="ListLabel363">
    <w:name w:val="ListLabel 363"/>
    <w:qFormat/>
    <w:rPr>
      <w:rFonts w:cs="Symbol"/>
    </w:rPr>
  </w:style>
  <w:style w:type="character" w:styleId="ListLabel364">
    <w:name w:val="ListLabel 364"/>
    <w:qFormat/>
    <w:rPr>
      <w:rFonts w:cs="Courier New"/>
    </w:rPr>
  </w:style>
  <w:style w:type="character" w:styleId="ListLabel365">
    <w:name w:val="ListLabel 365"/>
    <w:qFormat/>
    <w:rPr>
      <w:rFonts w:cs="Wingdings"/>
    </w:rPr>
  </w:style>
  <w:style w:type="character" w:styleId="ListLabel366">
    <w:name w:val="ListLabel 366"/>
    <w:qFormat/>
    <w:rPr>
      <w:rFonts w:cs="Symbol"/>
    </w:rPr>
  </w:style>
  <w:style w:type="character" w:styleId="ListLabel367">
    <w:name w:val="ListLabel 367"/>
    <w:qFormat/>
    <w:rPr>
      <w:rFonts w:cs="Courier New"/>
    </w:rPr>
  </w:style>
  <w:style w:type="character" w:styleId="ListLabel368">
    <w:name w:val="ListLabel 368"/>
    <w:qFormat/>
    <w:rPr>
      <w:rFonts w:cs="Wingdings"/>
    </w:rPr>
  </w:style>
  <w:style w:type="character" w:styleId="ListLabel369">
    <w:name w:val="ListLabel 369"/>
    <w:qFormat/>
    <w:rPr>
      <w:rFonts w:cs="Symbol"/>
      <w:color w:val="808080"/>
    </w:rPr>
  </w:style>
  <w:style w:type="character" w:styleId="ListLabel370">
    <w:name w:val="ListLabel 370"/>
    <w:qFormat/>
    <w:rPr>
      <w:rFonts w:cs="Symbol"/>
      <w:color w:val="808080"/>
    </w:rPr>
  </w:style>
  <w:style w:type="character" w:styleId="ListLabel371">
    <w:name w:val="ListLabel 371"/>
    <w:qFormat/>
    <w:rPr>
      <w:rFonts w:cs="Wingdings"/>
    </w:rPr>
  </w:style>
  <w:style w:type="character" w:styleId="ListLabel372">
    <w:name w:val="ListLabel 372"/>
    <w:qFormat/>
    <w:rPr>
      <w:rFonts w:cs="Symbol"/>
    </w:rPr>
  </w:style>
  <w:style w:type="character" w:styleId="ListLabel373">
    <w:name w:val="ListLabel 373"/>
    <w:qFormat/>
    <w:rPr>
      <w:rFonts w:cs="Courier New"/>
    </w:rPr>
  </w:style>
  <w:style w:type="character" w:styleId="ListLabel374">
    <w:name w:val="ListLabel 374"/>
    <w:qFormat/>
    <w:rPr>
      <w:rFonts w:cs="Wingdings"/>
    </w:rPr>
  </w:style>
  <w:style w:type="character" w:styleId="ListLabel375">
    <w:name w:val="ListLabel 375"/>
    <w:qFormat/>
    <w:rPr>
      <w:rFonts w:cs="Symbol"/>
    </w:rPr>
  </w:style>
  <w:style w:type="character" w:styleId="ListLabel376">
    <w:name w:val="ListLabel 376"/>
    <w:qFormat/>
    <w:rPr>
      <w:rFonts w:cs="Courier New"/>
    </w:rPr>
  </w:style>
  <w:style w:type="character" w:styleId="ListLabel377">
    <w:name w:val="ListLabel 377"/>
    <w:qFormat/>
    <w:rPr>
      <w:rFonts w:cs="Wingdings"/>
    </w:rPr>
  </w:style>
  <w:style w:type="character" w:styleId="NumberingSymbols">
    <w:name w:val="Numbering Symbols"/>
    <w:qFormat/>
    <w:rPr/>
  </w:style>
  <w:style w:type="character" w:styleId="ListLabel378">
    <w:name w:val="ListLabel 378"/>
    <w:qFormat/>
    <w:rPr>
      <w:rFonts w:cs="Courier New"/>
    </w:rPr>
  </w:style>
  <w:style w:type="character" w:styleId="ListLabel379">
    <w:name w:val="ListLabel 379"/>
    <w:qFormat/>
    <w:rPr>
      <w:rFonts w:cs="Wingdings"/>
    </w:rPr>
  </w:style>
  <w:style w:type="character" w:styleId="ListLabel380">
    <w:name w:val="ListLabel 380"/>
    <w:qFormat/>
    <w:rPr>
      <w:rFonts w:cs="Symbol"/>
    </w:rPr>
  </w:style>
  <w:style w:type="character" w:styleId="ListLabel381">
    <w:name w:val="ListLabel 381"/>
    <w:qFormat/>
    <w:rPr>
      <w:rFonts w:cs="Courier New"/>
    </w:rPr>
  </w:style>
  <w:style w:type="character" w:styleId="ListLabel382">
    <w:name w:val="ListLabel 382"/>
    <w:qFormat/>
    <w:rPr>
      <w:rFonts w:cs="Wingdings"/>
    </w:rPr>
  </w:style>
  <w:style w:type="character" w:styleId="ListLabel383">
    <w:name w:val="ListLabel 383"/>
    <w:qFormat/>
    <w:rPr>
      <w:rFonts w:cs="Symbol"/>
    </w:rPr>
  </w:style>
  <w:style w:type="character" w:styleId="ListLabel384">
    <w:name w:val="ListLabel 384"/>
    <w:qFormat/>
    <w:rPr>
      <w:rFonts w:cs="Courier New"/>
    </w:rPr>
  </w:style>
  <w:style w:type="character" w:styleId="ListLabel385">
    <w:name w:val="ListLabel 385"/>
    <w:qFormat/>
    <w:rPr>
      <w:rFonts w:cs="Wingdings"/>
    </w:rPr>
  </w:style>
  <w:style w:type="character" w:styleId="ListLabel386">
    <w:name w:val="ListLabel 386"/>
    <w:qFormat/>
    <w:rPr>
      <w:rFonts w:cs="Symbol"/>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cs="Symbol"/>
      <w:color w:val="999999"/>
      <w:sz w:val="24"/>
      <w:szCs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cs="Symbol"/>
      <w:color w:val="808080"/>
    </w:rPr>
  </w:style>
  <w:style w:type="character" w:styleId="ListLabel405">
    <w:name w:val="ListLabel 405"/>
    <w:qFormat/>
    <w:rPr>
      <w:rFonts w:cs="Symbol"/>
      <w:color w:val="808080"/>
    </w:rPr>
  </w:style>
  <w:style w:type="character" w:styleId="ListLabel406">
    <w:name w:val="ListLabel 406"/>
    <w:qFormat/>
    <w:rPr>
      <w:rFonts w:cs="Wingdings"/>
    </w:rPr>
  </w:style>
  <w:style w:type="character" w:styleId="ListLabel407">
    <w:name w:val="ListLabel 407"/>
    <w:qFormat/>
    <w:rPr>
      <w:rFonts w:cs="Symbol"/>
    </w:rPr>
  </w:style>
  <w:style w:type="character" w:styleId="ListLabel408">
    <w:name w:val="ListLabel 408"/>
    <w:qFormat/>
    <w:rPr>
      <w:rFonts w:cs="Courier New"/>
    </w:rPr>
  </w:style>
  <w:style w:type="character" w:styleId="ListLabel409">
    <w:name w:val="ListLabel 409"/>
    <w:qFormat/>
    <w:rPr>
      <w:rFonts w:cs="Wingdings"/>
    </w:rPr>
  </w:style>
  <w:style w:type="character" w:styleId="ListLabel410">
    <w:name w:val="ListLabel 410"/>
    <w:qFormat/>
    <w:rPr>
      <w:rFonts w:cs="Symbol"/>
    </w:rPr>
  </w:style>
  <w:style w:type="character" w:styleId="ListLabel411">
    <w:name w:val="ListLabel 411"/>
    <w:qFormat/>
    <w:rPr>
      <w:rFonts w:cs="Courier New"/>
    </w:rPr>
  </w:style>
  <w:style w:type="character" w:styleId="ListLabel412">
    <w:name w:val="ListLabel 412"/>
    <w:qFormat/>
    <w:rPr>
      <w:rFonts w:cs="Wingdings"/>
    </w:rPr>
  </w:style>
  <w:style w:type="character" w:styleId="Bullets">
    <w:name w:val="Bullets"/>
    <w:qFormat/>
    <w:rPr>
      <w:rFonts w:ascii="OpenSymbol" w:hAnsi="OpenSymbol" w:eastAsia="OpenSymbol" w:cs="Open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cs="Symbol"/>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cs="Symbol"/>
    </w:rPr>
  </w:style>
  <w:style w:type="character" w:styleId="ListLabel425">
    <w:name w:val="ListLabel 425"/>
    <w:qFormat/>
    <w:rPr>
      <w:rFonts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color w:val="999999"/>
      <w:sz w:val="24"/>
      <w:szCs w:val="24"/>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color w:val="808080"/>
    </w:rPr>
  </w:style>
  <w:style w:type="character" w:styleId="ListLabel440">
    <w:name w:val="ListLabel 440"/>
    <w:qFormat/>
    <w:rPr>
      <w:rFonts w:cs="Symbol"/>
      <w:color w:val="808080"/>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Courier New"/>
    </w:rPr>
  </w:style>
  <w:style w:type="character" w:styleId="ListLabel458">
    <w:name w:val="ListLabel 458"/>
    <w:qFormat/>
    <w:rPr>
      <w:rFonts w:cs="Wingdings"/>
    </w:rPr>
  </w:style>
  <w:style w:type="character" w:styleId="ListLabel459">
    <w:name w:val="ListLabel 459"/>
    <w:qFormat/>
    <w:rPr>
      <w:rFonts w:cs="Symbol"/>
    </w:rPr>
  </w:style>
  <w:style w:type="character" w:styleId="ListLabel460">
    <w:name w:val="ListLabel 460"/>
    <w:qFormat/>
    <w:rPr>
      <w:rFonts w:cs="Courier New"/>
    </w:rPr>
  </w:style>
  <w:style w:type="character" w:styleId="ListLabel461">
    <w:name w:val="ListLabel 461"/>
    <w:qFormat/>
    <w:rPr>
      <w:rFonts w:cs="Wingdings"/>
    </w:rPr>
  </w:style>
  <w:style w:type="character" w:styleId="ListLabel462">
    <w:name w:val="ListLabel 462"/>
    <w:qFormat/>
    <w:rPr>
      <w:rFonts w:cs="Symbol"/>
    </w:rPr>
  </w:style>
  <w:style w:type="character" w:styleId="ListLabel463">
    <w:name w:val="ListLabel 463"/>
    <w:qFormat/>
    <w:rPr>
      <w:rFonts w:cs="Courier New"/>
    </w:rPr>
  </w:style>
  <w:style w:type="character" w:styleId="ListLabel464">
    <w:name w:val="ListLabel 464"/>
    <w:qFormat/>
    <w:rPr>
      <w:rFonts w:cs="Wingdings"/>
    </w:rPr>
  </w:style>
  <w:style w:type="character" w:styleId="ListLabel465">
    <w:name w:val="ListLabel 465"/>
    <w:qFormat/>
    <w:rPr>
      <w:rFonts w:cs="Symbol"/>
    </w:rPr>
  </w:style>
  <w:style w:type="character" w:styleId="ListLabel466">
    <w:name w:val="ListLabel 466"/>
    <w:qFormat/>
    <w:rPr>
      <w:rFonts w:cs="Courier New"/>
    </w:rPr>
  </w:style>
  <w:style w:type="character" w:styleId="ListLabel467">
    <w:name w:val="ListLabel 467"/>
    <w:qFormat/>
    <w:rPr>
      <w:rFonts w:cs="Wingdings"/>
    </w:rPr>
  </w:style>
  <w:style w:type="character" w:styleId="ListLabel468">
    <w:name w:val="ListLabel 468"/>
    <w:qFormat/>
    <w:rPr>
      <w:rFonts w:cs="Symbol"/>
    </w:rPr>
  </w:style>
  <w:style w:type="character" w:styleId="ListLabel469">
    <w:name w:val="ListLabel 469"/>
    <w:qFormat/>
    <w:rPr>
      <w:rFonts w:cs="Courier New"/>
    </w:rPr>
  </w:style>
  <w:style w:type="character" w:styleId="ListLabel470">
    <w:name w:val="ListLabel 470"/>
    <w:qFormat/>
    <w:rPr>
      <w:rFonts w:cs="Wingdings"/>
    </w:rPr>
  </w:style>
  <w:style w:type="character" w:styleId="ListLabel471">
    <w:name w:val="ListLabel 471"/>
    <w:qFormat/>
    <w:rPr>
      <w:rFonts w:cs="Symbol"/>
    </w:rPr>
  </w:style>
  <w:style w:type="character" w:styleId="ListLabel472">
    <w:name w:val="ListLabel 472"/>
    <w:qFormat/>
    <w:rPr>
      <w:rFonts w:cs="Courier New"/>
    </w:rPr>
  </w:style>
  <w:style w:type="character" w:styleId="ListLabel473">
    <w:name w:val="ListLabel 473"/>
    <w:qFormat/>
    <w:rPr>
      <w:rFonts w:cs="Wingdings"/>
    </w:rPr>
  </w:style>
  <w:style w:type="character" w:styleId="ListLabel474">
    <w:name w:val="ListLabel 474"/>
    <w:qFormat/>
    <w:rPr>
      <w:rFonts w:cs="Symbol"/>
      <w:color w:val="999999"/>
      <w:sz w:val="24"/>
      <w:szCs w:val="24"/>
    </w:rPr>
  </w:style>
  <w:style w:type="character" w:styleId="ListLabel475">
    <w:name w:val="ListLabel 475"/>
    <w:qFormat/>
    <w:rPr>
      <w:rFonts w:cs="Courier New"/>
    </w:rPr>
  </w:style>
  <w:style w:type="character" w:styleId="ListLabel476">
    <w:name w:val="ListLabel 476"/>
    <w:qFormat/>
    <w:rPr>
      <w:rFonts w:cs="Wingdings"/>
    </w:rPr>
  </w:style>
  <w:style w:type="character" w:styleId="ListLabel477">
    <w:name w:val="ListLabel 477"/>
    <w:qFormat/>
    <w:rPr>
      <w:rFonts w:cs="Symbol"/>
    </w:rPr>
  </w:style>
  <w:style w:type="character" w:styleId="ListLabel478">
    <w:name w:val="ListLabel 478"/>
    <w:qFormat/>
    <w:rPr>
      <w:rFonts w:cs="Courier New"/>
    </w:rPr>
  </w:style>
  <w:style w:type="character" w:styleId="ListLabel479">
    <w:name w:val="ListLabel 479"/>
    <w:qFormat/>
    <w:rPr>
      <w:rFonts w:cs="Wingdings"/>
    </w:rPr>
  </w:style>
  <w:style w:type="character" w:styleId="ListLabel480">
    <w:name w:val="ListLabel 480"/>
    <w:qFormat/>
    <w:rPr>
      <w:rFonts w:cs="Symbol"/>
    </w:rPr>
  </w:style>
  <w:style w:type="character" w:styleId="ListLabel481">
    <w:name w:val="ListLabel 481"/>
    <w:qFormat/>
    <w:rPr>
      <w:rFonts w:cs="Courier New"/>
    </w:rPr>
  </w:style>
  <w:style w:type="character" w:styleId="ListLabel482">
    <w:name w:val="ListLabel 482"/>
    <w:qFormat/>
    <w:rPr>
      <w:rFonts w:cs="Wingdings"/>
    </w:rPr>
  </w:style>
  <w:style w:type="character" w:styleId="ListLabel483">
    <w:name w:val="ListLabel 483"/>
    <w:qFormat/>
    <w:rPr>
      <w:rFonts w:cs="Symbol"/>
      <w:color w:val="808080"/>
    </w:rPr>
  </w:style>
  <w:style w:type="character" w:styleId="ListLabel484">
    <w:name w:val="ListLabel 484"/>
    <w:qFormat/>
    <w:rPr>
      <w:rFonts w:cs="Symbol"/>
      <w:color w:val="808080"/>
    </w:rPr>
  </w:style>
  <w:style w:type="character" w:styleId="ListLabel485">
    <w:name w:val="ListLabel 485"/>
    <w:qFormat/>
    <w:rPr>
      <w:rFonts w:cs="Wingdings"/>
    </w:rPr>
  </w:style>
  <w:style w:type="character" w:styleId="ListLabel486">
    <w:name w:val="ListLabel 486"/>
    <w:qFormat/>
    <w:rPr>
      <w:rFonts w:cs="Symbol"/>
    </w:rPr>
  </w:style>
  <w:style w:type="character" w:styleId="ListLabel487">
    <w:name w:val="ListLabel 487"/>
    <w:qFormat/>
    <w:rPr>
      <w:rFonts w:cs="Courier New"/>
    </w:rPr>
  </w:style>
  <w:style w:type="character" w:styleId="ListLabel488">
    <w:name w:val="ListLabel 488"/>
    <w:qFormat/>
    <w:rPr>
      <w:rFonts w:cs="Wingdings"/>
    </w:rPr>
  </w:style>
  <w:style w:type="character" w:styleId="ListLabel489">
    <w:name w:val="ListLabel 489"/>
    <w:qFormat/>
    <w:rPr>
      <w:rFonts w:cs="Symbol"/>
    </w:rPr>
  </w:style>
  <w:style w:type="character" w:styleId="ListLabel490">
    <w:name w:val="ListLabel 490"/>
    <w:qFormat/>
    <w:rPr>
      <w:rFonts w:cs="Courier New"/>
    </w:rPr>
  </w:style>
  <w:style w:type="character" w:styleId="ListLabel491">
    <w:name w:val="ListLabel 491"/>
    <w:qFormat/>
    <w:rPr>
      <w:rFonts w:cs="Wingdings"/>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Courier New"/>
    </w:rPr>
  </w:style>
  <w:style w:type="character" w:styleId="ListLabel502">
    <w:name w:val="ListLabel 502"/>
    <w:qFormat/>
    <w:rPr>
      <w:rFonts w:cs="Wingdings"/>
    </w:rPr>
  </w:style>
  <w:style w:type="character" w:styleId="ListLabel503">
    <w:name w:val="ListLabel 503"/>
    <w:qFormat/>
    <w:rPr>
      <w:rFonts w:cs="Symbol"/>
    </w:rPr>
  </w:style>
  <w:style w:type="character" w:styleId="ListLabel504">
    <w:name w:val="ListLabel 504"/>
    <w:qFormat/>
    <w:rPr>
      <w:rFonts w:cs="Courier New"/>
    </w:rPr>
  </w:style>
  <w:style w:type="character" w:styleId="ListLabel505">
    <w:name w:val="ListLabel 505"/>
    <w:qFormat/>
    <w:rPr>
      <w:rFonts w:cs="Wingdings"/>
    </w:rPr>
  </w:style>
  <w:style w:type="character" w:styleId="ListLabel506">
    <w:name w:val="ListLabel 506"/>
    <w:qFormat/>
    <w:rPr>
      <w:rFonts w:cs="Symbol"/>
    </w:rPr>
  </w:style>
  <w:style w:type="character" w:styleId="ListLabel507">
    <w:name w:val="ListLabel 507"/>
    <w:qFormat/>
    <w:rPr>
      <w:rFonts w:cs="Courier New"/>
    </w:rPr>
  </w:style>
  <w:style w:type="character" w:styleId="ListLabel508">
    <w:name w:val="ListLabel 508"/>
    <w:qFormat/>
    <w:rPr>
      <w:rFonts w:cs="Wingdings"/>
    </w:rPr>
  </w:style>
  <w:style w:type="character" w:styleId="ListLabel509">
    <w:name w:val="ListLabel 509"/>
    <w:qFormat/>
    <w:rPr>
      <w:rFonts w:cs="Symbol"/>
    </w:rPr>
  </w:style>
  <w:style w:type="character" w:styleId="ListLabel510">
    <w:name w:val="ListLabel 510"/>
    <w:qFormat/>
    <w:rPr>
      <w:rFonts w:cs="Courier New"/>
    </w:rPr>
  </w:style>
  <w:style w:type="character" w:styleId="ListLabel511">
    <w:name w:val="ListLabel 511"/>
    <w:qFormat/>
    <w:rPr>
      <w:rFonts w:cs="Wingdings"/>
    </w:rPr>
  </w:style>
  <w:style w:type="character" w:styleId="ListLabel512">
    <w:name w:val="ListLabel 512"/>
    <w:qFormat/>
    <w:rPr>
      <w:rFonts w:cs="Symbol"/>
    </w:rPr>
  </w:style>
  <w:style w:type="character" w:styleId="ListLabel513">
    <w:name w:val="ListLabel 513"/>
    <w:qFormat/>
    <w:rPr>
      <w:rFonts w:cs="Courier New"/>
    </w:rPr>
  </w:style>
  <w:style w:type="character" w:styleId="ListLabel514">
    <w:name w:val="ListLabel 514"/>
    <w:qFormat/>
    <w:rPr>
      <w:rFonts w:cs="Wingdings"/>
    </w:rPr>
  </w:style>
  <w:style w:type="character" w:styleId="ListLabel515">
    <w:name w:val="ListLabel 515"/>
    <w:qFormat/>
    <w:rPr>
      <w:rFonts w:cs="Symbol"/>
    </w:rPr>
  </w:style>
  <w:style w:type="character" w:styleId="ListLabel516">
    <w:name w:val="ListLabel 516"/>
    <w:qFormat/>
    <w:rPr>
      <w:rFonts w:cs="Courier New"/>
    </w:rPr>
  </w:style>
  <w:style w:type="character" w:styleId="ListLabel517">
    <w:name w:val="ListLabel 517"/>
    <w:qFormat/>
    <w:rPr>
      <w:rFonts w:cs="Wingdings"/>
    </w:rPr>
  </w:style>
  <w:style w:type="character" w:styleId="ListLabel518">
    <w:name w:val="ListLabel 518"/>
    <w:qFormat/>
    <w:rPr>
      <w:rFonts w:cs="Symbol"/>
      <w:color w:val="999999"/>
      <w:sz w:val="24"/>
      <w:szCs w:val="24"/>
    </w:rPr>
  </w:style>
  <w:style w:type="character" w:styleId="ListLabel519">
    <w:name w:val="ListLabel 519"/>
    <w:qFormat/>
    <w:rPr>
      <w:rFonts w:cs="Courier New"/>
    </w:rPr>
  </w:style>
  <w:style w:type="character" w:styleId="ListLabel520">
    <w:name w:val="ListLabel 520"/>
    <w:qFormat/>
    <w:rPr>
      <w:rFonts w:cs="Wingdings"/>
    </w:rPr>
  </w:style>
  <w:style w:type="character" w:styleId="ListLabel521">
    <w:name w:val="ListLabel 521"/>
    <w:qFormat/>
    <w:rPr>
      <w:rFonts w:cs="Symbol"/>
    </w:rPr>
  </w:style>
  <w:style w:type="character" w:styleId="ListLabel522">
    <w:name w:val="ListLabel 522"/>
    <w:qFormat/>
    <w:rPr>
      <w:rFonts w:cs="Courier New"/>
    </w:rPr>
  </w:style>
  <w:style w:type="character" w:styleId="ListLabel523">
    <w:name w:val="ListLabel 523"/>
    <w:qFormat/>
    <w:rPr>
      <w:rFonts w:cs="Wingdings"/>
    </w:rPr>
  </w:style>
  <w:style w:type="character" w:styleId="ListLabel524">
    <w:name w:val="ListLabel 524"/>
    <w:qFormat/>
    <w:rPr>
      <w:rFonts w:cs="Symbol"/>
    </w:rPr>
  </w:style>
  <w:style w:type="character" w:styleId="ListLabel525">
    <w:name w:val="ListLabel 525"/>
    <w:qFormat/>
    <w:rPr>
      <w:rFonts w:cs="Courier New"/>
    </w:rPr>
  </w:style>
  <w:style w:type="character" w:styleId="ListLabel526">
    <w:name w:val="ListLabel 526"/>
    <w:qFormat/>
    <w:rPr>
      <w:rFonts w:cs="Wingdings"/>
    </w:rPr>
  </w:style>
  <w:style w:type="character" w:styleId="ListLabel527">
    <w:name w:val="ListLabel 527"/>
    <w:qFormat/>
    <w:rPr>
      <w:rFonts w:cs="Symbol"/>
      <w:color w:val="808080"/>
    </w:rPr>
  </w:style>
  <w:style w:type="character" w:styleId="ListLabel528">
    <w:name w:val="ListLabel 528"/>
    <w:qFormat/>
    <w:rPr>
      <w:rFonts w:cs="Symbol"/>
      <w:color w:val="808080"/>
    </w:rPr>
  </w:style>
  <w:style w:type="character" w:styleId="ListLabel529">
    <w:name w:val="ListLabel 529"/>
    <w:qFormat/>
    <w:rPr>
      <w:rFonts w:cs="Wingdings"/>
    </w:rPr>
  </w:style>
  <w:style w:type="character" w:styleId="ListLabel530">
    <w:name w:val="ListLabel 530"/>
    <w:qFormat/>
    <w:rPr>
      <w:rFonts w:cs="Symbol"/>
    </w:rPr>
  </w:style>
  <w:style w:type="character" w:styleId="ListLabel531">
    <w:name w:val="ListLabel 531"/>
    <w:qFormat/>
    <w:rPr>
      <w:rFonts w:cs="Courier New"/>
    </w:rPr>
  </w:style>
  <w:style w:type="character" w:styleId="ListLabel532">
    <w:name w:val="ListLabel 532"/>
    <w:qFormat/>
    <w:rPr>
      <w:rFonts w:cs="Wingdings"/>
    </w:rPr>
  </w:style>
  <w:style w:type="character" w:styleId="ListLabel533">
    <w:name w:val="ListLabel 533"/>
    <w:qFormat/>
    <w:rPr>
      <w:rFonts w:cs="Symbol"/>
    </w:rPr>
  </w:style>
  <w:style w:type="character" w:styleId="ListLabel534">
    <w:name w:val="ListLabel 534"/>
    <w:qFormat/>
    <w:rPr>
      <w:rFonts w:cs="Courier New"/>
    </w:rPr>
  </w:style>
  <w:style w:type="character" w:styleId="ListLabel535">
    <w:name w:val="ListLabel 535"/>
    <w:qFormat/>
    <w:rPr>
      <w:rFonts w:cs="Wingdings"/>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Courier New"/>
    </w:rPr>
  </w:style>
  <w:style w:type="character" w:styleId="ListLabel546">
    <w:name w:val="ListLabel 546"/>
    <w:qFormat/>
    <w:rPr>
      <w:rFonts w:cs="Wingdings"/>
    </w:rPr>
  </w:style>
  <w:style w:type="character" w:styleId="ListLabel547">
    <w:name w:val="ListLabel 547"/>
    <w:qFormat/>
    <w:rPr>
      <w:rFonts w:cs="Symbol"/>
    </w:rPr>
  </w:style>
  <w:style w:type="character" w:styleId="ListLabel548">
    <w:name w:val="ListLabel 548"/>
    <w:qFormat/>
    <w:rPr>
      <w:rFonts w:cs="Courier New"/>
    </w:rPr>
  </w:style>
  <w:style w:type="character" w:styleId="ListLabel549">
    <w:name w:val="ListLabel 549"/>
    <w:qFormat/>
    <w:rPr>
      <w:rFonts w:cs="Wingdings"/>
    </w:rPr>
  </w:style>
  <w:style w:type="character" w:styleId="ListLabel550">
    <w:name w:val="ListLabel 550"/>
    <w:qFormat/>
    <w:rPr>
      <w:rFonts w:cs="Symbol"/>
    </w:rPr>
  </w:style>
  <w:style w:type="character" w:styleId="ListLabel551">
    <w:name w:val="ListLabel 551"/>
    <w:qFormat/>
    <w:rPr>
      <w:rFonts w:cs="Courier New"/>
    </w:rPr>
  </w:style>
  <w:style w:type="character" w:styleId="ListLabel552">
    <w:name w:val="ListLabel 552"/>
    <w:qFormat/>
    <w:rPr>
      <w:rFonts w:cs="Wingdings"/>
    </w:rPr>
  </w:style>
  <w:style w:type="character" w:styleId="ListLabel553">
    <w:name w:val="ListLabel 553"/>
    <w:qFormat/>
    <w:rPr>
      <w:rFonts w:cs="Symbol"/>
    </w:rPr>
  </w:style>
  <w:style w:type="character" w:styleId="ListLabel554">
    <w:name w:val="ListLabel 554"/>
    <w:qFormat/>
    <w:rPr>
      <w:rFonts w:cs="Courier New"/>
    </w:rPr>
  </w:style>
  <w:style w:type="character" w:styleId="ListLabel555">
    <w:name w:val="ListLabel 555"/>
    <w:qFormat/>
    <w:rPr>
      <w:rFonts w:cs="Wingdings"/>
    </w:rPr>
  </w:style>
  <w:style w:type="character" w:styleId="ListLabel556">
    <w:name w:val="ListLabel 556"/>
    <w:qFormat/>
    <w:rPr>
      <w:rFonts w:cs="Symbol"/>
    </w:rPr>
  </w:style>
  <w:style w:type="character" w:styleId="ListLabel557">
    <w:name w:val="ListLabel 557"/>
    <w:qFormat/>
    <w:rPr>
      <w:rFonts w:cs="Courier New"/>
    </w:rPr>
  </w:style>
  <w:style w:type="character" w:styleId="ListLabel558">
    <w:name w:val="ListLabel 558"/>
    <w:qFormat/>
    <w:rPr>
      <w:rFonts w:cs="Wingdings"/>
    </w:rPr>
  </w:style>
  <w:style w:type="character" w:styleId="ListLabel559">
    <w:name w:val="ListLabel 559"/>
    <w:qFormat/>
    <w:rPr>
      <w:rFonts w:cs="Symbol"/>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color w:val="999999"/>
      <w:sz w:val="24"/>
      <w:szCs w:val="24"/>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cs="Symbol"/>
    </w:rPr>
  </w:style>
  <w:style w:type="character" w:styleId="ListLabel569">
    <w:name w:val="ListLabel 569"/>
    <w:qFormat/>
    <w:rPr>
      <w:rFonts w:cs="Courier New"/>
    </w:rPr>
  </w:style>
  <w:style w:type="character" w:styleId="ListLabel570">
    <w:name w:val="ListLabel 570"/>
    <w:qFormat/>
    <w:rPr>
      <w:rFonts w:cs="Wingdings"/>
    </w:rPr>
  </w:style>
  <w:style w:type="character" w:styleId="ListLabel571">
    <w:name w:val="ListLabel 571"/>
    <w:qFormat/>
    <w:rPr>
      <w:rFonts w:cs="Symbol"/>
      <w:color w:val="808080"/>
    </w:rPr>
  </w:style>
  <w:style w:type="character" w:styleId="ListLabel572">
    <w:name w:val="ListLabel 572"/>
    <w:qFormat/>
    <w:rPr>
      <w:rFonts w:cs="Symbol"/>
      <w:color w:val="808080"/>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Symbol"/>
    </w:rPr>
  </w:style>
  <w:style w:type="character" w:styleId="ListLabel578">
    <w:name w:val="ListLabel 578"/>
    <w:qFormat/>
    <w:rPr>
      <w:rFonts w:cs="Courier New"/>
    </w:rPr>
  </w:style>
  <w:style w:type="character" w:styleId="ListLabel579">
    <w:name w:val="ListLabel 579"/>
    <w:qFormat/>
    <w:rPr>
      <w:rFonts w:cs="Wingdings"/>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cs="Symbol"/>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cs="Symbol"/>
    </w:rPr>
  </w:style>
  <w:style w:type="character" w:styleId="ListLabel601">
    <w:name w:val="ListLabel 601"/>
    <w:qFormat/>
    <w:rPr>
      <w:rFonts w:cs="Courier New"/>
    </w:rPr>
  </w:style>
  <w:style w:type="character" w:styleId="ListLabel602">
    <w:name w:val="ListLabel 602"/>
    <w:qFormat/>
    <w:rPr>
      <w:rFonts w:cs="Wingdings"/>
    </w:rPr>
  </w:style>
  <w:style w:type="character" w:styleId="ListLabel603">
    <w:name w:val="ListLabel 603"/>
    <w:qFormat/>
    <w:rPr>
      <w:rFonts w:cs="Symbol"/>
    </w:rPr>
  </w:style>
  <w:style w:type="character" w:styleId="ListLabel604">
    <w:name w:val="ListLabel 604"/>
    <w:qFormat/>
    <w:rPr>
      <w:rFonts w:cs="Courier New"/>
    </w:rPr>
  </w:style>
  <w:style w:type="character" w:styleId="ListLabel605">
    <w:name w:val="ListLabel 605"/>
    <w:qFormat/>
    <w:rPr>
      <w:rFonts w:cs="Wingdings"/>
    </w:rPr>
  </w:style>
  <w:style w:type="character" w:styleId="ListLabel606">
    <w:name w:val="ListLabel 606"/>
    <w:qFormat/>
    <w:rPr>
      <w:rFonts w:cs="Symbol"/>
      <w:color w:val="999999"/>
      <w:sz w:val="24"/>
      <w:szCs w:val="24"/>
    </w:rPr>
  </w:style>
  <w:style w:type="character" w:styleId="ListLabel607">
    <w:name w:val="ListLabel 607"/>
    <w:qFormat/>
    <w:rPr>
      <w:rFonts w:cs="Courier New"/>
    </w:rPr>
  </w:style>
  <w:style w:type="character" w:styleId="ListLabel608">
    <w:name w:val="ListLabel 608"/>
    <w:qFormat/>
    <w:rPr>
      <w:rFonts w:cs="Wingdings"/>
    </w:rPr>
  </w:style>
  <w:style w:type="character" w:styleId="ListLabel609">
    <w:name w:val="ListLabel 609"/>
    <w:qFormat/>
    <w:rPr>
      <w:rFonts w:cs="Symbol"/>
    </w:rPr>
  </w:style>
  <w:style w:type="character" w:styleId="ListLabel610">
    <w:name w:val="ListLabel 610"/>
    <w:qFormat/>
    <w:rPr>
      <w:rFonts w:cs="Courier New"/>
    </w:rPr>
  </w:style>
  <w:style w:type="character" w:styleId="ListLabel611">
    <w:name w:val="ListLabel 611"/>
    <w:qFormat/>
    <w:rPr>
      <w:rFonts w:cs="Wingdings"/>
    </w:rPr>
  </w:style>
  <w:style w:type="character" w:styleId="ListLabel612">
    <w:name w:val="ListLabel 612"/>
    <w:qFormat/>
    <w:rPr>
      <w:rFonts w:cs="Symbol"/>
    </w:rPr>
  </w:style>
  <w:style w:type="character" w:styleId="ListLabel613">
    <w:name w:val="ListLabel 613"/>
    <w:qFormat/>
    <w:rPr>
      <w:rFonts w:cs="Courier New"/>
    </w:rPr>
  </w:style>
  <w:style w:type="character" w:styleId="ListLabel614">
    <w:name w:val="ListLabel 614"/>
    <w:qFormat/>
    <w:rPr>
      <w:rFonts w:cs="Wingdings"/>
    </w:rPr>
  </w:style>
  <w:style w:type="character" w:styleId="ListLabel615">
    <w:name w:val="ListLabel 615"/>
    <w:qFormat/>
    <w:rPr>
      <w:rFonts w:cs="Symbol"/>
      <w:color w:val="808080"/>
    </w:rPr>
  </w:style>
  <w:style w:type="character" w:styleId="ListLabel616">
    <w:name w:val="ListLabel 616"/>
    <w:qFormat/>
    <w:rPr>
      <w:rFonts w:cs="Symbol"/>
      <w:color w:val="808080"/>
    </w:rPr>
  </w:style>
  <w:style w:type="character" w:styleId="ListLabel617">
    <w:name w:val="ListLabel 617"/>
    <w:qFormat/>
    <w:rPr>
      <w:rFonts w:cs="Wingdings"/>
    </w:rPr>
  </w:style>
  <w:style w:type="character" w:styleId="ListLabel618">
    <w:name w:val="ListLabel 618"/>
    <w:qFormat/>
    <w:rPr>
      <w:rFonts w:cs="Symbol"/>
    </w:rPr>
  </w:style>
  <w:style w:type="character" w:styleId="ListLabel619">
    <w:name w:val="ListLabel 619"/>
    <w:qFormat/>
    <w:rPr>
      <w:rFonts w:cs="Courier New"/>
    </w:rPr>
  </w:style>
  <w:style w:type="character" w:styleId="ListLabel620">
    <w:name w:val="ListLabel 620"/>
    <w:qFormat/>
    <w:rPr>
      <w:rFonts w:cs="Wingdings"/>
    </w:rPr>
  </w:style>
  <w:style w:type="character" w:styleId="ListLabel621">
    <w:name w:val="ListLabel 621"/>
    <w:qFormat/>
    <w:rPr>
      <w:rFonts w:cs="Symbol"/>
    </w:rPr>
  </w:style>
  <w:style w:type="character" w:styleId="ListLabel622">
    <w:name w:val="ListLabel 622"/>
    <w:qFormat/>
    <w:rPr>
      <w:rFonts w:cs="Courier New"/>
    </w:rPr>
  </w:style>
  <w:style w:type="character" w:styleId="ListLabel623">
    <w:name w:val="ListLabel 623"/>
    <w:qFormat/>
    <w:rPr>
      <w:rFonts w:cs="Wingdings"/>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Courier New"/>
    </w:rPr>
  </w:style>
  <w:style w:type="character" w:styleId="ListLabel634">
    <w:name w:val="ListLabel 634"/>
    <w:qFormat/>
    <w:rPr>
      <w:rFonts w:cs="Wingdings"/>
    </w:rPr>
  </w:style>
  <w:style w:type="character" w:styleId="ListLabel635">
    <w:name w:val="ListLabel 635"/>
    <w:qFormat/>
    <w:rPr>
      <w:rFonts w:cs="Symbol"/>
    </w:rPr>
  </w:style>
  <w:style w:type="character" w:styleId="ListLabel636">
    <w:name w:val="ListLabel 636"/>
    <w:qFormat/>
    <w:rPr>
      <w:rFonts w:cs="Courier New"/>
    </w:rPr>
  </w:style>
  <w:style w:type="character" w:styleId="ListLabel637">
    <w:name w:val="ListLabel 637"/>
    <w:qFormat/>
    <w:rPr>
      <w:rFonts w:cs="Wingdings"/>
    </w:rPr>
  </w:style>
  <w:style w:type="character" w:styleId="ListLabel638">
    <w:name w:val="ListLabel 638"/>
    <w:qFormat/>
    <w:rPr>
      <w:rFonts w:cs="Symbol"/>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color w:val="999999"/>
      <w:sz w:val="24"/>
      <w:szCs w:val="24"/>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Symbol"/>
    </w:rPr>
  </w:style>
  <w:style w:type="character" w:styleId="ListLabel657">
    <w:name w:val="ListLabel 657"/>
    <w:qFormat/>
    <w:rPr>
      <w:rFonts w:cs="Courier New"/>
    </w:rPr>
  </w:style>
  <w:style w:type="character" w:styleId="ListLabel658">
    <w:name w:val="ListLabel 658"/>
    <w:qFormat/>
    <w:rPr>
      <w:rFonts w:cs="Wingdings"/>
    </w:rPr>
  </w:style>
  <w:style w:type="character" w:styleId="ListLabel659">
    <w:name w:val="ListLabel 659"/>
    <w:qFormat/>
    <w:rPr>
      <w:rFonts w:cs="Symbol"/>
      <w:color w:val="808080"/>
    </w:rPr>
  </w:style>
  <w:style w:type="character" w:styleId="ListLabel660">
    <w:name w:val="ListLabel 660"/>
    <w:qFormat/>
    <w:rPr>
      <w:rFonts w:cs="Symbol"/>
      <w:color w:val="808080"/>
    </w:rPr>
  </w:style>
  <w:style w:type="character" w:styleId="ListLabel661">
    <w:name w:val="ListLabel 661"/>
    <w:qFormat/>
    <w:rPr>
      <w:rFonts w:cs="Wingdings"/>
    </w:rPr>
  </w:style>
  <w:style w:type="character" w:styleId="ListLabel662">
    <w:name w:val="ListLabel 662"/>
    <w:qFormat/>
    <w:rPr>
      <w:rFonts w:cs="Symbol"/>
    </w:rPr>
  </w:style>
  <w:style w:type="character" w:styleId="ListLabel663">
    <w:name w:val="ListLabel 663"/>
    <w:qFormat/>
    <w:rPr>
      <w:rFonts w:cs="Courier New"/>
    </w:rPr>
  </w:style>
  <w:style w:type="character" w:styleId="ListLabel664">
    <w:name w:val="ListLabel 664"/>
    <w:qFormat/>
    <w:rPr>
      <w:rFonts w:cs="Wingdings"/>
    </w:rPr>
  </w:style>
  <w:style w:type="character" w:styleId="ListLabel665">
    <w:name w:val="ListLabel 665"/>
    <w:qFormat/>
    <w:rPr>
      <w:rFonts w:cs="Symbol"/>
    </w:rPr>
  </w:style>
  <w:style w:type="character" w:styleId="ListLabel666">
    <w:name w:val="ListLabel 666"/>
    <w:qFormat/>
    <w:rPr>
      <w:rFonts w:cs="Courier New"/>
    </w:rPr>
  </w:style>
  <w:style w:type="character" w:styleId="ListLabel667">
    <w:name w:val="ListLabel 667"/>
    <w:qFormat/>
    <w:rPr>
      <w:rFonts w:cs="Wingdings"/>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Courier New"/>
    </w:rPr>
  </w:style>
  <w:style w:type="character" w:styleId="ListLabel678">
    <w:name w:val="ListLabel 678"/>
    <w:qFormat/>
    <w:rPr>
      <w:rFonts w:cs="Wingdings"/>
    </w:rPr>
  </w:style>
  <w:style w:type="character" w:styleId="ListLabel679">
    <w:name w:val="ListLabel 679"/>
    <w:qFormat/>
    <w:rPr>
      <w:rFonts w:cs="Symbol"/>
    </w:rPr>
  </w:style>
  <w:style w:type="character" w:styleId="ListLabel680">
    <w:name w:val="ListLabel 680"/>
    <w:qFormat/>
    <w:rPr>
      <w:rFonts w:cs="Courier New"/>
    </w:rPr>
  </w:style>
  <w:style w:type="character" w:styleId="ListLabel681">
    <w:name w:val="ListLabel 681"/>
    <w:qFormat/>
    <w:rPr>
      <w:rFonts w:cs="Wingdings"/>
    </w:rPr>
  </w:style>
  <w:style w:type="character" w:styleId="ListLabel682">
    <w:name w:val="ListLabel 682"/>
    <w:qFormat/>
    <w:rPr>
      <w:rFonts w:cs="Symbol"/>
    </w:rPr>
  </w:style>
  <w:style w:type="character" w:styleId="ListLabel683">
    <w:name w:val="ListLabel 683"/>
    <w:qFormat/>
    <w:rPr>
      <w:rFonts w:cs="Courier New"/>
    </w:rPr>
  </w:style>
  <w:style w:type="character" w:styleId="ListLabel684">
    <w:name w:val="ListLabel 684"/>
    <w:qFormat/>
    <w:rPr>
      <w:rFonts w:cs="Wingdings"/>
    </w:rPr>
  </w:style>
  <w:style w:type="character" w:styleId="ListLabel685">
    <w:name w:val="ListLabel 685"/>
    <w:qFormat/>
    <w:rPr>
      <w:rFonts w:cs="Symbol"/>
    </w:rPr>
  </w:style>
  <w:style w:type="character" w:styleId="ListLabel686">
    <w:name w:val="ListLabel 686"/>
    <w:qFormat/>
    <w:rPr>
      <w:rFonts w:cs="Courier New"/>
    </w:rPr>
  </w:style>
  <w:style w:type="character" w:styleId="ListLabel687">
    <w:name w:val="ListLabel 687"/>
    <w:qFormat/>
    <w:rPr>
      <w:rFonts w:cs="Wingdings"/>
    </w:rPr>
  </w:style>
  <w:style w:type="character" w:styleId="ListLabel688">
    <w:name w:val="ListLabel 688"/>
    <w:qFormat/>
    <w:rPr>
      <w:rFonts w:cs="Symbol"/>
    </w:rPr>
  </w:style>
  <w:style w:type="character" w:styleId="ListLabel689">
    <w:name w:val="ListLabel 689"/>
    <w:qFormat/>
    <w:rPr>
      <w:rFonts w:cs="Courier New"/>
    </w:rPr>
  </w:style>
  <w:style w:type="character" w:styleId="ListLabel690">
    <w:name w:val="ListLabel 690"/>
    <w:qFormat/>
    <w:rPr>
      <w:rFonts w:cs="Wingdings"/>
    </w:rPr>
  </w:style>
  <w:style w:type="character" w:styleId="ListLabel691">
    <w:name w:val="ListLabel 691"/>
    <w:qFormat/>
    <w:rPr>
      <w:rFonts w:cs="Symbol"/>
    </w:rPr>
  </w:style>
  <w:style w:type="character" w:styleId="ListLabel692">
    <w:name w:val="ListLabel 692"/>
    <w:qFormat/>
    <w:rPr>
      <w:rFonts w:cs="Courier New"/>
    </w:rPr>
  </w:style>
  <w:style w:type="character" w:styleId="ListLabel693">
    <w:name w:val="ListLabel 693"/>
    <w:qFormat/>
    <w:rPr>
      <w:rFonts w:cs="Wingdings"/>
    </w:rPr>
  </w:style>
  <w:style w:type="character" w:styleId="ListLabel694">
    <w:name w:val="ListLabel 694"/>
    <w:qFormat/>
    <w:rPr>
      <w:rFonts w:cs="Symbol"/>
      <w:color w:val="999999"/>
      <w:sz w:val="24"/>
      <w:szCs w:val="24"/>
    </w:rPr>
  </w:style>
  <w:style w:type="character" w:styleId="ListLabel695">
    <w:name w:val="ListLabel 695"/>
    <w:qFormat/>
    <w:rPr>
      <w:rFonts w:cs="Courier New"/>
    </w:rPr>
  </w:style>
  <w:style w:type="character" w:styleId="ListLabel696">
    <w:name w:val="ListLabel 696"/>
    <w:qFormat/>
    <w:rPr>
      <w:rFonts w:cs="Wingdings"/>
    </w:rPr>
  </w:style>
  <w:style w:type="character" w:styleId="ListLabel697">
    <w:name w:val="ListLabel 697"/>
    <w:qFormat/>
    <w:rPr>
      <w:rFonts w:cs="Symbol"/>
    </w:rPr>
  </w:style>
  <w:style w:type="character" w:styleId="ListLabel698">
    <w:name w:val="ListLabel 698"/>
    <w:qFormat/>
    <w:rPr>
      <w:rFonts w:cs="Courier New"/>
    </w:rPr>
  </w:style>
  <w:style w:type="character" w:styleId="ListLabel699">
    <w:name w:val="ListLabel 699"/>
    <w:qFormat/>
    <w:rPr>
      <w:rFonts w:cs="Wingdings"/>
    </w:rPr>
  </w:style>
  <w:style w:type="character" w:styleId="ListLabel700">
    <w:name w:val="ListLabel 700"/>
    <w:qFormat/>
    <w:rPr>
      <w:rFonts w:cs="Symbol"/>
    </w:rPr>
  </w:style>
  <w:style w:type="character" w:styleId="ListLabel701">
    <w:name w:val="ListLabel 701"/>
    <w:qFormat/>
    <w:rPr>
      <w:rFonts w:cs="Courier New"/>
    </w:rPr>
  </w:style>
  <w:style w:type="character" w:styleId="ListLabel702">
    <w:name w:val="ListLabel 702"/>
    <w:qFormat/>
    <w:rPr>
      <w:rFonts w:cs="Wingdings"/>
    </w:rPr>
  </w:style>
  <w:style w:type="character" w:styleId="ListLabel703">
    <w:name w:val="ListLabel 703"/>
    <w:qFormat/>
    <w:rPr>
      <w:rFonts w:cs="Symbol"/>
      <w:color w:val="808080"/>
    </w:rPr>
  </w:style>
  <w:style w:type="character" w:styleId="ListLabel704">
    <w:name w:val="ListLabel 704"/>
    <w:qFormat/>
    <w:rPr>
      <w:rFonts w:cs="Symbol"/>
      <w:color w:val="808080"/>
    </w:rPr>
  </w:style>
  <w:style w:type="character" w:styleId="ListLabel705">
    <w:name w:val="ListLabel 705"/>
    <w:qFormat/>
    <w:rPr>
      <w:rFonts w:cs="Wingdings"/>
    </w:rPr>
  </w:style>
  <w:style w:type="character" w:styleId="ListLabel706">
    <w:name w:val="ListLabel 706"/>
    <w:qFormat/>
    <w:rPr>
      <w:rFonts w:cs="Symbol"/>
    </w:rPr>
  </w:style>
  <w:style w:type="character" w:styleId="ListLabel707">
    <w:name w:val="ListLabel 707"/>
    <w:qFormat/>
    <w:rPr>
      <w:rFonts w:cs="Courier New"/>
    </w:rPr>
  </w:style>
  <w:style w:type="character" w:styleId="ListLabel708">
    <w:name w:val="ListLabel 708"/>
    <w:qFormat/>
    <w:rPr>
      <w:rFonts w:cs="Wingdings"/>
    </w:rPr>
  </w:style>
  <w:style w:type="character" w:styleId="ListLabel709">
    <w:name w:val="ListLabel 709"/>
    <w:qFormat/>
    <w:rPr>
      <w:rFonts w:cs="Symbol"/>
    </w:rPr>
  </w:style>
  <w:style w:type="character" w:styleId="ListLabel710">
    <w:name w:val="ListLabel 710"/>
    <w:qFormat/>
    <w:rPr>
      <w:rFonts w:cs="Courier New"/>
    </w:rPr>
  </w:style>
  <w:style w:type="character" w:styleId="ListLabel711">
    <w:name w:val="ListLabel 711"/>
    <w:qFormat/>
    <w:rPr>
      <w:rFonts w:cs="Wingdings"/>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Courier New"/>
    </w:rPr>
  </w:style>
  <w:style w:type="character" w:styleId="ListLabel722">
    <w:name w:val="ListLabel 722"/>
    <w:qFormat/>
    <w:rPr>
      <w:rFonts w:cs="Wingdings"/>
    </w:rPr>
  </w:style>
  <w:style w:type="character" w:styleId="ListLabel723">
    <w:name w:val="ListLabel 723"/>
    <w:qFormat/>
    <w:rPr>
      <w:rFonts w:cs="Symbol"/>
    </w:rPr>
  </w:style>
  <w:style w:type="character" w:styleId="ListLabel724">
    <w:name w:val="ListLabel 724"/>
    <w:qFormat/>
    <w:rPr>
      <w:rFonts w:cs="Courier New"/>
    </w:rPr>
  </w:style>
  <w:style w:type="character" w:styleId="ListLabel725">
    <w:name w:val="ListLabel 725"/>
    <w:qFormat/>
    <w:rPr>
      <w:rFonts w:cs="Wingdings"/>
    </w:rPr>
  </w:style>
  <w:style w:type="character" w:styleId="ListLabel726">
    <w:name w:val="ListLabel 726"/>
    <w:qFormat/>
    <w:rPr>
      <w:rFonts w:cs="Symbol"/>
    </w:rPr>
  </w:style>
  <w:style w:type="character" w:styleId="ListLabel727">
    <w:name w:val="ListLabel 727"/>
    <w:qFormat/>
    <w:rPr>
      <w:rFonts w:cs="Courier New"/>
    </w:rPr>
  </w:style>
  <w:style w:type="character" w:styleId="ListLabel728">
    <w:name w:val="ListLabel 728"/>
    <w:qFormat/>
    <w:rPr>
      <w:rFonts w:cs="Wingdings"/>
    </w:rPr>
  </w:style>
  <w:style w:type="character" w:styleId="ListLabel729">
    <w:name w:val="ListLabel 729"/>
    <w:qFormat/>
    <w:rPr>
      <w:rFonts w:cs="Symbol"/>
    </w:rPr>
  </w:style>
  <w:style w:type="character" w:styleId="ListLabel730">
    <w:name w:val="ListLabel 730"/>
    <w:qFormat/>
    <w:rPr>
      <w:rFonts w:cs="Courier New"/>
    </w:rPr>
  </w:style>
  <w:style w:type="character" w:styleId="ListLabel731">
    <w:name w:val="ListLabel 731"/>
    <w:qFormat/>
    <w:rPr>
      <w:rFonts w:cs="Wingdings"/>
    </w:rPr>
  </w:style>
  <w:style w:type="character" w:styleId="ListLabel732">
    <w:name w:val="ListLabel 732"/>
    <w:qFormat/>
    <w:rPr>
      <w:rFonts w:cs="Symbol"/>
    </w:rPr>
  </w:style>
  <w:style w:type="character" w:styleId="ListLabel733">
    <w:name w:val="ListLabel 733"/>
    <w:qFormat/>
    <w:rPr>
      <w:rFonts w:cs="Courier New"/>
    </w:rPr>
  </w:style>
  <w:style w:type="character" w:styleId="ListLabel734">
    <w:name w:val="ListLabel 734"/>
    <w:qFormat/>
    <w:rPr>
      <w:rFonts w:cs="Wingdings"/>
    </w:rPr>
  </w:style>
  <w:style w:type="character" w:styleId="ListLabel735">
    <w:name w:val="ListLabel 735"/>
    <w:qFormat/>
    <w:rPr>
      <w:rFonts w:cs="Symbol"/>
    </w:rPr>
  </w:style>
  <w:style w:type="character" w:styleId="ListLabel736">
    <w:name w:val="ListLabel 736"/>
    <w:qFormat/>
    <w:rPr>
      <w:rFonts w:cs="Courier New"/>
    </w:rPr>
  </w:style>
  <w:style w:type="character" w:styleId="ListLabel737">
    <w:name w:val="ListLabel 737"/>
    <w:qFormat/>
    <w:rPr>
      <w:rFonts w:cs="Wingdings"/>
    </w:rPr>
  </w:style>
  <w:style w:type="character" w:styleId="ListLabel738">
    <w:name w:val="ListLabel 738"/>
    <w:qFormat/>
    <w:rPr>
      <w:rFonts w:cs="Symbol"/>
      <w:color w:val="999999"/>
      <w:sz w:val="24"/>
      <w:szCs w:val="24"/>
    </w:rPr>
  </w:style>
  <w:style w:type="character" w:styleId="ListLabel739">
    <w:name w:val="ListLabel 739"/>
    <w:qFormat/>
    <w:rPr>
      <w:rFonts w:cs="Courier New"/>
    </w:rPr>
  </w:style>
  <w:style w:type="character" w:styleId="ListLabel740">
    <w:name w:val="ListLabel 740"/>
    <w:qFormat/>
    <w:rPr>
      <w:rFonts w:cs="Wingdings"/>
    </w:rPr>
  </w:style>
  <w:style w:type="character" w:styleId="ListLabel741">
    <w:name w:val="ListLabel 741"/>
    <w:qFormat/>
    <w:rPr>
      <w:rFonts w:cs="Symbol"/>
    </w:rPr>
  </w:style>
  <w:style w:type="character" w:styleId="ListLabel742">
    <w:name w:val="ListLabel 742"/>
    <w:qFormat/>
    <w:rPr>
      <w:rFonts w:cs="Courier New"/>
    </w:rPr>
  </w:style>
  <w:style w:type="character" w:styleId="ListLabel743">
    <w:name w:val="ListLabel 743"/>
    <w:qFormat/>
    <w:rPr>
      <w:rFonts w:cs="Wingdings"/>
    </w:rPr>
  </w:style>
  <w:style w:type="character" w:styleId="ListLabel744">
    <w:name w:val="ListLabel 744"/>
    <w:qFormat/>
    <w:rPr>
      <w:rFonts w:cs="Symbol"/>
    </w:rPr>
  </w:style>
  <w:style w:type="character" w:styleId="ListLabel745">
    <w:name w:val="ListLabel 745"/>
    <w:qFormat/>
    <w:rPr>
      <w:rFonts w:cs="Courier New"/>
    </w:rPr>
  </w:style>
  <w:style w:type="character" w:styleId="ListLabel746">
    <w:name w:val="ListLabel 746"/>
    <w:qFormat/>
    <w:rPr>
      <w:rFonts w:cs="Wingdings"/>
    </w:rPr>
  </w:style>
  <w:style w:type="character" w:styleId="ListLabel747">
    <w:name w:val="ListLabel 747"/>
    <w:qFormat/>
    <w:rPr>
      <w:rFonts w:cs="Symbol"/>
      <w:color w:val="808080"/>
    </w:rPr>
  </w:style>
  <w:style w:type="character" w:styleId="ListLabel748">
    <w:name w:val="ListLabel 748"/>
    <w:qFormat/>
    <w:rPr>
      <w:rFonts w:cs="Symbol"/>
      <w:color w:val="808080"/>
    </w:rPr>
  </w:style>
  <w:style w:type="character" w:styleId="ListLabel749">
    <w:name w:val="ListLabel 749"/>
    <w:qFormat/>
    <w:rPr>
      <w:rFonts w:cs="Wingdings"/>
    </w:rPr>
  </w:style>
  <w:style w:type="character" w:styleId="ListLabel750">
    <w:name w:val="ListLabel 750"/>
    <w:qFormat/>
    <w:rPr>
      <w:rFonts w:cs="Symbol"/>
    </w:rPr>
  </w:style>
  <w:style w:type="character" w:styleId="ListLabel751">
    <w:name w:val="ListLabel 751"/>
    <w:qFormat/>
    <w:rPr>
      <w:rFonts w:cs="Courier New"/>
    </w:rPr>
  </w:style>
  <w:style w:type="character" w:styleId="ListLabel752">
    <w:name w:val="ListLabel 752"/>
    <w:qFormat/>
    <w:rPr>
      <w:rFonts w:cs="Wingdings"/>
    </w:rPr>
  </w:style>
  <w:style w:type="character" w:styleId="ListLabel753">
    <w:name w:val="ListLabel 753"/>
    <w:qFormat/>
    <w:rPr>
      <w:rFonts w:cs="Symbol"/>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Courier New"/>
    </w:rPr>
  </w:style>
  <w:style w:type="character" w:styleId="ListLabel766">
    <w:name w:val="ListLabel 766"/>
    <w:qFormat/>
    <w:rPr>
      <w:rFonts w:cs="Wingdings"/>
    </w:rPr>
  </w:style>
  <w:style w:type="character" w:styleId="ListLabel767">
    <w:name w:val="ListLabel 767"/>
    <w:qFormat/>
    <w:rPr>
      <w:rFonts w:cs="Symbol"/>
    </w:rPr>
  </w:style>
  <w:style w:type="character" w:styleId="ListLabel768">
    <w:name w:val="ListLabel 768"/>
    <w:qFormat/>
    <w:rPr>
      <w:rFonts w:cs="Courier New"/>
    </w:rPr>
  </w:style>
  <w:style w:type="character" w:styleId="ListLabel769">
    <w:name w:val="ListLabel 769"/>
    <w:qFormat/>
    <w:rPr>
      <w:rFonts w:cs="Wingdings"/>
    </w:rPr>
  </w:style>
  <w:style w:type="character" w:styleId="ListLabel770">
    <w:name w:val="ListLabel 770"/>
    <w:qFormat/>
    <w:rPr>
      <w:rFonts w:cs="Symbol"/>
    </w:rPr>
  </w:style>
  <w:style w:type="character" w:styleId="ListLabel771">
    <w:name w:val="ListLabel 771"/>
    <w:qFormat/>
    <w:rPr>
      <w:rFonts w:cs="Courier New"/>
    </w:rPr>
  </w:style>
  <w:style w:type="character" w:styleId="ListLabel772">
    <w:name w:val="ListLabel 772"/>
    <w:qFormat/>
    <w:rPr>
      <w:rFonts w:cs="Wingdings"/>
    </w:rPr>
  </w:style>
  <w:style w:type="character" w:styleId="ListLabel773">
    <w:name w:val="ListLabel 773"/>
    <w:qFormat/>
    <w:rPr>
      <w:rFonts w:cs="Symbol"/>
    </w:rPr>
  </w:style>
  <w:style w:type="character" w:styleId="ListLabel774">
    <w:name w:val="ListLabel 774"/>
    <w:qFormat/>
    <w:rPr>
      <w:rFonts w:cs="Courier New"/>
    </w:rPr>
  </w:style>
  <w:style w:type="character" w:styleId="ListLabel775">
    <w:name w:val="ListLabel 775"/>
    <w:qFormat/>
    <w:rPr>
      <w:rFonts w:cs="Wingdings"/>
    </w:rPr>
  </w:style>
  <w:style w:type="character" w:styleId="ListLabel776">
    <w:name w:val="ListLabel 776"/>
    <w:qFormat/>
    <w:rPr>
      <w:rFonts w:cs="Symbol"/>
    </w:rPr>
  </w:style>
  <w:style w:type="character" w:styleId="ListLabel777">
    <w:name w:val="ListLabel 777"/>
    <w:qFormat/>
    <w:rPr>
      <w:rFonts w:cs="Courier New"/>
    </w:rPr>
  </w:style>
  <w:style w:type="character" w:styleId="ListLabel778">
    <w:name w:val="ListLabel 778"/>
    <w:qFormat/>
    <w:rPr>
      <w:rFonts w:cs="Wingdings"/>
    </w:rPr>
  </w:style>
  <w:style w:type="character" w:styleId="ListLabel779">
    <w:name w:val="ListLabel 779"/>
    <w:qFormat/>
    <w:rPr>
      <w:rFonts w:cs="Symbol"/>
    </w:rPr>
  </w:style>
  <w:style w:type="character" w:styleId="ListLabel780">
    <w:name w:val="ListLabel 780"/>
    <w:qFormat/>
    <w:rPr>
      <w:rFonts w:cs="Courier New"/>
    </w:rPr>
  </w:style>
  <w:style w:type="character" w:styleId="ListLabel781">
    <w:name w:val="ListLabel 781"/>
    <w:qFormat/>
    <w:rPr>
      <w:rFonts w:cs="Wingdings"/>
    </w:rPr>
  </w:style>
  <w:style w:type="character" w:styleId="ListLabel782">
    <w:name w:val="ListLabel 782"/>
    <w:qFormat/>
    <w:rPr>
      <w:rFonts w:cs="Symbol"/>
      <w:color w:val="999999"/>
      <w:sz w:val="24"/>
      <w:szCs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cs="Symbol"/>
      <w:color w:val="808080"/>
    </w:rPr>
  </w:style>
  <w:style w:type="character" w:styleId="ListLabel792">
    <w:name w:val="ListLabel 792"/>
    <w:qFormat/>
    <w:rPr>
      <w:rFonts w:cs="Symbol"/>
      <w:color w:val="808080"/>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Courier New"/>
    </w:rPr>
  </w:style>
  <w:style w:type="character" w:styleId="ListLabel810">
    <w:name w:val="ListLabel 810"/>
    <w:qFormat/>
    <w:rPr>
      <w:rFonts w:cs="Wingdings"/>
    </w:rPr>
  </w:style>
  <w:style w:type="character" w:styleId="ListLabel811">
    <w:name w:val="ListLabel 811"/>
    <w:qFormat/>
    <w:rPr>
      <w:rFonts w:cs="Symbol"/>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Symbol"/>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color w:val="999999"/>
      <w:sz w:val="24"/>
      <w:szCs w:val="24"/>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Symbol"/>
    </w:rPr>
  </w:style>
  <w:style w:type="character" w:styleId="ListLabel830">
    <w:name w:val="ListLabel 830"/>
    <w:qFormat/>
    <w:rPr>
      <w:rFonts w:cs="Courier New"/>
    </w:rPr>
  </w:style>
  <w:style w:type="character" w:styleId="ListLabel831">
    <w:name w:val="ListLabel 831"/>
    <w:qFormat/>
    <w:rPr>
      <w:rFonts w:cs="Wingdings"/>
    </w:rPr>
  </w:style>
  <w:style w:type="character" w:styleId="ListLabel832">
    <w:name w:val="ListLabel 832"/>
    <w:qFormat/>
    <w:rPr>
      <w:rFonts w:cs="Symbol"/>
    </w:rPr>
  </w:style>
  <w:style w:type="character" w:styleId="ListLabel833">
    <w:name w:val="ListLabel 833"/>
    <w:qFormat/>
    <w:rPr>
      <w:rFonts w:cs="Courier New"/>
    </w:rPr>
  </w:style>
  <w:style w:type="character" w:styleId="ListLabel834">
    <w:name w:val="ListLabel 834"/>
    <w:qFormat/>
    <w:rPr>
      <w:rFonts w:cs="Wingdings"/>
    </w:rPr>
  </w:style>
  <w:style w:type="character" w:styleId="ListLabel835">
    <w:name w:val="ListLabel 835"/>
    <w:qFormat/>
    <w:rPr>
      <w:rFonts w:cs="Symbol"/>
      <w:color w:val="808080"/>
    </w:rPr>
  </w:style>
  <w:style w:type="character" w:styleId="ListLabel836">
    <w:name w:val="ListLabel 836"/>
    <w:qFormat/>
    <w:rPr>
      <w:rFonts w:cs="Symbol"/>
      <w:color w:val="808080"/>
    </w:rPr>
  </w:style>
  <w:style w:type="character" w:styleId="ListLabel837">
    <w:name w:val="ListLabel 837"/>
    <w:qFormat/>
    <w:rPr>
      <w:rFonts w:cs="Wingdings"/>
    </w:rPr>
  </w:style>
  <w:style w:type="character" w:styleId="ListLabel838">
    <w:name w:val="ListLabel 838"/>
    <w:qFormat/>
    <w:rPr>
      <w:rFonts w:cs="Symbol"/>
    </w:rPr>
  </w:style>
  <w:style w:type="character" w:styleId="ListLabel839">
    <w:name w:val="ListLabel 839"/>
    <w:qFormat/>
    <w:rPr>
      <w:rFonts w:cs="Courier New"/>
    </w:rPr>
  </w:style>
  <w:style w:type="character" w:styleId="ListLabel840">
    <w:name w:val="ListLabel 840"/>
    <w:qFormat/>
    <w:rPr>
      <w:rFonts w:cs="Wingdings"/>
    </w:rPr>
  </w:style>
  <w:style w:type="character" w:styleId="ListLabel841">
    <w:name w:val="ListLabel 841"/>
    <w:qFormat/>
    <w:rPr>
      <w:rFonts w:cs="Symbol"/>
    </w:rPr>
  </w:style>
  <w:style w:type="character" w:styleId="ListLabel842">
    <w:name w:val="ListLabel 842"/>
    <w:qFormat/>
    <w:rPr>
      <w:rFonts w:cs="Courier New"/>
    </w:rPr>
  </w:style>
  <w:style w:type="character" w:styleId="ListLabel843">
    <w:name w:val="ListLabel 843"/>
    <w:qFormat/>
    <w:rPr>
      <w:rFonts w:cs="Wingdings"/>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cs="Symbol"/>
    </w:rPr>
  </w:style>
  <w:style w:type="character" w:styleId="ListLabel859">
    <w:name w:val="ListLabel 859"/>
    <w:qFormat/>
    <w:rPr>
      <w:rFonts w:cs="Courier New"/>
    </w:rPr>
  </w:style>
  <w:style w:type="character" w:styleId="ListLabel860">
    <w:name w:val="ListLabel 860"/>
    <w:qFormat/>
    <w:rPr>
      <w:rFonts w:cs="Wingdings"/>
    </w:rPr>
  </w:style>
  <w:style w:type="character" w:styleId="ListLabel861">
    <w:name w:val="ListLabel 861"/>
    <w:qFormat/>
    <w:rPr>
      <w:rFonts w:cs="Symbol"/>
    </w:rPr>
  </w:style>
  <w:style w:type="character" w:styleId="ListLabel862">
    <w:name w:val="ListLabel 862"/>
    <w:qFormat/>
    <w:rPr>
      <w:rFonts w:cs="Courier New"/>
    </w:rPr>
  </w:style>
  <w:style w:type="character" w:styleId="ListLabel863">
    <w:name w:val="ListLabel 863"/>
    <w:qFormat/>
    <w:rPr>
      <w:rFonts w:cs="Wingdings"/>
    </w:rPr>
  </w:style>
  <w:style w:type="character" w:styleId="ListLabel864">
    <w:name w:val="ListLabel 864"/>
    <w:qFormat/>
    <w:rPr>
      <w:rFonts w:cs="Symbol"/>
    </w:rPr>
  </w:style>
  <w:style w:type="character" w:styleId="ListLabel865">
    <w:name w:val="ListLabel 865"/>
    <w:qFormat/>
    <w:rPr>
      <w:rFonts w:cs="Courier New"/>
    </w:rPr>
  </w:style>
  <w:style w:type="character" w:styleId="ListLabel866">
    <w:name w:val="ListLabel 866"/>
    <w:qFormat/>
    <w:rPr>
      <w:rFonts w:cs="Wingdings"/>
    </w:rPr>
  </w:style>
  <w:style w:type="character" w:styleId="ListLabel867">
    <w:name w:val="ListLabel 867"/>
    <w:qFormat/>
    <w:rPr>
      <w:rFonts w:cs="Symbol"/>
    </w:rPr>
  </w:style>
  <w:style w:type="character" w:styleId="ListLabel868">
    <w:name w:val="ListLabel 868"/>
    <w:qFormat/>
    <w:rPr>
      <w:rFonts w:cs="Courier New"/>
    </w:rPr>
  </w:style>
  <w:style w:type="character" w:styleId="ListLabel869">
    <w:name w:val="ListLabel 869"/>
    <w:qFormat/>
    <w:rPr>
      <w:rFonts w:cs="Wingdings"/>
    </w:rPr>
  </w:style>
  <w:style w:type="character" w:styleId="ListLabel870">
    <w:name w:val="ListLabel 870"/>
    <w:qFormat/>
    <w:rPr>
      <w:rFonts w:cs="Symbol"/>
      <w:color w:val="999999"/>
      <w:sz w:val="24"/>
      <w:szCs w:val="24"/>
    </w:rPr>
  </w:style>
  <w:style w:type="character" w:styleId="ListLabel871">
    <w:name w:val="ListLabel 871"/>
    <w:qFormat/>
    <w:rPr>
      <w:rFonts w:cs="Courier New"/>
    </w:rPr>
  </w:style>
  <w:style w:type="character" w:styleId="ListLabel872">
    <w:name w:val="ListLabel 872"/>
    <w:qFormat/>
    <w:rPr>
      <w:rFonts w:cs="Wingdings"/>
    </w:rPr>
  </w:style>
  <w:style w:type="character" w:styleId="ListLabel873">
    <w:name w:val="ListLabel 873"/>
    <w:qFormat/>
    <w:rPr>
      <w:rFonts w:cs="Symbol"/>
    </w:rPr>
  </w:style>
  <w:style w:type="character" w:styleId="ListLabel874">
    <w:name w:val="ListLabel 874"/>
    <w:qFormat/>
    <w:rPr>
      <w:rFonts w:cs="Courier New"/>
    </w:rPr>
  </w:style>
  <w:style w:type="character" w:styleId="ListLabel875">
    <w:name w:val="ListLabel 875"/>
    <w:qFormat/>
    <w:rPr>
      <w:rFonts w:cs="Wingdings"/>
    </w:rPr>
  </w:style>
  <w:style w:type="character" w:styleId="ListLabel876">
    <w:name w:val="ListLabel 876"/>
    <w:qFormat/>
    <w:rPr>
      <w:rFonts w:cs="Symbol"/>
    </w:rPr>
  </w:style>
  <w:style w:type="character" w:styleId="ListLabel877">
    <w:name w:val="ListLabel 877"/>
    <w:qFormat/>
    <w:rPr>
      <w:rFonts w:cs="Courier New"/>
    </w:rPr>
  </w:style>
  <w:style w:type="character" w:styleId="ListLabel878">
    <w:name w:val="ListLabel 878"/>
    <w:qFormat/>
    <w:rPr>
      <w:rFonts w:cs="Wingdings"/>
    </w:rPr>
  </w:style>
  <w:style w:type="character" w:styleId="ListLabel879">
    <w:name w:val="ListLabel 879"/>
    <w:qFormat/>
    <w:rPr>
      <w:rFonts w:cs="Symbol"/>
      <w:color w:val="808080"/>
    </w:rPr>
  </w:style>
  <w:style w:type="character" w:styleId="ListLabel880">
    <w:name w:val="ListLabel 880"/>
    <w:qFormat/>
    <w:rPr>
      <w:rFonts w:cs="Symbol"/>
      <w:color w:val="808080"/>
    </w:rPr>
  </w:style>
  <w:style w:type="character" w:styleId="ListLabel881">
    <w:name w:val="ListLabel 881"/>
    <w:qFormat/>
    <w:rPr>
      <w:rFonts w:cs="Wingdings"/>
    </w:rPr>
  </w:style>
  <w:style w:type="character" w:styleId="ListLabel882">
    <w:name w:val="ListLabel 882"/>
    <w:qFormat/>
    <w:rPr>
      <w:rFonts w:cs="Symbol"/>
    </w:rPr>
  </w:style>
  <w:style w:type="character" w:styleId="ListLabel883">
    <w:name w:val="ListLabel 883"/>
    <w:qFormat/>
    <w:rPr>
      <w:rFonts w:cs="Courier New"/>
    </w:rPr>
  </w:style>
  <w:style w:type="character" w:styleId="ListLabel884">
    <w:name w:val="ListLabel 884"/>
    <w:qFormat/>
    <w:rPr>
      <w:rFonts w:cs="Wingdings"/>
    </w:rPr>
  </w:style>
  <w:style w:type="character" w:styleId="ListLabel885">
    <w:name w:val="ListLabel 885"/>
    <w:qFormat/>
    <w:rPr>
      <w:rFonts w:cs="Symbol"/>
    </w:rPr>
  </w:style>
  <w:style w:type="character" w:styleId="ListLabel886">
    <w:name w:val="ListLabel 886"/>
    <w:qFormat/>
    <w:rPr>
      <w:rFonts w:cs="Courier New"/>
    </w:rPr>
  </w:style>
  <w:style w:type="character" w:styleId="ListLabel887">
    <w:name w:val="ListLabel 887"/>
    <w:qFormat/>
    <w:rPr>
      <w:rFonts w:cs="Wingdings"/>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pacing w:before="0" w:after="120"/>
      <w:ind w:left="1134" w:hanging="1134"/>
    </w:pPr>
    <w:rPr>
      <w:b/>
      <w:bCs/>
      <w:szCs w:val="20"/>
    </w:rPr>
  </w:style>
  <w:style w:type="paragraph" w:styleId="App2" w:customStyle="1">
    <w:name w:val="App2"/>
    <w:basedOn w:val="TextBody"/>
    <w:qFormat/>
    <w:pPr>
      <w:keepNext/>
      <w:spacing w:lineRule="auto" w:line="240" w:before="240" w:after="240"/>
      <w:outlineLvl w:val="1"/>
    </w:pPr>
    <w:rPr>
      <w:b/>
      <w:sz w:val="36"/>
    </w:rPr>
  </w:style>
  <w:style w:type="paragraph" w:styleId="App3" w:customStyle="1">
    <w:name w:val="App3"/>
    <w:basedOn w:val="TextBody"/>
    <w:qFormat/>
    <w:pPr>
      <w:keepNext/>
      <w:spacing w:lineRule="auto" w:line="240" w:before="240" w:after="240"/>
      <w:outlineLvl w:val="2"/>
    </w:pPr>
    <w:rPr>
      <w:b/>
      <w:sz w:val="28"/>
    </w:rPr>
  </w:style>
  <w:style w:type="paragraph" w:styleId="Title">
    <w:name w:val="Title"/>
    <w:basedOn w:val="Heading"/>
    <w:qFormat/>
    <w:pPr>
      <w:jc w:val="center"/>
    </w:pPr>
    <w:rPr>
      <w:b/>
      <w:bCs/>
      <w:sz w:val="56"/>
      <w:szCs w:val="56"/>
    </w:rPr>
  </w:style>
  <w:style w:type="paragraph" w:styleId="BodyText2">
    <w:name w:val="Body Text 2"/>
    <w:basedOn w:val="Normal"/>
    <w:qFormat/>
    <w:pPr>
      <w:spacing w:lineRule="auto" w:line="480" w:before="0" w:after="120"/>
    </w:pPr>
    <w:rPr/>
  </w:style>
  <w:style w:type="paragraph" w:styleId="Footnotetext">
    <w:name w:val="footnote text"/>
    <w:basedOn w:val="Normal"/>
    <w:qFormat/>
    <w:pPr/>
    <w:rPr/>
  </w:style>
  <w:style w:type="paragraph" w:styleId="TableContents" w:customStyle="1">
    <w:name w:val="Table Contents"/>
    <w:basedOn w:val="Normal"/>
    <w:qFormat/>
    <w:pPr/>
    <w:rPr/>
  </w:style>
  <w:style w:type="paragraph" w:styleId="Bibliography">
    <w:name w:val="Bibliography"/>
    <w:basedOn w:val="Normal"/>
    <w:next w:val="Normal"/>
    <w:qFormat/>
    <w:pPr/>
    <w:rPr/>
  </w:style>
  <w:style w:type="paragraph" w:styleId="Toaheading">
    <w:name w:val="toa heading"/>
    <w:basedOn w:val="Heading"/>
    <w:qFormat/>
    <w:pPr>
      <w:suppressLineNumbers/>
    </w:pPr>
    <w:rPr>
      <w:b/>
      <w:bCs/>
      <w:sz w:val="32"/>
      <w:szCs w:val="32"/>
    </w:rPr>
  </w:style>
  <w:style w:type="paragraph" w:styleId="Contents1">
    <w:name w:val="TOC 1"/>
    <w:basedOn w:val="Index"/>
    <w:pPr>
      <w:tabs>
        <w:tab w:val="right" w:pos="9972" w:leader="dot"/>
      </w:tabs>
    </w:pPr>
    <w:rPr/>
  </w:style>
  <w:style w:type="paragraph" w:styleId="Contents2">
    <w:name w:val="TOC 2"/>
    <w:basedOn w:val="Index"/>
    <w:pPr>
      <w:tabs>
        <w:tab w:val="right" w:pos="9689" w:leader="dot"/>
      </w:tabs>
      <w:ind w:left="283" w:hanging="0"/>
    </w:pPr>
    <w:rPr/>
  </w:style>
  <w:style w:type="paragraph" w:styleId="Contents3">
    <w:name w:val="TOC 3"/>
    <w:basedOn w:val="Index"/>
    <w:pPr>
      <w:tabs>
        <w:tab w:val="right" w:pos="9406" w:leader="dot"/>
      </w:tabs>
      <w:ind w:left="566" w:hanging="0"/>
    </w:pPr>
    <w:rPr/>
  </w:style>
  <w:style w:type="paragraph" w:styleId="Footnote">
    <w:name w:val="Footnote Text"/>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chart" Target="charts/chart1.xm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chart" Target="charts/chart2.xml"/><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footer" Target="footer1.xm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How well the times match a trend line given a router</a:t>
            </a:r>
          </a:p>
        </c:rich>
      </c:tx>
      <c:overlay val="0"/>
    </c:title>
    <c:autoTitleDeleted val="0"/>
    <c:plotArea>
      <c:lineChart>
        <c:grouping val="standard"/>
        <c:varyColors val="0"/>
        <c:ser>
          <c:idx val="0"/>
          <c:order val="0"/>
          <c:tx>
            <c:strRef>
              <c:f>label 0</c:f>
              <c:strCache>
                <c:ptCount val="1"/>
                <c:pt idx="0">
                  <c:v>(UA)List</c:v>
                </c:pt>
              </c:strCache>
            </c:strRef>
          </c:tx>
          <c:spPr>
            <a:solidFill>
              <a:srgbClr val="004586"/>
            </a:solidFill>
            <a:ln w="28800">
              <a:solidFill>
                <a:srgbClr val="004586"/>
              </a:solidFill>
              <a:round/>
            </a:ln>
          </c:spPr>
          <c:marker>
            <c:symbol val="square"/>
            <c:size val="8"/>
            <c:spPr>
              <a:solidFill>
                <a:srgbClr val="004586"/>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0</c:f>
              <c:numCache>
                <c:formatCode>General</c:formatCode>
                <c:ptCount val="3"/>
                <c:pt idx="0">
                  <c:v>0.05523</c:v>
                </c:pt>
                <c:pt idx="1">
                  <c:v>0.04737</c:v>
                </c:pt>
                <c:pt idx="2">
                  <c:v>0.114</c:v>
                </c:pt>
              </c:numCache>
            </c:numRef>
          </c:val>
          <c:smooth val="1"/>
        </c:ser>
        <c:ser>
          <c:idx val="1"/>
          <c:order val="1"/>
          <c:tx>
            <c:strRef>
              <c:f>label 1</c:f>
              <c:strCache>
                <c:ptCount val="1"/>
                <c:pt idx="0">
                  <c:v>(UA)Tree</c:v>
                </c:pt>
              </c:strCache>
            </c:strRef>
          </c:tx>
          <c:spPr>
            <a:solidFill>
              <a:srgbClr val="ff420e"/>
            </a:solidFill>
            <a:ln w="28800">
              <a:solidFill>
                <a:srgbClr val="ff420e"/>
              </a:solidFill>
              <a:round/>
            </a:ln>
          </c:spPr>
          <c:marker>
            <c:symbol val="diamond"/>
            <c:size val="8"/>
            <c:spPr>
              <a:solidFill>
                <a:srgbClr val="ff420e"/>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1</c:f>
              <c:numCache>
                <c:formatCode>General</c:formatCode>
                <c:ptCount val="3"/>
                <c:pt idx="0">
                  <c:v>0.04176</c:v>
                </c:pt>
                <c:pt idx="1">
                  <c:v>0.03878</c:v>
                </c:pt>
                <c:pt idx="2">
                  <c:v>0.09072</c:v>
                </c:pt>
              </c:numCache>
            </c:numRef>
          </c:val>
          <c:smooth val="1"/>
        </c:ser>
        <c:ser>
          <c:idx val="2"/>
          <c:order val="2"/>
          <c:tx>
            <c:strRef>
              <c:f>label 2</c:f>
              <c:strCache>
                <c:ptCount val="1"/>
                <c:pt idx="0">
                  <c:v>(UA)Regex</c:v>
                </c:pt>
              </c:strCache>
            </c:strRef>
          </c:tx>
          <c:spPr>
            <a:solidFill>
              <a:srgbClr val="ffd320"/>
            </a:solidFill>
            <a:ln w="28800">
              <a:solidFill>
                <a:srgbClr val="ffd320"/>
              </a:solidFill>
              <a:round/>
            </a:ln>
          </c:spPr>
          <c:marker>
            <c:symbol val="triangle"/>
            <c:size val="8"/>
            <c:spPr>
              <a:solidFill>
                <a:srgbClr val="ffd320"/>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2</c:f>
              <c:numCache>
                <c:formatCode>General</c:formatCode>
                <c:ptCount val="3"/>
                <c:pt idx="0">
                  <c:v>0.03768</c:v>
                </c:pt>
                <c:pt idx="1">
                  <c:v>0.04476</c:v>
                </c:pt>
                <c:pt idx="2">
                  <c:v>0.0798</c:v>
                </c:pt>
              </c:numCache>
            </c:numRef>
          </c:val>
          <c:smooth val="1"/>
        </c:ser>
        <c:ser>
          <c:idx val="3"/>
          <c:order val="3"/>
          <c:tx>
            <c:strRef>
              <c:f>label 3</c:f>
              <c:strCache>
                <c:ptCount val="1"/>
                <c:pt idx="0">
                  <c:v>(OA)Tree</c:v>
                </c:pt>
              </c:strCache>
            </c:strRef>
          </c:tx>
          <c:spPr>
            <a:solidFill>
              <a:srgbClr val="579d1c"/>
            </a:solidFill>
            <a:ln w="28800">
              <a:solidFill>
                <a:srgbClr val="579d1c"/>
              </a:solidFill>
              <a:round/>
            </a:ln>
          </c:spPr>
          <c:marker>
            <c:symbol val="triangle"/>
            <c:size val="8"/>
            <c:spPr>
              <a:solidFill>
                <a:srgbClr val="579d1c"/>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3</c:f>
              <c:numCache>
                <c:formatCode>General</c:formatCode>
                <c:ptCount val="3"/>
                <c:pt idx="0">
                  <c:v>0.04018</c:v>
                </c:pt>
                <c:pt idx="1">
                  <c:v>0.03989</c:v>
                </c:pt>
                <c:pt idx="2">
                  <c:v>0.09001</c:v>
                </c:pt>
              </c:numCache>
            </c:numRef>
          </c:val>
          <c:smooth val="1"/>
        </c:ser>
        <c:ser>
          <c:idx val="4"/>
          <c:order val="4"/>
          <c:tx>
            <c:strRef>
              <c:f>label 4</c:f>
              <c:strCache>
                <c:ptCount val="1"/>
                <c:pt idx="0">
                  <c:v>(OA)Regex</c:v>
                </c:pt>
              </c:strCache>
            </c:strRef>
          </c:tx>
          <c:spPr>
            <a:solidFill>
              <a:srgbClr val="7e0021"/>
            </a:solidFill>
            <a:ln w="28800">
              <a:solidFill>
                <a:srgbClr val="7e0021"/>
              </a:solidFill>
              <a:round/>
            </a:ln>
          </c:spPr>
          <c:marker>
            <c:symbol val="triangle"/>
            <c:size val="8"/>
            <c:spPr>
              <a:solidFill>
                <a:srgbClr val="7e0021"/>
              </a:solidFill>
            </c:spPr>
          </c:marker>
          <c:dLbls>
            <c:dLblPos val="r"/>
            <c:showLegendKey val="0"/>
            <c:showVal val="0"/>
            <c:showCatName val="0"/>
            <c:showSerName val="0"/>
            <c:showPercent val="0"/>
            <c:showLeaderLines val="0"/>
          </c:dLbls>
          <c:cat>
            <c:strRef>
              <c:f>categories</c:f>
              <c:strCache>
                <c:ptCount val="3"/>
                <c:pt idx="0">
                  <c:v>0-50</c:v>
                </c:pt>
                <c:pt idx="1">
                  <c:v>50-100</c:v>
                </c:pt>
                <c:pt idx="2">
                  <c:v>100-150</c:v>
                </c:pt>
              </c:strCache>
            </c:strRef>
          </c:cat>
          <c:val>
            <c:numRef>
              <c:f>4</c:f>
              <c:numCache>
                <c:formatCode>General</c:formatCode>
                <c:ptCount val="3"/>
                <c:pt idx="0">
                  <c:v>0.0391</c:v>
                </c:pt>
                <c:pt idx="1">
                  <c:v>0.05197</c:v>
                </c:pt>
                <c:pt idx="2">
                  <c:v>0.05632</c:v>
                </c:pt>
              </c:numCache>
            </c:numRef>
          </c:val>
          <c:smooth val="1"/>
        </c:ser>
        <c:hiLowLines>
          <c:spPr>
            <a:ln>
              <a:noFill/>
            </a:ln>
          </c:spPr>
        </c:hiLowLines>
        <c:marker val="1"/>
        <c:axId val="87282200"/>
        <c:axId val="83242731"/>
      </c:lineChart>
      <c:catAx>
        <c:axId val="87282200"/>
        <c:scaling>
          <c:orientation val="minMax"/>
        </c:scaling>
        <c:delete val="0"/>
        <c:axPos val="b"/>
        <c:title>
          <c:tx>
            <c:rich>
              <a:bodyPr rot="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Input sets</a:t>
                </a:r>
              </a:p>
            </c:rich>
          </c:tx>
          <c:overlay val="0"/>
        </c:title>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3242731"/>
        <c:crosses val="autoZero"/>
        <c:auto val="1"/>
        <c:lblAlgn val="ctr"/>
        <c:lblOffset val="100"/>
      </c:catAx>
      <c:valAx>
        <c:axId val="83242731"/>
        <c:scaling>
          <c:orientation val="minMax"/>
        </c:scaling>
        <c:delete val="0"/>
        <c:axPos val="l"/>
        <c:majorGridlines>
          <c:spPr>
            <a:ln w="6480">
              <a:solidFill>
                <a:srgbClr val="b3b3b3"/>
              </a:solidFill>
              <a:round/>
            </a:ln>
          </c:spPr>
        </c:majorGridlines>
        <c:title>
          <c:tx>
            <c:rich>
              <a:bodyPr rot="-5400000"/>
              <a:lstStyle/>
              <a:p>
                <a:pPr>
                  <a:defRPr b="0" sz="900" spc="-1" strike="noStrike">
                    <a:solidFill>
                      <a:srgbClr val="000000"/>
                    </a:solidFill>
                    <a:uFill>
                      <a:solidFill>
                        <a:srgbClr val="ffffff"/>
                      </a:solidFill>
                    </a:uFill>
                    <a:latin typeface="Arial"/>
                  </a:defRPr>
                </a:pPr>
                <a:r>
                  <a:rPr b="0" sz="900" spc="-1" strike="noStrike">
                    <a:solidFill>
                      <a:srgbClr val="000000"/>
                    </a:solidFill>
                    <a:uFill>
                      <a:solidFill>
                        <a:srgbClr val="ffffff"/>
                      </a:solidFill>
                    </a:uFill>
                    <a:latin typeface="Arial"/>
                  </a:rPr>
                  <a:t>R squared</a:t>
                </a:r>
              </a:p>
            </c:rich>
          </c:tx>
          <c:overlay val="0"/>
        </c:title>
        <c:numFmt formatCode="0.00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87282200"/>
        <c:crosses val="autoZero"/>
        <c:crossBetween val="midCat"/>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solidFill>
                  <a:srgbClr val="000000"/>
                </a:solidFill>
                <a:uFill>
                  <a:solidFill>
                    <a:srgbClr val="ffffff"/>
                  </a:solidFill>
                </a:uFill>
                <a:latin typeface="Arial"/>
              </a:defRPr>
            </a:pPr>
            <a:r>
              <a:rPr b="0" sz="1300" spc="-1" strike="noStrike">
                <a:solidFill>
                  <a:srgbClr val="000000"/>
                </a:solidFill>
                <a:uFill>
                  <a:solidFill>
                    <a:srgbClr val="ffffff"/>
                  </a:solidFill>
                </a:uFill>
                <a:latin typeface="Arial"/>
              </a:rPr>
              <a:t> Min/Max Displayed as Percentage treeI</a:t>
            </a:r>
          </a:p>
        </c:rich>
      </c:tx>
      <c:overlay val="0"/>
    </c:title>
    <c:autoTitleDeleted val="0"/>
    <c:plotArea>
      <c:barChart>
        <c:barDir val="col"/>
        <c:grouping val="percentStacked"/>
        <c:varyColors val="0"/>
        <c:ser>
          <c:idx val="0"/>
          <c:order val="0"/>
          <c:tx>
            <c:strRef>
              <c:f>label 0</c:f>
              <c:strCache>
                <c:ptCount val="1"/>
                <c:pt idx="0">
                  <c:v>min(treeI)</c:v>
                </c:pt>
              </c:strCache>
            </c:strRef>
          </c:tx>
          <c:spPr>
            <a:solidFill>
              <a:srgbClr val="004586"/>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0</c:f>
              <c:numCache>
                <c:formatCode>General</c:formatCode>
                <c:ptCount val="3624"/>
                <c:pt idx="0">
                  <c:v>100</c:v>
                </c:pt>
                <c:pt idx="1">
                  <c:v>100</c:v>
                </c:pt>
                <c:pt idx="2">
                  <c:v>200</c:v>
                </c:pt>
                <c:pt idx="3">
                  <c:v>100</c:v>
                </c:pt>
                <c:pt idx="4">
                  <c:v>100</c:v>
                </c:pt>
                <c:pt idx="5">
                  <c:v>100</c:v>
                </c:pt>
                <c:pt idx="6">
                  <c:v>100</c:v>
                </c:pt>
                <c:pt idx="7">
                  <c:v>100</c:v>
                </c:pt>
                <c:pt idx="8">
                  <c:v>100</c:v>
                </c:pt>
                <c:pt idx="9">
                  <c:v>100</c:v>
                </c:pt>
                <c:pt idx="10">
                  <c:v>100</c:v>
                </c:pt>
                <c:pt idx="11">
                  <c:v>100</c:v>
                </c:pt>
                <c:pt idx="12">
                  <c:v>100</c:v>
                </c:pt>
                <c:pt idx="13">
                  <c:v>300</c:v>
                </c:pt>
                <c:pt idx="14">
                  <c:v>100</c:v>
                </c:pt>
                <c:pt idx="15">
                  <c:v>100</c:v>
                </c:pt>
                <c:pt idx="16">
                  <c:v>200</c:v>
                </c:pt>
                <c:pt idx="17">
                  <c:v>200</c:v>
                </c:pt>
                <c:pt idx="18">
                  <c:v>300</c:v>
                </c:pt>
                <c:pt idx="19">
                  <c:v>200</c:v>
                </c:pt>
                <c:pt idx="20">
                  <c:v>300</c:v>
                </c:pt>
                <c:pt idx="21">
                  <c:v>500</c:v>
                </c:pt>
                <c:pt idx="22">
                  <c:v>500</c:v>
                </c:pt>
                <c:pt idx="23">
                  <c:v>500</c:v>
                </c:pt>
                <c:pt idx="24">
                  <c:v>100</c:v>
                </c:pt>
                <c:pt idx="25">
                  <c:v>0</c:v>
                </c:pt>
                <c:pt idx="26">
                  <c:v>100</c:v>
                </c:pt>
                <c:pt idx="27">
                  <c:v>100</c:v>
                </c:pt>
                <c:pt idx="28">
                  <c:v>0</c:v>
                </c:pt>
                <c:pt idx="29">
                  <c:v>0</c:v>
                </c:pt>
                <c:pt idx="30">
                  <c:v>100</c:v>
                </c:pt>
                <c:pt idx="31">
                  <c:v>100</c:v>
                </c:pt>
                <c:pt idx="32">
                  <c:v>100</c:v>
                </c:pt>
                <c:pt idx="33">
                  <c:v>100</c:v>
                </c:pt>
                <c:pt idx="34">
                  <c:v>100</c:v>
                </c:pt>
                <c:pt idx="35">
                  <c:v>100</c:v>
                </c:pt>
                <c:pt idx="36">
                  <c:v>100</c:v>
                </c:pt>
                <c:pt idx="37">
                  <c:v>100</c:v>
                </c:pt>
                <c:pt idx="38">
                  <c:v>100</c:v>
                </c:pt>
                <c:pt idx="39">
                  <c:v>100</c:v>
                </c:pt>
                <c:pt idx="40">
                  <c:v>100</c:v>
                </c:pt>
                <c:pt idx="41">
                  <c:v>100</c:v>
                </c:pt>
                <c:pt idx="42">
                  <c:v>300</c:v>
                </c:pt>
                <c:pt idx="43">
                  <c:v>200</c:v>
                </c:pt>
                <c:pt idx="44">
                  <c:v>200</c:v>
                </c:pt>
                <c:pt idx="45">
                  <c:v>500</c:v>
                </c:pt>
                <c:pt idx="46">
                  <c:v>600</c:v>
                </c:pt>
                <c:pt idx="47">
                  <c:v>500</c:v>
                </c:pt>
                <c:pt idx="48">
                  <c:v>0</c:v>
                </c:pt>
                <c:pt idx="49">
                  <c:v>0</c:v>
                </c:pt>
                <c:pt idx="50">
                  <c:v>0</c:v>
                </c:pt>
                <c:pt idx="51">
                  <c:v>100</c:v>
                </c:pt>
                <c:pt idx="52">
                  <c:v>0</c:v>
                </c:pt>
                <c:pt idx="53">
                  <c:v>0</c:v>
                </c:pt>
                <c:pt idx="54">
                  <c:v>100</c:v>
                </c:pt>
                <c:pt idx="55">
                  <c:v>100</c:v>
                </c:pt>
                <c:pt idx="56">
                  <c:v>100</c:v>
                </c:pt>
                <c:pt idx="57">
                  <c:v>100</c:v>
                </c:pt>
                <c:pt idx="58">
                  <c:v>100</c:v>
                </c:pt>
                <c:pt idx="59">
                  <c:v>100</c:v>
                </c:pt>
                <c:pt idx="60">
                  <c:v>200</c:v>
                </c:pt>
                <c:pt idx="61">
                  <c:v>200</c:v>
                </c:pt>
                <c:pt idx="62">
                  <c:v>200</c:v>
                </c:pt>
                <c:pt idx="63">
                  <c:v>200</c:v>
                </c:pt>
                <c:pt idx="64">
                  <c:v>100</c:v>
                </c:pt>
                <c:pt idx="65">
                  <c:v>100</c:v>
                </c:pt>
                <c:pt idx="66">
                  <c:v>300</c:v>
                </c:pt>
                <c:pt idx="67">
                  <c:v>300</c:v>
                </c:pt>
                <c:pt idx="68">
                  <c:v>200</c:v>
                </c:pt>
                <c:pt idx="69">
                  <c:v>700</c:v>
                </c:pt>
                <c:pt idx="70">
                  <c:v>700</c:v>
                </c:pt>
                <c:pt idx="71">
                  <c:v>500</c:v>
                </c:pt>
                <c:pt idx="72">
                  <c:v>100</c:v>
                </c:pt>
                <c:pt idx="73">
                  <c:v>100</c:v>
                </c:pt>
                <c:pt idx="74">
                  <c:v>100</c:v>
                </c:pt>
                <c:pt idx="75">
                  <c:v>100</c:v>
                </c:pt>
                <c:pt idx="76">
                  <c:v>100</c:v>
                </c:pt>
                <c:pt idx="77">
                  <c:v>0</c:v>
                </c:pt>
                <c:pt idx="78">
                  <c:v>100</c:v>
                </c:pt>
                <c:pt idx="79">
                  <c:v>100</c:v>
                </c:pt>
                <c:pt idx="80">
                  <c:v>100</c:v>
                </c:pt>
                <c:pt idx="81">
                  <c:v>100</c:v>
                </c:pt>
                <c:pt idx="82">
                  <c:v>100</c:v>
                </c:pt>
                <c:pt idx="83">
                  <c:v>100</c:v>
                </c:pt>
                <c:pt idx="84">
                  <c:v>100</c:v>
                </c:pt>
                <c:pt idx="85">
                  <c:v>100</c:v>
                </c:pt>
                <c:pt idx="86">
                  <c:v>100</c:v>
                </c:pt>
                <c:pt idx="87">
                  <c:v>200</c:v>
                </c:pt>
                <c:pt idx="88">
                  <c:v>200</c:v>
                </c:pt>
                <c:pt idx="89">
                  <c:v>100</c:v>
                </c:pt>
                <c:pt idx="90">
                  <c:v>300</c:v>
                </c:pt>
                <c:pt idx="91">
                  <c:v>300</c:v>
                </c:pt>
                <c:pt idx="92">
                  <c:v>200</c:v>
                </c:pt>
                <c:pt idx="93">
                  <c:v>700</c:v>
                </c:pt>
                <c:pt idx="94">
                  <c:v>500</c:v>
                </c:pt>
                <c:pt idx="95">
                  <c:v>500</c:v>
                </c:pt>
                <c:pt idx="96">
                  <c:v>100</c:v>
                </c:pt>
                <c:pt idx="97">
                  <c:v>100</c:v>
                </c:pt>
                <c:pt idx="98">
                  <c:v>100</c:v>
                </c:pt>
                <c:pt idx="99">
                  <c:v>0</c:v>
                </c:pt>
                <c:pt idx="100">
                  <c:v>0</c:v>
                </c:pt>
                <c:pt idx="101">
                  <c:v>200</c:v>
                </c:pt>
                <c:pt idx="102">
                  <c:v>100</c:v>
                </c:pt>
                <c:pt idx="103">
                  <c:v>100</c:v>
                </c:pt>
                <c:pt idx="104">
                  <c:v>300</c:v>
                </c:pt>
                <c:pt idx="105">
                  <c:v>100</c:v>
                </c:pt>
                <c:pt idx="106">
                  <c:v>100</c:v>
                </c:pt>
                <c:pt idx="107">
                  <c:v>100</c:v>
                </c:pt>
                <c:pt idx="108">
                  <c:v>200</c:v>
                </c:pt>
                <c:pt idx="109">
                  <c:v>200</c:v>
                </c:pt>
                <c:pt idx="110">
                  <c:v>200</c:v>
                </c:pt>
                <c:pt idx="111">
                  <c:v>200</c:v>
                </c:pt>
                <c:pt idx="112">
                  <c:v>200</c:v>
                </c:pt>
                <c:pt idx="113">
                  <c:v>100</c:v>
                </c:pt>
                <c:pt idx="114">
                  <c:v>300</c:v>
                </c:pt>
                <c:pt idx="115">
                  <c:v>200</c:v>
                </c:pt>
                <c:pt idx="116">
                  <c:v>200</c:v>
                </c:pt>
                <c:pt idx="117">
                  <c:v>700</c:v>
                </c:pt>
                <c:pt idx="118">
                  <c:v>500</c:v>
                </c:pt>
                <c:pt idx="119">
                  <c:v>500</c:v>
                </c:pt>
                <c:pt idx="120">
                  <c:v>100</c:v>
                </c:pt>
                <c:pt idx="121">
                  <c:v>100</c:v>
                </c:pt>
                <c:pt idx="122">
                  <c:v>100</c:v>
                </c:pt>
                <c:pt idx="123">
                  <c:v>100</c:v>
                </c:pt>
                <c:pt idx="124">
                  <c:v>100</c:v>
                </c:pt>
                <c:pt idx="125">
                  <c:v>100</c:v>
                </c:pt>
                <c:pt idx="126">
                  <c:v>200</c:v>
                </c:pt>
                <c:pt idx="127">
                  <c:v>100</c:v>
                </c:pt>
                <c:pt idx="128">
                  <c:v>100</c:v>
                </c:pt>
                <c:pt idx="129">
                  <c:v>100</c:v>
                </c:pt>
                <c:pt idx="130">
                  <c:v>100</c:v>
                </c:pt>
                <c:pt idx="131">
                  <c:v>100</c:v>
                </c:pt>
                <c:pt idx="132">
                  <c:v>100</c:v>
                </c:pt>
                <c:pt idx="133">
                  <c:v>100</c:v>
                </c:pt>
                <c:pt idx="134">
                  <c:v>100</c:v>
                </c:pt>
                <c:pt idx="135">
                  <c:v>400</c:v>
                </c:pt>
                <c:pt idx="136">
                  <c:v>200</c:v>
                </c:pt>
                <c:pt idx="137">
                  <c:v>200</c:v>
                </c:pt>
                <c:pt idx="138">
                  <c:v>300</c:v>
                </c:pt>
                <c:pt idx="139">
                  <c:v>300</c:v>
                </c:pt>
                <c:pt idx="140">
                  <c:v>300</c:v>
                </c:pt>
                <c:pt idx="141">
                  <c:v>700</c:v>
                </c:pt>
                <c:pt idx="142">
                  <c:v>500</c:v>
                </c:pt>
                <c:pt idx="143">
                  <c:v>500</c:v>
                </c:pt>
                <c:pt idx="144">
                  <c:v>0</c:v>
                </c:pt>
                <c:pt idx="145">
                  <c:v>0</c:v>
                </c:pt>
                <c:pt idx="146">
                  <c:v>0</c:v>
                </c:pt>
                <c:pt idx="147">
                  <c:v>0</c:v>
                </c:pt>
                <c:pt idx="148">
                  <c:v>0</c:v>
                </c:pt>
                <c:pt idx="149">
                  <c:v>0</c:v>
                </c:pt>
                <c:pt idx="150">
                  <c:v>100</c:v>
                </c:pt>
                <c:pt idx="151">
                  <c:v>100</c:v>
                </c:pt>
                <c:pt idx="152">
                  <c:v>100</c:v>
                </c:pt>
                <c:pt idx="153">
                  <c:v>100</c:v>
                </c:pt>
                <c:pt idx="154">
                  <c:v>300</c:v>
                </c:pt>
                <c:pt idx="155">
                  <c:v>100</c:v>
                </c:pt>
                <c:pt idx="156">
                  <c:v>100</c:v>
                </c:pt>
                <c:pt idx="157">
                  <c:v>100</c:v>
                </c:pt>
                <c:pt idx="158">
                  <c:v>100</c:v>
                </c:pt>
                <c:pt idx="159">
                  <c:v>200</c:v>
                </c:pt>
                <c:pt idx="160">
                  <c:v>200</c:v>
                </c:pt>
                <c:pt idx="161">
                  <c:v>200</c:v>
                </c:pt>
                <c:pt idx="162">
                  <c:v>200</c:v>
                </c:pt>
                <c:pt idx="163">
                  <c:v>200</c:v>
                </c:pt>
                <c:pt idx="164">
                  <c:v>300</c:v>
                </c:pt>
                <c:pt idx="165">
                  <c:v>500</c:v>
                </c:pt>
                <c:pt idx="166">
                  <c:v>500</c:v>
                </c:pt>
                <c:pt idx="167">
                  <c:v>500</c:v>
                </c:pt>
                <c:pt idx="168">
                  <c:v>100</c:v>
                </c:pt>
                <c:pt idx="169">
                  <c:v>100</c:v>
                </c:pt>
                <c:pt idx="170">
                  <c:v>100</c:v>
                </c:pt>
                <c:pt idx="171">
                  <c:v>100</c:v>
                </c:pt>
                <c:pt idx="172">
                  <c:v>0</c:v>
                </c:pt>
                <c:pt idx="173">
                  <c:v>0</c:v>
                </c:pt>
                <c:pt idx="174">
                  <c:v>100</c:v>
                </c:pt>
                <c:pt idx="175">
                  <c:v>100</c:v>
                </c:pt>
                <c:pt idx="176">
                  <c:v>100</c:v>
                </c:pt>
                <c:pt idx="177">
                  <c:v>100</c:v>
                </c:pt>
                <c:pt idx="178">
                  <c:v>100</c:v>
                </c:pt>
                <c:pt idx="179">
                  <c:v>100</c:v>
                </c:pt>
                <c:pt idx="180">
                  <c:v>100</c:v>
                </c:pt>
                <c:pt idx="181">
                  <c:v>100</c:v>
                </c:pt>
                <c:pt idx="182">
                  <c:v>100</c:v>
                </c:pt>
                <c:pt idx="183">
                  <c:v>200</c:v>
                </c:pt>
                <c:pt idx="184">
                  <c:v>200</c:v>
                </c:pt>
                <c:pt idx="185">
                  <c:v>200</c:v>
                </c:pt>
                <c:pt idx="186">
                  <c:v>200</c:v>
                </c:pt>
                <c:pt idx="187">
                  <c:v>300</c:v>
                </c:pt>
                <c:pt idx="188">
                  <c:v>200</c:v>
                </c:pt>
                <c:pt idx="189">
                  <c:v>500</c:v>
                </c:pt>
                <c:pt idx="190">
                  <c:v>500</c:v>
                </c:pt>
                <c:pt idx="191">
                  <c:v>500</c:v>
                </c:pt>
                <c:pt idx="192">
                  <c:v>0</c:v>
                </c:pt>
                <c:pt idx="193">
                  <c:v>0</c:v>
                </c:pt>
                <c:pt idx="194">
                  <c:v>0</c:v>
                </c:pt>
                <c:pt idx="195">
                  <c:v>0</c:v>
                </c:pt>
                <c:pt idx="196">
                  <c:v>0</c:v>
                </c:pt>
                <c:pt idx="197">
                  <c:v>200</c:v>
                </c:pt>
                <c:pt idx="198">
                  <c:v>100</c:v>
                </c:pt>
                <c:pt idx="199">
                  <c:v>100</c:v>
                </c:pt>
                <c:pt idx="200">
                  <c:v>100</c:v>
                </c:pt>
                <c:pt idx="201">
                  <c:v>100</c:v>
                </c:pt>
                <c:pt idx="202">
                  <c:v>100</c:v>
                </c:pt>
                <c:pt idx="203">
                  <c:v>100</c:v>
                </c:pt>
                <c:pt idx="204">
                  <c:v>100</c:v>
                </c:pt>
                <c:pt idx="205">
                  <c:v>100</c:v>
                </c:pt>
                <c:pt idx="206">
                  <c:v>100</c:v>
                </c:pt>
                <c:pt idx="207">
                  <c:v>200</c:v>
                </c:pt>
                <c:pt idx="208">
                  <c:v>200</c:v>
                </c:pt>
                <c:pt idx="209">
                  <c:v>100</c:v>
                </c:pt>
                <c:pt idx="210">
                  <c:v>200</c:v>
                </c:pt>
                <c:pt idx="211">
                  <c:v>200</c:v>
                </c:pt>
                <c:pt idx="212">
                  <c:v>200</c:v>
                </c:pt>
                <c:pt idx="213">
                  <c:v>500</c:v>
                </c:pt>
                <c:pt idx="214">
                  <c:v>500</c:v>
                </c:pt>
                <c:pt idx="215">
                  <c:v>500</c:v>
                </c:pt>
                <c:pt idx="216">
                  <c:v>0</c:v>
                </c:pt>
                <c:pt idx="217">
                  <c:v>0</c:v>
                </c:pt>
                <c:pt idx="218">
                  <c:v>0</c:v>
                </c:pt>
                <c:pt idx="219">
                  <c:v>0</c:v>
                </c:pt>
                <c:pt idx="220">
                  <c:v>0</c:v>
                </c:pt>
                <c:pt idx="221">
                  <c:v>0</c:v>
                </c:pt>
                <c:pt idx="222">
                  <c:v>100</c:v>
                </c:pt>
                <c:pt idx="223">
                  <c:v>100</c:v>
                </c:pt>
                <c:pt idx="224">
                  <c:v>100</c:v>
                </c:pt>
                <c:pt idx="225">
                  <c:v>100</c:v>
                </c:pt>
                <c:pt idx="226">
                  <c:v>100</c:v>
                </c:pt>
                <c:pt idx="227">
                  <c:v>100</c:v>
                </c:pt>
                <c:pt idx="228">
                  <c:v>200</c:v>
                </c:pt>
                <c:pt idx="229">
                  <c:v>200</c:v>
                </c:pt>
                <c:pt idx="230">
                  <c:v>200</c:v>
                </c:pt>
                <c:pt idx="231">
                  <c:v>200</c:v>
                </c:pt>
                <c:pt idx="232">
                  <c:v>200</c:v>
                </c:pt>
                <c:pt idx="233">
                  <c:v>200</c:v>
                </c:pt>
                <c:pt idx="234">
                  <c:v>300</c:v>
                </c:pt>
                <c:pt idx="235">
                  <c:v>300</c:v>
                </c:pt>
                <c:pt idx="236">
                  <c:v>200</c:v>
                </c:pt>
                <c:pt idx="237">
                  <c:v>500</c:v>
                </c:pt>
                <c:pt idx="238">
                  <c:v>700</c:v>
                </c:pt>
                <c:pt idx="239">
                  <c:v>500</c:v>
                </c:pt>
                <c:pt idx="240">
                  <c:v>100</c:v>
                </c:pt>
                <c:pt idx="241">
                  <c:v>100</c:v>
                </c:pt>
                <c:pt idx="242">
                  <c:v>200</c:v>
                </c:pt>
                <c:pt idx="243">
                  <c:v>100</c:v>
                </c:pt>
                <c:pt idx="244">
                  <c:v>100</c:v>
                </c:pt>
                <c:pt idx="245">
                  <c:v>100</c:v>
                </c:pt>
                <c:pt idx="246">
                  <c:v>100</c:v>
                </c:pt>
                <c:pt idx="247">
                  <c:v>100</c:v>
                </c:pt>
                <c:pt idx="248">
                  <c:v>100</c:v>
                </c:pt>
                <c:pt idx="249">
                  <c:v>100</c:v>
                </c:pt>
                <c:pt idx="250">
                  <c:v>100</c:v>
                </c:pt>
                <c:pt idx="251">
                  <c:v>100</c:v>
                </c:pt>
                <c:pt idx="252">
                  <c:v>100</c:v>
                </c:pt>
                <c:pt idx="253">
                  <c:v>100</c:v>
                </c:pt>
                <c:pt idx="254">
                  <c:v>100</c:v>
                </c:pt>
                <c:pt idx="255">
                  <c:v>200</c:v>
                </c:pt>
                <c:pt idx="256">
                  <c:v>200</c:v>
                </c:pt>
                <c:pt idx="257">
                  <c:v>100</c:v>
                </c:pt>
                <c:pt idx="258">
                  <c:v>300</c:v>
                </c:pt>
                <c:pt idx="259">
                  <c:v>200</c:v>
                </c:pt>
                <c:pt idx="260">
                  <c:v>200</c:v>
                </c:pt>
                <c:pt idx="261">
                  <c:v>500</c:v>
                </c:pt>
                <c:pt idx="262">
                  <c:v>500</c:v>
                </c:pt>
                <c:pt idx="263">
                  <c:v>500</c:v>
                </c:pt>
                <c:pt idx="264">
                  <c:v>0</c:v>
                </c:pt>
                <c:pt idx="265">
                  <c:v>0</c:v>
                </c:pt>
                <c:pt idx="266">
                  <c:v>0</c:v>
                </c:pt>
                <c:pt idx="267">
                  <c:v>0</c:v>
                </c:pt>
                <c:pt idx="268">
                  <c:v>0</c:v>
                </c:pt>
                <c:pt idx="269">
                  <c:v>0</c:v>
                </c:pt>
                <c:pt idx="270">
                  <c:v>100</c:v>
                </c:pt>
                <c:pt idx="271">
                  <c:v>100</c:v>
                </c:pt>
                <c:pt idx="272">
                  <c:v>100</c:v>
                </c:pt>
                <c:pt idx="273">
                  <c:v>100</c:v>
                </c:pt>
                <c:pt idx="274">
                  <c:v>100</c:v>
                </c:pt>
                <c:pt idx="275">
                  <c:v>100</c:v>
                </c:pt>
                <c:pt idx="276">
                  <c:v>100</c:v>
                </c:pt>
                <c:pt idx="277">
                  <c:v>100</c:v>
                </c:pt>
                <c:pt idx="278">
                  <c:v>100</c:v>
                </c:pt>
                <c:pt idx="279">
                  <c:v>200</c:v>
                </c:pt>
                <c:pt idx="280">
                  <c:v>200</c:v>
                </c:pt>
                <c:pt idx="281">
                  <c:v>200</c:v>
                </c:pt>
                <c:pt idx="282">
                  <c:v>300</c:v>
                </c:pt>
                <c:pt idx="283">
                  <c:v>300</c:v>
                </c:pt>
                <c:pt idx="284">
                  <c:v>200</c:v>
                </c:pt>
                <c:pt idx="285">
                  <c:v>700</c:v>
                </c:pt>
                <c:pt idx="286">
                  <c:v>700</c:v>
                </c:pt>
                <c:pt idx="287">
                  <c:v>500</c:v>
                </c:pt>
                <c:pt idx="288">
                  <c:v>0</c:v>
                </c:pt>
                <c:pt idx="289">
                  <c:v>0</c:v>
                </c:pt>
                <c:pt idx="290">
                  <c:v>0</c:v>
                </c:pt>
                <c:pt idx="291">
                  <c:v>100</c:v>
                </c:pt>
                <c:pt idx="292">
                  <c:v>100</c:v>
                </c:pt>
                <c:pt idx="293">
                  <c:v>100</c:v>
                </c:pt>
                <c:pt idx="294">
                  <c:v>100</c:v>
                </c:pt>
                <c:pt idx="295">
                  <c:v>100</c:v>
                </c:pt>
                <c:pt idx="296">
                  <c:v>100</c:v>
                </c:pt>
                <c:pt idx="297">
                  <c:v>100</c:v>
                </c:pt>
                <c:pt idx="298">
                  <c:v>100</c:v>
                </c:pt>
                <c:pt idx="299">
                  <c:v>100</c:v>
                </c:pt>
                <c:pt idx="300">
                  <c:v>100</c:v>
                </c:pt>
                <c:pt idx="301">
                  <c:v>100</c:v>
                </c:pt>
                <c:pt idx="302">
                  <c:v>100</c:v>
                </c:pt>
                <c:pt idx="303">
                  <c:v>200</c:v>
                </c:pt>
                <c:pt idx="304">
                  <c:v>200</c:v>
                </c:pt>
                <c:pt idx="305">
                  <c:v>200</c:v>
                </c:pt>
                <c:pt idx="306">
                  <c:v>300</c:v>
                </c:pt>
                <c:pt idx="307">
                  <c:v>200</c:v>
                </c:pt>
                <c:pt idx="308">
                  <c:v>200</c:v>
                </c:pt>
                <c:pt idx="309">
                  <c:v>500</c:v>
                </c:pt>
                <c:pt idx="310">
                  <c:v>500</c:v>
                </c:pt>
                <c:pt idx="311">
                  <c:v>500</c:v>
                </c:pt>
                <c:pt idx="312">
                  <c:v>100</c:v>
                </c:pt>
                <c:pt idx="313">
                  <c:v>100</c:v>
                </c:pt>
                <c:pt idx="314">
                  <c:v>100</c:v>
                </c:pt>
                <c:pt idx="315">
                  <c:v>100</c:v>
                </c:pt>
                <c:pt idx="316">
                  <c:v>100</c:v>
                </c:pt>
                <c:pt idx="317">
                  <c:v>100</c:v>
                </c:pt>
                <c:pt idx="318">
                  <c:v>0</c:v>
                </c:pt>
                <c:pt idx="319">
                  <c:v>0</c:v>
                </c:pt>
                <c:pt idx="320">
                  <c:v>0</c:v>
                </c:pt>
                <c:pt idx="321">
                  <c:v>100</c:v>
                </c:pt>
                <c:pt idx="322">
                  <c:v>0</c:v>
                </c:pt>
                <c:pt idx="323">
                  <c:v>100</c:v>
                </c:pt>
                <c:pt idx="324">
                  <c:v>100</c:v>
                </c:pt>
                <c:pt idx="325">
                  <c:v>100</c:v>
                </c:pt>
                <c:pt idx="326">
                  <c:v>100</c:v>
                </c:pt>
                <c:pt idx="327">
                  <c:v>100</c:v>
                </c:pt>
                <c:pt idx="328">
                  <c:v>200</c:v>
                </c:pt>
                <c:pt idx="329">
                  <c:v>200</c:v>
                </c:pt>
                <c:pt idx="330">
                  <c:v>300</c:v>
                </c:pt>
                <c:pt idx="331">
                  <c:v>300</c:v>
                </c:pt>
                <c:pt idx="332">
                  <c:v>200</c:v>
                </c:pt>
                <c:pt idx="333">
                  <c:v>700</c:v>
                </c:pt>
                <c:pt idx="334">
                  <c:v>500</c:v>
                </c:pt>
                <c:pt idx="335">
                  <c:v>500</c:v>
                </c:pt>
                <c:pt idx="336">
                  <c:v>0</c:v>
                </c:pt>
                <c:pt idx="337">
                  <c:v>0</c:v>
                </c:pt>
                <c:pt idx="338">
                  <c:v>0</c:v>
                </c:pt>
                <c:pt idx="339">
                  <c:v>0</c:v>
                </c:pt>
                <c:pt idx="340">
                  <c:v>0</c:v>
                </c:pt>
                <c:pt idx="341">
                  <c:v>0</c:v>
                </c:pt>
                <c:pt idx="342">
                  <c:v>100</c:v>
                </c:pt>
                <c:pt idx="343">
                  <c:v>100</c:v>
                </c:pt>
                <c:pt idx="344">
                  <c:v>100</c:v>
                </c:pt>
                <c:pt idx="345">
                  <c:v>100</c:v>
                </c:pt>
                <c:pt idx="346">
                  <c:v>300</c:v>
                </c:pt>
                <c:pt idx="347">
                  <c:v>100</c:v>
                </c:pt>
                <c:pt idx="348">
                  <c:v>100</c:v>
                </c:pt>
                <c:pt idx="349">
                  <c:v>100</c:v>
                </c:pt>
                <c:pt idx="350">
                  <c:v>100</c:v>
                </c:pt>
                <c:pt idx="351">
                  <c:v>200</c:v>
                </c:pt>
                <c:pt idx="352">
                  <c:v>200</c:v>
                </c:pt>
                <c:pt idx="353">
                  <c:v>100</c:v>
                </c:pt>
                <c:pt idx="354">
                  <c:v>200</c:v>
                </c:pt>
                <c:pt idx="355">
                  <c:v>200</c:v>
                </c:pt>
                <c:pt idx="356">
                  <c:v>200</c:v>
                </c:pt>
                <c:pt idx="357">
                  <c:v>600</c:v>
                </c:pt>
                <c:pt idx="358">
                  <c:v>500</c:v>
                </c:pt>
                <c:pt idx="359">
                  <c:v>500</c:v>
                </c:pt>
                <c:pt idx="360">
                  <c:v>0</c:v>
                </c:pt>
                <c:pt idx="361">
                  <c:v>0</c:v>
                </c:pt>
                <c:pt idx="362">
                  <c:v>0</c:v>
                </c:pt>
                <c:pt idx="363">
                  <c:v>0</c:v>
                </c:pt>
                <c:pt idx="364">
                  <c:v>200</c:v>
                </c:pt>
                <c:pt idx="365">
                  <c:v>0</c:v>
                </c:pt>
                <c:pt idx="366">
                  <c:v>100</c:v>
                </c:pt>
                <c:pt idx="367">
                  <c:v>100</c:v>
                </c:pt>
                <c:pt idx="368">
                  <c:v>100</c:v>
                </c:pt>
                <c:pt idx="369">
                  <c:v>100</c:v>
                </c:pt>
                <c:pt idx="370">
                  <c:v>100</c:v>
                </c:pt>
                <c:pt idx="371">
                  <c:v>100</c:v>
                </c:pt>
                <c:pt idx="372">
                  <c:v>100</c:v>
                </c:pt>
                <c:pt idx="373">
                  <c:v>100</c:v>
                </c:pt>
                <c:pt idx="374">
                  <c:v>100</c:v>
                </c:pt>
                <c:pt idx="375">
                  <c:v>200</c:v>
                </c:pt>
                <c:pt idx="376">
                  <c:v>200</c:v>
                </c:pt>
                <c:pt idx="377">
                  <c:v>100</c:v>
                </c:pt>
                <c:pt idx="378">
                  <c:v>300</c:v>
                </c:pt>
                <c:pt idx="379">
                  <c:v>200</c:v>
                </c:pt>
                <c:pt idx="380">
                  <c:v>200</c:v>
                </c:pt>
                <c:pt idx="381">
                  <c:v>700</c:v>
                </c:pt>
                <c:pt idx="382">
                  <c:v>500</c:v>
                </c:pt>
                <c:pt idx="383">
                  <c:v>500</c:v>
                </c:pt>
                <c:pt idx="384">
                  <c:v>100</c:v>
                </c:pt>
                <c:pt idx="385">
                  <c:v>100</c:v>
                </c:pt>
                <c:pt idx="386">
                  <c:v>100</c:v>
                </c:pt>
                <c:pt idx="387">
                  <c:v>100</c:v>
                </c:pt>
                <c:pt idx="388">
                  <c:v>0</c:v>
                </c:pt>
                <c:pt idx="389">
                  <c:v>0</c:v>
                </c:pt>
                <c:pt idx="390">
                  <c:v>100</c:v>
                </c:pt>
                <c:pt idx="391">
                  <c:v>100</c:v>
                </c:pt>
                <c:pt idx="392">
                  <c:v>100</c:v>
                </c:pt>
                <c:pt idx="393">
                  <c:v>100</c:v>
                </c:pt>
                <c:pt idx="394">
                  <c:v>100</c:v>
                </c:pt>
                <c:pt idx="395">
                  <c:v>100</c:v>
                </c:pt>
                <c:pt idx="396">
                  <c:v>100</c:v>
                </c:pt>
                <c:pt idx="397">
                  <c:v>100</c:v>
                </c:pt>
                <c:pt idx="398">
                  <c:v>100</c:v>
                </c:pt>
                <c:pt idx="399">
                  <c:v>200</c:v>
                </c:pt>
                <c:pt idx="400">
                  <c:v>200</c:v>
                </c:pt>
                <c:pt idx="401">
                  <c:v>100</c:v>
                </c:pt>
                <c:pt idx="402">
                  <c:v>300</c:v>
                </c:pt>
                <c:pt idx="403">
                  <c:v>200</c:v>
                </c:pt>
                <c:pt idx="404">
                  <c:v>200</c:v>
                </c:pt>
                <c:pt idx="405">
                  <c:v>500</c:v>
                </c:pt>
                <c:pt idx="406">
                  <c:v>700</c:v>
                </c:pt>
                <c:pt idx="407">
                  <c:v>500</c:v>
                </c:pt>
                <c:pt idx="408">
                  <c:v>0</c:v>
                </c:pt>
                <c:pt idx="409">
                  <c:v>0</c:v>
                </c:pt>
                <c:pt idx="410">
                  <c:v>0</c:v>
                </c:pt>
                <c:pt idx="411">
                  <c:v>100</c:v>
                </c:pt>
                <c:pt idx="412">
                  <c:v>100</c:v>
                </c:pt>
                <c:pt idx="413">
                  <c:v>100</c:v>
                </c:pt>
                <c:pt idx="414">
                  <c:v>100</c:v>
                </c:pt>
                <c:pt idx="415">
                  <c:v>100</c:v>
                </c:pt>
                <c:pt idx="416">
                  <c:v>100</c:v>
                </c:pt>
                <c:pt idx="417">
                  <c:v>100</c:v>
                </c:pt>
                <c:pt idx="418">
                  <c:v>100</c:v>
                </c:pt>
                <c:pt idx="419">
                  <c:v>100</c:v>
                </c:pt>
                <c:pt idx="420">
                  <c:v>100</c:v>
                </c:pt>
                <c:pt idx="421">
                  <c:v>100</c:v>
                </c:pt>
                <c:pt idx="422">
                  <c:v>100</c:v>
                </c:pt>
                <c:pt idx="423">
                  <c:v>200</c:v>
                </c:pt>
                <c:pt idx="424">
                  <c:v>200</c:v>
                </c:pt>
                <c:pt idx="425">
                  <c:v>100</c:v>
                </c:pt>
                <c:pt idx="426">
                  <c:v>300</c:v>
                </c:pt>
                <c:pt idx="427">
                  <c:v>300</c:v>
                </c:pt>
                <c:pt idx="428">
                  <c:v>200</c:v>
                </c:pt>
                <c:pt idx="429">
                  <c:v>500</c:v>
                </c:pt>
                <c:pt idx="430">
                  <c:v>500</c:v>
                </c:pt>
                <c:pt idx="431">
                  <c:v>500</c:v>
                </c:pt>
                <c:pt idx="432">
                  <c:v>100</c:v>
                </c:pt>
                <c:pt idx="433">
                  <c:v>0</c:v>
                </c:pt>
                <c:pt idx="434">
                  <c:v>100</c:v>
                </c:pt>
                <c:pt idx="435">
                  <c:v>100</c:v>
                </c:pt>
                <c:pt idx="436">
                  <c:v>100</c:v>
                </c:pt>
                <c:pt idx="437">
                  <c:v>100</c:v>
                </c:pt>
                <c:pt idx="438">
                  <c:v>100</c:v>
                </c:pt>
                <c:pt idx="439">
                  <c:v>100</c:v>
                </c:pt>
                <c:pt idx="440">
                  <c:v>100</c:v>
                </c:pt>
                <c:pt idx="441">
                  <c:v>100</c:v>
                </c:pt>
                <c:pt idx="442">
                  <c:v>100</c:v>
                </c:pt>
                <c:pt idx="443">
                  <c:v>100</c:v>
                </c:pt>
                <c:pt idx="444">
                  <c:v>200</c:v>
                </c:pt>
                <c:pt idx="445">
                  <c:v>300</c:v>
                </c:pt>
                <c:pt idx="446">
                  <c:v>100</c:v>
                </c:pt>
                <c:pt idx="447">
                  <c:v>200</c:v>
                </c:pt>
                <c:pt idx="448">
                  <c:v>200</c:v>
                </c:pt>
                <c:pt idx="449">
                  <c:v>100</c:v>
                </c:pt>
                <c:pt idx="450">
                  <c:v>300</c:v>
                </c:pt>
                <c:pt idx="451">
                  <c:v>300</c:v>
                </c:pt>
                <c:pt idx="452">
                  <c:v>200</c:v>
                </c:pt>
                <c:pt idx="453">
                  <c:v>500</c:v>
                </c:pt>
                <c:pt idx="454">
                  <c:v>500</c:v>
                </c:pt>
                <c:pt idx="455">
                  <c:v>500</c:v>
                </c:pt>
                <c:pt idx="456">
                  <c:v>100</c:v>
                </c:pt>
                <c:pt idx="457">
                  <c:v>0</c:v>
                </c:pt>
                <c:pt idx="458">
                  <c:v>0</c:v>
                </c:pt>
                <c:pt idx="459">
                  <c:v>100</c:v>
                </c:pt>
                <c:pt idx="460">
                  <c:v>100</c:v>
                </c:pt>
                <c:pt idx="461">
                  <c:v>100</c:v>
                </c:pt>
                <c:pt idx="462">
                  <c:v>100</c:v>
                </c:pt>
                <c:pt idx="463">
                  <c:v>100</c:v>
                </c:pt>
                <c:pt idx="464">
                  <c:v>100</c:v>
                </c:pt>
                <c:pt idx="465">
                  <c:v>100</c:v>
                </c:pt>
                <c:pt idx="466">
                  <c:v>100</c:v>
                </c:pt>
                <c:pt idx="467">
                  <c:v>100</c:v>
                </c:pt>
                <c:pt idx="468">
                  <c:v>100</c:v>
                </c:pt>
                <c:pt idx="469">
                  <c:v>200</c:v>
                </c:pt>
                <c:pt idx="470">
                  <c:v>100</c:v>
                </c:pt>
                <c:pt idx="471">
                  <c:v>200</c:v>
                </c:pt>
                <c:pt idx="472">
                  <c:v>100</c:v>
                </c:pt>
                <c:pt idx="473">
                  <c:v>200</c:v>
                </c:pt>
                <c:pt idx="474">
                  <c:v>300</c:v>
                </c:pt>
                <c:pt idx="475">
                  <c:v>300</c:v>
                </c:pt>
                <c:pt idx="476">
                  <c:v>200</c:v>
                </c:pt>
                <c:pt idx="477">
                  <c:v>700</c:v>
                </c:pt>
                <c:pt idx="478">
                  <c:v>500</c:v>
                </c:pt>
                <c:pt idx="479">
                  <c:v>500</c:v>
                </c:pt>
                <c:pt idx="480">
                  <c:v>0</c:v>
                </c:pt>
                <c:pt idx="481">
                  <c:v>0</c:v>
                </c:pt>
                <c:pt idx="482">
                  <c:v>0</c:v>
                </c:pt>
                <c:pt idx="483">
                  <c:v>100</c:v>
                </c:pt>
                <c:pt idx="484">
                  <c:v>100</c:v>
                </c:pt>
                <c:pt idx="485">
                  <c:v>100</c:v>
                </c:pt>
                <c:pt idx="486">
                  <c:v>100</c:v>
                </c:pt>
                <c:pt idx="487">
                  <c:v>100</c:v>
                </c:pt>
                <c:pt idx="488">
                  <c:v>100</c:v>
                </c:pt>
                <c:pt idx="489">
                  <c:v>100</c:v>
                </c:pt>
                <c:pt idx="490">
                  <c:v>300</c:v>
                </c:pt>
                <c:pt idx="491">
                  <c:v>100</c:v>
                </c:pt>
                <c:pt idx="492">
                  <c:v>200</c:v>
                </c:pt>
                <c:pt idx="493">
                  <c:v>100</c:v>
                </c:pt>
                <c:pt idx="494">
                  <c:v>100</c:v>
                </c:pt>
                <c:pt idx="495">
                  <c:v>200</c:v>
                </c:pt>
                <c:pt idx="496">
                  <c:v>100</c:v>
                </c:pt>
                <c:pt idx="497">
                  <c:v>100</c:v>
                </c:pt>
                <c:pt idx="498">
                  <c:v>300</c:v>
                </c:pt>
                <c:pt idx="499">
                  <c:v>200</c:v>
                </c:pt>
                <c:pt idx="500">
                  <c:v>200</c:v>
                </c:pt>
                <c:pt idx="501">
                  <c:v>700</c:v>
                </c:pt>
                <c:pt idx="502">
                  <c:v>500</c:v>
                </c:pt>
                <c:pt idx="503">
                  <c:v>500</c:v>
                </c:pt>
                <c:pt idx="504">
                  <c:v>100</c:v>
                </c:pt>
                <c:pt idx="505">
                  <c:v>100</c:v>
                </c:pt>
                <c:pt idx="506">
                  <c:v>100</c:v>
                </c:pt>
                <c:pt idx="507">
                  <c:v>100</c:v>
                </c:pt>
                <c:pt idx="508">
                  <c:v>100</c:v>
                </c:pt>
                <c:pt idx="509">
                  <c:v>100</c:v>
                </c:pt>
                <c:pt idx="510">
                  <c:v>100</c:v>
                </c:pt>
                <c:pt idx="511">
                  <c:v>100</c:v>
                </c:pt>
                <c:pt idx="512">
                  <c:v>100</c:v>
                </c:pt>
                <c:pt idx="513">
                  <c:v>100</c:v>
                </c:pt>
                <c:pt idx="514">
                  <c:v>100</c:v>
                </c:pt>
                <c:pt idx="515">
                  <c:v>100</c:v>
                </c:pt>
                <c:pt idx="516">
                  <c:v>100</c:v>
                </c:pt>
                <c:pt idx="517">
                  <c:v>100</c:v>
                </c:pt>
                <c:pt idx="518">
                  <c:v>100</c:v>
                </c:pt>
                <c:pt idx="519">
                  <c:v>200</c:v>
                </c:pt>
                <c:pt idx="520">
                  <c:v>200</c:v>
                </c:pt>
                <c:pt idx="521">
                  <c:v>200</c:v>
                </c:pt>
                <c:pt idx="522">
                  <c:v>300</c:v>
                </c:pt>
                <c:pt idx="523">
                  <c:v>200</c:v>
                </c:pt>
                <c:pt idx="524">
                  <c:v>200</c:v>
                </c:pt>
                <c:pt idx="525">
                  <c:v>500</c:v>
                </c:pt>
                <c:pt idx="526">
                  <c:v>500</c:v>
                </c:pt>
                <c:pt idx="527">
                  <c:v>500</c:v>
                </c:pt>
                <c:pt idx="528">
                  <c:v>0</c:v>
                </c:pt>
                <c:pt idx="529">
                  <c:v>0</c:v>
                </c:pt>
                <c:pt idx="530">
                  <c:v>0</c:v>
                </c:pt>
                <c:pt idx="531">
                  <c:v>0</c:v>
                </c:pt>
                <c:pt idx="532">
                  <c:v>0</c:v>
                </c:pt>
                <c:pt idx="533">
                  <c:v>0</c:v>
                </c:pt>
                <c:pt idx="534">
                  <c:v>100</c:v>
                </c:pt>
                <c:pt idx="535">
                  <c:v>100</c:v>
                </c:pt>
                <c:pt idx="536">
                  <c:v>100</c:v>
                </c:pt>
                <c:pt idx="537">
                  <c:v>100</c:v>
                </c:pt>
                <c:pt idx="538">
                  <c:v>100</c:v>
                </c:pt>
                <c:pt idx="539">
                  <c:v>100</c:v>
                </c:pt>
                <c:pt idx="540">
                  <c:v>100</c:v>
                </c:pt>
                <c:pt idx="541">
                  <c:v>100</c:v>
                </c:pt>
                <c:pt idx="542">
                  <c:v>100</c:v>
                </c:pt>
                <c:pt idx="543">
                  <c:v>200</c:v>
                </c:pt>
                <c:pt idx="544">
                  <c:v>200</c:v>
                </c:pt>
                <c:pt idx="545">
                  <c:v>100</c:v>
                </c:pt>
                <c:pt idx="546">
                  <c:v>300</c:v>
                </c:pt>
                <c:pt idx="547">
                  <c:v>200</c:v>
                </c:pt>
                <c:pt idx="548">
                  <c:v>200</c:v>
                </c:pt>
                <c:pt idx="549">
                  <c:v>700</c:v>
                </c:pt>
                <c:pt idx="550">
                  <c:v>500</c:v>
                </c:pt>
                <c:pt idx="551">
                  <c:v>500</c:v>
                </c:pt>
                <c:pt idx="552">
                  <c:v>0</c:v>
                </c:pt>
                <c:pt idx="553">
                  <c:v>0</c:v>
                </c:pt>
                <c:pt idx="554">
                  <c:v>0</c:v>
                </c:pt>
                <c:pt idx="555">
                  <c:v>100</c:v>
                </c:pt>
                <c:pt idx="556">
                  <c:v>100</c:v>
                </c:pt>
                <c:pt idx="557">
                  <c:v>100</c:v>
                </c:pt>
                <c:pt idx="558">
                  <c:v>100</c:v>
                </c:pt>
                <c:pt idx="559">
                  <c:v>100</c:v>
                </c:pt>
                <c:pt idx="560">
                  <c:v>100</c:v>
                </c:pt>
                <c:pt idx="561">
                  <c:v>100</c:v>
                </c:pt>
                <c:pt idx="562">
                  <c:v>100</c:v>
                </c:pt>
                <c:pt idx="563">
                  <c:v>100</c:v>
                </c:pt>
                <c:pt idx="564">
                  <c:v>200</c:v>
                </c:pt>
                <c:pt idx="565">
                  <c:v>200</c:v>
                </c:pt>
                <c:pt idx="566">
                  <c:v>100</c:v>
                </c:pt>
                <c:pt idx="567">
                  <c:v>200</c:v>
                </c:pt>
                <c:pt idx="568">
                  <c:v>200</c:v>
                </c:pt>
                <c:pt idx="569">
                  <c:v>100</c:v>
                </c:pt>
                <c:pt idx="570">
                  <c:v>300</c:v>
                </c:pt>
                <c:pt idx="571">
                  <c:v>300</c:v>
                </c:pt>
                <c:pt idx="572">
                  <c:v>300</c:v>
                </c:pt>
                <c:pt idx="573">
                  <c:v>700</c:v>
                </c:pt>
                <c:pt idx="574">
                  <c:v>500</c:v>
                </c:pt>
                <c:pt idx="575">
                  <c:v>500</c:v>
                </c:pt>
                <c:pt idx="576">
                  <c:v>0</c:v>
                </c:pt>
                <c:pt idx="577">
                  <c:v>0</c:v>
                </c:pt>
                <c:pt idx="578">
                  <c:v>0</c:v>
                </c:pt>
                <c:pt idx="579">
                  <c:v>100</c:v>
                </c:pt>
                <c:pt idx="580">
                  <c:v>0</c:v>
                </c:pt>
                <c:pt idx="581">
                  <c:v>0</c:v>
                </c:pt>
                <c:pt idx="582">
                  <c:v>100</c:v>
                </c:pt>
                <c:pt idx="583">
                  <c:v>0</c:v>
                </c:pt>
                <c:pt idx="584">
                  <c:v>0</c:v>
                </c:pt>
                <c:pt idx="585">
                  <c:v>100</c:v>
                </c:pt>
                <c:pt idx="586">
                  <c:v>300</c:v>
                </c:pt>
                <c:pt idx="587">
                  <c:v>100</c:v>
                </c:pt>
                <c:pt idx="588">
                  <c:v>100</c:v>
                </c:pt>
                <c:pt idx="589">
                  <c:v>100</c:v>
                </c:pt>
                <c:pt idx="590">
                  <c:v>100</c:v>
                </c:pt>
                <c:pt idx="591">
                  <c:v>200</c:v>
                </c:pt>
                <c:pt idx="592">
                  <c:v>200</c:v>
                </c:pt>
                <c:pt idx="593">
                  <c:v>100</c:v>
                </c:pt>
                <c:pt idx="594">
                  <c:v>300</c:v>
                </c:pt>
                <c:pt idx="595">
                  <c:v>200</c:v>
                </c:pt>
                <c:pt idx="596">
                  <c:v>200</c:v>
                </c:pt>
                <c:pt idx="597">
                  <c:v>500</c:v>
                </c:pt>
                <c:pt idx="598">
                  <c:v>500</c:v>
                </c:pt>
                <c:pt idx="599">
                  <c:v>500</c:v>
                </c:pt>
                <c:pt idx="600">
                  <c:v>100</c:v>
                </c:pt>
                <c:pt idx="601">
                  <c:v>100</c:v>
                </c:pt>
                <c:pt idx="602">
                  <c:v>100</c:v>
                </c:pt>
                <c:pt idx="603">
                  <c:v>0</c:v>
                </c:pt>
                <c:pt idx="604">
                  <c:v>0</c:v>
                </c:pt>
                <c:pt idx="605">
                  <c:v>0</c:v>
                </c:pt>
                <c:pt idx="606">
                  <c:v>100</c:v>
                </c:pt>
                <c:pt idx="607">
                  <c:v>100</c:v>
                </c:pt>
                <c:pt idx="608">
                  <c:v>100</c:v>
                </c:pt>
                <c:pt idx="609">
                  <c:v>100</c:v>
                </c:pt>
                <c:pt idx="610">
                  <c:v>100</c:v>
                </c:pt>
                <c:pt idx="611">
                  <c:v>100</c:v>
                </c:pt>
                <c:pt idx="612">
                  <c:v>100</c:v>
                </c:pt>
                <c:pt idx="613">
                  <c:v>100</c:v>
                </c:pt>
                <c:pt idx="614">
                  <c:v>100</c:v>
                </c:pt>
                <c:pt idx="615">
                  <c:v>200</c:v>
                </c:pt>
                <c:pt idx="616">
                  <c:v>200</c:v>
                </c:pt>
                <c:pt idx="617">
                  <c:v>200</c:v>
                </c:pt>
                <c:pt idx="618">
                  <c:v>300</c:v>
                </c:pt>
                <c:pt idx="619">
                  <c:v>300</c:v>
                </c:pt>
                <c:pt idx="620">
                  <c:v>200</c:v>
                </c:pt>
                <c:pt idx="621">
                  <c:v>600</c:v>
                </c:pt>
                <c:pt idx="622">
                  <c:v>500</c:v>
                </c:pt>
                <c:pt idx="623">
                  <c:v>500</c:v>
                </c:pt>
                <c:pt idx="624">
                  <c:v>0</c:v>
                </c:pt>
                <c:pt idx="625">
                  <c:v>0</c:v>
                </c:pt>
                <c:pt idx="626">
                  <c:v>0</c:v>
                </c:pt>
                <c:pt idx="627">
                  <c:v>200</c:v>
                </c:pt>
                <c:pt idx="628">
                  <c:v>100</c:v>
                </c:pt>
                <c:pt idx="629">
                  <c:v>100</c:v>
                </c:pt>
                <c:pt idx="630">
                  <c:v>100</c:v>
                </c:pt>
                <c:pt idx="631">
                  <c:v>100</c:v>
                </c:pt>
                <c:pt idx="632">
                  <c:v>100</c:v>
                </c:pt>
                <c:pt idx="633">
                  <c:v>100</c:v>
                </c:pt>
                <c:pt idx="634">
                  <c:v>300</c:v>
                </c:pt>
                <c:pt idx="635">
                  <c:v>100</c:v>
                </c:pt>
                <c:pt idx="636">
                  <c:v>100</c:v>
                </c:pt>
                <c:pt idx="637">
                  <c:v>100</c:v>
                </c:pt>
                <c:pt idx="638">
                  <c:v>100</c:v>
                </c:pt>
                <c:pt idx="639">
                  <c:v>200</c:v>
                </c:pt>
                <c:pt idx="640">
                  <c:v>200</c:v>
                </c:pt>
                <c:pt idx="641">
                  <c:v>200</c:v>
                </c:pt>
                <c:pt idx="642">
                  <c:v>300</c:v>
                </c:pt>
                <c:pt idx="643">
                  <c:v>200</c:v>
                </c:pt>
                <c:pt idx="644">
                  <c:v>200</c:v>
                </c:pt>
                <c:pt idx="645">
                  <c:v>500</c:v>
                </c:pt>
                <c:pt idx="646">
                  <c:v>500</c:v>
                </c:pt>
                <c:pt idx="647">
                  <c:v>500</c:v>
                </c:pt>
                <c:pt idx="648">
                  <c:v>0</c:v>
                </c:pt>
                <c:pt idx="649">
                  <c:v>0</c:v>
                </c:pt>
                <c:pt idx="650">
                  <c:v>0</c:v>
                </c:pt>
                <c:pt idx="651">
                  <c:v>100</c:v>
                </c:pt>
                <c:pt idx="652">
                  <c:v>100</c:v>
                </c:pt>
                <c:pt idx="653">
                  <c:v>100</c:v>
                </c:pt>
                <c:pt idx="654">
                  <c:v>100</c:v>
                </c:pt>
                <c:pt idx="655">
                  <c:v>0</c:v>
                </c:pt>
                <c:pt idx="656">
                  <c:v>0</c:v>
                </c:pt>
                <c:pt idx="657">
                  <c:v>100</c:v>
                </c:pt>
                <c:pt idx="658">
                  <c:v>100</c:v>
                </c:pt>
                <c:pt idx="659">
                  <c:v>100</c:v>
                </c:pt>
                <c:pt idx="660">
                  <c:v>200</c:v>
                </c:pt>
                <c:pt idx="661">
                  <c:v>200</c:v>
                </c:pt>
                <c:pt idx="662">
                  <c:v>200</c:v>
                </c:pt>
                <c:pt idx="663">
                  <c:v>200</c:v>
                </c:pt>
                <c:pt idx="664">
                  <c:v>200</c:v>
                </c:pt>
                <c:pt idx="665">
                  <c:v>100</c:v>
                </c:pt>
                <c:pt idx="666">
                  <c:v>300</c:v>
                </c:pt>
                <c:pt idx="667">
                  <c:v>200</c:v>
                </c:pt>
                <c:pt idx="668">
                  <c:v>200</c:v>
                </c:pt>
                <c:pt idx="669">
                  <c:v>500</c:v>
                </c:pt>
                <c:pt idx="670">
                  <c:v>500</c:v>
                </c:pt>
                <c:pt idx="671">
                  <c:v>500</c:v>
                </c:pt>
                <c:pt idx="672">
                  <c:v>0</c:v>
                </c:pt>
                <c:pt idx="673">
                  <c:v>0</c:v>
                </c:pt>
                <c:pt idx="674">
                  <c:v>0</c:v>
                </c:pt>
                <c:pt idx="675">
                  <c:v>300</c:v>
                </c:pt>
                <c:pt idx="676">
                  <c:v>0</c:v>
                </c:pt>
                <c:pt idx="677">
                  <c:v>0</c:v>
                </c:pt>
                <c:pt idx="678">
                  <c:v>100</c:v>
                </c:pt>
                <c:pt idx="679">
                  <c:v>100</c:v>
                </c:pt>
                <c:pt idx="680">
                  <c:v>100</c:v>
                </c:pt>
                <c:pt idx="681">
                  <c:v>100</c:v>
                </c:pt>
                <c:pt idx="682">
                  <c:v>100</c:v>
                </c:pt>
                <c:pt idx="683">
                  <c:v>100</c:v>
                </c:pt>
                <c:pt idx="684">
                  <c:v>100</c:v>
                </c:pt>
                <c:pt idx="685">
                  <c:v>100</c:v>
                </c:pt>
                <c:pt idx="686">
                  <c:v>100</c:v>
                </c:pt>
                <c:pt idx="687">
                  <c:v>200</c:v>
                </c:pt>
                <c:pt idx="688">
                  <c:v>200</c:v>
                </c:pt>
                <c:pt idx="689">
                  <c:v>100</c:v>
                </c:pt>
                <c:pt idx="690">
                  <c:v>300</c:v>
                </c:pt>
                <c:pt idx="691">
                  <c:v>300</c:v>
                </c:pt>
                <c:pt idx="692">
                  <c:v>200</c:v>
                </c:pt>
                <c:pt idx="693">
                  <c:v>600</c:v>
                </c:pt>
                <c:pt idx="694">
                  <c:v>500</c:v>
                </c:pt>
                <c:pt idx="695">
                  <c:v>500</c:v>
                </c:pt>
                <c:pt idx="696">
                  <c:v>0</c:v>
                </c:pt>
                <c:pt idx="697">
                  <c:v>0</c:v>
                </c:pt>
                <c:pt idx="698">
                  <c:v>0</c:v>
                </c:pt>
                <c:pt idx="699">
                  <c:v>100</c:v>
                </c:pt>
                <c:pt idx="700">
                  <c:v>100</c:v>
                </c:pt>
                <c:pt idx="701">
                  <c:v>100</c:v>
                </c:pt>
                <c:pt idx="702">
                  <c:v>100</c:v>
                </c:pt>
                <c:pt idx="703">
                  <c:v>100</c:v>
                </c:pt>
                <c:pt idx="704">
                  <c:v>100</c:v>
                </c:pt>
                <c:pt idx="705">
                  <c:v>100</c:v>
                </c:pt>
                <c:pt idx="706">
                  <c:v>100</c:v>
                </c:pt>
                <c:pt idx="707">
                  <c:v>100</c:v>
                </c:pt>
                <c:pt idx="708">
                  <c:v>100</c:v>
                </c:pt>
                <c:pt idx="709">
                  <c:v>100</c:v>
                </c:pt>
                <c:pt idx="710">
                  <c:v>100</c:v>
                </c:pt>
                <c:pt idx="711">
                  <c:v>200</c:v>
                </c:pt>
                <c:pt idx="712">
                  <c:v>200</c:v>
                </c:pt>
                <c:pt idx="713">
                  <c:v>200</c:v>
                </c:pt>
                <c:pt idx="714">
                  <c:v>300</c:v>
                </c:pt>
                <c:pt idx="715">
                  <c:v>300</c:v>
                </c:pt>
                <c:pt idx="716">
                  <c:v>200</c:v>
                </c:pt>
                <c:pt idx="717">
                  <c:v>500</c:v>
                </c:pt>
                <c:pt idx="718">
                  <c:v>500</c:v>
                </c:pt>
                <c:pt idx="719">
                  <c:v>500</c:v>
                </c:pt>
                <c:pt idx="720">
                  <c:v>0</c:v>
                </c:pt>
                <c:pt idx="721">
                  <c:v>0</c:v>
                </c:pt>
                <c:pt idx="722">
                  <c:v>0</c:v>
                </c:pt>
                <c:pt idx="723">
                  <c:v>0</c:v>
                </c:pt>
                <c:pt idx="724">
                  <c:v>100</c:v>
                </c:pt>
                <c:pt idx="725">
                  <c:v>100</c:v>
                </c:pt>
                <c:pt idx="726">
                  <c:v>100</c:v>
                </c:pt>
                <c:pt idx="727">
                  <c:v>100</c:v>
                </c:pt>
                <c:pt idx="728">
                  <c:v>100</c:v>
                </c:pt>
                <c:pt idx="729">
                  <c:v>100</c:v>
                </c:pt>
                <c:pt idx="730">
                  <c:v>100</c:v>
                </c:pt>
                <c:pt idx="731">
                  <c:v>100</c:v>
                </c:pt>
                <c:pt idx="732">
                  <c:v>100</c:v>
                </c:pt>
                <c:pt idx="733">
                  <c:v>100</c:v>
                </c:pt>
                <c:pt idx="734">
                  <c:v>100</c:v>
                </c:pt>
                <c:pt idx="735">
                  <c:v>200</c:v>
                </c:pt>
                <c:pt idx="736">
                  <c:v>200</c:v>
                </c:pt>
                <c:pt idx="737">
                  <c:v>200</c:v>
                </c:pt>
                <c:pt idx="738">
                  <c:v>300</c:v>
                </c:pt>
                <c:pt idx="739">
                  <c:v>300</c:v>
                </c:pt>
                <c:pt idx="740">
                  <c:v>200</c:v>
                </c:pt>
                <c:pt idx="741">
                  <c:v>600</c:v>
                </c:pt>
                <c:pt idx="742">
                  <c:v>500</c:v>
                </c:pt>
                <c:pt idx="743">
                  <c:v>500</c:v>
                </c:pt>
                <c:pt idx="744">
                  <c:v>0</c:v>
                </c:pt>
                <c:pt idx="745">
                  <c:v>0</c:v>
                </c:pt>
                <c:pt idx="746">
                  <c:v>0</c:v>
                </c:pt>
                <c:pt idx="747">
                  <c:v>100</c:v>
                </c:pt>
                <c:pt idx="748">
                  <c:v>100</c:v>
                </c:pt>
                <c:pt idx="749">
                  <c:v>100</c:v>
                </c:pt>
                <c:pt idx="750">
                  <c:v>0</c:v>
                </c:pt>
                <c:pt idx="751">
                  <c:v>100</c:v>
                </c:pt>
                <c:pt idx="752">
                  <c:v>100</c:v>
                </c:pt>
                <c:pt idx="753">
                  <c:v>100</c:v>
                </c:pt>
                <c:pt idx="754">
                  <c:v>100</c:v>
                </c:pt>
                <c:pt idx="755">
                  <c:v>100</c:v>
                </c:pt>
                <c:pt idx="756">
                  <c:v>100</c:v>
                </c:pt>
                <c:pt idx="757">
                  <c:v>100</c:v>
                </c:pt>
                <c:pt idx="758">
                  <c:v>100</c:v>
                </c:pt>
                <c:pt idx="759">
                  <c:v>100</c:v>
                </c:pt>
                <c:pt idx="760">
                  <c:v>100</c:v>
                </c:pt>
                <c:pt idx="761">
                  <c:v>200</c:v>
                </c:pt>
                <c:pt idx="762">
                  <c:v>300</c:v>
                </c:pt>
                <c:pt idx="763">
                  <c:v>200</c:v>
                </c:pt>
                <c:pt idx="764">
                  <c:v>200</c:v>
                </c:pt>
                <c:pt idx="765">
                  <c:v>500</c:v>
                </c:pt>
                <c:pt idx="766">
                  <c:v>500</c:v>
                </c:pt>
                <c:pt idx="767">
                  <c:v>500</c:v>
                </c:pt>
                <c:pt idx="768">
                  <c:v>0</c:v>
                </c:pt>
                <c:pt idx="769">
                  <c:v>0</c:v>
                </c:pt>
                <c:pt idx="770">
                  <c:v>100</c:v>
                </c:pt>
                <c:pt idx="771">
                  <c:v>100</c:v>
                </c:pt>
                <c:pt idx="772">
                  <c:v>100</c:v>
                </c:pt>
                <c:pt idx="773">
                  <c:v>100</c:v>
                </c:pt>
                <c:pt idx="774">
                  <c:v>100</c:v>
                </c:pt>
                <c:pt idx="775">
                  <c:v>100</c:v>
                </c:pt>
                <c:pt idx="776">
                  <c:v>100</c:v>
                </c:pt>
                <c:pt idx="777">
                  <c:v>100</c:v>
                </c:pt>
                <c:pt idx="778">
                  <c:v>100</c:v>
                </c:pt>
                <c:pt idx="779">
                  <c:v>100</c:v>
                </c:pt>
                <c:pt idx="780">
                  <c:v>100</c:v>
                </c:pt>
                <c:pt idx="781">
                  <c:v>100</c:v>
                </c:pt>
                <c:pt idx="782">
                  <c:v>100</c:v>
                </c:pt>
                <c:pt idx="783">
                  <c:v>200</c:v>
                </c:pt>
                <c:pt idx="784">
                  <c:v>200</c:v>
                </c:pt>
                <c:pt idx="785">
                  <c:v>200</c:v>
                </c:pt>
                <c:pt idx="786">
                  <c:v>300</c:v>
                </c:pt>
                <c:pt idx="787">
                  <c:v>300</c:v>
                </c:pt>
                <c:pt idx="788">
                  <c:v>200</c:v>
                </c:pt>
                <c:pt idx="789">
                  <c:v>500</c:v>
                </c:pt>
                <c:pt idx="790">
                  <c:v>500</c:v>
                </c:pt>
                <c:pt idx="791">
                  <c:v>500</c:v>
                </c:pt>
                <c:pt idx="792">
                  <c:v>0</c:v>
                </c:pt>
                <c:pt idx="793">
                  <c:v>0</c:v>
                </c:pt>
                <c:pt idx="794">
                  <c:v>0</c:v>
                </c:pt>
                <c:pt idx="795">
                  <c:v>100</c:v>
                </c:pt>
                <c:pt idx="796">
                  <c:v>100</c:v>
                </c:pt>
                <c:pt idx="797">
                  <c:v>100</c:v>
                </c:pt>
                <c:pt idx="798">
                  <c:v>100</c:v>
                </c:pt>
                <c:pt idx="799">
                  <c:v>0</c:v>
                </c:pt>
                <c:pt idx="800">
                  <c:v>0</c:v>
                </c:pt>
                <c:pt idx="801">
                  <c:v>100</c:v>
                </c:pt>
                <c:pt idx="802">
                  <c:v>100</c:v>
                </c:pt>
                <c:pt idx="803">
                  <c:v>0</c:v>
                </c:pt>
                <c:pt idx="804">
                  <c:v>200</c:v>
                </c:pt>
                <c:pt idx="805">
                  <c:v>200</c:v>
                </c:pt>
                <c:pt idx="806">
                  <c:v>100</c:v>
                </c:pt>
                <c:pt idx="807">
                  <c:v>200</c:v>
                </c:pt>
                <c:pt idx="808">
                  <c:v>200</c:v>
                </c:pt>
                <c:pt idx="809">
                  <c:v>100</c:v>
                </c:pt>
                <c:pt idx="810">
                  <c:v>300</c:v>
                </c:pt>
                <c:pt idx="811">
                  <c:v>200</c:v>
                </c:pt>
                <c:pt idx="812">
                  <c:v>200</c:v>
                </c:pt>
                <c:pt idx="813">
                  <c:v>500</c:v>
                </c:pt>
                <c:pt idx="814">
                  <c:v>500</c:v>
                </c:pt>
                <c:pt idx="815">
                  <c:v>500</c:v>
                </c:pt>
                <c:pt idx="816">
                  <c:v>100</c:v>
                </c:pt>
                <c:pt idx="817">
                  <c:v>100</c:v>
                </c:pt>
                <c:pt idx="818">
                  <c:v>0</c:v>
                </c:pt>
                <c:pt idx="819">
                  <c:v>100</c:v>
                </c:pt>
                <c:pt idx="820">
                  <c:v>100</c:v>
                </c:pt>
                <c:pt idx="821">
                  <c:v>100</c:v>
                </c:pt>
                <c:pt idx="822">
                  <c:v>100</c:v>
                </c:pt>
                <c:pt idx="823">
                  <c:v>100</c:v>
                </c:pt>
                <c:pt idx="824">
                  <c:v>100</c:v>
                </c:pt>
                <c:pt idx="825">
                  <c:v>100</c:v>
                </c:pt>
                <c:pt idx="826">
                  <c:v>100</c:v>
                </c:pt>
                <c:pt idx="827">
                  <c:v>100</c:v>
                </c:pt>
                <c:pt idx="828">
                  <c:v>100</c:v>
                </c:pt>
                <c:pt idx="829">
                  <c:v>100</c:v>
                </c:pt>
                <c:pt idx="830">
                  <c:v>100</c:v>
                </c:pt>
                <c:pt idx="831">
                  <c:v>200</c:v>
                </c:pt>
                <c:pt idx="832">
                  <c:v>200</c:v>
                </c:pt>
                <c:pt idx="833">
                  <c:v>200</c:v>
                </c:pt>
                <c:pt idx="834">
                  <c:v>300</c:v>
                </c:pt>
                <c:pt idx="835">
                  <c:v>200</c:v>
                </c:pt>
                <c:pt idx="836">
                  <c:v>200</c:v>
                </c:pt>
                <c:pt idx="837">
                  <c:v>700</c:v>
                </c:pt>
                <c:pt idx="838">
                  <c:v>500</c:v>
                </c:pt>
                <c:pt idx="839">
                  <c:v>500</c:v>
                </c:pt>
                <c:pt idx="840">
                  <c:v>200</c:v>
                </c:pt>
                <c:pt idx="841">
                  <c:v>100</c:v>
                </c:pt>
                <c:pt idx="842">
                  <c:v>100</c:v>
                </c:pt>
                <c:pt idx="843">
                  <c:v>100</c:v>
                </c:pt>
                <c:pt idx="844">
                  <c:v>0</c:v>
                </c:pt>
                <c:pt idx="845">
                  <c:v>0</c:v>
                </c:pt>
                <c:pt idx="846">
                  <c:v>100</c:v>
                </c:pt>
                <c:pt idx="847">
                  <c:v>100</c:v>
                </c:pt>
                <c:pt idx="848">
                  <c:v>100</c:v>
                </c:pt>
                <c:pt idx="849">
                  <c:v>100</c:v>
                </c:pt>
                <c:pt idx="850">
                  <c:v>100</c:v>
                </c:pt>
                <c:pt idx="851">
                  <c:v>100</c:v>
                </c:pt>
                <c:pt idx="852">
                  <c:v>100</c:v>
                </c:pt>
                <c:pt idx="853">
                  <c:v>100</c:v>
                </c:pt>
                <c:pt idx="854">
                  <c:v>100</c:v>
                </c:pt>
                <c:pt idx="855">
                  <c:v>200</c:v>
                </c:pt>
                <c:pt idx="856">
                  <c:v>200</c:v>
                </c:pt>
                <c:pt idx="857">
                  <c:v>100</c:v>
                </c:pt>
                <c:pt idx="858">
                  <c:v>300</c:v>
                </c:pt>
                <c:pt idx="859">
                  <c:v>200</c:v>
                </c:pt>
                <c:pt idx="860">
                  <c:v>200</c:v>
                </c:pt>
                <c:pt idx="861">
                  <c:v>700</c:v>
                </c:pt>
                <c:pt idx="862">
                  <c:v>500</c:v>
                </c:pt>
                <c:pt idx="863">
                  <c:v>500</c:v>
                </c:pt>
                <c:pt idx="864">
                  <c:v>300</c:v>
                </c:pt>
                <c:pt idx="865">
                  <c:v>100</c:v>
                </c:pt>
                <c:pt idx="866">
                  <c:v>100</c:v>
                </c:pt>
                <c:pt idx="867">
                  <c:v>100</c:v>
                </c:pt>
                <c:pt idx="868">
                  <c:v>100</c:v>
                </c:pt>
                <c:pt idx="869">
                  <c:v>100</c:v>
                </c:pt>
                <c:pt idx="870">
                  <c:v>100</c:v>
                </c:pt>
                <c:pt idx="871">
                  <c:v>100</c:v>
                </c:pt>
                <c:pt idx="872">
                  <c:v>100</c:v>
                </c:pt>
                <c:pt idx="873">
                  <c:v>100</c:v>
                </c:pt>
                <c:pt idx="874">
                  <c:v>100</c:v>
                </c:pt>
                <c:pt idx="875">
                  <c:v>100</c:v>
                </c:pt>
                <c:pt idx="876">
                  <c:v>100</c:v>
                </c:pt>
                <c:pt idx="877">
                  <c:v>100</c:v>
                </c:pt>
                <c:pt idx="878">
                  <c:v>200</c:v>
                </c:pt>
                <c:pt idx="879">
                  <c:v>300</c:v>
                </c:pt>
                <c:pt idx="880">
                  <c:v>300</c:v>
                </c:pt>
                <c:pt idx="881">
                  <c:v>200</c:v>
                </c:pt>
                <c:pt idx="882">
                  <c:v>200</c:v>
                </c:pt>
                <c:pt idx="883">
                  <c:v>200</c:v>
                </c:pt>
                <c:pt idx="884">
                  <c:v>300</c:v>
                </c:pt>
                <c:pt idx="885">
                  <c:v>700</c:v>
                </c:pt>
                <c:pt idx="886">
                  <c:v>700</c:v>
                </c:pt>
                <c:pt idx="887">
                  <c:v>700</c:v>
                </c:pt>
                <c:pt idx="888">
                  <c:v>100</c:v>
                </c:pt>
                <c:pt idx="889">
                  <c:v>100</c:v>
                </c:pt>
                <c:pt idx="890">
                  <c:v>100</c:v>
                </c:pt>
                <c:pt idx="891">
                  <c:v>100</c:v>
                </c:pt>
                <c:pt idx="892">
                  <c:v>100</c:v>
                </c:pt>
                <c:pt idx="893">
                  <c:v>100</c:v>
                </c:pt>
                <c:pt idx="894">
                  <c:v>100</c:v>
                </c:pt>
                <c:pt idx="895">
                  <c:v>100</c:v>
                </c:pt>
                <c:pt idx="896">
                  <c:v>100</c:v>
                </c:pt>
                <c:pt idx="897">
                  <c:v>100</c:v>
                </c:pt>
                <c:pt idx="898">
                  <c:v>100</c:v>
                </c:pt>
                <c:pt idx="899">
                  <c:v>100</c:v>
                </c:pt>
                <c:pt idx="900">
                  <c:v>200</c:v>
                </c:pt>
                <c:pt idx="901">
                  <c:v>200</c:v>
                </c:pt>
                <c:pt idx="902">
                  <c:v>200</c:v>
                </c:pt>
                <c:pt idx="903">
                  <c:v>200</c:v>
                </c:pt>
                <c:pt idx="904">
                  <c:v>200</c:v>
                </c:pt>
                <c:pt idx="905">
                  <c:v>200</c:v>
                </c:pt>
                <c:pt idx="906">
                  <c:v>300</c:v>
                </c:pt>
                <c:pt idx="907">
                  <c:v>200</c:v>
                </c:pt>
                <c:pt idx="908">
                  <c:v>200</c:v>
                </c:pt>
                <c:pt idx="909">
                  <c:v>600</c:v>
                </c:pt>
                <c:pt idx="910">
                  <c:v>600</c:v>
                </c:pt>
                <c:pt idx="911">
                  <c:v>600</c:v>
                </c:pt>
                <c:pt idx="912">
                  <c:v>100</c:v>
                </c:pt>
                <c:pt idx="913">
                  <c:v>100</c:v>
                </c:pt>
                <c:pt idx="914">
                  <c:v>100</c:v>
                </c:pt>
                <c:pt idx="915">
                  <c:v>200</c:v>
                </c:pt>
                <c:pt idx="916">
                  <c:v>0</c:v>
                </c:pt>
                <c:pt idx="917">
                  <c:v>0</c:v>
                </c:pt>
                <c:pt idx="918">
                  <c:v>100</c:v>
                </c:pt>
                <c:pt idx="919">
                  <c:v>100</c:v>
                </c:pt>
                <c:pt idx="920">
                  <c:v>100</c:v>
                </c:pt>
                <c:pt idx="921">
                  <c:v>100</c:v>
                </c:pt>
                <c:pt idx="922">
                  <c:v>100</c:v>
                </c:pt>
                <c:pt idx="923">
                  <c:v>100</c:v>
                </c:pt>
                <c:pt idx="924">
                  <c:v>200</c:v>
                </c:pt>
                <c:pt idx="925">
                  <c:v>100</c:v>
                </c:pt>
                <c:pt idx="926">
                  <c:v>100</c:v>
                </c:pt>
                <c:pt idx="927">
                  <c:v>200</c:v>
                </c:pt>
                <c:pt idx="928">
                  <c:v>200</c:v>
                </c:pt>
                <c:pt idx="929">
                  <c:v>200</c:v>
                </c:pt>
                <c:pt idx="930">
                  <c:v>300</c:v>
                </c:pt>
                <c:pt idx="931">
                  <c:v>200</c:v>
                </c:pt>
                <c:pt idx="932">
                  <c:v>200</c:v>
                </c:pt>
                <c:pt idx="933">
                  <c:v>700</c:v>
                </c:pt>
                <c:pt idx="934">
                  <c:v>600</c:v>
                </c:pt>
                <c:pt idx="935">
                  <c:v>600</c:v>
                </c:pt>
                <c:pt idx="936">
                  <c:v>0</c:v>
                </c:pt>
                <c:pt idx="937">
                  <c:v>0</c:v>
                </c:pt>
                <c:pt idx="938">
                  <c:v>0</c:v>
                </c:pt>
                <c:pt idx="939">
                  <c:v>100</c:v>
                </c:pt>
                <c:pt idx="940">
                  <c:v>100</c:v>
                </c:pt>
                <c:pt idx="941">
                  <c:v>100</c:v>
                </c:pt>
                <c:pt idx="942">
                  <c:v>100</c:v>
                </c:pt>
                <c:pt idx="943">
                  <c:v>100</c:v>
                </c:pt>
                <c:pt idx="944">
                  <c:v>100</c:v>
                </c:pt>
                <c:pt idx="945">
                  <c:v>100</c:v>
                </c:pt>
                <c:pt idx="946">
                  <c:v>100</c:v>
                </c:pt>
                <c:pt idx="947">
                  <c:v>100</c:v>
                </c:pt>
                <c:pt idx="948">
                  <c:v>200</c:v>
                </c:pt>
                <c:pt idx="949">
                  <c:v>400</c:v>
                </c:pt>
                <c:pt idx="950">
                  <c:v>200</c:v>
                </c:pt>
                <c:pt idx="951">
                  <c:v>300</c:v>
                </c:pt>
                <c:pt idx="952">
                  <c:v>300</c:v>
                </c:pt>
                <c:pt idx="953">
                  <c:v>300</c:v>
                </c:pt>
                <c:pt idx="954">
                  <c:v>300</c:v>
                </c:pt>
                <c:pt idx="955">
                  <c:v>300</c:v>
                </c:pt>
                <c:pt idx="956">
                  <c:v>200</c:v>
                </c:pt>
                <c:pt idx="957">
                  <c:v>700</c:v>
                </c:pt>
                <c:pt idx="958">
                  <c:v>700</c:v>
                </c:pt>
                <c:pt idx="959">
                  <c:v>700</c:v>
                </c:pt>
                <c:pt idx="960">
                  <c:v>200</c:v>
                </c:pt>
                <c:pt idx="961">
                  <c:v>100</c:v>
                </c:pt>
                <c:pt idx="962">
                  <c:v>100</c:v>
                </c:pt>
                <c:pt idx="963">
                  <c:v>100</c:v>
                </c:pt>
                <c:pt idx="964">
                  <c:v>100</c:v>
                </c:pt>
                <c:pt idx="965">
                  <c:v>100</c:v>
                </c:pt>
                <c:pt idx="966">
                  <c:v>100</c:v>
                </c:pt>
                <c:pt idx="967">
                  <c:v>100</c:v>
                </c:pt>
                <c:pt idx="968">
                  <c:v>100</c:v>
                </c:pt>
                <c:pt idx="969">
                  <c:v>100</c:v>
                </c:pt>
                <c:pt idx="970">
                  <c:v>100</c:v>
                </c:pt>
                <c:pt idx="971">
                  <c:v>100</c:v>
                </c:pt>
                <c:pt idx="972">
                  <c:v>200</c:v>
                </c:pt>
                <c:pt idx="973">
                  <c:v>200</c:v>
                </c:pt>
                <c:pt idx="974">
                  <c:v>200</c:v>
                </c:pt>
                <c:pt idx="975">
                  <c:v>300</c:v>
                </c:pt>
                <c:pt idx="976">
                  <c:v>300</c:v>
                </c:pt>
                <c:pt idx="977">
                  <c:v>200</c:v>
                </c:pt>
                <c:pt idx="978">
                  <c:v>300</c:v>
                </c:pt>
                <c:pt idx="979">
                  <c:v>300</c:v>
                </c:pt>
                <c:pt idx="980">
                  <c:v>200</c:v>
                </c:pt>
                <c:pt idx="981">
                  <c:v>700</c:v>
                </c:pt>
                <c:pt idx="982">
                  <c:v>600</c:v>
                </c:pt>
                <c:pt idx="983">
                  <c:v>600</c:v>
                </c:pt>
                <c:pt idx="984">
                  <c:v>100</c:v>
                </c:pt>
                <c:pt idx="985">
                  <c:v>0</c:v>
                </c:pt>
                <c:pt idx="986">
                  <c:v>0</c:v>
                </c:pt>
                <c:pt idx="987">
                  <c:v>100</c:v>
                </c:pt>
                <c:pt idx="988">
                  <c:v>100</c:v>
                </c:pt>
                <c:pt idx="989">
                  <c:v>100</c:v>
                </c:pt>
                <c:pt idx="990">
                  <c:v>100</c:v>
                </c:pt>
                <c:pt idx="991">
                  <c:v>100</c:v>
                </c:pt>
                <c:pt idx="992">
                  <c:v>100</c:v>
                </c:pt>
                <c:pt idx="993">
                  <c:v>100</c:v>
                </c:pt>
                <c:pt idx="994">
                  <c:v>100</c:v>
                </c:pt>
                <c:pt idx="995">
                  <c:v>100</c:v>
                </c:pt>
                <c:pt idx="996">
                  <c:v>200</c:v>
                </c:pt>
                <c:pt idx="997">
                  <c:v>200</c:v>
                </c:pt>
                <c:pt idx="998">
                  <c:v>200</c:v>
                </c:pt>
                <c:pt idx="999">
                  <c:v>200</c:v>
                </c:pt>
                <c:pt idx="1000">
                  <c:v>300</c:v>
                </c:pt>
                <c:pt idx="1001">
                  <c:v>200</c:v>
                </c:pt>
                <c:pt idx="1002">
                  <c:v>200</c:v>
                </c:pt>
                <c:pt idx="1003">
                  <c:v>200</c:v>
                </c:pt>
                <c:pt idx="1004">
                  <c:v>200</c:v>
                </c:pt>
                <c:pt idx="1005">
                  <c:v>700</c:v>
                </c:pt>
                <c:pt idx="1006">
                  <c:v>700</c:v>
                </c:pt>
                <c:pt idx="1007">
                  <c:v>700</c:v>
                </c:pt>
                <c:pt idx="1008">
                  <c:v>0</c:v>
                </c:pt>
                <c:pt idx="1009">
                  <c:v>0</c:v>
                </c:pt>
                <c:pt idx="1010">
                  <c:v>0</c:v>
                </c:pt>
                <c:pt idx="1011">
                  <c:v>100</c:v>
                </c:pt>
                <c:pt idx="1012">
                  <c:v>0</c:v>
                </c:pt>
                <c:pt idx="1013">
                  <c:v>0</c:v>
                </c:pt>
                <c:pt idx="1014">
                  <c:v>100</c:v>
                </c:pt>
                <c:pt idx="1015">
                  <c:v>100</c:v>
                </c:pt>
                <c:pt idx="1016">
                  <c:v>100</c:v>
                </c:pt>
                <c:pt idx="1017">
                  <c:v>100</c:v>
                </c:pt>
                <c:pt idx="1018">
                  <c:v>100</c:v>
                </c:pt>
                <c:pt idx="1019">
                  <c:v>100</c:v>
                </c:pt>
                <c:pt idx="1020">
                  <c:v>200</c:v>
                </c:pt>
                <c:pt idx="1021">
                  <c:v>200</c:v>
                </c:pt>
                <c:pt idx="1022">
                  <c:v>200</c:v>
                </c:pt>
                <c:pt idx="1023">
                  <c:v>200</c:v>
                </c:pt>
                <c:pt idx="1024">
                  <c:v>200</c:v>
                </c:pt>
                <c:pt idx="1025">
                  <c:v>200</c:v>
                </c:pt>
                <c:pt idx="1026">
                  <c:v>200</c:v>
                </c:pt>
                <c:pt idx="1027">
                  <c:v>200</c:v>
                </c:pt>
                <c:pt idx="1028">
                  <c:v>200</c:v>
                </c:pt>
                <c:pt idx="1029">
                  <c:v>900</c:v>
                </c:pt>
                <c:pt idx="1030">
                  <c:v>700</c:v>
                </c:pt>
                <c:pt idx="1031">
                  <c:v>700</c:v>
                </c:pt>
                <c:pt idx="1032">
                  <c:v>0</c:v>
                </c:pt>
                <c:pt idx="1033">
                  <c:v>0</c:v>
                </c:pt>
                <c:pt idx="1034">
                  <c:v>0</c:v>
                </c:pt>
                <c:pt idx="1035">
                  <c:v>0</c:v>
                </c:pt>
                <c:pt idx="1036">
                  <c:v>0</c:v>
                </c:pt>
                <c:pt idx="1037">
                  <c:v>0</c:v>
                </c:pt>
                <c:pt idx="1038">
                  <c:v>100</c:v>
                </c:pt>
                <c:pt idx="1039">
                  <c:v>100</c:v>
                </c:pt>
                <c:pt idx="1040">
                  <c:v>100</c:v>
                </c:pt>
                <c:pt idx="1041">
                  <c:v>100</c:v>
                </c:pt>
                <c:pt idx="1042">
                  <c:v>100</c:v>
                </c:pt>
                <c:pt idx="1043">
                  <c:v>100</c:v>
                </c:pt>
                <c:pt idx="1044">
                  <c:v>200</c:v>
                </c:pt>
                <c:pt idx="1045">
                  <c:v>200</c:v>
                </c:pt>
                <c:pt idx="1046">
                  <c:v>200</c:v>
                </c:pt>
                <c:pt idx="1047">
                  <c:v>200</c:v>
                </c:pt>
                <c:pt idx="1048">
                  <c:v>200</c:v>
                </c:pt>
                <c:pt idx="1049">
                  <c:v>200</c:v>
                </c:pt>
                <c:pt idx="1050">
                  <c:v>400</c:v>
                </c:pt>
                <c:pt idx="1051">
                  <c:v>300</c:v>
                </c:pt>
                <c:pt idx="1052">
                  <c:v>300</c:v>
                </c:pt>
                <c:pt idx="1053">
                  <c:v>700</c:v>
                </c:pt>
                <c:pt idx="1054">
                  <c:v>900</c:v>
                </c:pt>
                <c:pt idx="1055">
                  <c:v>700</c:v>
                </c:pt>
                <c:pt idx="1056">
                  <c:v>100</c:v>
                </c:pt>
                <c:pt idx="1057">
                  <c:v>100</c:v>
                </c:pt>
                <c:pt idx="1058">
                  <c:v>100</c:v>
                </c:pt>
                <c:pt idx="1059">
                  <c:v>100</c:v>
                </c:pt>
                <c:pt idx="1060">
                  <c:v>100</c:v>
                </c:pt>
                <c:pt idx="1061">
                  <c:v>100</c:v>
                </c:pt>
                <c:pt idx="1062">
                  <c:v>100</c:v>
                </c:pt>
                <c:pt idx="1063">
                  <c:v>100</c:v>
                </c:pt>
                <c:pt idx="1064">
                  <c:v>100</c:v>
                </c:pt>
                <c:pt idx="1065">
                  <c:v>100</c:v>
                </c:pt>
                <c:pt idx="1066">
                  <c:v>100</c:v>
                </c:pt>
                <c:pt idx="1067">
                  <c:v>300</c:v>
                </c:pt>
                <c:pt idx="1068">
                  <c:v>200</c:v>
                </c:pt>
                <c:pt idx="1069">
                  <c:v>200</c:v>
                </c:pt>
                <c:pt idx="1070">
                  <c:v>200</c:v>
                </c:pt>
                <c:pt idx="1071">
                  <c:v>600</c:v>
                </c:pt>
                <c:pt idx="1072">
                  <c:v>200</c:v>
                </c:pt>
                <c:pt idx="1073">
                  <c:v>200</c:v>
                </c:pt>
                <c:pt idx="1074">
                  <c:v>300</c:v>
                </c:pt>
                <c:pt idx="1075">
                  <c:v>200</c:v>
                </c:pt>
                <c:pt idx="1076">
                  <c:v>200</c:v>
                </c:pt>
                <c:pt idx="1077">
                  <c:v>700</c:v>
                </c:pt>
                <c:pt idx="1078">
                  <c:v>600</c:v>
                </c:pt>
                <c:pt idx="1079">
                  <c:v>600</c:v>
                </c:pt>
                <c:pt idx="1080">
                  <c:v>100</c:v>
                </c:pt>
                <c:pt idx="1081">
                  <c:v>100</c:v>
                </c:pt>
                <c:pt idx="1082">
                  <c:v>100</c:v>
                </c:pt>
                <c:pt idx="1083">
                  <c:v>100</c:v>
                </c:pt>
                <c:pt idx="1084">
                  <c:v>100</c:v>
                </c:pt>
                <c:pt idx="1085">
                  <c:v>100</c:v>
                </c:pt>
                <c:pt idx="1086">
                  <c:v>100</c:v>
                </c:pt>
                <c:pt idx="1087">
                  <c:v>100</c:v>
                </c:pt>
                <c:pt idx="1088">
                  <c:v>100</c:v>
                </c:pt>
                <c:pt idx="1089">
                  <c:v>100</c:v>
                </c:pt>
                <c:pt idx="1090">
                  <c:v>300</c:v>
                </c:pt>
                <c:pt idx="1091">
                  <c:v>100</c:v>
                </c:pt>
                <c:pt idx="1092">
                  <c:v>200</c:v>
                </c:pt>
                <c:pt idx="1093">
                  <c:v>200</c:v>
                </c:pt>
                <c:pt idx="1094">
                  <c:v>200</c:v>
                </c:pt>
                <c:pt idx="1095">
                  <c:v>300</c:v>
                </c:pt>
                <c:pt idx="1096">
                  <c:v>200</c:v>
                </c:pt>
                <c:pt idx="1097">
                  <c:v>300</c:v>
                </c:pt>
                <c:pt idx="1098">
                  <c:v>400</c:v>
                </c:pt>
                <c:pt idx="1099">
                  <c:v>300</c:v>
                </c:pt>
                <c:pt idx="1100">
                  <c:v>300</c:v>
                </c:pt>
                <c:pt idx="1101">
                  <c:v>700</c:v>
                </c:pt>
                <c:pt idx="1102">
                  <c:v>700</c:v>
                </c:pt>
                <c:pt idx="1103">
                  <c:v>700</c:v>
                </c:pt>
                <c:pt idx="1104">
                  <c:v>100</c:v>
                </c:pt>
                <c:pt idx="1105">
                  <c:v>100</c:v>
                </c:pt>
                <c:pt idx="1106">
                  <c:v>0</c:v>
                </c:pt>
                <c:pt idx="1107">
                  <c:v>100</c:v>
                </c:pt>
                <c:pt idx="1108">
                  <c:v>100</c:v>
                </c:pt>
                <c:pt idx="1109">
                  <c:v>100</c:v>
                </c:pt>
                <c:pt idx="1110">
                  <c:v>100</c:v>
                </c:pt>
                <c:pt idx="1111">
                  <c:v>100</c:v>
                </c:pt>
                <c:pt idx="1112">
                  <c:v>0</c:v>
                </c:pt>
                <c:pt idx="1113">
                  <c:v>100</c:v>
                </c:pt>
                <c:pt idx="1114">
                  <c:v>100</c:v>
                </c:pt>
                <c:pt idx="1115">
                  <c:v>100</c:v>
                </c:pt>
                <c:pt idx="1116">
                  <c:v>200</c:v>
                </c:pt>
                <c:pt idx="1117">
                  <c:v>100</c:v>
                </c:pt>
                <c:pt idx="1118">
                  <c:v>100</c:v>
                </c:pt>
                <c:pt idx="1119">
                  <c:v>300</c:v>
                </c:pt>
                <c:pt idx="1120">
                  <c:v>200</c:v>
                </c:pt>
                <c:pt idx="1121">
                  <c:v>200</c:v>
                </c:pt>
                <c:pt idx="1122">
                  <c:v>300</c:v>
                </c:pt>
                <c:pt idx="1123">
                  <c:v>300</c:v>
                </c:pt>
                <c:pt idx="1124">
                  <c:v>200</c:v>
                </c:pt>
                <c:pt idx="1125">
                  <c:v>900</c:v>
                </c:pt>
                <c:pt idx="1126">
                  <c:v>700</c:v>
                </c:pt>
                <c:pt idx="1127">
                  <c:v>700</c:v>
                </c:pt>
                <c:pt idx="1128">
                  <c:v>0</c:v>
                </c:pt>
                <c:pt idx="1129">
                  <c:v>0</c:v>
                </c:pt>
                <c:pt idx="1130">
                  <c:v>0</c:v>
                </c:pt>
                <c:pt idx="1131">
                  <c:v>0</c:v>
                </c:pt>
                <c:pt idx="1132">
                  <c:v>0</c:v>
                </c:pt>
                <c:pt idx="1133">
                  <c:v>0</c:v>
                </c:pt>
                <c:pt idx="1134">
                  <c:v>100</c:v>
                </c:pt>
                <c:pt idx="1135">
                  <c:v>100</c:v>
                </c:pt>
                <c:pt idx="1136">
                  <c:v>100</c:v>
                </c:pt>
                <c:pt idx="1137">
                  <c:v>100</c:v>
                </c:pt>
                <c:pt idx="1138">
                  <c:v>100</c:v>
                </c:pt>
                <c:pt idx="1139">
                  <c:v>100</c:v>
                </c:pt>
                <c:pt idx="1140">
                  <c:v>200</c:v>
                </c:pt>
                <c:pt idx="1141">
                  <c:v>200</c:v>
                </c:pt>
                <c:pt idx="1142">
                  <c:v>100</c:v>
                </c:pt>
                <c:pt idx="1143">
                  <c:v>200</c:v>
                </c:pt>
                <c:pt idx="1144">
                  <c:v>300</c:v>
                </c:pt>
                <c:pt idx="1145">
                  <c:v>200</c:v>
                </c:pt>
                <c:pt idx="1146">
                  <c:v>400</c:v>
                </c:pt>
                <c:pt idx="1147">
                  <c:v>300</c:v>
                </c:pt>
                <c:pt idx="1148">
                  <c:v>300</c:v>
                </c:pt>
                <c:pt idx="1149">
                  <c:v>600</c:v>
                </c:pt>
                <c:pt idx="1150">
                  <c:v>600</c:v>
                </c:pt>
                <c:pt idx="1151">
                  <c:v>600</c:v>
                </c:pt>
                <c:pt idx="1152">
                  <c:v>100</c:v>
                </c:pt>
                <c:pt idx="1153">
                  <c:v>100</c:v>
                </c:pt>
                <c:pt idx="1154">
                  <c:v>0</c:v>
                </c:pt>
                <c:pt idx="1155">
                  <c:v>100</c:v>
                </c:pt>
                <c:pt idx="1156">
                  <c:v>100</c:v>
                </c:pt>
                <c:pt idx="1157">
                  <c:v>100</c:v>
                </c:pt>
                <c:pt idx="1158">
                  <c:v>100</c:v>
                </c:pt>
                <c:pt idx="1159">
                  <c:v>100</c:v>
                </c:pt>
                <c:pt idx="1160">
                  <c:v>100</c:v>
                </c:pt>
                <c:pt idx="1161">
                  <c:v>100</c:v>
                </c:pt>
                <c:pt idx="1162">
                  <c:v>100</c:v>
                </c:pt>
                <c:pt idx="1163">
                  <c:v>100</c:v>
                </c:pt>
                <c:pt idx="1164">
                  <c:v>200</c:v>
                </c:pt>
                <c:pt idx="1165">
                  <c:v>200</c:v>
                </c:pt>
                <c:pt idx="1166">
                  <c:v>100</c:v>
                </c:pt>
                <c:pt idx="1167">
                  <c:v>300</c:v>
                </c:pt>
                <c:pt idx="1168">
                  <c:v>200</c:v>
                </c:pt>
                <c:pt idx="1169">
                  <c:v>200</c:v>
                </c:pt>
                <c:pt idx="1170">
                  <c:v>300</c:v>
                </c:pt>
                <c:pt idx="1171">
                  <c:v>300</c:v>
                </c:pt>
                <c:pt idx="1172">
                  <c:v>200</c:v>
                </c:pt>
                <c:pt idx="1173">
                  <c:v>600</c:v>
                </c:pt>
                <c:pt idx="1174">
                  <c:v>600</c:v>
                </c:pt>
                <c:pt idx="1175">
                  <c:v>600</c:v>
                </c:pt>
                <c:pt idx="1176">
                  <c:v>100</c:v>
                </c:pt>
                <c:pt idx="1177">
                  <c:v>100</c:v>
                </c:pt>
                <c:pt idx="1178">
                  <c:v>100</c:v>
                </c:pt>
                <c:pt idx="1179">
                  <c:v>100</c:v>
                </c:pt>
                <c:pt idx="1180">
                  <c:v>100</c:v>
                </c:pt>
                <c:pt idx="1181">
                  <c:v>100</c:v>
                </c:pt>
                <c:pt idx="1182">
                  <c:v>100</c:v>
                </c:pt>
                <c:pt idx="1183">
                  <c:v>100</c:v>
                </c:pt>
                <c:pt idx="1184">
                  <c:v>100</c:v>
                </c:pt>
                <c:pt idx="1185">
                  <c:v>100</c:v>
                </c:pt>
                <c:pt idx="1186">
                  <c:v>100</c:v>
                </c:pt>
                <c:pt idx="1187">
                  <c:v>100</c:v>
                </c:pt>
                <c:pt idx="1188">
                  <c:v>100</c:v>
                </c:pt>
                <c:pt idx="1189">
                  <c:v>100</c:v>
                </c:pt>
                <c:pt idx="1190">
                  <c:v>100</c:v>
                </c:pt>
                <c:pt idx="1191">
                  <c:v>200</c:v>
                </c:pt>
                <c:pt idx="1192">
                  <c:v>200</c:v>
                </c:pt>
                <c:pt idx="1193">
                  <c:v>200</c:v>
                </c:pt>
                <c:pt idx="1194">
                  <c:v>200</c:v>
                </c:pt>
                <c:pt idx="1195">
                  <c:v>300</c:v>
                </c:pt>
                <c:pt idx="1196">
                  <c:v>300</c:v>
                </c:pt>
                <c:pt idx="1197">
                  <c:v>700</c:v>
                </c:pt>
                <c:pt idx="1198">
                  <c:v>700</c:v>
                </c:pt>
                <c:pt idx="1199">
                  <c:v>700</c:v>
                </c:pt>
                <c:pt idx="1200">
                  <c:v>0</c:v>
                </c:pt>
                <c:pt idx="1201">
                  <c:v>0</c:v>
                </c:pt>
                <c:pt idx="1202">
                  <c:v>0</c:v>
                </c:pt>
                <c:pt idx="1203">
                  <c:v>100</c:v>
                </c:pt>
                <c:pt idx="1204">
                  <c:v>100</c:v>
                </c:pt>
                <c:pt idx="1205">
                  <c:v>100</c:v>
                </c:pt>
                <c:pt idx="1206">
                  <c:v>100</c:v>
                </c:pt>
                <c:pt idx="1207">
                  <c:v>100</c:v>
                </c:pt>
                <c:pt idx="1208">
                  <c:v>100</c:v>
                </c:pt>
                <c:pt idx="1209">
                  <c:v>100</c:v>
                </c:pt>
                <c:pt idx="1210">
                  <c:v>100</c:v>
                </c:pt>
                <c:pt idx="1211">
                  <c:v>100</c:v>
                </c:pt>
                <c:pt idx="1212">
                  <c:v>200</c:v>
                </c:pt>
                <c:pt idx="1213">
                  <c:v>200</c:v>
                </c:pt>
                <c:pt idx="1214">
                  <c:v>100</c:v>
                </c:pt>
                <c:pt idx="1215">
                  <c:v>200</c:v>
                </c:pt>
                <c:pt idx="1216">
                  <c:v>200</c:v>
                </c:pt>
                <c:pt idx="1217">
                  <c:v>200</c:v>
                </c:pt>
                <c:pt idx="1218">
                  <c:v>200</c:v>
                </c:pt>
                <c:pt idx="1219">
                  <c:v>200</c:v>
                </c:pt>
                <c:pt idx="1220">
                  <c:v>200</c:v>
                </c:pt>
                <c:pt idx="1221">
                  <c:v>600</c:v>
                </c:pt>
                <c:pt idx="1222">
                  <c:v>600</c:v>
                </c:pt>
                <c:pt idx="1223">
                  <c:v>600</c:v>
                </c:pt>
                <c:pt idx="1224">
                  <c:v>100</c:v>
                </c:pt>
                <c:pt idx="1225">
                  <c:v>100</c:v>
                </c:pt>
                <c:pt idx="1226">
                  <c:v>0</c:v>
                </c:pt>
                <c:pt idx="1227">
                  <c:v>100</c:v>
                </c:pt>
                <c:pt idx="1228">
                  <c:v>0</c:v>
                </c:pt>
                <c:pt idx="1229">
                  <c:v>100</c:v>
                </c:pt>
                <c:pt idx="1230">
                  <c:v>100</c:v>
                </c:pt>
                <c:pt idx="1231">
                  <c:v>100</c:v>
                </c:pt>
                <c:pt idx="1232">
                  <c:v>100</c:v>
                </c:pt>
                <c:pt idx="1233">
                  <c:v>100</c:v>
                </c:pt>
                <c:pt idx="1234">
                  <c:v>100</c:v>
                </c:pt>
                <c:pt idx="1235">
                  <c:v>100</c:v>
                </c:pt>
                <c:pt idx="1236">
                  <c:v>200</c:v>
                </c:pt>
                <c:pt idx="1237">
                  <c:v>200</c:v>
                </c:pt>
                <c:pt idx="1238">
                  <c:v>100</c:v>
                </c:pt>
                <c:pt idx="1239">
                  <c:v>200</c:v>
                </c:pt>
                <c:pt idx="1240">
                  <c:v>200</c:v>
                </c:pt>
                <c:pt idx="1241">
                  <c:v>200</c:v>
                </c:pt>
                <c:pt idx="1242">
                  <c:v>400</c:v>
                </c:pt>
                <c:pt idx="1243">
                  <c:v>400</c:v>
                </c:pt>
                <c:pt idx="1244">
                  <c:v>300</c:v>
                </c:pt>
                <c:pt idx="1245">
                  <c:v>700</c:v>
                </c:pt>
                <c:pt idx="1246">
                  <c:v>700</c:v>
                </c:pt>
                <c:pt idx="1247">
                  <c:v>700</c:v>
                </c:pt>
                <c:pt idx="1248">
                  <c:v>300</c:v>
                </c:pt>
                <c:pt idx="1249">
                  <c:v>100</c:v>
                </c:pt>
                <c:pt idx="1250">
                  <c:v>100</c:v>
                </c:pt>
                <c:pt idx="1251">
                  <c:v>100</c:v>
                </c:pt>
                <c:pt idx="1252">
                  <c:v>100</c:v>
                </c:pt>
                <c:pt idx="1253">
                  <c:v>100</c:v>
                </c:pt>
                <c:pt idx="1254">
                  <c:v>100</c:v>
                </c:pt>
                <c:pt idx="1255">
                  <c:v>100</c:v>
                </c:pt>
                <c:pt idx="1256">
                  <c:v>100</c:v>
                </c:pt>
                <c:pt idx="1257">
                  <c:v>100</c:v>
                </c:pt>
                <c:pt idx="1258">
                  <c:v>100</c:v>
                </c:pt>
                <c:pt idx="1259">
                  <c:v>100</c:v>
                </c:pt>
                <c:pt idx="1260">
                  <c:v>200</c:v>
                </c:pt>
                <c:pt idx="1261">
                  <c:v>200</c:v>
                </c:pt>
                <c:pt idx="1262">
                  <c:v>100</c:v>
                </c:pt>
                <c:pt idx="1263">
                  <c:v>200</c:v>
                </c:pt>
                <c:pt idx="1264">
                  <c:v>300</c:v>
                </c:pt>
                <c:pt idx="1265">
                  <c:v>200</c:v>
                </c:pt>
                <c:pt idx="1266">
                  <c:v>400</c:v>
                </c:pt>
                <c:pt idx="1267">
                  <c:v>400</c:v>
                </c:pt>
                <c:pt idx="1268">
                  <c:v>400</c:v>
                </c:pt>
                <c:pt idx="1269">
                  <c:v>900</c:v>
                </c:pt>
                <c:pt idx="1270">
                  <c:v>700</c:v>
                </c:pt>
                <c:pt idx="1271">
                  <c:v>700</c:v>
                </c:pt>
                <c:pt idx="1272">
                  <c:v>100</c:v>
                </c:pt>
                <c:pt idx="1273">
                  <c:v>100</c:v>
                </c:pt>
                <c:pt idx="1274">
                  <c:v>0</c:v>
                </c:pt>
                <c:pt idx="1275">
                  <c:v>100</c:v>
                </c:pt>
                <c:pt idx="1276">
                  <c:v>100</c:v>
                </c:pt>
                <c:pt idx="1277">
                  <c:v>100</c:v>
                </c:pt>
                <c:pt idx="1278">
                  <c:v>100</c:v>
                </c:pt>
                <c:pt idx="1279">
                  <c:v>100</c:v>
                </c:pt>
                <c:pt idx="1280">
                  <c:v>100</c:v>
                </c:pt>
                <c:pt idx="1281">
                  <c:v>100</c:v>
                </c:pt>
                <c:pt idx="1282">
                  <c:v>100</c:v>
                </c:pt>
                <c:pt idx="1283">
                  <c:v>100</c:v>
                </c:pt>
                <c:pt idx="1284">
                  <c:v>200</c:v>
                </c:pt>
                <c:pt idx="1285">
                  <c:v>100</c:v>
                </c:pt>
                <c:pt idx="1286">
                  <c:v>100</c:v>
                </c:pt>
                <c:pt idx="1287">
                  <c:v>200</c:v>
                </c:pt>
                <c:pt idx="1288">
                  <c:v>600</c:v>
                </c:pt>
                <c:pt idx="1289">
                  <c:v>200</c:v>
                </c:pt>
                <c:pt idx="1290">
                  <c:v>200</c:v>
                </c:pt>
                <c:pt idx="1291">
                  <c:v>300</c:v>
                </c:pt>
                <c:pt idx="1292">
                  <c:v>200</c:v>
                </c:pt>
                <c:pt idx="1293">
                  <c:v>900</c:v>
                </c:pt>
                <c:pt idx="1294">
                  <c:v>700</c:v>
                </c:pt>
                <c:pt idx="1295">
                  <c:v>700</c:v>
                </c:pt>
                <c:pt idx="1296">
                  <c:v>100</c:v>
                </c:pt>
                <c:pt idx="1297">
                  <c:v>100</c:v>
                </c:pt>
                <c:pt idx="1298">
                  <c:v>0</c:v>
                </c:pt>
                <c:pt idx="1299">
                  <c:v>100</c:v>
                </c:pt>
                <c:pt idx="1300">
                  <c:v>100</c:v>
                </c:pt>
                <c:pt idx="1301">
                  <c:v>100</c:v>
                </c:pt>
                <c:pt idx="1302">
                  <c:v>100</c:v>
                </c:pt>
                <c:pt idx="1303">
                  <c:v>100</c:v>
                </c:pt>
                <c:pt idx="1304">
                  <c:v>100</c:v>
                </c:pt>
                <c:pt idx="1305">
                  <c:v>100</c:v>
                </c:pt>
                <c:pt idx="1306">
                  <c:v>100</c:v>
                </c:pt>
                <c:pt idx="1307">
                  <c:v>100</c:v>
                </c:pt>
                <c:pt idx="1308">
                  <c:v>100</c:v>
                </c:pt>
                <c:pt idx="1309">
                  <c:v>100</c:v>
                </c:pt>
                <c:pt idx="1310">
                  <c:v>100</c:v>
                </c:pt>
                <c:pt idx="1311">
                  <c:v>200</c:v>
                </c:pt>
                <c:pt idx="1312">
                  <c:v>200</c:v>
                </c:pt>
                <c:pt idx="1313">
                  <c:v>200</c:v>
                </c:pt>
                <c:pt idx="1314">
                  <c:v>300</c:v>
                </c:pt>
                <c:pt idx="1315">
                  <c:v>300</c:v>
                </c:pt>
                <c:pt idx="1316">
                  <c:v>200</c:v>
                </c:pt>
                <c:pt idx="1317">
                  <c:v>700</c:v>
                </c:pt>
                <c:pt idx="1318">
                  <c:v>900</c:v>
                </c:pt>
                <c:pt idx="1319">
                  <c:v>700</c:v>
                </c:pt>
                <c:pt idx="1320">
                  <c:v>100</c:v>
                </c:pt>
                <c:pt idx="1321">
                  <c:v>100</c:v>
                </c:pt>
                <c:pt idx="1322">
                  <c:v>100</c:v>
                </c:pt>
                <c:pt idx="1323">
                  <c:v>300</c:v>
                </c:pt>
                <c:pt idx="1324">
                  <c:v>100</c:v>
                </c:pt>
                <c:pt idx="1325">
                  <c:v>100</c:v>
                </c:pt>
                <c:pt idx="1326">
                  <c:v>100</c:v>
                </c:pt>
                <c:pt idx="1327">
                  <c:v>100</c:v>
                </c:pt>
                <c:pt idx="1328">
                  <c:v>100</c:v>
                </c:pt>
                <c:pt idx="1329">
                  <c:v>100</c:v>
                </c:pt>
                <c:pt idx="1330">
                  <c:v>100</c:v>
                </c:pt>
                <c:pt idx="1331">
                  <c:v>100</c:v>
                </c:pt>
                <c:pt idx="1332">
                  <c:v>200</c:v>
                </c:pt>
                <c:pt idx="1333">
                  <c:v>200</c:v>
                </c:pt>
                <c:pt idx="1334">
                  <c:v>200</c:v>
                </c:pt>
                <c:pt idx="1335">
                  <c:v>200</c:v>
                </c:pt>
                <c:pt idx="1336">
                  <c:v>200</c:v>
                </c:pt>
                <c:pt idx="1337">
                  <c:v>200</c:v>
                </c:pt>
                <c:pt idx="1338">
                  <c:v>300</c:v>
                </c:pt>
                <c:pt idx="1339">
                  <c:v>300</c:v>
                </c:pt>
                <c:pt idx="1340">
                  <c:v>300</c:v>
                </c:pt>
                <c:pt idx="1341">
                  <c:v>600</c:v>
                </c:pt>
                <c:pt idx="1342">
                  <c:v>600</c:v>
                </c:pt>
                <c:pt idx="1343">
                  <c:v>600</c:v>
                </c:pt>
                <c:pt idx="1344">
                  <c:v>0</c:v>
                </c:pt>
                <c:pt idx="1345">
                  <c:v>0</c:v>
                </c:pt>
                <c:pt idx="1346">
                  <c:v>0</c:v>
                </c:pt>
                <c:pt idx="1347">
                  <c:v>100</c:v>
                </c:pt>
                <c:pt idx="1348">
                  <c:v>100</c:v>
                </c:pt>
                <c:pt idx="1349">
                  <c:v>100</c:v>
                </c:pt>
                <c:pt idx="1350">
                  <c:v>100</c:v>
                </c:pt>
                <c:pt idx="1351">
                  <c:v>100</c:v>
                </c:pt>
                <c:pt idx="1352">
                  <c:v>100</c:v>
                </c:pt>
                <c:pt idx="1353">
                  <c:v>100</c:v>
                </c:pt>
                <c:pt idx="1354">
                  <c:v>100</c:v>
                </c:pt>
                <c:pt idx="1355">
                  <c:v>100</c:v>
                </c:pt>
                <c:pt idx="1356">
                  <c:v>200</c:v>
                </c:pt>
                <c:pt idx="1357">
                  <c:v>200</c:v>
                </c:pt>
                <c:pt idx="1358">
                  <c:v>200</c:v>
                </c:pt>
                <c:pt idx="1359">
                  <c:v>200</c:v>
                </c:pt>
                <c:pt idx="1360">
                  <c:v>200</c:v>
                </c:pt>
                <c:pt idx="1361">
                  <c:v>200</c:v>
                </c:pt>
                <c:pt idx="1362">
                  <c:v>300</c:v>
                </c:pt>
                <c:pt idx="1363">
                  <c:v>300</c:v>
                </c:pt>
                <c:pt idx="1364">
                  <c:v>200</c:v>
                </c:pt>
                <c:pt idx="1365">
                  <c:v>800</c:v>
                </c:pt>
                <c:pt idx="1366">
                  <c:v>700</c:v>
                </c:pt>
                <c:pt idx="1367">
                  <c:v>700</c:v>
                </c:pt>
                <c:pt idx="1368">
                  <c:v>0</c:v>
                </c:pt>
                <c:pt idx="1369">
                  <c:v>100</c:v>
                </c:pt>
                <c:pt idx="1370">
                  <c:v>100</c:v>
                </c:pt>
                <c:pt idx="1371">
                  <c:v>0</c:v>
                </c:pt>
                <c:pt idx="1372">
                  <c:v>0</c:v>
                </c:pt>
                <c:pt idx="1373">
                  <c:v>0</c:v>
                </c:pt>
                <c:pt idx="1374">
                  <c:v>100</c:v>
                </c:pt>
                <c:pt idx="1375">
                  <c:v>100</c:v>
                </c:pt>
                <c:pt idx="1376">
                  <c:v>100</c:v>
                </c:pt>
                <c:pt idx="1377">
                  <c:v>100</c:v>
                </c:pt>
                <c:pt idx="1378">
                  <c:v>100</c:v>
                </c:pt>
                <c:pt idx="1379">
                  <c:v>100</c:v>
                </c:pt>
                <c:pt idx="1380">
                  <c:v>200</c:v>
                </c:pt>
                <c:pt idx="1381">
                  <c:v>200</c:v>
                </c:pt>
                <c:pt idx="1382">
                  <c:v>100</c:v>
                </c:pt>
                <c:pt idx="1383">
                  <c:v>300</c:v>
                </c:pt>
                <c:pt idx="1384">
                  <c:v>200</c:v>
                </c:pt>
                <c:pt idx="1385">
                  <c:v>200</c:v>
                </c:pt>
                <c:pt idx="1386">
                  <c:v>300</c:v>
                </c:pt>
                <c:pt idx="1387">
                  <c:v>300</c:v>
                </c:pt>
                <c:pt idx="1388">
                  <c:v>200</c:v>
                </c:pt>
                <c:pt idx="1389">
                  <c:v>900</c:v>
                </c:pt>
                <c:pt idx="1390">
                  <c:v>700</c:v>
                </c:pt>
                <c:pt idx="1391">
                  <c:v>700</c:v>
                </c:pt>
                <c:pt idx="1392">
                  <c:v>0</c:v>
                </c:pt>
                <c:pt idx="1393">
                  <c:v>100</c:v>
                </c:pt>
                <c:pt idx="1394">
                  <c:v>100</c:v>
                </c:pt>
                <c:pt idx="1395">
                  <c:v>100</c:v>
                </c:pt>
                <c:pt idx="1396">
                  <c:v>100</c:v>
                </c:pt>
                <c:pt idx="1397">
                  <c:v>100</c:v>
                </c:pt>
                <c:pt idx="1398">
                  <c:v>100</c:v>
                </c:pt>
                <c:pt idx="1399">
                  <c:v>100</c:v>
                </c:pt>
                <c:pt idx="1400">
                  <c:v>100</c:v>
                </c:pt>
                <c:pt idx="1401">
                  <c:v>100</c:v>
                </c:pt>
                <c:pt idx="1402">
                  <c:v>100</c:v>
                </c:pt>
                <c:pt idx="1403">
                  <c:v>100</c:v>
                </c:pt>
                <c:pt idx="1404">
                  <c:v>200</c:v>
                </c:pt>
                <c:pt idx="1405">
                  <c:v>100</c:v>
                </c:pt>
                <c:pt idx="1406">
                  <c:v>200</c:v>
                </c:pt>
                <c:pt idx="1407">
                  <c:v>200</c:v>
                </c:pt>
                <c:pt idx="1408">
                  <c:v>300</c:v>
                </c:pt>
                <c:pt idx="1409">
                  <c:v>300</c:v>
                </c:pt>
                <c:pt idx="1410">
                  <c:v>300</c:v>
                </c:pt>
                <c:pt idx="1411">
                  <c:v>200</c:v>
                </c:pt>
                <c:pt idx="1412">
                  <c:v>200</c:v>
                </c:pt>
                <c:pt idx="1413">
                  <c:v>700</c:v>
                </c:pt>
                <c:pt idx="1414">
                  <c:v>700</c:v>
                </c:pt>
                <c:pt idx="1415">
                  <c:v>700</c:v>
                </c:pt>
                <c:pt idx="1416">
                  <c:v>100</c:v>
                </c:pt>
                <c:pt idx="1417">
                  <c:v>100</c:v>
                </c:pt>
                <c:pt idx="1418">
                  <c:v>100</c:v>
                </c:pt>
                <c:pt idx="1419">
                  <c:v>100</c:v>
                </c:pt>
                <c:pt idx="1420">
                  <c:v>100</c:v>
                </c:pt>
                <c:pt idx="1421">
                  <c:v>100</c:v>
                </c:pt>
                <c:pt idx="1422">
                  <c:v>100</c:v>
                </c:pt>
                <c:pt idx="1423">
                  <c:v>100</c:v>
                </c:pt>
                <c:pt idx="1424">
                  <c:v>100</c:v>
                </c:pt>
                <c:pt idx="1425">
                  <c:v>100</c:v>
                </c:pt>
                <c:pt idx="1426">
                  <c:v>100</c:v>
                </c:pt>
                <c:pt idx="1427">
                  <c:v>100</c:v>
                </c:pt>
                <c:pt idx="1428">
                  <c:v>100</c:v>
                </c:pt>
                <c:pt idx="1429">
                  <c:v>200</c:v>
                </c:pt>
                <c:pt idx="1430">
                  <c:v>100</c:v>
                </c:pt>
                <c:pt idx="1431">
                  <c:v>300</c:v>
                </c:pt>
                <c:pt idx="1432">
                  <c:v>300</c:v>
                </c:pt>
                <c:pt idx="1433">
                  <c:v>200</c:v>
                </c:pt>
                <c:pt idx="1434">
                  <c:v>200</c:v>
                </c:pt>
                <c:pt idx="1435">
                  <c:v>200</c:v>
                </c:pt>
                <c:pt idx="1436">
                  <c:v>200</c:v>
                </c:pt>
                <c:pt idx="1437">
                  <c:v>700</c:v>
                </c:pt>
                <c:pt idx="1438">
                  <c:v>900</c:v>
                </c:pt>
                <c:pt idx="1439">
                  <c:v>600</c:v>
                </c:pt>
                <c:pt idx="1440">
                  <c:v>0</c:v>
                </c:pt>
                <c:pt idx="1441">
                  <c:v>0</c:v>
                </c:pt>
                <c:pt idx="1442">
                  <c:v>0</c:v>
                </c:pt>
                <c:pt idx="1443">
                  <c:v>100</c:v>
                </c:pt>
                <c:pt idx="1444">
                  <c:v>100</c:v>
                </c:pt>
                <c:pt idx="1445">
                  <c:v>100</c:v>
                </c:pt>
                <c:pt idx="1446">
                  <c:v>100</c:v>
                </c:pt>
                <c:pt idx="1447">
                  <c:v>100</c:v>
                </c:pt>
                <c:pt idx="1448">
                  <c:v>100</c:v>
                </c:pt>
                <c:pt idx="1449">
                  <c:v>100</c:v>
                </c:pt>
                <c:pt idx="1450">
                  <c:v>100</c:v>
                </c:pt>
                <c:pt idx="1451">
                  <c:v>100</c:v>
                </c:pt>
                <c:pt idx="1452">
                  <c:v>200</c:v>
                </c:pt>
                <c:pt idx="1453">
                  <c:v>400</c:v>
                </c:pt>
                <c:pt idx="1454">
                  <c:v>100</c:v>
                </c:pt>
                <c:pt idx="1455">
                  <c:v>200</c:v>
                </c:pt>
                <c:pt idx="1456">
                  <c:v>200</c:v>
                </c:pt>
                <c:pt idx="1457">
                  <c:v>200</c:v>
                </c:pt>
                <c:pt idx="1458">
                  <c:v>200</c:v>
                </c:pt>
                <c:pt idx="1459">
                  <c:v>200</c:v>
                </c:pt>
                <c:pt idx="1460">
                  <c:v>300</c:v>
                </c:pt>
                <c:pt idx="1461">
                  <c:v>700</c:v>
                </c:pt>
                <c:pt idx="1462">
                  <c:v>1000</c:v>
                </c:pt>
                <c:pt idx="1463">
                  <c:v>700</c:v>
                </c:pt>
                <c:pt idx="1464">
                  <c:v>100</c:v>
                </c:pt>
                <c:pt idx="1465">
                  <c:v>100</c:v>
                </c:pt>
                <c:pt idx="1466">
                  <c:v>200</c:v>
                </c:pt>
                <c:pt idx="1467">
                  <c:v>100</c:v>
                </c:pt>
                <c:pt idx="1468">
                  <c:v>100</c:v>
                </c:pt>
                <c:pt idx="1469">
                  <c:v>100</c:v>
                </c:pt>
                <c:pt idx="1470">
                  <c:v>100</c:v>
                </c:pt>
                <c:pt idx="1471">
                  <c:v>100</c:v>
                </c:pt>
                <c:pt idx="1472">
                  <c:v>100</c:v>
                </c:pt>
                <c:pt idx="1473">
                  <c:v>100</c:v>
                </c:pt>
                <c:pt idx="1474">
                  <c:v>100</c:v>
                </c:pt>
                <c:pt idx="1475">
                  <c:v>100</c:v>
                </c:pt>
                <c:pt idx="1476">
                  <c:v>200</c:v>
                </c:pt>
                <c:pt idx="1477">
                  <c:v>200</c:v>
                </c:pt>
                <c:pt idx="1478">
                  <c:v>100</c:v>
                </c:pt>
                <c:pt idx="1479">
                  <c:v>200</c:v>
                </c:pt>
                <c:pt idx="1480">
                  <c:v>200</c:v>
                </c:pt>
                <c:pt idx="1481">
                  <c:v>200</c:v>
                </c:pt>
                <c:pt idx="1482">
                  <c:v>300</c:v>
                </c:pt>
                <c:pt idx="1483">
                  <c:v>200</c:v>
                </c:pt>
                <c:pt idx="1484">
                  <c:v>200</c:v>
                </c:pt>
                <c:pt idx="1485">
                  <c:v>600</c:v>
                </c:pt>
                <c:pt idx="1486">
                  <c:v>600</c:v>
                </c:pt>
                <c:pt idx="1487">
                  <c:v>600</c:v>
                </c:pt>
                <c:pt idx="1488">
                  <c:v>100</c:v>
                </c:pt>
                <c:pt idx="1489">
                  <c:v>100</c:v>
                </c:pt>
                <c:pt idx="1490">
                  <c:v>100</c:v>
                </c:pt>
                <c:pt idx="1491">
                  <c:v>100</c:v>
                </c:pt>
                <c:pt idx="1492">
                  <c:v>100</c:v>
                </c:pt>
                <c:pt idx="1493">
                  <c:v>100</c:v>
                </c:pt>
                <c:pt idx="1494">
                  <c:v>100</c:v>
                </c:pt>
                <c:pt idx="1495">
                  <c:v>100</c:v>
                </c:pt>
                <c:pt idx="1496">
                  <c:v>100</c:v>
                </c:pt>
                <c:pt idx="1497">
                  <c:v>100</c:v>
                </c:pt>
                <c:pt idx="1498">
                  <c:v>100</c:v>
                </c:pt>
                <c:pt idx="1499">
                  <c:v>100</c:v>
                </c:pt>
                <c:pt idx="1500">
                  <c:v>100</c:v>
                </c:pt>
                <c:pt idx="1501">
                  <c:v>100</c:v>
                </c:pt>
                <c:pt idx="1502">
                  <c:v>100</c:v>
                </c:pt>
                <c:pt idx="1503">
                  <c:v>200</c:v>
                </c:pt>
                <c:pt idx="1504">
                  <c:v>200</c:v>
                </c:pt>
                <c:pt idx="1505">
                  <c:v>200</c:v>
                </c:pt>
                <c:pt idx="1506">
                  <c:v>200</c:v>
                </c:pt>
                <c:pt idx="1507">
                  <c:v>300</c:v>
                </c:pt>
                <c:pt idx="1508">
                  <c:v>200</c:v>
                </c:pt>
                <c:pt idx="1509">
                  <c:v>600</c:v>
                </c:pt>
                <c:pt idx="1510">
                  <c:v>600</c:v>
                </c:pt>
                <c:pt idx="1511">
                  <c:v>600</c:v>
                </c:pt>
                <c:pt idx="1512">
                  <c:v>0</c:v>
                </c:pt>
                <c:pt idx="1513">
                  <c:v>0</c:v>
                </c:pt>
                <c:pt idx="1514">
                  <c:v>0</c:v>
                </c:pt>
                <c:pt idx="1515">
                  <c:v>100</c:v>
                </c:pt>
                <c:pt idx="1516">
                  <c:v>100</c:v>
                </c:pt>
                <c:pt idx="1517">
                  <c:v>100</c:v>
                </c:pt>
                <c:pt idx="1518">
                  <c:v>100</c:v>
                </c:pt>
                <c:pt idx="1519">
                  <c:v>100</c:v>
                </c:pt>
                <c:pt idx="1520">
                  <c:v>100</c:v>
                </c:pt>
                <c:pt idx="1521">
                  <c:v>100</c:v>
                </c:pt>
                <c:pt idx="1522">
                  <c:v>100</c:v>
                </c:pt>
                <c:pt idx="1523">
                  <c:v>100</c:v>
                </c:pt>
                <c:pt idx="1524">
                  <c:v>200</c:v>
                </c:pt>
                <c:pt idx="1525">
                  <c:v>200</c:v>
                </c:pt>
                <c:pt idx="1526">
                  <c:v>200</c:v>
                </c:pt>
                <c:pt idx="1527">
                  <c:v>200</c:v>
                </c:pt>
                <c:pt idx="1528">
                  <c:v>200</c:v>
                </c:pt>
                <c:pt idx="1529">
                  <c:v>200</c:v>
                </c:pt>
                <c:pt idx="1530">
                  <c:v>300</c:v>
                </c:pt>
                <c:pt idx="1531">
                  <c:v>300</c:v>
                </c:pt>
                <c:pt idx="1532">
                  <c:v>200</c:v>
                </c:pt>
                <c:pt idx="1533">
                  <c:v>700</c:v>
                </c:pt>
                <c:pt idx="1534">
                  <c:v>700</c:v>
                </c:pt>
                <c:pt idx="1535">
                  <c:v>700</c:v>
                </c:pt>
                <c:pt idx="1536">
                  <c:v>100</c:v>
                </c:pt>
                <c:pt idx="1537">
                  <c:v>100</c:v>
                </c:pt>
                <c:pt idx="1538">
                  <c:v>100</c:v>
                </c:pt>
                <c:pt idx="1539">
                  <c:v>100</c:v>
                </c:pt>
                <c:pt idx="1540">
                  <c:v>100</c:v>
                </c:pt>
                <c:pt idx="1541">
                  <c:v>100</c:v>
                </c:pt>
                <c:pt idx="1542">
                  <c:v>100</c:v>
                </c:pt>
                <c:pt idx="1543">
                  <c:v>100</c:v>
                </c:pt>
                <c:pt idx="1544">
                  <c:v>100</c:v>
                </c:pt>
                <c:pt idx="1545">
                  <c:v>100</c:v>
                </c:pt>
                <c:pt idx="1546">
                  <c:v>200</c:v>
                </c:pt>
                <c:pt idx="1547">
                  <c:v>100</c:v>
                </c:pt>
                <c:pt idx="1548">
                  <c:v>200</c:v>
                </c:pt>
                <c:pt idx="1549">
                  <c:v>100</c:v>
                </c:pt>
                <c:pt idx="1550">
                  <c:v>200</c:v>
                </c:pt>
                <c:pt idx="1551">
                  <c:v>200</c:v>
                </c:pt>
                <c:pt idx="1552">
                  <c:v>200</c:v>
                </c:pt>
                <c:pt idx="1553">
                  <c:v>200</c:v>
                </c:pt>
                <c:pt idx="1554">
                  <c:v>300</c:v>
                </c:pt>
                <c:pt idx="1555">
                  <c:v>200</c:v>
                </c:pt>
                <c:pt idx="1556">
                  <c:v>200</c:v>
                </c:pt>
                <c:pt idx="1557">
                  <c:v>600</c:v>
                </c:pt>
                <c:pt idx="1558">
                  <c:v>600</c:v>
                </c:pt>
                <c:pt idx="1559">
                  <c:v>600</c:v>
                </c:pt>
                <c:pt idx="1560">
                  <c:v>0</c:v>
                </c:pt>
                <c:pt idx="1561">
                  <c:v>0</c:v>
                </c:pt>
                <c:pt idx="1562">
                  <c:v>0</c:v>
                </c:pt>
                <c:pt idx="1563">
                  <c:v>100</c:v>
                </c:pt>
                <c:pt idx="1564">
                  <c:v>100</c:v>
                </c:pt>
                <c:pt idx="1565">
                  <c:v>100</c:v>
                </c:pt>
                <c:pt idx="1566">
                  <c:v>300</c:v>
                </c:pt>
                <c:pt idx="1567">
                  <c:v>100</c:v>
                </c:pt>
                <c:pt idx="1568">
                  <c:v>100</c:v>
                </c:pt>
                <c:pt idx="1569">
                  <c:v>100</c:v>
                </c:pt>
                <c:pt idx="1570">
                  <c:v>100</c:v>
                </c:pt>
                <c:pt idx="1571">
                  <c:v>100</c:v>
                </c:pt>
                <c:pt idx="1572">
                  <c:v>200</c:v>
                </c:pt>
                <c:pt idx="1573">
                  <c:v>200</c:v>
                </c:pt>
                <c:pt idx="1574">
                  <c:v>200</c:v>
                </c:pt>
                <c:pt idx="1575">
                  <c:v>200</c:v>
                </c:pt>
                <c:pt idx="1576">
                  <c:v>200</c:v>
                </c:pt>
                <c:pt idx="1577">
                  <c:v>200</c:v>
                </c:pt>
                <c:pt idx="1578">
                  <c:v>300</c:v>
                </c:pt>
                <c:pt idx="1579">
                  <c:v>200</c:v>
                </c:pt>
                <c:pt idx="1580">
                  <c:v>200</c:v>
                </c:pt>
                <c:pt idx="1581">
                  <c:v>600</c:v>
                </c:pt>
                <c:pt idx="1582">
                  <c:v>600</c:v>
                </c:pt>
                <c:pt idx="1583">
                  <c:v>600</c:v>
                </c:pt>
                <c:pt idx="1584">
                  <c:v>100</c:v>
                </c:pt>
                <c:pt idx="1585">
                  <c:v>0</c:v>
                </c:pt>
                <c:pt idx="1586">
                  <c:v>0</c:v>
                </c:pt>
                <c:pt idx="1587">
                  <c:v>100</c:v>
                </c:pt>
                <c:pt idx="1588">
                  <c:v>100</c:v>
                </c:pt>
                <c:pt idx="1589">
                  <c:v>100</c:v>
                </c:pt>
                <c:pt idx="1590">
                  <c:v>0</c:v>
                </c:pt>
                <c:pt idx="1591">
                  <c:v>0</c:v>
                </c:pt>
                <c:pt idx="1592">
                  <c:v>0</c:v>
                </c:pt>
                <c:pt idx="1593">
                  <c:v>100</c:v>
                </c:pt>
                <c:pt idx="1594">
                  <c:v>100</c:v>
                </c:pt>
                <c:pt idx="1595">
                  <c:v>300</c:v>
                </c:pt>
                <c:pt idx="1596">
                  <c:v>200</c:v>
                </c:pt>
                <c:pt idx="1597">
                  <c:v>200</c:v>
                </c:pt>
                <c:pt idx="1598">
                  <c:v>200</c:v>
                </c:pt>
                <c:pt idx="1599">
                  <c:v>300</c:v>
                </c:pt>
                <c:pt idx="1600">
                  <c:v>200</c:v>
                </c:pt>
                <c:pt idx="1601">
                  <c:v>200</c:v>
                </c:pt>
                <c:pt idx="1602">
                  <c:v>300</c:v>
                </c:pt>
                <c:pt idx="1603">
                  <c:v>300</c:v>
                </c:pt>
                <c:pt idx="1604">
                  <c:v>200</c:v>
                </c:pt>
                <c:pt idx="1605">
                  <c:v>700</c:v>
                </c:pt>
                <c:pt idx="1606">
                  <c:v>700</c:v>
                </c:pt>
                <c:pt idx="1607">
                  <c:v>800</c:v>
                </c:pt>
                <c:pt idx="1608">
                  <c:v>0</c:v>
                </c:pt>
                <c:pt idx="1609">
                  <c:v>100</c:v>
                </c:pt>
                <c:pt idx="1610">
                  <c:v>100</c:v>
                </c:pt>
                <c:pt idx="1611">
                  <c:v>100</c:v>
                </c:pt>
                <c:pt idx="1612">
                  <c:v>100</c:v>
                </c:pt>
                <c:pt idx="1613">
                  <c:v>100</c:v>
                </c:pt>
                <c:pt idx="1614">
                  <c:v>100</c:v>
                </c:pt>
                <c:pt idx="1615">
                  <c:v>100</c:v>
                </c:pt>
                <c:pt idx="1616">
                  <c:v>100</c:v>
                </c:pt>
                <c:pt idx="1617">
                  <c:v>100</c:v>
                </c:pt>
                <c:pt idx="1618">
                  <c:v>100</c:v>
                </c:pt>
                <c:pt idx="1619">
                  <c:v>100</c:v>
                </c:pt>
                <c:pt idx="1620">
                  <c:v>200</c:v>
                </c:pt>
                <c:pt idx="1621">
                  <c:v>200</c:v>
                </c:pt>
                <c:pt idx="1622">
                  <c:v>200</c:v>
                </c:pt>
                <c:pt idx="1623">
                  <c:v>300</c:v>
                </c:pt>
                <c:pt idx="1624">
                  <c:v>300</c:v>
                </c:pt>
                <c:pt idx="1625">
                  <c:v>200</c:v>
                </c:pt>
                <c:pt idx="1626">
                  <c:v>200</c:v>
                </c:pt>
                <c:pt idx="1627">
                  <c:v>300</c:v>
                </c:pt>
                <c:pt idx="1628">
                  <c:v>200</c:v>
                </c:pt>
                <c:pt idx="1629">
                  <c:v>600</c:v>
                </c:pt>
                <c:pt idx="1630">
                  <c:v>600</c:v>
                </c:pt>
                <c:pt idx="1631">
                  <c:v>600</c:v>
                </c:pt>
                <c:pt idx="1632">
                  <c:v>100</c:v>
                </c:pt>
                <c:pt idx="1633">
                  <c:v>100</c:v>
                </c:pt>
                <c:pt idx="1634">
                  <c:v>300</c:v>
                </c:pt>
                <c:pt idx="1635">
                  <c:v>100</c:v>
                </c:pt>
                <c:pt idx="1636">
                  <c:v>100</c:v>
                </c:pt>
                <c:pt idx="1637">
                  <c:v>100</c:v>
                </c:pt>
                <c:pt idx="1638">
                  <c:v>100</c:v>
                </c:pt>
                <c:pt idx="1639">
                  <c:v>100</c:v>
                </c:pt>
                <c:pt idx="1640">
                  <c:v>100</c:v>
                </c:pt>
                <c:pt idx="1641">
                  <c:v>100</c:v>
                </c:pt>
                <c:pt idx="1642">
                  <c:v>100</c:v>
                </c:pt>
                <c:pt idx="1643">
                  <c:v>100</c:v>
                </c:pt>
                <c:pt idx="1644">
                  <c:v>200</c:v>
                </c:pt>
                <c:pt idx="1645">
                  <c:v>100</c:v>
                </c:pt>
                <c:pt idx="1646">
                  <c:v>200</c:v>
                </c:pt>
                <c:pt idx="1647">
                  <c:v>200</c:v>
                </c:pt>
                <c:pt idx="1648">
                  <c:v>200</c:v>
                </c:pt>
                <c:pt idx="1649">
                  <c:v>200</c:v>
                </c:pt>
                <c:pt idx="1650">
                  <c:v>300</c:v>
                </c:pt>
                <c:pt idx="1651">
                  <c:v>300</c:v>
                </c:pt>
                <c:pt idx="1652">
                  <c:v>200</c:v>
                </c:pt>
                <c:pt idx="1653">
                  <c:v>600</c:v>
                </c:pt>
                <c:pt idx="1654">
                  <c:v>600</c:v>
                </c:pt>
                <c:pt idx="1655">
                  <c:v>600</c:v>
                </c:pt>
                <c:pt idx="1656">
                  <c:v>100</c:v>
                </c:pt>
                <c:pt idx="1657">
                  <c:v>100</c:v>
                </c:pt>
                <c:pt idx="1658">
                  <c:v>100</c:v>
                </c:pt>
                <c:pt idx="1659">
                  <c:v>100</c:v>
                </c:pt>
                <c:pt idx="1660">
                  <c:v>100</c:v>
                </c:pt>
                <c:pt idx="1661">
                  <c:v>100</c:v>
                </c:pt>
                <c:pt idx="1662">
                  <c:v>100</c:v>
                </c:pt>
                <c:pt idx="1663">
                  <c:v>100</c:v>
                </c:pt>
                <c:pt idx="1664">
                  <c:v>100</c:v>
                </c:pt>
                <c:pt idx="1665">
                  <c:v>100</c:v>
                </c:pt>
                <c:pt idx="1666">
                  <c:v>100</c:v>
                </c:pt>
                <c:pt idx="1667">
                  <c:v>100</c:v>
                </c:pt>
                <c:pt idx="1668">
                  <c:v>200</c:v>
                </c:pt>
                <c:pt idx="1669">
                  <c:v>200</c:v>
                </c:pt>
                <c:pt idx="1670">
                  <c:v>100</c:v>
                </c:pt>
                <c:pt idx="1671">
                  <c:v>200</c:v>
                </c:pt>
                <c:pt idx="1672">
                  <c:v>200</c:v>
                </c:pt>
                <c:pt idx="1673">
                  <c:v>200</c:v>
                </c:pt>
                <c:pt idx="1674">
                  <c:v>300</c:v>
                </c:pt>
                <c:pt idx="1675">
                  <c:v>300</c:v>
                </c:pt>
                <c:pt idx="1676">
                  <c:v>300</c:v>
                </c:pt>
                <c:pt idx="1677">
                  <c:v>700</c:v>
                </c:pt>
                <c:pt idx="1678">
                  <c:v>700</c:v>
                </c:pt>
                <c:pt idx="1679">
                  <c:v>700</c:v>
                </c:pt>
                <c:pt idx="1680">
                  <c:v>100</c:v>
                </c:pt>
                <c:pt idx="1681">
                  <c:v>100</c:v>
                </c:pt>
                <c:pt idx="1682">
                  <c:v>100</c:v>
                </c:pt>
                <c:pt idx="1683">
                  <c:v>100</c:v>
                </c:pt>
                <c:pt idx="1684">
                  <c:v>100</c:v>
                </c:pt>
                <c:pt idx="1685">
                  <c:v>100</c:v>
                </c:pt>
                <c:pt idx="1686">
                  <c:v>100</c:v>
                </c:pt>
                <c:pt idx="1687">
                  <c:v>100</c:v>
                </c:pt>
                <c:pt idx="1688">
                  <c:v>100</c:v>
                </c:pt>
                <c:pt idx="1689">
                  <c:v>100</c:v>
                </c:pt>
                <c:pt idx="1690">
                  <c:v>100</c:v>
                </c:pt>
                <c:pt idx="1691">
                  <c:v>100</c:v>
                </c:pt>
                <c:pt idx="1692">
                  <c:v>200</c:v>
                </c:pt>
                <c:pt idx="1693">
                  <c:v>100</c:v>
                </c:pt>
                <c:pt idx="1694">
                  <c:v>100</c:v>
                </c:pt>
                <c:pt idx="1695">
                  <c:v>200</c:v>
                </c:pt>
                <c:pt idx="1696">
                  <c:v>300</c:v>
                </c:pt>
                <c:pt idx="1697">
                  <c:v>200</c:v>
                </c:pt>
                <c:pt idx="1698">
                  <c:v>200</c:v>
                </c:pt>
                <c:pt idx="1699">
                  <c:v>200</c:v>
                </c:pt>
                <c:pt idx="1700">
                  <c:v>200</c:v>
                </c:pt>
                <c:pt idx="1701">
                  <c:v>600</c:v>
                </c:pt>
                <c:pt idx="1702">
                  <c:v>600</c:v>
                </c:pt>
                <c:pt idx="1703">
                  <c:v>600</c:v>
                </c:pt>
                <c:pt idx="1704">
                  <c:v>0</c:v>
                </c:pt>
                <c:pt idx="1705">
                  <c:v>0</c:v>
                </c:pt>
                <c:pt idx="1706">
                  <c:v>0</c:v>
                </c:pt>
                <c:pt idx="1707">
                  <c:v>100</c:v>
                </c:pt>
                <c:pt idx="1708">
                  <c:v>100</c:v>
                </c:pt>
                <c:pt idx="1709">
                  <c:v>100</c:v>
                </c:pt>
                <c:pt idx="1710">
                  <c:v>100</c:v>
                </c:pt>
                <c:pt idx="1711">
                  <c:v>100</c:v>
                </c:pt>
                <c:pt idx="1712">
                  <c:v>100</c:v>
                </c:pt>
                <c:pt idx="1713">
                  <c:v>100</c:v>
                </c:pt>
                <c:pt idx="1714">
                  <c:v>100</c:v>
                </c:pt>
                <c:pt idx="1715">
                  <c:v>100</c:v>
                </c:pt>
                <c:pt idx="1716">
                  <c:v>100</c:v>
                </c:pt>
                <c:pt idx="1717">
                  <c:v>200</c:v>
                </c:pt>
                <c:pt idx="1718">
                  <c:v>200</c:v>
                </c:pt>
                <c:pt idx="1719">
                  <c:v>300</c:v>
                </c:pt>
                <c:pt idx="1720">
                  <c:v>200</c:v>
                </c:pt>
                <c:pt idx="1721">
                  <c:v>200</c:v>
                </c:pt>
                <c:pt idx="1722">
                  <c:v>300</c:v>
                </c:pt>
                <c:pt idx="1723">
                  <c:v>200</c:v>
                </c:pt>
                <c:pt idx="1724">
                  <c:v>200</c:v>
                </c:pt>
                <c:pt idx="1725">
                  <c:v>600</c:v>
                </c:pt>
                <c:pt idx="1726">
                  <c:v>600</c:v>
                </c:pt>
                <c:pt idx="1727">
                  <c:v>600</c:v>
                </c:pt>
                <c:pt idx="1728">
                  <c:v>100</c:v>
                </c:pt>
                <c:pt idx="1729">
                  <c:v>100</c:v>
                </c:pt>
                <c:pt idx="1730">
                  <c:v>100</c:v>
                </c:pt>
                <c:pt idx="1731">
                  <c:v>100</c:v>
                </c:pt>
                <c:pt idx="1732">
                  <c:v>300</c:v>
                </c:pt>
                <c:pt idx="1733">
                  <c:v>100</c:v>
                </c:pt>
                <c:pt idx="1734">
                  <c:v>100</c:v>
                </c:pt>
                <c:pt idx="1735">
                  <c:v>100</c:v>
                </c:pt>
                <c:pt idx="1736">
                  <c:v>100</c:v>
                </c:pt>
                <c:pt idx="1737">
                  <c:v>100</c:v>
                </c:pt>
                <c:pt idx="1738">
                  <c:v>100</c:v>
                </c:pt>
                <c:pt idx="1739">
                  <c:v>100</c:v>
                </c:pt>
                <c:pt idx="1740">
                  <c:v>200</c:v>
                </c:pt>
                <c:pt idx="1741">
                  <c:v>100</c:v>
                </c:pt>
                <c:pt idx="1742">
                  <c:v>100</c:v>
                </c:pt>
                <c:pt idx="1743">
                  <c:v>200</c:v>
                </c:pt>
                <c:pt idx="1744">
                  <c:v>300</c:v>
                </c:pt>
                <c:pt idx="1745">
                  <c:v>200</c:v>
                </c:pt>
                <c:pt idx="1746">
                  <c:v>400</c:v>
                </c:pt>
                <c:pt idx="1747">
                  <c:v>300</c:v>
                </c:pt>
                <c:pt idx="1748">
                  <c:v>300</c:v>
                </c:pt>
                <c:pt idx="1749">
                  <c:v>900</c:v>
                </c:pt>
                <c:pt idx="1750">
                  <c:v>900</c:v>
                </c:pt>
                <c:pt idx="1751">
                  <c:v>900</c:v>
                </c:pt>
                <c:pt idx="1752">
                  <c:v>100</c:v>
                </c:pt>
                <c:pt idx="1753">
                  <c:v>100</c:v>
                </c:pt>
                <c:pt idx="1754">
                  <c:v>100</c:v>
                </c:pt>
                <c:pt idx="1755">
                  <c:v>100</c:v>
                </c:pt>
                <c:pt idx="1756">
                  <c:v>100</c:v>
                </c:pt>
                <c:pt idx="1757">
                  <c:v>100</c:v>
                </c:pt>
                <c:pt idx="1758">
                  <c:v>100</c:v>
                </c:pt>
                <c:pt idx="1759">
                  <c:v>100</c:v>
                </c:pt>
                <c:pt idx="1760">
                  <c:v>100</c:v>
                </c:pt>
                <c:pt idx="1761">
                  <c:v>100</c:v>
                </c:pt>
                <c:pt idx="1762">
                  <c:v>100</c:v>
                </c:pt>
                <c:pt idx="1763">
                  <c:v>100</c:v>
                </c:pt>
                <c:pt idx="1764">
                  <c:v>200</c:v>
                </c:pt>
                <c:pt idx="1765">
                  <c:v>200</c:v>
                </c:pt>
                <c:pt idx="1766">
                  <c:v>200</c:v>
                </c:pt>
                <c:pt idx="1767">
                  <c:v>300</c:v>
                </c:pt>
                <c:pt idx="1768">
                  <c:v>200</c:v>
                </c:pt>
                <c:pt idx="1769">
                  <c:v>200</c:v>
                </c:pt>
                <c:pt idx="1770">
                  <c:v>300</c:v>
                </c:pt>
                <c:pt idx="1771">
                  <c:v>300</c:v>
                </c:pt>
                <c:pt idx="1772">
                  <c:v>300</c:v>
                </c:pt>
                <c:pt idx="1773">
                  <c:v>1100</c:v>
                </c:pt>
                <c:pt idx="1774">
                  <c:v>800</c:v>
                </c:pt>
                <c:pt idx="1775">
                  <c:v>800</c:v>
                </c:pt>
                <c:pt idx="1776">
                  <c:v>100</c:v>
                </c:pt>
                <c:pt idx="1777">
                  <c:v>100</c:v>
                </c:pt>
                <c:pt idx="1778">
                  <c:v>100</c:v>
                </c:pt>
                <c:pt idx="1779">
                  <c:v>100</c:v>
                </c:pt>
                <c:pt idx="1780">
                  <c:v>100</c:v>
                </c:pt>
                <c:pt idx="1781">
                  <c:v>100</c:v>
                </c:pt>
                <c:pt idx="1782">
                  <c:v>100</c:v>
                </c:pt>
                <c:pt idx="1783">
                  <c:v>100</c:v>
                </c:pt>
                <c:pt idx="1784">
                  <c:v>100</c:v>
                </c:pt>
                <c:pt idx="1785">
                  <c:v>100</c:v>
                </c:pt>
                <c:pt idx="1786">
                  <c:v>100</c:v>
                </c:pt>
                <c:pt idx="1787">
                  <c:v>100</c:v>
                </c:pt>
                <c:pt idx="1788">
                  <c:v>200</c:v>
                </c:pt>
                <c:pt idx="1789">
                  <c:v>200</c:v>
                </c:pt>
                <c:pt idx="1790">
                  <c:v>200</c:v>
                </c:pt>
                <c:pt idx="1791">
                  <c:v>300</c:v>
                </c:pt>
                <c:pt idx="1792">
                  <c:v>300</c:v>
                </c:pt>
                <c:pt idx="1793">
                  <c:v>300</c:v>
                </c:pt>
                <c:pt idx="1794">
                  <c:v>400</c:v>
                </c:pt>
                <c:pt idx="1795">
                  <c:v>300</c:v>
                </c:pt>
                <c:pt idx="1796">
                  <c:v>300</c:v>
                </c:pt>
                <c:pt idx="1797">
                  <c:v>900</c:v>
                </c:pt>
                <c:pt idx="1798">
                  <c:v>900</c:v>
                </c:pt>
                <c:pt idx="1799">
                  <c:v>900</c:v>
                </c:pt>
                <c:pt idx="1800">
                  <c:v>100</c:v>
                </c:pt>
                <c:pt idx="1801">
                  <c:v>100</c:v>
                </c:pt>
                <c:pt idx="1802">
                  <c:v>100</c:v>
                </c:pt>
                <c:pt idx="1803">
                  <c:v>100</c:v>
                </c:pt>
                <c:pt idx="1804">
                  <c:v>100</c:v>
                </c:pt>
                <c:pt idx="1805">
                  <c:v>100</c:v>
                </c:pt>
                <c:pt idx="1806">
                  <c:v>100</c:v>
                </c:pt>
                <c:pt idx="1807">
                  <c:v>100</c:v>
                </c:pt>
                <c:pt idx="1808">
                  <c:v>100</c:v>
                </c:pt>
                <c:pt idx="1809">
                  <c:v>200</c:v>
                </c:pt>
                <c:pt idx="1810">
                  <c:v>200</c:v>
                </c:pt>
                <c:pt idx="1811">
                  <c:v>200</c:v>
                </c:pt>
                <c:pt idx="1812">
                  <c:v>200</c:v>
                </c:pt>
                <c:pt idx="1813">
                  <c:v>200</c:v>
                </c:pt>
                <c:pt idx="1814">
                  <c:v>200</c:v>
                </c:pt>
                <c:pt idx="1815">
                  <c:v>300</c:v>
                </c:pt>
                <c:pt idx="1816">
                  <c:v>200</c:v>
                </c:pt>
                <c:pt idx="1817">
                  <c:v>200</c:v>
                </c:pt>
                <c:pt idx="1818">
                  <c:v>600</c:v>
                </c:pt>
                <c:pt idx="1819">
                  <c:v>400</c:v>
                </c:pt>
                <c:pt idx="1820">
                  <c:v>400</c:v>
                </c:pt>
                <c:pt idx="1821">
                  <c:v>1000</c:v>
                </c:pt>
                <c:pt idx="1822">
                  <c:v>1000</c:v>
                </c:pt>
                <c:pt idx="1823">
                  <c:v>1000</c:v>
                </c:pt>
                <c:pt idx="1824">
                  <c:v>100</c:v>
                </c:pt>
                <c:pt idx="1825">
                  <c:v>100</c:v>
                </c:pt>
                <c:pt idx="1826">
                  <c:v>100</c:v>
                </c:pt>
                <c:pt idx="1827">
                  <c:v>100</c:v>
                </c:pt>
                <c:pt idx="1828">
                  <c:v>100</c:v>
                </c:pt>
                <c:pt idx="1829">
                  <c:v>100</c:v>
                </c:pt>
                <c:pt idx="1830">
                  <c:v>100</c:v>
                </c:pt>
                <c:pt idx="1831">
                  <c:v>100</c:v>
                </c:pt>
                <c:pt idx="1832">
                  <c:v>100</c:v>
                </c:pt>
                <c:pt idx="1833">
                  <c:v>100</c:v>
                </c:pt>
                <c:pt idx="1834">
                  <c:v>100</c:v>
                </c:pt>
                <c:pt idx="1835">
                  <c:v>100</c:v>
                </c:pt>
                <c:pt idx="1836">
                  <c:v>100</c:v>
                </c:pt>
                <c:pt idx="1837">
                  <c:v>100</c:v>
                </c:pt>
                <c:pt idx="1838">
                  <c:v>100</c:v>
                </c:pt>
                <c:pt idx="1839">
                  <c:v>400</c:v>
                </c:pt>
                <c:pt idx="1840">
                  <c:v>300</c:v>
                </c:pt>
                <c:pt idx="1841">
                  <c:v>300</c:v>
                </c:pt>
                <c:pt idx="1842">
                  <c:v>600</c:v>
                </c:pt>
                <c:pt idx="1843">
                  <c:v>400</c:v>
                </c:pt>
                <c:pt idx="1844">
                  <c:v>400</c:v>
                </c:pt>
                <c:pt idx="1845">
                  <c:v>1000</c:v>
                </c:pt>
                <c:pt idx="1846">
                  <c:v>1000</c:v>
                </c:pt>
                <c:pt idx="1847">
                  <c:v>1000</c:v>
                </c:pt>
                <c:pt idx="1848">
                  <c:v>100</c:v>
                </c:pt>
                <c:pt idx="1849">
                  <c:v>100</c:v>
                </c:pt>
                <c:pt idx="1850">
                  <c:v>100</c:v>
                </c:pt>
                <c:pt idx="1851">
                  <c:v>100</c:v>
                </c:pt>
                <c:pt idx="1852">
                  <c:v>100</c:v>
                </c:pt>
                <c:pt idx="1853">
                  <c:v>100</c:v>
                </c:pt>
                <c:pt idx="1854">
                  <c:v>100</c:v>
                </c:pt>
                <c:pt idx="1855">
                  <c:v>100</c:v>
                </c:pt>
                <c:pt idx="1856">
                  <c:v>100</c:v>
                </c:pt>
                <c:pt idx="1857">
                  <c:v>200</c:v>
                </c:pt>
                <c:pt idx="1858">
                  <c:v>200</c:v>
                </c:pt>
                <c:pt idx="1859">
                  <c:v>100</c:v>
                </c:pt>
                <c:pt idx="1860">
                  <c:v>200</c:v>
                </c:pt>
                <c:pt idx="1861">
                  <c:v>100</c:v>
                </c:pt>
                <c:pt idx="1862">
                  <c:v>200</c:v>
                </c:pt>
                <c:pt idx="1863">
                  <c:v>200</c:v>
                </c:pt>
                <c:pt idx="1864">
                  <c:v>200</c:v>
                </c:pt>
                <c:pt idx="1865">
                  <c:v>200</c:v>
                </c:pt>
                <c:pt idx="1866">
                  <c:v>400</c:v>
                </c:pt>
                <c:pt idx="1867">
                  <c:v>400</c:v>
                </c:pt>
                <c:pt idx="1868">
                  <c:v>400</c:v>
                </c:pt>
                <c:pt idx="1869">
                  <c:v>1100</c:v>
                </c:pt>
                <c:pt idx="1870">
                  <c:v>1100</c:v>
                </c:pt>
                <c:pt idx="1871">
                  <c:v>1100</c:v>
                </c:pt>
                <c:pt idx="1872">
                  <c:v>100</c:v>
                </c:pt>
                <c:pt idx="1873">
                  <c:v>100</c:v>
                </c:pt>
                <c:pt idx="1874">
                  <c:v>100</c:v>
                </c:pt>
                <c:pt idx="1875">
                  <c:v>100</c:v>
                </c:pt>
                <c:pt idx="1876">
                  <c:v>100</c:v>
                </c:pt>
                <c:pt idx="1877">
                  <c:v>100</c:v>
                </c:pt>
                <c:pt idx="1878">
                  <c:v>100</c:v>
                </c:pt>
                <c:pt idx="1879">
                  <c:v>100</c:v>
                </c:pt>
                <c:pt idx="1880">
                  <c:v>100</c:v>
                </c:pt>
                <c:pt idx="1881">
                  <c:v>200</c:v>
                </c:pt>
                <c:pt idx="1882">
                  <c:v>200</c:v>
                </c:pt>
                <c:pt idx="1883">
                  <c:v>100</c:v>
                </c:pt>
                <c:pt idx="1884">
                  <c:v>200</c:v>
                </c:pt>
                <c:pt idx="1885">
                  <c:v>200</c:v>
                </c:pt>
                <c:pt idx="1886">
                  <c:v>100</c:v>
                </c:pt>
                <c:pt idx="1887">
                  <c:v>300</c:v>
                </c:pt>
                <c:pt idx="1888">
                  <c:v>200</c:v>
                </c:pt>
                <c:pt idx="1889">
                  <c:v>200</c:v>
                </c:pt>
                <c:pt idx="1890">
                  <c:v>500</c:v>
                </c:pt>
                <c:pt idx="1891">
                  <c:v>300</c:v>
                </c:pt>
                <c:pt idx="1892">
                  <c:v>300</c:v>
                </c:pt>
                <c:pt idx="1893">
                  <c:v>1100</c:v>
                </c:pt>
                <c:pt idx="1894">
                  <c:v>1100</c:v>
                </c:pt>
                <c:pt idx="1895">
                  <c:v>1100</c:v>
                </c:pt>
                <c:pt idx="1896">
                  <c:v>100</c:v>
                </c:pt>
                <c:pt idx="1897">
                  <c:v>100</c:v>
                </c:pt>
                <c:pt idx="1898">
                  <c:v>100</c:v>
                </c:pt>
                <c:pt idx="1899">
                  <c:v>100</c:v>
                </c:pt>
                <c:pt idx="1900">
                  <c:v>100</c:v>
                </c:pt>
                <c:pt idx="1901">
                  <c:v>300</c:v>
                </c:pt>
                <c:pt idx="1902">
                  <c:v>100</c:v>
                </c:pt>
                <c:pt idx="1903">
                  <c:v>100</c:v>
                </c:pt>
                <c:pt idx="1904">
                  <c:v>100</c:v>
                </c:pt>
                <c:pt idx="1905">
                  <c:v>200</c:v>
                </c:pt>
                <c:pt idx="1906">
                  <c:v>200</c:v>
                </c:pt>
                <c:pt idx="1907">
                  <c:v>100</c:v>
                </c:pt>
                <c:pt idx="1908">
                  <c:v>200</c:v>
                </c:pt>
                <c:pt idx="1909">
                  <c:v>200</c:v>
                </c:pt>
                <c:pt idx="1910">
                  <c:v>200</c:v>
                </c:pt>
                <c:pt idx="1911">
                  <c:v>300</c:v>
                </c:pt>
                <c:pt idx="1912">
                  <c:v>200</c:v>
                </c:pt>
                <c:pt idx="1913">
                  <c:v>200</c:v>
                </c:pt>
                <c:pt idx="1914">
                  <c:v>500</c:v>
                </c:pt>
                <c:pt idx="1915">
                  <c:v>400</c:v>
                </c:pt>
                <c:pt idx="1916">
                  <c:v>400</c:v>
                </c:pt>
                <c:pt idx="1917">
                  <c:v>1000</c:v>
                </c:pt>
                <c:pt idx="1918">
                  <c:v>1000</c:v>
                </c:pt>
                <c:pt idx="1919">
                  <c:v>1000</c:v>
                </c:pt>
                <c:pt idx="1920">
                  <c:v>100</c:v>
                </c:pt>
                <c:pt idx="1921">
                  <c:v>100</c:v>
                </c:pt>
                <c:pt idx="1922">
                  <c:v>100</c:v>
                </c:pt>
                <c:pt idx="1923">
                  <c:v>100</c:v>
                </c:pt>
                <c:pt idx="1924">
                  <c:v>100</c:v>
                </c:pt>
                <c:pt idx="1925">
                  <c:v>100</c:v>
                </c:pt>
                <c:pt idx="1926">
                  <c:v>100</c:v>
                </c:pt>
                <c:pt idx="1927">
                  <c:v>100</c:v>
                </c:pt>
                <c:pt idx="1928">
                  <c:v>100</c:v>
                </c:pt>
                <c:pt idx="1929">
                  <c:v>100</c:v>
                </c:pt>
                <c:pt idx="1930">
                  <c:v>100</c:v>
                </c:pt>
                <c:pt idx="1931">
                  <c:v>100</c:v>
                </c:pt>
                <c:pt idx="1932">
                  <c:v>200</c:v>
                </c:pt>
                <c:pt idx="1933">
                  <c:v>200</c:v>
                </c:pt>
                <c:pt idx="1934">
                  <c:v>200</c:v>
                </c:pt>
                <c:pt idx="1935">
                  <c:v>300</c:v>
                </c:pt>
                <c:pt idx="1936">
                  <c:v>200</c:v>
                </c:pt>
                <c:pt idx="1937">
                  <c:v>200</c:v>
                </c:pt>
                <c:pt idx="1938">
                  <c:v>400</c:v>
                </c:pt>
                <c:pt idx="1939">
                  <c:v>400</c:v>
                </c:pt>
                <c:pt idx="1940">
                  <c:v>400</c:v>
                </c:pt>
                <c:pt idx="1941">
                  <c:v>1000</c:v>
                </c:pt>
                <c:pt idx="1942">
                  <c:v>1000</c:v>
                </c:pt>
                <c:pt idx="1943">
                  <c:v>1000</c:v>
                </c:pt>
                <c:pt idx="1944">
                  <c:v>100</c:v>
                </c:pt>
                <c:pt idx="1945">
                  <c:v>100</c:v>
                </c:pt>
                <c:pt idx="1946">
                  <c:v>100</c:v>
                </c:pt>
                <c:pt idx="1947">
                  <c:v>100</c:v>
                </c:pt>
                <c:pt idx="1948">
                  <c:v>100</c:v>
                </c:pt>
                <c:pt idx="1949">
                  <c:v>100</c:v>
                </c:pt>
                <c:pt idx="1950">
                  <c:v>100</c:v>
                </c:pt>
                <c:pt idx="1951">
                  <c:v>100</c:v>
                </c:pt>
                <c:pt idx="1952">
                  <c:v>100</c:v>
                </c:pt>
                <c:pt idx="1953">
                  <c:v>100</c:v>
                </c:pt>
                <c:pt idx="1954">
                  <c:v>100</c:v>
                </c:pt>
                <c:pt idx="1955">
                  <c:v>100</c:v>
                </c:pt>
                <c:pt idx="1956">
                  <c:v>200</c:v>
                </c:pt>
                <c:pt idx="1957">
                  <c:v>200</c:v>
                </c:pt>
                <c:pt idx="1958">
                  <c:v>200</c:v>
                </c:pt>
                <c:pt idx="1959">
                  <c:v>400</c:v>
                </c:pt>
                <c:pt idx="1960">
                  <c:v>300</c:v>
                </c:pt>
                <c:pt idx="1961">
                  <c:v>300</c:v>
                </c:pt>
                <c:pt idx="1962">
                  <c:v>400</c:v>
                </c:pt>
                <c:pt idx="1963">
                  <c:v>400</c:v>
                </c:pt>
                <c:pt idx="1964">
                  <c:v>400</c:v>
                </c:pt>
                <c:pt idx="1965">
                  <c:v>900</c:v>
                </c:pt>
                <c:pt idx="1966">
                  <c:v>900</c:v>
                </c:pt>
                <c:pt idx="1967">
                  <c:v>900</c:v>
                </c:pt>
                <c:pt idx="1968">
                  <c:v>0</c:v>
                </c:pt>
                <c:pt idx="1969">
                  <c:v>0</c:v>
                </c:pt>
                <c:pt idx="1970">
                  <c:v>0</c:v>
                </c:pt>
                <c:pt idx="1971">
                  <c:v>100</c:v>
                </c:pt>
                <c:pt idx="1972">
                  <c:v>100</c:v>
                </c:pt>
                <c:pt idx="1973">
                  <c:v>100</c:v>
                </c:pt>
                <c:pt idx="1974">
                  <c:v>100</c:v>
                </c:pt>
                <c:pt idx="1975">
                  <c:v>100</c:v>
                </c:pt>
                <c:pt idx="1976">
                  <c:v>100</c:v>
                </c:pt>
                <c:pt idx="1977">
                  <c:v>100</c:v>
                </c:pt>
                <c:pt idx="1978">
                  <c:v>100</c:v>
                </c:pt>
                <c:pt idx="1979">
                  <c:v>100</c:v>
                </c:pt>
                <c:pt idx="1980">
                  <c:v>100</c:v>
                </c:pt>
                <c:pt idx="1981">
                  <c:v>100</c:v>
                </c:pt>
                <c:pt idx="1982">
                  <c:v>100</c:v>
                </c:pt>
                <c:pt idx="1983">
                  <c:v>200</c:v>
                </c:pt>
                <c:pt idx="1984">
                  <c:v>300</c:v>
                </c:pt>
                <c:pt idx="1985">
                  <c:v>200</c:v>
                </c:pt>
                <c:pt idx="1986">
                  <c:v>300</c:v>
                </c:pt>
                <c:pt idx="1987">
                  <c:v>300</c:v>
                </c:pt>
                <c:pt idx="1988">
                  <c:v>300</c:v>
                </c:pt>
                <c:pt idx="1989">
                  <c:v>1000</c:v>
                </c:pt>
                <c:pt idx="1990">
                  <c:v>1000</c:v>
                </c:pt>
                <c:pt idx="1991">
                  <c:v>1000</c:v>
                </c:pt>
                <c:pt idx="1992">
                  <c:v>100</c:v>
                </c:pt>
                <c:pt idx="1993">
                  <c:v>100</c:v>
                </c:pt>
                <c:pt idx="1994">
                  <c:v>100</c:v>
                </c:pt>
                <c:pt idx="1995">
                  <c:v>100</c:v>
                </c:pt>
                <c:pt idx="1996">
                  <c:v>100</c:v>
                </c:pt>
                <c:pt idx="1997">
                  <c:v>100</c:v>
                </c:pt>
                <c:pt idx="1998">
                  <c:v>100</c:v>
                </c:pt>
                <c:pt idx="1999">
                  <c:v>100</c:v>
                </c:pt>
                <c:pt idx="2000">
                  <c:v>100</c:v>
                </c:pt>
                <c:pt idx="2001">
                  <c:v>100</c:v>
                </c:pt>
                <c:pt idx="2002">
                  <c:v>100</c:v>
                </c:pt>
                <c:pt idx="2003">
                  <c:v>100</c:v>
                </c:pt>
                <c:pt idx="2004">
                  <c:v>100</c:v>
                </c:pt>
                <c:pt idx="2005">
                  <c:v>100</c:v>
                </c:pt>
                <c:pt idx="2006">
                  <c:v>100</c:v>
                </c:pt>
                <c:pt idx="2007">
                  <c:v>200</c:v>
                </c:pt>
                <c:pt idx="2008">
                  <c:v>200</c:v>
                </c:pt>
                <c:pt idx="2009">
                  <c:v>200</c:v>
                </c:pt>
                <c:pt idx="2010">
                  <c:v>300</c:v>
                </c:pt>
                <c:pt idx="2011">
                  <c:v>300</c:v>
                </c:pt>
                <c:pt idx="2012">
                  <c:v>300</c:v>
                </c:pt>
                <c:pt idx="2013">
                  <c:v>900</c:v>
                </c:pt>
                <c:pt idx="2014">
                  <c:v>900</c:v>
                </c:pt>
                <c:pt idx="2015">
                  <c:v>900</c:v>
                </c:pt>
                <c:pt idx="2016">
                  <c:v>0</c:v>
                </c:pt>
                <c:pt idx="2017">
                  <c:v>0</c:v>
                </c:pt>
                <c:pt idx="2018">
                  <c:v>0</c:v>
                </c:pt>
                <c:pt idx="2019">
                  <c:v>100</c:v>
                </c:pt>
                <c:pt idx="2020">
                  <c:v>100</c:v>
                </c:pt>
                <c:pt idx="2021">
                  <c:v>100</c:v>
                </c:pt>
                <c:pt idx="2022">
                  <c:v>100</c:v>
                </c:pt>
                <c:pt idx="2023">
                  <c:v>100</c:v>
                </c:pt>
                <c:pt idx="2024">
                  <c:v>100</c:v>
                </c:pt>
                <c:pt idx="2025">
                  <c:v>100</c:v>
                </c:pt>
                <c:pt idx="2026">
                  <c:v>100</c:v>
                </c:pt>
                <c:pt idx="2027">
                  <c:v>100</c:v>
                </c:pt>
                <c:pt idx="2028">
                  <c:v>200</c:v>
                </c:pt>
                <c:pt idx="2029">
                  <c:v>200</c:v>
                </c:pt>
                <c:pt idx="2030">
                  <c:v>200</c:v>
                </c:pt>
                <c:pt idx="2031">
                  <c:v>200</c:v>
                </c:pt>
                <c:pt idx="2032">
                  <c:v>200</c:v>
                </c:pt>
                <c:pt idx="2033">
                  <c:v>200</c:v>
                </c:pt>
                <c:pt idx="2034">
                  <c:v>300</c:v>
                </c:pt>
                <c:pt idx="2035">
                  <c:v>300</c:v>
                </c:pt>
                <c:pt idx="2036">
                  <c:v>300</c:v>
                </c:pt>
                <c:pt idx="2037">
                  <c:v>900</c:v>
                </c:pt>
                <c:pt idx="2038">
                  <c:v>900</c:v>
                </c:pt>
                <c:pt idx="2039">
                  <c:v>900</c:v>
                </c:pt>
                <c:pt idx="2040">
                  <c:v>0</c:v>
                </c:pt>
                <c:pt idx="2041">
                  <c:v>0</c:v>
                </c:pt>
                <c:pt idx="2042">
                  <c:v>0</c:v>
                </c:pt>
                <c:pt idx="2043">
                  <c:v>100</c:v>
                </c:pt>
                <c:pt idx="2044">
                  <c:v>100</c:v>
                </c:pt>
                <c:pt idx="2045">
                  <c:v>100</c:v>
                </c:pt>
                <c:pt idx="2046">
                  <c:v>100</c:v>
                </c:pt>
                <c:pt idx="2047">
                  <c:v>100</c:v>
                </c:pt>
                <c:pt idx="2048">
                  <c:v>100</c:v>
                </c:pt>
                <c:pt idx="2049">
                  <c:v>100</c:v>
                </c:pt>
                <c:pt idx="2050">
                  <c:v>100</c:v>
                </c:pt>
                <c:pt idx="2051">
                  <c:v>100</c:v>
                </c:pt>
                <c:pt idx="2052">
                  <c:v>200</c:v>
                </c:pt>
                <c:pt idx="2053">
                  <c:v>200</c:v>
                </c:pt>
                <c:pt idx="2054">
                  <c:v>200</c:v>
                </c:pt>
                <c:pt idx="2055">
                  <c:v>200</c:v>
                </c:pt>
                <c:pt idx="2056">
                  <c:v>300</c:v>
                </c:pt>
                <c:pt idx="2057">
                  <c:v>200</c:v>
                </c:pt>
                <c:pt idx="2058">
                  <c:v>300</c:v>
                </c:pt>
                <c:pt idx="2059">
                  <c:v>300</c:v>
                </c:pt>
                <c:pt idx="2060">
                  <c:v>300</c:v>
                </c:pt>
                <c:pt idx="2061">
                  <c:v>1000</c:v>
                </c:pt>
                <c:pt idx="2062">
                  <c:v>1000</c:v>
                </c:pt>
                <c:pt idx="2063">
                  <c:v>1000</c:v>
                </c:pt>
                <c:pt idx="2064">
                  <c:v>0</c:v>
                </c:pt>
                <c:pt idx="2065">
                  <c:v>0</c:v>
                </c:pt>
                <c:pt idx="2066">
                  <c:v>0</c:v>
                </c:pt>
                <c:pt idx="2067">
                  <c:v>0</c:v>
                </c:pt>
                <c:pt idx="2068">
                  <c:v>0</c:v>
                </c:pt>
                <c:pt idx="2069">
                  <c:v>0</c:v>
                </c:pt>
                <c:pt idx="2070">
                  <c:v>100</c:v>
                </c:pt>
                <c:pt idx="2071">
                  <c:v>100</c:v>
                </c:pt>
                <c:pt idx="2072">
                  <c:v>100</c:v>
                </c:pt>
                <c:pt idx="2073">
                  <c:v>100</c:v>
                </c:pt>
                <c:pt idx="2074">
                  <c:v>100</c:v>
                </c:pt>
                <c:pt idx="2075">
                  <c:v>100</c:v>
                </c:pt>
                <c:pt idx="2076">
                  <c:v>100</c:v>
                </c:pt>
                <c:pt idx="2077">
                  <c:v>100</c:v>
                </c:pt>
                <c:pt idx="2078">
                  <c:v>100</c:v>
                </c:pt>
                <c:pt idx="2079">
                  <c:v>200</c:v>
                </c:pt>
                <c:pt idx="2080">
                  <c:v>200</c:v>
                </c:pt>
                <c:pt idx="2081">
                  <c:v>200</c:v>
                </c:pt>
                <c:pt idx="2082">
                  <c:v>400</c:v>
                </c:pt>
                <c:pt idx="2083">
                  <c:v>400</c:v>
                </c:pt>
                <c:pt idx="2084">
                  <c:v>400</c:v>
                </c:pt>
                <c:pt idx="2085">
                  <c:v>900</c:v>
                </c:pt>
                <c:pt idx="2086">
                  <c:v>900</c:v>
                </c:pt>
                <c:pt idx="2087">
                  <c:v>900</c:v>
                </c:pt>
                <c:pt idx="2088">
                  <c:v>100</c:v>
                </c:pt>
                <c:pt idx="2089">
                  <c:v>0</c:v>
                </c:pt>
                <c:pt idx="2090">
                  <c:v>0</c:v>
                </c:pt>
                <c:pt idx="2091">
                  <c:v>100</c:v>
                </c:pt>
                <c:pt idx="2092">
                  <c:v>100</c:v>
                </c:pt>
                <c:pt idx="2093">
                  <c:v>100</c:v>
                </c:pt>
                <c:pt idx="2094">
                  <c:v>100</c:v>
                </c:pt>
                <c:pt idx="2095">
                  <c:v>100</c:v>
                </c:pt>
                <c:pt idx="2096">
                  <c:v>100</c:v>
                </c:pt>
                <c:pt idx="2097">
                  <c:v>100</c:v>
                </c:pt>
                <c:pt idx="2098">
                  <c:v>100</c:v>
                </c:pt>
                <c:pt idx="2099">
                  <c:v>100</c:v>
                </c:pt>
                <c:pt idx="2100">
                  <c:v>200</c:v>
                </c:pt>
                <c:pt idx="2101">
                  <c:v>200</c:v>
                </c:pt>
                <c:pt idx="2102">
                  <c:v>200</c:v>
                </c:pt>
                <c:pt idx="2103">
                  <c:v>300</c:v>
                </c:pt>
                <c:pt idx="2104">
                  <c:v>300</c:v>
                </c:pt>
                <c:pt idx="2105">
                  <c:v>300</c:v>
                </c:pt>
                <c:pt idx="2106">
                  <c:v>300</c:v>
                </c:pt>
                <c:pt idx="2107">
                  <c:v>300</c:v>
                </c:pt>
                <c:pt idx="2108">
                  <c:v>300</c:v>
                </c:pt>
                <c:pt idx="2109">
                  <c:v>1200</c:v>
                </c:pt>
                <c:pt idx="2110">
                  <c:v>1100</c:v>
                </c:pt>
                <c:pt idx="2111">
                  <c:v>1100</c:v>
                </c:pt>
                <c:pt idx="2112">
                  <c:v>100</c:v>
                </c:pt>
                <c:pt idx="2113">
                  <c:v>100</c:v>
                </c:pt>
                <c:pt idx="2114">
                  <c:v>100</c:v>
                </c:pt>
                <c:pt idx="2115">
                  <c:v>0</c:v>
                </c:pt>
                <c:pt idx="2116">
                  <c:v>0</c:v>
                </c:pt>
                <c:pt idx="2117">
                  <c:v>100</c:v>
                </c:pt>
                <c:pt idx="2118">
                  <c:v>100</c:v>
                </c:pt>
                <c:pt idx="2119">
                  <c:v>100</c:v>
                </c:pt>
                <c:pt idx="2120">
                  <c:v>100</c:v>
                </c:pt>
                <c:pt idx="2121">
                  <c:v>100</c:v>
                </c:pt>
                <c:pt idx="2122">
                  <c:v>100</c:v>
                </c:pt>
                <c:pt idx="2123">
                  <c:v>100</c:v>
                </c:pt>
                <c:pt idx="2124">
                  <c:v>100</c:v>
                </c:pt>
                <c:pt idx="2125">
                  <c:v>100</c:v>
                </c:pt>
                <c:pt idx="2126">
                  <c:v>100</c:v>
                </c:pt>
                <c:pt idx="2127">
                  <c:v>200</c:v>
                </c:pt>
                <c:pt idx="2128">
                  <c:v>200</c:v>
                </c:pt>
                <c:pt idx="2129">
                  <c:v>200</c:v>
                </c:pt>
                <c:pt idx="2130">
                  <c:v>400</c:v>
                </c:pt>
                <c:pt idx="2131">
                  <c:v>400</c:v>
                </c:pt>
                <c:pt idx="2132">
                  <c:v>400</c:v>
                </c:pt>
                <c:pt idx="2133">
                  <c:v>1100</c:v>
                </c:pt>
                <c:pt idx="2134">
                  <c:v>1100</c:v>
                </c:pt>
                <c:pt idx="2135">
                  <c:v>1100</c:v>
                </c:pt>
                <c:pt idx="2136">
                  <c:v>0</c:v>
                </c:pt>
                <c:pt idx="2137">
                  <c:v>0</c:v>
                </c:pt>
                <c:pt idx="2138">
                  <c:v>0</c:v>
                </c:pt>
                <c:pt idx="2139">
                  <c:v>100</c:v>
                </c:pt>
                <c:pt idx="2140">
                  <c:v>100</c:v>
                </c:pt>
                <c:pt idx="2141">
                  <c:v>100</c:v>
                </c:pt>
                <c:pt idx="2142">
                  <c:v>100</c:v>
                </c:pt>
                <c:pt idx="2143">
                  <c:v>100</c:v>
                </c:pt>
                <c:pt idx="2144">
                  <c:v>100</c:v>
                </c:pt>
                <c:pt idx="2145">
                  <c:v>100</c:v>
                </c:pt>
                <c:pt idx="2146">
                  <c:v>100</c:v>
                </c:pt>
                <c:pt idx="2147">
                  <c:v>100</c:v>
                </c:pt>
                <c:pt idx="2148">
                  <c:v>100</c:v>
                </c:pt>
                <c:pt idx="2149">
                  <c:v>100</c:v>
                </c:pt>
                <c:pt idx="2150">
                  <c:v>100</c:v>
                </c:pt>
                <c:pt idx="2151">
                  <c:v>200</c:v>
                </c:pt>
                <c:pt idx="2152">
                  <c:v>200</c:v>
                </c:pt>
                <c:pt idx="2153">
                  <c:v>200</c:v>
                </c:pt>
                <c:pt idx="2154">
                  <c:v>300</c:v>
                </c:pt>
                <c:pt idx="2155">
                  <c:v>300</c:v>
                </c:pt>
                <c:pt idx="2156">
                  <c:v>300</c:v>
                </c:pt>
                <c:pt idx="2157">
                  <c:v>1100</c:v>
                </c:pt>
                <c:pt idx="2158">
                  <c:v>1100</c:v>
                </c:pt>
                <c:pt idx="2159">
                  <c:v>1100</c:v>
                </c:pt>
                <c:pt idx="2160">
                  <c:v>100</c:v>
                </c:pt>
                <c:pt idx="2161">
                  <c:v>100</c:v>
                </c:pt>
                <c:pt idx="2162">
                  <c:v>100</c:v>
                </c:pt>
                <c:pt idx="2163">
                  <c:v>100</c:v>
                </c:pt>
                <c:pt idx="2164">
                  <c:v>100</c:v>
                </c:pt>
                <c:pt idx="2165">
                  <c:v>100</c:v>
                </c:pt>
                <c:pt idx="2166">
                  <c:v>100</c:v>
                </c:pt>
                <c:pt idx="2167">
                  <c:v>100</c:v>
                </c:pt>
                <c:pt idx="2168">
                  <c:v>100</c:v>
                </c:pt>
                <c:pt idx="2169">
                  <c:v>100</c:v>
                </c:pt>
                <c:pt idx="2170">
                  <c:v>100</c:v>
                </c:pt>
                <c:pt idx="2171">
                  <c:v>100</c:v>
                </c:pt>
                <c:pt idx="2172">
                  <c:v>100</c:v>
                </c:pt>
                <c:pt idx="2173">
                  <c:v>100</c:v>
                </c:pt>
                <c:pt idx="2174">
                  <c:v>100</c:v>
                </c:pt>
                <c:pt idx="2175">
                  <c:v>200</c:v>
                </c:pt>
                <c:pt idx="2176">
                  <c:v>200</c:v>
                </c:pt>
                <c:pt idx="2177">
                  <c:v>200</c:v>
                </c:pt>
                <c:pt idx="2178">
                  <c:v>300</c:v>
                </c:pt>
                <c:pt idx="2179">
                  <c:v>300</c:v>
                </c:pt>
                <c:pt idx="2180">
                  <c:v>300</c:v>
                </c:pt>
                <c:pt idx="2181">
                  <c:v>1000</c:v>
                </c:pt>
                <c:pt idx="2182">
                  <c:v>1000</c:v>
                </c:pt>
                <c:pt idx="2183">
                  <c:v>1000</c:v>
                </c:pt>
                <c:pt idx="2184">
                  <c:v>0</c:v>
                </c:pt>
                <c:pt idx="2185">
                  <c:v>0</c:v>
                </c:pt>
                <c:pt idx="2186">
                  <c:v>0</c:v>
                </c:pt>
                <c:pt idx="2187">
                  <c:v>0</c:v>
                </c:pt>
                <c:pt idx="2188">
                  <c:v>0</c:v>
                </c:pt>
                <c:pt idx="2189">
                  <c:v>0</c:v>
                </c:pt>
                <c:pt idx="2190">
                  <c:v>100</c:v>
                </c:pt>
                <c:pt idx="2191">
                  <c:v>100</c:v>
                </c:pt>
                <c:pt idx="2192">
                  <c:v>100</c:v>
                </c:pt>
                <c:pt idx="2193">
                  <c:v>100</c:v>
                </c:pt>
                <c:pt idx="2194">
                  <c:v>100</c:v>
                </c:pt>
                <c:pt idx="2195">
                  <c:v>100</c:v>
                </c:pt>
                <c:pt idx="2196">
                  <c:v>200</c:v>
                </c:pt>
                <c:pt idx="2197">
                  <c:v>200</c:v>
                </c:pt>
                <c:pt idx="2198">
                  <c:v>200</c:v>
                </c:pt>
                <c:pt idx="2199">
                  <c:v>200</c:v>
                </c:pt>
                <c:pt idx="2200">
                  <c:v>300</c:v>
                </c:pt>
                <c:pt idx="2201">
                  <c:v>200</c:v>
                </c:pt>
                <c:pt idx="2202">
                  <c:v>300</c:v>
                </c:pt>
                <c:pt idx="2203">
                  <c:v>300</c:v>
                </c:pt>
                <c:pt idx="2204">
                  <c:v>300</c:v>
                </c:pt>
                <c:pt idx="2205">
                  <c:v>1000</c:v>
                </c:pt>
                <c:pt idx="2206">
                  <c:v>1000</c:v>
                </c:pt>
                <c:pt idx="2207">
                  <c:v>1000</c:v>
                </c:pt>
                <c:pt idx="2208">
                  <c:v>100</c:v>
                </c:pt>
                <c:pt idx="2209">
                  <c:v>100</c:v>
                </c:pt>
                <c:pt idx="2210">
                  <c:v>0</c:v>
                </c:pt>
                <c:pt idx="2211">
                  <c:v>0</c:v>
                </c:pt>
                <c:pt idx="2212">
                  <c:v>0</c:v>
                </c:pt>
                <c:pt idx="2213">
                  <c:v>0</c:v>
                </c:pt>
                <c:pt idx="2214">
                  <c:v>100</c:v>
                </c:pt>
                <c:pt idx="2215">
                  <c:v>100</c:v>
                </c:pt>
                <c:pt idx="2216">
                  <c:v>100</c:v>
                </c:pt>
                <c:pt idx="2217">
                  <c:v>100</c:v>
                </c:pt>
                <c:pt idx="2218">
                  <c:v>100</c:v>
                </c:pt>
                <c:pt idx="2219">
                  <c:v>100</c:v>
                </c:pt>
                <c:pt idx="2220">
                  <c:v>100</c:v>
                </c:pt>
                <c:pt idx="2221">
                  <c:v>100</c:v>
                </c:pt>
                <c:pt idx="2222">
                  <c:v>100</c:v>
                </c:pt>
                <c:pt idx="2223">
                  <c:v>200</c:v>
                </c:pt>
                <c:pt idx="2224">
                  <c:v>200</c:v>
                </c:pt>
                <c:pt idx="2225">
                  <c:v>200</c:v>
                </c:pt>
                <c:pt idx="2226">
                  <c:v>400</c:v>
                </c:pt>
                <c:pt idx="2227">
                  <c:v>400</c:v>
                </c:pt>
                <c:pt idx="2228">
                  <c:v>400</c:v>
                </c:pt>
                <c:pt idx="2229">
                  <c:v>1000</c:v>
                </c:pt>
                <c:pt idx="2230">
                  <c:v>1000</c:v>
                </c:pt>
                <c:pt idx="2231">
                  <c:v>1000</c:v>
                </c:pt>
                <c:pt idx="2232">
                  <c:v>0</c:v>
                </c:pt>
                <c:pt idx="2233">
                  <c:v>0</c:v>
                </c:pt>
                <c:pt idx="2234">
                  <c:v>0</c:v>
                </c:pt>
                <c:pt idx="2235">
                  <c:v>100</c:v>
                </c:pt>
                <c:pt idx="2236">
                  <c:v>100</c:v>
                </c:pt>
                <c:pt idx="2237">
                  <c:v>100</c:v>
                </c:pt>
                <c:pt idx="2238">
                  <c:v>100</c:v>
                </c:pt>
                <c:pt idx="2239">
                  <c:v>100</c:v>
                </c:pt>
                <c:pt idx="2240">
                  <c:v>100</c:v>
                </c:pt>
                <c:pt idx="2241">
                  <c:v>100</c:v>
                </c:pt>
                <c:pt idx="2242">
                  <c:v>100</c:v>
                </c:pt>
                <c:pt idx="2243">
                  <c:v>100</c:v>
                </c:pt>
                <c:pt idx="2244">
                  <c:v>200</c:v>
                </c:pt>
                <c:pt idx="2245">
                  <c:v>200</c:v>
                </c:pt>
                <c:pt idx="2246">
                  <c:v>200</c:v>
                </c:pt>
                <c:pt idx="2247">
                  <c:v>300</c:v>
                </c:pt>
                <c:pt idx="2248">
                  <c:v>300</c:v>
                </c:pt>
                <c:pt idx="2249">
                  <c:v>300</c:v>
                </c:pt>
                <c:pt idx="2250">
                  <c:v>300</c:v>
                </c:pt>
                <c:pt idx="2251">
                  <c:v>300</c:v>
                </c:pt>
                <c:pt idx="2252">
                  <c:v>300</c:v>
                </c:pt>
                <c:pt idx="2253">
                  <c:v>1000</c:v>
                </c:pt>
                <c:pt idx="2254">
                  <c:v>1000</c:v>
                </c:pt>
                <c:pt idx="2255">
                  <c:v>1000</c:v>
                </c:pt>
                <c:pt idx="2256">
                  <c:v>100</c:v>
                </c:pt>
                <c:pt idx="2257">
                  <c:v>100</c:v>
                </c:pt>
                <c:pt idx="2258">
                  <c:v>100</c:v>
                </c:pt>
                <c:pt idx="2259">
                  <c:v>100</c:v>
                </c:pt>
                <c:pt idx="2260">
                  <c:v>100</c:v>
                </c:pt>
                <c:pt idx="2261">
                  <c:v>100</c:v>
                </c:pt>
                <c:pt idx="2262">
                  <c:v>100</c:v>
                </c:pt>
                <c:pt idx="2263">
                  <c:v>100</c:v>
                </c:pt>
                <c:pt idx="2264">
                  <c:v>100</c:v>
                </c:pt>
                <c:pt idx="2265">
                  <c:v>100</c:v>
                </c:pt>
                <c:pt idx="2266">
                  <c:v>100</c:v>
                </c:pt>
                <c:pt idx="2267">
                  <c:v>100</c:v>
                </c:pt>
                <c:pt idx="2268">
                  <c:v>100</c:v>
                </c:pt>
                <c:pt idx="2269">
                  <c:v>100</c:v>
                </c:pt>
                <c:pt idx="2270">
                  <c:v>100</c:v>
                </c:pt>
                <c:pt idx="2271">
                  <c:v>200</c:v>
                </c:pt>
                <c:pt idx="2272">
                  <c:v>200</c:v>
                </c:pt>
                <c:pt idx="2273">
                  <c:v>200</c:v>
                </c:pt>
                <c:pt idx="2274">
                  <c:v>300</c:v>
                </c:pt>
                <c:pt idx="2275">
                  <c:v>300</c:v>
                </c:pt>
                <c:pt idx="2276">
                  <c:v>300</c:v>
                </c:pt>
                <c:pt idx="2277">
                  <c:v>1000</c:v>
                </c:pt>
                <c:pt idx="2278">
                  <c:v>1000</c:v>
                </c:pt>
                <c:pt idx="2279">
                  <c:v>1000</c:v>
                </c:pt>
                <c:pt idx="2280">
                  <c:v>100</c:v>
                </c:pt>
                <c:pt idx="2281">
                  <c:v>0</c:v>
                </c:pt>
                <c:pt idx="2282">
                  <c:v>0</c:v>
                </c:pt>
                <c:pt idx="2283">
                  <c:v>0</c:v>
                </c:pt>
                <c:pt idx="2284">
                  <c:v>0</c:v>
                </c:pt>
                <c:pt idx="2285">
                  <c:v>0</c:v>
                </c:pt>
                <c:pt idx="2286">
                  <c:v>100</c:v>
                </c:pt>
                <c:pt idx="2287">
                  <c:v>100</c:v>
                </c:pt>
                <c:pt idx="2288">
                  <c:v>100</c:v>
                </c:pt>
                <c:pt idx="2289">
                  <c:v>100</c:v>
                </c:pt>
                <c:pt idx="2290">
                  <c:v>100</c:v>
                </c:pt>
                <c:pt idx="2291">
                  <c:v>100</c:v>
                </c:pt>
                <c:pt idx="2292">
                  <c:v>200</c:v>
                </c:pt>
                <c:pt idx="2293">
                  <c:v>200</c:v>
                </c:pt>
                <c:pt idx="2294">
                  <c:v>200</c:v>
                </c:pt>
                <c:pt idx="2295">
                  <c:v>200</c:v>
                </c:pt>
                <c:pt idx="2296">
                  <c:v>200</c:v>
                </c:pt>
                <c:pt idx="2297">
                  <c:v>200</c:v>
                </c:pt>
                <c:pt idx="2298">
                  <c:v>300</c:v>
                </c:pt>
                <c:pt idx="2299">
                  <c:v>300</c:v>
                </c:pt>
                <c:pt idx="2300">
                  <c:v>300</c:v>
                </c:pt>
                <c:pt idx="2301">
                  <c:v>900</c:v>
                </c:pt>
                <c:pt idx="2302">
                  <c:v>900</c:v>
                </c:pt>
                <c:pt idx="2303">
                  <c:v>900</c:v>
                </c:pt>
                <c:pt idx="2304">
                  <c:v>100</c:v>
                </c:pt>
                <c:pt idx="2305">
                  <c:v>100</c:v>
                </c:pt>
                <c:pt idx="2306">
                  <c:v>100</c:v>
                </c:pt>
                <c:pt idx="2307">
                  <c:v>100</c:v>
                </c:pt>
                <c:pt idx="2308">
                  <c:v>100</c:v>
                </c:pt>
                <c:pt idx="2309">
                  <c:v>100</c:v>
                </c:pt>
                <c:pt idx="2310">
                  <c:v>100</c:v>
                </c:pt>
                <c:pt idx="2311">
                  <c:v>100</c:v>
                </c:pt>
                <c:pt idx="2312">
                  <c:v>100</c:v>
                </c:pt>
                <c:pt idx="2313">
                  <c:v>100</c:v>
                </c:pt>
                <c:pt idx="2314">
                  <c:v>100</c:v>
                </c:pt>
                <c:pt idx="2315">
                  <c:v>100</c:v>
                </c:pt>
                <c:pt idx="2316">
                  <c:v>200</c:v>
                </c:pt>
                <c:pt idx="2317">
                  <c:v>200</c:v>
                </c:pt>
                <c:pt idx="2318">
                  <c:v>200</c:v>
                </c:pt>
                <c:pt idx="2319">
                  <c:v>200</c:v>
                </c:pt>
                <c:pt idx="2320">
                  <c:v>200</c:v>
                </c:pt>
                <c:pt idx="2321">
                  <c:v>200</c:v>
                </c:pt>
                <c:pt idx="2322">
                  <c:v>300</c:v>
                </c:pt>
                <c:pt idx="2323">
                  <c:v>300</c:v>
                </c:pt>
                <c:pt idx="2324">
                  <c:v>300</c:v>
                </c:pt>
                <c:pt idx="2325">
                  <c:v>900</c:v>
                </c:pt>
                <c:pt idx="2326">
                  <c:v>900</c:v>
                </c:pt>
                <c:pt idx="2327">
                  <c:v>900</c:v>
                </c:pt>
                <c:pt idx="2328">
                  <c:v>100</c:v>
                </c:pt>
                <c:pt idx="2329">
                  <c:v>100</c:v>
                </c:pt>
                <c:pt idx="2330">
                  <c:v>100</c:v>
                </c:pt>
                <c:pt idx="2331">
                  <c:v>0</c:v>
                </c:pt>
                <c:pt idx="2332">
                  <c:v>0</c:v>
                </c:pt>
                <c:pt idx="2333">
                  <c:v>0</c:v>
                </c:pt>
                <c:pt idx="2334">
                  <c:v>100</c:v>
                </c:pt>
                <c:pt idx="2335">
                  <c:v>100</c:v>
                </c:pt>
                <c:pt idx="2336">
                  <c:v>100</c:v>
                </c:pt>
                <c:pt idx="2337">
                  <c:v>100</c:v>
                </c:pt>
                <c:pt idx="2338">
                  <c:v>100</c:v>
                </c:pt>
                <c:pt idx="2339">
                  <c:v>100</c:v>
                </c:pt>
                <c:pt idx="2340">
                  <c:v>100</c:v>
                </c:pt>
                <c:pt idx="2341">
                  <c:v>100</c:v>
                </c:pt>
                <c:pt idx="2342">
                  <c:v>200</c:v>
                </c:pt>
                <c:pt idx="2343">
                  <c:v>300</c:v>
                </c:pt>
                <c:pt idx="2344">
                  <c:v>300</c:v>
                </c:pt>
                <c:pt idx="2345">
                  <c:v>200</c:v>
                </c:pt>
                <c:pt idx="2346">
                  <c:v>300</c:v>
                </c:pt>
                <c:pt idx="2347">
                  <c:v>300</c:v>
                </c:pt>
                <c:pt idx="2348">
                  <c:v>300</c:v>
                </c:pt>
                <c:pt idx="2349">
                  <c:v>1000</c:v>
                </c:pt>
                <c:pt idx="2350">
                  <c:v>1100</c:v>
                </c:pt>
                <c:pt idx="2351">
                  <c:v>1000</c:v>
                </c:pt>
                <c:pt idx="2352">
                  <c:v>100</c:v>
                </c:pt>
                <c:pt idx="2353">
                  <c:v>100</c:v>
                </c:pt>
                <c:pt idx="2354">
                  <c:v>100</c:v>
                </c:pt>
                <c:pt idx="2355">
                  <c:v>100</c:v>
                </c:pt>
                <c:pt idx="2356">
                  <c:v>100</c:v>
                </c:pt>
                <c:pt idx="2357">
                  <c:v>100</c:v>
                </c:pt>
                <c:pt idx="2358">
                  <c:v>100</c:v>
                </c:pt>
                <c:pt idx="2359">
                  <c:v>100</c:v>
                </c:pt>
                <c:pt idx="2360">
                  <c:v>100</c:v>
                </c:pt>
                <c:pt idx="2361">
                  <c:v>100</c:v>
                </c:pt>
                <c:pt idx="2362">
                  <c:v>100</c:v>
                </c:pt>
                <c:pt idx="2363">
                  <c:v>100</c:v>
                </c:pt>
                <c:pt idx="2364">
                  <c:v>100</c:v>
                </c:pt>
                <c:pt idx="2365">
                  <c:v>100</c:v>
                </c:pt>
                <c:pt idx="2366">
                  <c:v>100</c:v>
                </c:pt>
                <c:pt idx="2367">
                  <c:v>200</c:v>
                </c:pt>
                <c:pt idx="2368">
                  <c:v>200</c:v>
                </c:pt>
                <c:pt idx="2369">
                  <c:v>200</c:v>
                </c:pt>
                <c:pt idx="2370">
                  <c:v>300</c:v>
                </c:pt>
                <c:pt idx="2371">
                  <c:v>300</c:v>
                </c:pt>
                <c:pt idx="2372">
                  <c:v>300</c:v>
                </c:pt>
                <c:pt idx="2373">
                  <c:v>900</c:v>
                </c:pt>
                <c:pt idx="2374">
                  <c:v>900</c:v>
                </c:pt>
                <c:pt idx="2375">
                  <c:v>900</c:v>
                </c:pt>
                <c:pt idx="2376">
                  <c:v>0</c:v>
                </c:pt>
                <c:pt idx="2377">
                  <c:v>0</c:v>
                </c:pt>
                <c:pt idx="2378">
                  <c:v>0</c:v>
                </c:pt>
                <c:pt idx="2379">
                  <c:v>100</c:v>
                </c:pt>
                <c:pt idx="2380">
                  <c:v>100</c:v>
                </c:pt>
                <c:pt idx="2381">
                  <c:v>100</c:v>
                </c:pt>
                <c:pt idx="2382">
                  <c:v>100</c:v>
                </c:pt>
                <c:pt idx="2383">
                  <c:v>100</c:v>
                </c:pt>
                <c:pt idx="2384">
                  <c:v>100</c:v>
                </c:pt>
                <c:pt idx="2385">
                  <c:v>100</c:v>
                </c:pt>
                <c:pt idx="2386">
                  <c:v>100</c:v>
                </c:pt>
                <c:pt idx="2387">
                  <c:v>100</c:v>
                </c:pt>
                <c:pt idx="2388">
                  <c:v>100</c:v>
                </c:pt>
                <c:pt idx="2389">
                  <c:v>100</c:v>
                </c:pt>
                <c:pt idx="2390">
                  <c:v>100</c:v>
                </c:pt>
                <c:pt idx="2391">
                  <c:v>300</c:v>
                </c:pt>
                <c:pt idx="2392">
                  <c:v>300</c:v>
                </c:pt>
                <c:pt idx="2393">
                  <c:v>300</c:v>
                </c:pt>
                <c:pt idx="2394">
                  <c:v>300</c:v>
                </c:pt>
                <c:pt idx="2395">
                  <c:v>300</c:v>
                </c:pt>
                <c:pt idx="2396">
                  <c:v>300</c:v>
                </c:pt>
                <c:pt idx="2397">
                  <c:v>1000</c:v>
                </c:pt>
                <c:pt idx="2398">
                  <c:v>1000</c:v>
                </c:pt>
                <c:pt idx="2399">
                  <c:v>1000</c:v>
                </c:pt>
                <c:pt idx="2400">
                  <c:v>100</c:v>
                </c:pt>
                <c:pt idx="2401">
                  <c:v>100</c:v>
                </c:pt>
                <c:pt idx="2402">
                  <c:v>100</c:v>
                </c:pt>
                <c:pt idx="2403">
                  <c:v>0</c:v>
                </c:pt>
                <c:pt idx="2404">
                  <c:v>0</c:v>
                </c:pt>
                <c:pt idx="2405">
                  <c:v>0</c:v>
                </c:pt>
                <c:pt idx="2406">
                  <c:v>100</c:v>
                </c:pt>
                <c:pt idx="2407">
                  <c:v>100</c:v>
                </c:pt>
                <c:pt idx="2408">
                  <c:v>100</c:v>
                </c:pt>
                <c:pt idx="2409">
                  <c:v>100</c:v>
                </c:pt>
                <c:pt idx="2410">
                  <c:v>100</c:v>
                </c:pt>
                <c:pt idx="2411">
                  <c:v>100</c:v>
                </c:pt>
                <c:pt idx="2412">
                  <c:v>200</c:v>
                </c:pt>
                <c:pt idx="2413">
                  <c:v>200</c:v>
                </c:pt>
                <c:pt idx="2414">
                  <c:v>200</c:v>
                </c:pt>
                <c:pt idx="2415">
                  <c:v>300</c:v>
                </c:pt>
                <c:pt idx="2416">
                  <c:v>300</c:v>
                </c:pt>
                <c:pt idx="2417">
                  <c:v>300</c:v>
                </c:pt>
                <c:pt idx="2418">
                  <c:v>300</c:v>
                </c:pt>
                <c:pt idx="2419">
                  <c:v>300</c:v>
                </c:pt>
                <c:pt idx="2420">
                  <c:v>300</c:v>
                </c:pt>
                <c:pt idx="2421">
                  <c:v>1100</c:v>
                </c:pt>
                <c:pt idx="2422">
                  <c:v>1100</c:v>
                </c:pt>
                <c:pt idx="2423">
                  <c:v>1100</c:v>
                </c:pt>
                <c:pt idx="2424">
                  <c:v>100</c:v>
                </c:pt>
                <c:pt idx="2425">
                  <c:v>100</c:v>
                </c:pt>
                <c:pt idx="2426">
                  <c:v>100</c:v>
                </c:pt>
                <c:pt idx="2427">
                  <c:v>100</c:v>
                </c:pt>
                <c:pt idx="2428">
                  <c:v>100</c:v>
                </c:pt>
                <c:pt idx="2429">
                  <c:v>100</c:v>
                </c:pt>
                <c:pt idx="2430">
                  <c:v>100</c:v>
                </c:pt>
                <c:pt idx="2431">
                  <c:v>100</c:v>
                </c:pt>
                <c:pt idx="2432">
                  <c:v>100</c:v>
                </c:pt>
                <c:pt idx="2433">
                  <c:v>100</c:v>
                </c:pt>
                <c:pt idx="2434">
                  <c:v>100</c:v>
                </c:pt>
                <c:pt idx="2435">
                  <c:v>100</c:v>
                </c:pt>
                <c:pt idx="2436">
                  <c:v>200</c:v>
                </c:pt>
                <c:pt idx="2437">
                  <c:v>200</c:v>
                </c:pt>
                <c:pt idx="2438">
                  <c:v>200</c:v>
                </c:pt>
                <c:pt idx="2439">
                  <c:v>300</c:v>
                </c:pt>
                <c:pt idx="2440">
                  <c:v>300</c:v>
                </c:pt>
                <c:pt idx="2441">
                  <c:v>300</c:v>
                </c:pt>
                <c:pt idx="2442">
                  <c:v>400</c:v>
                </c:pt>
                <c:pt idx="2443">
                  <c:v>400</c:v>
                </c:pt>
                <c:pt idx="2444">
                  <c:v>400</c:v>
                </c:pt>
                <c:pt idx="2445">
                  <c:v>1000</c:v>
                </c:pt>
                <c:pt idx="2446">
                  <c:v>1000</c:v>
                </c:pt>
                <c:pt idx="2447">
                  <c:v>1000</c:v>
                </c:pt>
                <c:pt idx="2448">
                  <c:v>100</c:v>
                </c:pt>
                <c:pt idx="2449">
                  <c:v>100</c:v>
                </c:pt>
                <c:pt idx="2450">
                  <c:v>0</c:v>
                </c:pt>
                <c:pt idx="2451">
                  <c:v>100</c:v>
                </c:pt>
                <c:pt idx="2452">
                  <c:v>100</c:v>
                </c:pt>
                <c:pt idx="2453">
                  <c:v>100</c:v>
                </c:pt>
                <c:pt idx="2454">
                  <c:v>100</c:v>
                </c:pt>
                <c:pt idx="2455">
                  <c:v>100</c:v>
                </c:pt>
                <c:pt idx="2456">
                  <c:v>100</c:v>
                </c:pt>
                <c:pt idx="2457">
                  <c:v>100</c:v>
                </c:pt>
                <c:pt idx="2458">
                  <c:v>100</c:v>
                </c:pt>
                <c:pt idx="2459">
                  <c:v>100</c:v>
                </c:pt>
                <c:pt idx="2460">
                  <c:v>100</c:v>
                </c:pt>
                <c:pt idx="2461">
                  <c:v>100</c:v>
                </c:pt>
                <c:pt idx="2462">
                  <c:v>100</c:v>
                </c:pt>
                <c:pt idx="2463">
                  <c:v>200</c:v>
                </c:pt>
                <c:pt idx="2464">
                  <c:v>200</c:v>
                </c:pt>
                <c:pt idx="2465">
                  <c:v>200</c:v>
                </c:pt>
                <c:pt idx="2466">
                  <c:v>300</c:v>
                </c:pt>
                <c:pt idx="2467">
                  <c:v>300</c:v>
                </c:pt>
                <c:pt idx="2468">
                  <c:v>300</c:v>
                </c:pt>
                <c:pt idx="2469">
                  <c:v>1000</c:v>
                </c:pt>
                <c:pt idx="2470">
                  <c:v>1000</c:v>
                </c:pt>
                <c:pt idx="2471">
                  <c:v>1000</c:v>
                </c:pt>
                <c:pt idx="2472">
                  <c:v>100</c:v>
                </c:pt>
                <c:pt idx="2473">
                  <c:v>0</c:v>
                </c:pt>
                <c:pt idx="2474">
                  <c:v>0</c:v>
                </c:pt>
                <c:pt idx="2475">
                  <c:v>100</c:v>
                </c:pt>
                <c:pt idx="2476">
                  <c:v>100</c:v>
                </c:pt>
                <c:pt idx="2477">
                  <c:v>0</c:v>
                </c:pt>
                <c:pt idx="2478">
                  <c:v>100</c:v>
                </c:pt>
                <c:pt idx="2479">
                  <c:v>100</c:v>
                </c:pt>
                <c:pt idx="2480">
                  <c:v>100</c:v>
                </c:pt>
                <c:pt idx="2481">
                  <c:v>100</c:v>
                </c:pt>
                <c:pt idx="2482">
                  <c:v>100</c:v>
                </c:pt>
                <c:pt idx="2483">
                  <c:v>100</c:v>
                </c:pt>
                <c:pt idx="2484">
                  <c:v>100</c:v>
                </c:pt>
                <c:pt idx="2485">
                  <c:v>100</c:v>
                </c:pt>
                <c:pt idx="2486">
                  <c:v>100</c:v>
                </c:pt>
                <c:pt idx="2487">
                  <c:v>200</c:v>
                </c:pt>
                <c:pt idx="2488">
                  <c:v>200</c:v>
                </c:pt>
                <c:pt idx="2489">
                  <c:v>200</c:v>
                </c:pt>
                <c:pt idx="2490">
                  <c:v>400</c:v>
                </c:pt>
                <c:pt idx="2491">
                  <c:v>400</c:v>
                </c:pt>
                <c:pt idx="2492">
                  <c:v>400</c:v>
                </c:pt>
                <c:pt idx="2493">
                  <c:v>1000</c:v>
                </c:pt>
                <c:pt idx="2494">
                  <c:v>1000</c:v>
                </c:pt>
                <c:pt idx="2495">
                  <c:v>1000</c:v>
                </c:pt>
                <c:pt idx="2496">
                  <c:v>100</c:v>
                </c:pt>
                <c:pt idx="2497">
                  <c:v>100</c:v>
                </c:pt>
                <c:pt idx="2498">
                  <c:v>100</c:v>
                </c:pt>
                <c:pt idx="2499">
                  <c:v>100</c:v>
                </c:pt>
                <c:pt idx="2500">
                  <c:v>100</c:v>
                </c:pt>
                <c:pt idx="2501">
                  <c:v>100</c:v>
                </c:pt>
                <c:pt idx="2502">
                  <c:v>100</c:v>
                </c:pt>
                <c:pt idx="2503">
                  <c:v>100</c:v>
                </c:pt>
                <c:pt idx="2504">
                  <c:v>100</c:v>
                </c:pt>
                <c:pt idx="2505">
                  <c:v>100</c:v>
                </c:pt>
                <c:pt idx="2506">
                  <c:v>100</c:v>
                </c:pt>
                <c:pt idx="2507">
                  <c:v>100</c:v>
                </c:pt>
                <c:pt idx="2508">
                  <c:v>200</c:v>
                </c:pt>
                <c:pt idx="2509">
                  <c:v>200</c:v>
                </c:pt>
                <c:pt idx="2510">
                  <c:v>200</c:v>
                </c:pt>
                <c:pt idx="2511">
                  <c:v>200</c:v>
                </c:pt>
                <c:pt idx="2512">
                  <c:v>200</c:v>
                </c:pt>
                <c:pt idx="2513">
                  <c:v>200</c:v>
                </c:pt>
                <c:pt idx="2514">
                  <c:v>300</c:v>
                </c:pt>
                <c:pt idx="2515">
                  <c:v>300</c:v>
                </c:pt>
                <c:pt idx="2516">
                  <c:v>300</c:v>
                </c:pt>
                <c:pt idx="2517">
                  <c:v>900</c:v>
                </c:pt>
                <c:pt idx="2518">
                  <c:v>900</c:v>
                </c:pt>
                <c:pt idx="2519">
                  <c:v>900</c:v>
                </c:pt>
                <c:pt idx="2520">
                  <c:v>100</c:v>
                </c:pt>
                <c:pt idx="2521">
                  <c:v>100</c:v>
                </c:pt>
                <c:pt idx="2522">
                  <c:v>100</c:v>
                </c:pt>
                <c:pt idx="2523">
                  <c:v>100</c:v>
                </c:pt>
                <c:pt idx="2524">
                  <c:v>100</c:v>
                </c:pt>
                <c:pt idx="2525">
                  <c:v>100</c:v>
                </c:pt>
                <c:pt idx="2526">
                  <c:v>100</c:v>
                </c:pt>
                <c:pt idx="2527">
                  <c:v>100</c:v>
                </c:pt>
                <c:pt idx="2528">
                  <c:v>100</c:v>
                </c:pt>
                <c:pt idx="2529">
                  <c:v>100</c:v>
                </c:pt>
                <c:pt idx="2530">
                  <c:v>100</c:v>
                </c:pt>
                <c:pt idx="2531">
                  <c:v>100</c:v>
                </c:pt>
                <c:pt idx="2532">
                  <c:v>100</c:v>
                </c:pt>
                <c:pt idx="2533">
                  <c:v>100</c:v>
                </c:pt>
                <c:pt idx="2534">
                  <c:v>100</c:v>
                </c:pt>
                <c:pt idx="2535">
                  <c:v>300</c:v>
                </c:pt>
                <c:pt idx="2536">
                  <c:v>200</c:v>
                </c:pt>
                <c:pt idx="2537">
                  <c:v>200</c:v>
                </c:pt>
                <c:pt idx="2538">
                  <c:v>400</c:v>
                </c:pt>
                <c:pt idx="2539">
                  <c:v>400</c:v>
                </c:pt>
                <c:pt idx="2540">
                  <c:v>400</c:v>
                </c:pt>
                <c:pt idx="2541">
                  <c:v>900</c:v>
                </c:pt>
                <c:pt idx="2542">
                  <c:v>900</c:v>
                </c:pt>
                <c:pt idx="2543">
                  <c:v>900</c:v>
                </c:pt>
                <c:pt idx="2544">
                  <c:v>100</c:v>
                </c:pt>
                <c:pt idx="2545">
                  <c:v>100</c:v>
                </c:pt>
                <c:pt idx="2546">
                  <c:v>100</c:v>
                </c:pt>
                <c:pt idx="2547">
                  <c:v>0</c:v>
                </c:pt>
                <c:pt idx="2548">
                  <c:v>0</c:v>
                </c:pt>
                <c:pt idx="2549">
                  <c:v>0</c:v>
                </c:pt>
                <c:pt idx="2550">
                  <c:v>100</c:v>
                </c:pt>
                <c:pt idx="2551">
                  <c:v>100</c:v>
                </c:pt>
                <c:pt idx="2552">
                  <c:v>100</c:v>
                </c:pt>
                <c:pt idx="2553">
                  <c:v>100</c:v>
                </c:pt>
                <c:pt idx="2554">
                  <c:v>100</c:v>
                </c:pt>
                <c:pt idx="2555">
                  <c:v>100</c:v>
                </c:pt>
                <c:pt idx="2556">
                  <c:v>100</c:v>
                </c:pt>
                <c:pt idx="2557">
                  <c:v>100</c:v>
                </c:pt>
                <c:pt idx="2558">
                  <c:v>100</c:v>
                </c:pt>
                <c:pt idx="2559">
                  <c:v>300</c:v>
                </c:pt>
                <c:pt idx="2560">
                  <c:v>200</c:v>
                </c:pt>
                <c:pt idx="2561">
                  <c:v>200</c:v>
                </c:pt>
                <c:pt idx="2562">
                  <c:v>300</c:v>
                </c:pt>
                <c:pt idx="2563">
                  <c:v>300</c:v>
                </c:pt>
                <c:pt idx="2564">
                  <c:v>300</c:v>
                </c:pt>
                <c:pt idx="2565">
                  <c:v>900</c:v>
                </c:pt>
                <c:pt idx="2566">
                  <c:v>900</c:v>
                </c:pt>
                <c:pt idx="2567">
                  <c:v>900</c:v>
                </c:pt>
                <c:pt idx="2568">
                  <c:v>0</c:v>
                </c:pt>
                <c:pt idx="2569">
                  <c:v>0</c:v>
                </c:pt>
                <c:pt idx="2570">
                  <c:v>100</c:v>
                </c:pt>
                <c:pt idx="2571">
                  <c:v>100</c:v>
                </c:pt>
                <c:pt idx="2572">
                  <c:v>100</c:v>
                </c:pt>
                <c:pt idx="2573">
                  <c:v>100</c:v>
                </c:pt>
                <c:pt idx="2574">
                  <c:v>100</c:v>
                </c:pt>
                <c:pt idx="2575">
                  <c:v>100</c:v>
                </c:pt>
                <c:pt idx="2576">
                  <c:v>100</c:v>
                </c:pt>
                <c:pt idx="2577">
                  <c:v>100</c:v>
                </c:pt>
                <c:pt idx="2578">
                  <c:v>100</c:v>
                </c:pt>
                <c:pt idx="2579">
                  <c:v>100</c:v>
                </c:pt>
                <c:pt idx="2580">
                  <c:v>200</c:v>
                </c:pt>
                <c:pt idx="2581">
                  <c:v>200</c:v>
                </c:pt>
                <c:pt idx="2582">
                  <c:v>200</c:v>
                </c:pt>
                <c:pt idx="2583">
                  <c:v>300</c:v>
                </c:pt>
                <c:pt idx="2584">
                  <c:v>200</c:v>
                </c:pt>
                <c:pt idx="2585">
                  <c:v>200</c:v>
                </c:pt>
                <c:pt idx="2586">
                  <c:v>300</c:v>
                </c:pt>
                <c:pt idx="2587">
                  <c:v>300</c:v>
                </c:pt>
                <c:pt idx="2588">
                  <c:v>300</c:v>
                </c:pt>
                <c:pt idx="2589">
                  <c:v>900</c:v>
                </c:pt>
                <c:pt idx="2590">
                  <c:v>900</c:v>
                </c:pt>
                <c:pt idx="2591">
                  <c:v>900</c:v>
                </c:pt>
                <c:pt idx="2592">
                  <c:v>100</c:v>
                </c:pt>
                <c:pt idx="2593">
                  <c:v>100</c:v>
                </c:pt>
                <c:pt idx="2594">
                  <c:v>100</c:v>
                </c:pt>
                <c:pt idx="2595">
                  <c:v>100</c:v>
                </c:pt>
                <c:pt idx="2596">
                  <c:v>100</c:v>
                </c:pt>
                <c:pt idx="2597">
                  <c:v>100</c:v>
                </c:pt>
                <c:pt idx="2598">
                  <c:v>100</c:v>
                </c:pt>
                <c:pt idx="2599">
                  <c:v>100</c:v>
                </c:pt>
                <c:pt idx="2600">
                  <c:v>100</c:v>
                </c:pt>
                <c:pt idx="2601">
                  <c:v>100</c:v>
                </c:pt>
                <c:pt idx="2602">
                  <c:v>100</c:v>
                </c:pt>
                <c:pt idx="2603">
                  <c:v>100</c:v>
                </c:pt>
                <c:pt idx="2604">
                  <c:v>200</c:v>
                </c:pt>
                <c:pt idx="2605">
                  <c:v>200</c:v>
                </c:pt>
                <c:pt idx="2606">
                  <c:v>200</c:v>
                </c:pt>
                <c:pt idx="2607">
                  <c:v>300</c:v>
                </c:pt>
                <c:pt idx="2608">
                  <c:v>300</c:v>
                </c:pt>
                <c:pt idx="2609">
                  <c:v>300</c:v>
                </c:pt>
                <c:pt idx="2610">
                  <c:v>400</c:v>
                </c:pt>
                <c:pt idx="2611">
                  <c:v>400</c:v>
                </c:pt>
                <c:pt idx="2612">
                  <c:v>400</c:v>
                </c:pt>
                <c:pt idx="2613">
                  <c:v>1300</c:v>
                </c:pt>
                <c:pt idx="2614">
                  <c:v>1300</c:v>
                </c:pt>
                <c:pt idx="2615">
                  <c:v>1300</c:v>
                </c:pt>
                <c:pt idx="2616">
                  <c:v>0</c:v>
                </c:pt>
                <c:pt idx="2617">
                  <c:v>0</c:v>
                </c:pt>
                <c:pt idx="2618">
                  <c:v>0</c:v>
                </c:pt>
                <c:pt idx="2619">
                  <c:v>100</c:v>
                </c:pt>
                <c:pt idx="2620">
                  <c:v>100</c:v>
                </c:pt>
                <c:pt idx="2621">
                  <c:v>100</c:v>
                </c:pt>
                <c:pt idx="2622">
                  <c:v>100</c:v>
                </c:pt>
                <c:pt idx="2623">
                  <c:v>100</c:v>
                </c:pt>
                <c:pt idx="2624">
                  <c:v>100</c:v>
                </c:pt>
                <c:pt idx="2625">
                  <c:v>100</c:v>
                </c:pt>
                <c:pt idx="2626">
                  <c:v>100</c:v>
                </c:pt>
                <c:pt idx="2627">
                  <c:v>100</c:v>
                </c:pt>
                <c:pt idx="2628">
                  <c:v>200</c:v>
                </c:pt>
                <c:pt idx="2629">
                  <c:v>200</c:v>
                </c:pt>
                <c:pt idx="2630">
                  <c:v>200</c:v>
                </c:pt>
                <c:pt idx="2631">
                  <c:v>300</c:v>
                </c:pt>
                <c:pt idx="2632">
                  <c:v>300</c:v>
                </c:pt>
                <c:pt idx="2633">
                  <c:v>300</c:v>
                </c:pt>
                <c:pt idx="2634">
                  <c:v>500</c:v>
                </c:pt>
                <c:pt idx="2635">
                  <c:v>400</c:v>
                </c:pt>
                <c:pt idx="2636">
                  <c:v>400</c:v>
                </c:pt>
                <c:pt idx="2637">
                  <c:v>1200</c:v>
                </c:pt>
                <c:pt idx="2638">
                  <c:v>1200</c:v>
                </c:pt>
                <c:pt idx="2639">
                  <c:v>1200</c:v>
                </c:pt>
                <c:pt idx="2640">
                  <c:v>100</c:v>
                </c:pt>
                <c:pt idx="2641">
                  <c:v>100</c:v>
                </c:pt>
                <c:pt idx="2642">
                  <c:v>100</c:v>
                </c:pt>
                <c:pt idx="2643">
                  <c:v>100</c:v>
                </c:pt>
                <c:pt idx="2644">
                  <c:v>100</c:v>
                </c:pt>
                <c:pt idx="2645">
                  <c:v>100</c:v>
                </c:pt>
                <c:pt idx="2646">
                  <c:v>100</c:v>
                </c:pt>
                <c:pt idx="2647">
                  <c:v>100</c:v>
                </c:pt>
                <c:pt idx="2648">
                  <c:v>100</c:v>
                </c:pt>
                <c:pt idx="2649">
                  <c:v>100</c:v>
                </c:pt>
                <c:pt idx="2650">
                  <c:v>100</c:v>
                </c:pt>
                <c:pt idx="2651">
                  <c:v>100</c:v>
                </c:pt>
                <c:pt idx="2652">
                  <c:v>200</c:v>
                </c:pt>
                <c:pt idx="2653">
                  <c:v>200</c:v>
                </c:pt>
                <c:pt idx="2654">
                  <c:v>200</c:v>
                </c:pt>
                <c:pt idx="2655">
                  <c:v>300</c:v>
                </c:pt>
                <c:pt idx="2656">
                  <c:v>300</c:v>
                </c:pt>
                <c:pt idx="2657">
                  <c:v>300</c:v>
                </c:pt>
                <c:pt idx="2658">
                  <c:v>400</c:v>
                </c:pt>
                <c:pt idx="2659">
                  <c:v>400</c:v>
                </c:pt>
                <c:pt idx="2660">
                  <c:v>400</c:v>
                </c:pt>
                <c:pt idx="2661">
                  <c:v>1200</c:v>
                </c:pt>
                <c:pt idx="2662">
                  <c:v>1200</c:v>
                </c:pt>
                <c:pt idx="2663">
                  <c:v>1200</c:v>
                </c:pt>
                <c:pt idx="2664">
                  <c:v>100</c:v>
                </c:pt>
                <c:pt idx="2665">
                  <c:v>100</c:v>
                </c:pt>
                <c:pt idx="2666">
                  <c:v>100</c:v>
                </c:pt>
                <c:pt idx="2667">
                  <c:v>100</c:v>
                </c:pt>
                <c:pt idx="2668">
                  <c:v>100</c:v>
                </c:pt>
                <c:pt idx="2669">
                  <c:v>100</c:v>
                </c:pt>
                <c:pt idx="2670">
                  <c:v>100</c:v>
                </c:pt>
                <c:pt idx="2671">
                  <c:v>100</c:v>
                </c:pt>
                <c:pt idx="2672">
                  <c:v>100</c:v>
                </c:pt>
                <c:pt idx="2673">
                  <c:v>100</c:v>
                </c:pt>
                <c:pt idx="2674">
                  <c:v>100</c:v>
                </c:pt>
                <c:pt idx="2675">
                  <c:v>100</c:v>
                </c:pt>
                <c:pt idx="2676">
                  <c:v>200</c:v>
                </c:pt>
                <c:pt idx="2677">
                  <c:v>200</c:v>
                </c:pt>
                <c:pt idx="2678">
                  <c:v>200</c:v>
                </c:pt>
                <c:pt idx="2679">
                  <c:v>400</c:v>
                </c:pt>
                <c:pt idx="2680">
                  <c:v>400</c:v>
                </c:pt>
                <c:pt idx="2681">
                  <c:v>400</c:v>
                </c:pt>
                <c:pt idx="2682">
                  <c:v>500</c:v>
                </c:pt>
                <c:pt idx="2683">
                  <c:v>500</c:v>
                </c:pt>
                <c:pt idx="2684">
                  <c:v>500</c:v>
                </c:pt>
                <c:pt idx="2685">
                  <c:v>1500</c:v>
                </c:pt>
                <c:pt idx="2686">
                  <c:v>1500</c:v>
                </c:pt>
                <c:pt idx="2687">
                  <c:v>1500</c:v>
                </c:pt>
                <c:pt idx="2688">
                  <c:v>100</c:v>
                </c:pt>
                <c:pt idx="2689">
                  <c:v>100</c:v>
                </c:pt>
                <c:pt idx="2690">
                  <c:v>100</c:v>
                </c:pt>
                <c:pt idx="2691">
                  <c:v>100</c:v>
                </c:pt>
                <c:pt idx="2692">
                  <c:v>100</c:v>
                </c:pt>
                <c:pt idx="2693">
                  <c:v>100</c:v>
                </c:pt>
                <c:pt idx="2694">
                  <c:v>100</c:v>
                </c:pt>
                <c:pt idx="2695">
                  <c:v>100</c:v>
                </c:pt>
                <c:pt idx="2696">
                  <c:v>100</c:v>
                </c:pt>
                <c:pt idx="2697">
                  <c:v>100</c:v>
                </c:pt>
                <c:pt idx="2698">
                  <c:v>100</c:v>
                </c:pt>
                <c:pt idx="2699">
                  <c:v>100</c:v>
                </c:pt>
                <c:pt idx="2700">
                  <c:v>200</c:v>
                </c:pt>
                <c:pt idx="2701">
                  <c:v>200</c:v>
                </c:pt>
                <c:pt idx="2702">
                  <c:v>200</c:v>
                </c:pt>
                <c:pt idx="2703">
                  <c:v>300</c:v>
                </c:pt>
                <c:pt idx="2704">
                  <c:v>300</c:v>
                </c:pt>
                <c:pt idx="2705">
                  <c:v>300</c:v>
                </c:pt>
                <c:pt idx="2706">
                  <c:v>500</c:v>
                </c:pt>
                <c:pt idx="2707">
                  <c:v>500</c:v>
                </c:pt>
                <c:pt idx="2708">
                  <c:v>500</c:v>
                </c:pt>
                <c:pt idx="2709">
                  <c:v>1600</c:v>
                </c:pt>
                <c:pt idx="2710">
                  <c:v>1600</c:v>
                </c:pt>
                <c:pt idx="2711">
                  <c:v>1500</c:v>
                </c:pt>
                <c:pt idx="2712">
                  <c:v>100</c:v>
                </c:pt>
                <c:pt idx="2713">
                  <c:v>100</c:v>
                </c:pt>
                <c:pt idx="2714">
                  <c:v>100</c:v>
                </c:pt>
                <c:pt idx="2715">
                  <c:v>100</c:v>
                </c:pt>
                <c:pt idx="2716">
                  <c:v>100</c:v>
                </c:pt>
                <c:pt idx="2717">
                  <c:v>100</c:v>
                </c:pt>
                <c:pt idx="2718">
                  <c:v>100</c:v>
                </c:pt>
                <c:pt idx="2719">
                  <c:v>100</c:v>
                </c:pt>
                <c:pt idx="2720">
                  <c:v>100</c:v>
                </c:pt>
                <c:pt idx="2721">
                  <c:v>200</c:v>
                </c:pt>
                <c:pt idx="2722">
                  <c:v>200</c:v>
                </c:pt>
                <c:pt idx="2723">
                  <c:v>200</c:v>
                </c:pt>
                <c:pt idx="2724">
                  <c:v>200</c:v>
                </c:pt>
                <c:pt idx="2725">
                  <c:v>200</c:v>
                </c:pt>
                <c:pt idx="2726">
                  <c:v>200</c:v>
                </c:pt>
                <c:pt idx="2727">
                  <c:v>300</c:v>
                </c:pt>
                <c:pt idx="2728">
                  <c:v>300</c:v>
                </c:pt>
                <c:pt idx="2729">
                  <c:v>300</c:v>
                </c:pt>
                <c:pt idx="2730">
                  <c:v>500</c:v>
                </c:pt>
                <c:pt idx="2731">
                  <c:v>500</c:v>
                </c:pt>
                <c:pt idx="2732">
                  <c:v>500</c:v>
                </c:pt>
                <c:pt idx="2733">
                  <c:v>1600</c:v>
                </c:pt>
                <c:pt idx="2734">
                  <c:v>1500</c:v>
                </c:pt>
                <c:pt idx="2735">
                  <c:v>1600</c:v>
                </c:pt>
                <c:pt idx="2736">
                  <c:v>100</c:v>
                </c:pt>
                <c:pt idx="2737">
                  <c:v>100</c:v>
                </c:pt>
                <c:pt idx="2738">
                  <c:v>100</c:v>
                </c:pt>
                <c:pt idx="2739">
                  <c:v>100</c:v>
                </c:pt>
                <c:pt idx="2740">
                  <c:v>100</c:v>
                </c:pt>
                <c:pt idx="2741">
                  <c:v>100</c:v>
                </c:pt>
                <c:pt idx="2742">
                  <c:v>100</c:v>
                </c:pt>
                <c:pt idx="2743">
                  <c:v>100</c:v>
                </c:pt>
                <c:pt idx="2744">
                  <c:v>100</c:v>
                </c:pt>
                <c:pt idx="2745">
                  <c:v>100</c:v>
                </c:pt>
                <c:pt idx="2746">
                  <c:v>100</c:v>
                </c:pt>
                <c:pt idx="2747">
                  <c:v>100</c:v>
                </c:pt>
                <c:pt idx="2748">
                  <c:v>200</c:v>
                </c:pt>
                <c:pt idx="2749">
                  <c:v>200</c:v>
                </c:pt>
                <c:pt idx="2750">
                  <c:v>200</c:v>
                </c:pt>
                <c:pt idx="2751">
                  <c:v>300</c:v>
                </c:pt>
                <c:pt idx="2752">
                  <c:v>300</c:v>
                </c:pt>
                <c:pt idx="2753">
                  <c:v>300</c:v>
                </c:pt>
                <c:pt idx="2754">
                  <c:v>500</c:v>
                </c:pt>
                <c:pt idx="2755">
                  <c:v>500</c:v>
                </c:pt>
                <c:pt idx="2756">
                  <c:v>500</c:v>
                </c:pt>
                <c:pt idx="2757">
                  <c:v>1500</c:v>
                </c:pt>
                <c:pt idx="2758">
                  <c:v>1500</c:v>
                </c:pt>
                <c:pt idx="2759">
                  <c:v>1500</c:v>
                </c:pt>
                <c:pt idx="2760">
                  <c:v>100</c:v>
                </c:pt>
                <c:pt idx="2761">
                  <c:v>100</c:v>
                </c:pt>
                <c:pt idx="2762">
                  <c:v>100</c:v>
                </c:pt>
                <c:pt idx="2763">
                  <c:v>100</c:v>
                </c:pt>
                <c:pt idx="2764">
                  <c:v>100</c:v>
                </c:pt>
                <c:pt idx="2765">
                  <c:v>100</c:v>
                </c:pt>
                <c:pt idx="2766">
                  <c:v>100</c:v>
                </c:pt>
                <c:pt idx="2767">
                  <c:v>100</c:v>
                </c:pt>
                <c:pt idx="2768">
                  <c:v>100</c:v>
                </c:pt>
                <c:pt idx="2769">
                  <c:v>100</c:v>
                </c:pt>
                <c:pt idx="2770">
                  <c:v>100</c:v>
                </c:pt>
                <c:pt idx="2771">
                  <c:v>100</c:v>
                </c:pt>
                <c:pt idx="2772">
                  <c:v>200</c:v>
                </c:pt>
                <c:pt idx="2773">
                  <c:v>200</c:v>
                </c:pt>
                <c:pt idx="2774">
                  <c:v>200</c:v>
                </c:pt>
                <c:pt idx="2775">
                  <c:v>400</c:v>
                </c:pt>
                <c:pt idx="2776">
                  <c:v>400</c:v>
                </c:pt>
                <c:pt idx="2777">
                  <c:v>400</c:v>
                </c:pt>
                <c:pt idx="2778">
                  <c:v>500</c:v>
                </c:pt>
                <c:pt idx="2779">
                  <c:v>500</c:v>
                </c:pt>
                <c:pt idx="2780">
                  <c:v>500</c:v>
                </c:pt>
                <c:pt idx="2781">
                  <c:v>1600</c:v>
                </c:pt>
                <c:pt idx="2782">
                  <c:v>1600</c:v>
                </c:pt>
                <c:pt idx="2783">
                  <c:v>1600</c:v>
                </c:pt>
                <c:pt idx="2784">
                  <c:v>100</c:v>
                </c:pt>
                <c:pt idx="2785">
                  <c:v>100</c:v>
                </c:pt>
                <c:pt idx="2786">
                  <c:v>100</c:v>
                </c:pt>
                <c:pt idx="2787">
                  <c:v>100</c:v>
                </c:pt>
                <c:pt idx="2788">
                  <c:v>100</c:v>
                </c:pt>
                <c:pt idx="2789">
                  <c:v>100</c:v>
                </c:pt>
                <c:pt idx="2790">
                  <c:v>100</c:v>
                </c:pt>
                <c:pt idx="2791">
                  <c:v>100</c:v>
                </c:pt>
                <c:pt idx="2792">
                  <c:v>100</c:v>
                </c:pt>
                <c:pt idx="2793">
                  <c:v>100</c:v>
                </c:pt>
                <c:pt idx="2794">
                  <c:v>100</c:v>
                </c:pt>
                <c:pt idx="2795">
                  <c:v>100</c:v>
                </c:pt>
                <c:pt idx="2796">
                  <c:v>200</c:v>
                </c:pt>
                <c:pt idx="2797">
                  <c:v>200</c:v>
                </c:pt>
                <c:pt idx="2798">
                  <c:v>200</c:v>
                </c:pt>
                <c:pt idx="2799">
                  <c:v>300</c:v>
                </c:pt>
                <c:pt idx="2800">
                  <c:v>300</c:v>
                </c:pt>
                <c:pt idx="2801">
                  <c:v>300</c:v>
                </c:pt>
                <c:pt idx="2802">
                  <c:v>500</c:v>
                </c:pt>
                <c:pt idx="2803">
                  <c:v>500</c:v>
                </c:pt>
                <c:pt idx="2804">
                  <c:v>500</c:v>
                </c:pt>
                <c:pt idx="2805">
                  <c:v>1700</c:v>
                </c:pt>
                <c:pt idx="2806">
                  <c:v>1600</c:v>
                </c:pt>
                <c:pt idx="2807">
                  <c:v>1600</c:v>
                </c:pt>
                <c:pt idx="2808">
                  <c:v>100</c:v>
                </c:pt>
                <c:pt idx="2809">
                  <c:v>100</c:v>
                </c:pt>
                <c:pt idx="2810">
                  <c:v>100</c:v>
                </c:pt>
                <c:pt idx="2811">
                  <c:v>100</c:v>
                </c:pt>
                <c:pt idx="2812">
                  <c:v>100</c:v>
                </c:pt>
                <c:pt idx="2813">
                  <c:v>100</c:v>
                </c:pt>
                <c:pt idx="2814">
                  <c:v>100</c:v>
                </c:pt>
                <c:pt idx="2815">
                  <c:v>100</c:v>
                </c:pt>
                <c:pt idx="2816">
                  <c:v>100</c:v>
                </c:pt>
                <c:pt idx="2817">
                  <c:v>100</c:v>
                </c:pt>
                <c:pt idx="2818">
                  <c:v>100</c:v>
                </c:pt>
                <c:pt idx="2819">
                  <c:v>100</c:v>
                </c:pt>
                <c:pt idx="2820">
                  <c:v>100</c:v>
                </c:pt>
                <c:pt idx="2821">
                  <c:v>100</c:v>
                </c:pt>
                <c:pt idx="2822">
                  <c:v>100</c:v>
                </c:pt>
                <c:pt idx="2823">
                  <c:v>300</c:v>
                </c:pt>
                <c:pt idx="2824">
                  <c:v>300</c:v>
                </c:pt>
                <c:pt idx="2825">
                  <c:v>300</c:v>
                </c:pt>
                <c:pt idx="2826">
                  <c:v>400</c:v>
                </c:pt>
                <c:pt idx="2827">
                  <c:v>400</c:v>
                </c:pt>
                <c:pt idx="2828">
                  <c:v>400</c:v>
                </c:pt>
                <c:pt idx="2829">
                  <c:v>1200</c:v>
                </c:pt>
                <c:pt idx="2830">
                  <c:v>1200</c:v>
                </c:pt>
                <c:pt idx="2831">
                  <c:v>1200</c:v>
                </c:pt>
                <c:pt idx="2832">
                  <c:v>0</c:v>
                </c:pt>
                <c:pt idx="2833">
                  <c:v>0</c:v>
                </c:pt>
                <c:pt idx="2834">
                  <c:v>0</c:v>
                </c:pt>
                <c:pt idx="2835">
                  <c:v>100</c:v>
                </c:pt>
                <c:pt idx="2836">
                  <c:v>100</c:v>
                </c:pt>
                <c:pt idx="2837">
                  <c:v>100</c:v>
                </c:pt>
                <c:pt idx="2838">
                  <c:v>100</c:v>
                </c:pt>
                <c:pt idx="2839">
                  <c:v>100</c:v>
                </c:pt>
                <c:pt idx="2840">
                  <c:v>100</c:v>
                </c:pt>
                <c:pt idx="2841">
                  <c:v>100</c:v>
                </c:pt>
                <c:pt idx="2842">
                  <c:v>100</c:v>
                </c:pt>
                <c:pt idx="2843">
                  <c:v>100</c:v>
                </c:pt>
                <c:pt idx="2844">
                  <c:v>200</c:v>
                </c:pt>
                <c:pt idx="2845">
                  <c:v>200</c:v>
                </c:pt>
                <c:pt idx="2846">
                  <c:v>200</c:v>
                </c:pt>
                <c:pt idx="2847">
                  <c:v>300</c:v>
                </c:pt>
                <c:pt idx="2848">
                  <c:v>300</c:v>
                </c:pt>
                <c:pt idx="2849">
                  <c:v>300</c:v>
                </c:pt>
                <c:pt idx="2850">
                  <c:v>400</c:v>
                </c:pt>
                <c:pt idx="2851">
                  <c:v>400</c:v>
                </c:pt>
                <c:pt idx="2852">
                  <c:v>400</c:v>
                </c:pt>
                <c:pt idx="2853">
                  <c:v>1300</c:v>
                </c:pt>
                <c:pt idx="2854">
                  <c:v>1300</c:v>
                </c:pt>
                <c:pt idx="2855">
                  <c:v>1300</c:v>
                </c:pt>
                <c:pt idx="2856">
                  <c:v>0</c:v>
                </c:pt>
                <c:pt idx="2857">
                  <c:v>0</c:v>
                </c:pt>
                <c:pt idx="2858">
                  <c:v>0</c:v>
                </c:pt>
                <c:pt idx="2859">
                  <c:v>100</c:v>
                </c:pt>
                <c:pt idx="2860">
                  <c:v>100</c:v>
                </c:pt>
                <c:pt idx="2861">
                  <c:v>100</c:v>
                </c:pt>
                <c:pt idx="2862">
                  <c:v>100</c:v>
                </c:pt>
                <c:pt idx="2863">
                  <c:v>100</c:v>
                </c:pt>
                <c:pt idx="2864">
                  <c:v>100</c:v>
                </c:pt>
                <c:pt idx="2865">
                  <c:v>100</c:v>
                </c:pt>
                <c:pt idx="2866">
                  <c:v>100</c:v>
                </c:pt>
                <c:pt idx="2867">
                  <c:v>100</c:v>
                </c:pt>
                <c:pt idx="2868">
                  <c:v>200</c:v>
                </c:pt>
                <c:pt idx="2869">
                  <c:v>200</c:v>
                </c:pt>
                <c:pt idx="2870">
                  <c:v>200</c:v>
                </c:pt>
                <c:pt idx="2871">
                  <c:v>300</c:v>
                </c:pt>
                <c:pt idx="2872">
                  <c:v>300</c:v>
                </c:pt>
                <c:pt idx="2873">
                  <c:v>300</c:v>
                </c:pt>
                <c:pt idx="2874">
                  <c:v>400</c:v>
                </c:pt>
                <c:pt idx="2875">
                  <c:v>400</c:v>
                </c:pt>
                <c:pt idx="2876">
                  <c:v>400</c:v>
                </c:pt>
                <c:pt idx="2877">
                  <c:v>1300</c:v>
                </c:pt>
                <c:pt idx="2878">
                  <c:v>1400</c:v>
                </c:pt>
                <c:pt idx="2879">
                  <c:v>1300</c:v>
                </c:pt>
                <c:pt idx="2880">
                  <c:v>100</c:v>
                </c:pt>
                <c:pt idx="2881">
                  <c:v>100</c:v>
                </c:pt>
                <c:pt idx="2882">
                  <c:v>100</c:v>
                </c:pt>
                <c:pt idx="2883">
                  <c:v>100</c:v>
                </c:pt>
                <c:pt idx="2884">
                  <c:v>100</c:v>
                </c:pt>
                <c:pt idx="2885">
                  <c:v>100</c:v>
                </c:pt>
                <c:pt idx="2886">
                  <c:v>100</c:v>
                </c:pt>
                <c:pt idx="2887">
                  <c:v>100</c:v>
                </c:pt>
                <c:pt idx="2888">
                  <c:v>100</c:v>
                </c:pt>
                <c:pt idx="2889">
                  <c:v>100</c:v>
                </c:pt>
                <c:pt idx="2890">
                  <c:v>100</c:v>
                </c:pt>
                <c:pt idx="2891">
                  <c:v>100</c:v>
                </c:pt>
                <c:pt idx="2892">
                  <c:v>200</c:v>
                </c:pt>
                <c:pt idx="2893">
                  <c:v>200</c:v>
                </c:pt>
                <c:pt idx="2894">
                  <c:v>200</c:v>
                </c:pt>
                <c:pt idx="2895">
                  <c:v>300</c:v>
                </c:pt>
                <c:pt idx="2896">
                  <c:v>300</c:v>
                </c:pt>
                <c:pt idx="2897">
                  <c:v>300</c:v>
                </c:pt>
                <c:pt idx="2898">
                  <c:v>400</c:v>
                </c:pt>
                <c:pt idx="2899">
                  <c:v>400</c:v>
                </c:pt>
                <c:pt idx="2900">
                  <c:v>400</c:v>
                </c:pt>
                <c:pt idx="2901">
                  <c:v>1200</c:v>
                </c:pt>
                <c:pt idx="2902">
                  <c:v>1200</c:v>
                </c:pt>
                <c:pt idx="2903">
                  <c:v>1200</c:v>
                </c:pt>
                <c:pt idx="2904">
                  <c:v>100</c:v>
                </c:pt>
                <c:pt idx="2905">
                  <c:v>100</c:v>
                </c:pt>
                <c:pt idx="2906">
                  <c:v>100</c:v>
                </c:pt>
                <c:pt idx="2907">
                  <c:v>100</c:v>
                </c:pt>
                <c:pt idx="2908">
                  <c:v>100</c:v>
                </c:pt>
                <c:pt idx="2909">
                  <c:v>100</c:v>
                </c:pt>
                <c:pt idx="2910">
                  <c:v>100</c:v>
                </c:pt>
                <c:pt idx="2911">
                  <c:v>100</c:v>
                </c:pt>
                <c:pt idx="2912">
                  <c:v>100</c:v>
                </c:pt>
                <c:pt idx="2913">
                  <c:v>100</c:v>
                </c:pt>
                <c:pt idx="2914">
                  <c:v>100</c:v>
                </c:pt>
                <c:pt idx="2915">
                  <c:v>100</c:v>
                </c:pt>
                <c:pt idx="2916">
                  <c:v>100</c:v>
                </c:pt>
                <c:pt idx="2917">
                  <c:v>100</c:v>
                </c:pt>
                <c:pt idx="2918">
                  <c:v>100</c:v>
                </c:pt>
                <c:pt idx="2919">
                  <c:v>300</c:v>
                </c:pt>
                <c:pt idx="2920">
                  <c:v>300</c:v>
                </c:pt>
                <c:pt idx="2921">
                  <c:v>300</c:v>
                </c:pt>
                <c:pt idx="2922">
                  <c:v>400</c:v>
                </c:pt>
                <c:pt idx="2923">
                  <c:v>400</c:v>
                </c:pt>
                <c:pt idx="2924">
                  <c:v>400</c:v>
                </c:pt>
                <c:pt idx="2925">
                  <c:v>1200</c:v>
                </c:pt>
                <c:pt idx="2926">
                  <c:v>1200</c:v>
                </c:pt>
                <c:pt idx="2927">
                  <c:v>1200</c:v>
                </c:pt>
                <c:pt idx="2928">
                  <c:v>100</c:v>
                </c:pt>
                <c:pt idx="2929">
                  <c:v>100</c:v>
                </c:pt>
                <c:pt idx="2930">
                  <c:v>100</c:v>
                </c:pt>
                <c:pt idx="2931">
                  <c:v>100</c:v>
                </c:pt>
                <c:pt idx="2932">
                  <c:v>100</c:v>
                </c:pt>
                <c:pt idx="2933">
                  <c:v>100</c:v>
                </c:pt>
                <c:pt idx="2934">
                  <c:v>100</c:v>
                </c:pt>
                <c:pt idx="2935">
                  <c:v>100</c:v>
                </c:pt>
                <c:pt idx="2936">
                  <c:v>100</c:v>
                </c:pt>
                <c:pt idx="2937">
                  <c:v>100</c:v>
                </c:pt>
                <c:pt idx="2938">
                  <c:v>100</c:v>
                </c:pt>
                <c:pt idx="2939">
                  <c:v>100</c:v>
                </c:pt>
                <c:pt idx="2940">
                  <c:v>200</c:v>
                </c:pt>
                <c:pt idx="2941">
                  <c:v>200</c:v>
                </c:pt>
                <c:pt idx="2942">
                  <c:v>200</c:v>
                </c:pt>
                <c:pt idx="2943">
                  <c:v>300</c:v>
                </c:pt>
                <c:pt idx="2944">
                  <c:v>300</c:v>
                </c:pt>
                <c:pt idx="2945">
                  <c:v>300</c:v>
                </c:pt>
                <c:pt idx="2946">
                  <c:v>400</c:v>
                </c:pt>
                <c:pt idx="2947">
                  <c:v>400</c:v>
                </c:pt>
                <c:pt idx="2948">
                  <c:v>400</c:v>
                </c:pt>
                <c:pt idx="2949">
                  <c:v>1300</c:v>
                </c:pt>
                <c:pt idx="2950">
                  <c:v>1300</c:v>
                </c:pt>
                <c:pt idx="2951">
                  <c:v>1300</c:v>
                </c:pt>
                <c:pt idx="2952">
                  <c:v>100</c:v>
                </c:pt>
                <c:pt idx="2953">
                  <c:v>100</c:v>
                </c:pt>
                <c:pt idx="2954">
                  <c:v>0</c:v>
                </c:pt>
                <c:pt idx="2955">
                  <c:v>100</c:v>
                </c:pt>
                <c:pt idx="2956">
                  <c:v>100</c:v>
                </c:pt>
                <c:pt idx="2957">
                  <c:v>100</c:v>
                </c:pt>
                <c:pt idx="2958">
                  <c:v>100</c:v>
                </c:pt>
                <c:pt idx="2959">
                  <c:v>100</c:v>
                </c:pt>
                <c:pt idx="2960">
                  <c:v>100</c:v>
                </c:pt>
                <c:pt idx="2961">
                  <c:v>100</c:v>
                </c:pt>
                <c:pt idx="2962">
                  <c:v>100</c:v>
                </c:pt>
                <c:pt idx="2963">
                  <c:v>100</c:v>
                </c:pt>
                <c:pt idx="2964">
                  <c:v>200</c:v>
                </c:pt>
                <c:pt idx="2965">
                  <c:v>200</c:v>
                </c:pt>
                <c:pt idx="2966">
                  <c:v>200</c:v>
                </c:pt>
                <c:pt idx="2967">
                  <c:v>300</c:v>
                </c:pt>
                <c:pt idx="2968">
                  <c:v>300</c:v>
                </c:pt>
                <c:pt idx="2969">
                  <c:v>300</c:v>
                </c:pt>
                <c:pt idx="2970">
                  <c:v>500</c:v>
                </c:pt>
                <c:pt idx="2971">
                  <c:v>500</c:v>
                </c:pt>
                <c:pt idx="2972">
                  <c:v>500</c:v>
                </c:pt>
                <c:pt idx="2973">
                  <c:v>1600</c:v>
                </c:pt>
                <c:pt idx="2974">
                  <c:v>1600</c:v>
                </c:pt>
                <c:pt idx="2975">
                  <c:v>1500</c:v>
                </c:pt>
                <c:pt idx="2976">
                  <c:v>0</c:v>
                </c:pt>
                <c:pt idx="2977">
                  <c:v>0</c:v>
                </c:pt>
                <c:pt idx="2978">
                  <c:v>0</c:v>
                </c:pt>
                <c:pt idx="2979">
                  <c:v>100</c:v>
                </c:pt>
                <c:pt idx="2980">
                  <c:v>100</c:v>
                </c:pt>
                <c:pt idx="2981">
                  <c:v>100</c:v>
                </c:pt>
                <c:pt idx="2982">
                  <c:v>100</c:v>
                </c:pt>
                <c:pt idx="2983">
                  <c:v>100</c:v>
                </c:pt>
                <c:pt idx="2984">
                  <c:v>100</c:v>
                </c:pt>
                <c:pt idx="2985">
                  <c:v>100</c:v>
                </c:pt>
                <c:pt idx="2986">
                  <c:v>200</c:v>
                </c:pt>
                <c:pt idx="2987">
                  <c:v>100</c:v>
                </c:pt>
                <c:pt idx="2988">
                  <c:v>200</c:v>
                </c:pt>
                <c:pt idx="2989">
                  <c:v>200</c:v>
                </c:pt>
                <c:pt idx="2990">
                  <c:v>200</c:v>
                </c:pt>
                <c:pt idx="2991">
                  <c:v>300</c:v>
                </c:pt>
                <c:pt idx="2992">
                  <c:v>300</c:v>
                </c:pt>
                <c:pt idx="2993">
                  <c:v>300</c:v>
                </c:pt>
                <c:pt idx="2994">
                  <c:v>600</c:v>
                </c:pt>
                <c:pt idx="2995">
                  <c:v>600</c:v>
                </c:pt>
                <c:pt idx="2996">
                  <c:v>600</c:v>
                </c:pt>
                <c:pt idx="2997">
                  <c:v>1500</c:v>
                </c:pt>
                <c:pt idx="2998">
                  <c:v>1500</c:v>
                </c:pt>
                <c:pt idx="2999">
                  <c:v>1500</c:v>
                </c:pt>
                <c:pt idx="3000">
                  <c:v>100</c:v>
                </c:pt>
                <c:pt idx="3001">
                  <c:v>100</c:v>
                </c:pt>
                <c:pt idx="3002">
                  <c:v>100</c:v>
                </c:pt>
                <c:pt idx="3003">
                  <c:v>100</c:v>
                </c:pt>
                <c:pt idx="3004">
                  <c:v>100</c:v>
                </c:pt>
                <c:pt idx="3005">
                  <c:v>100</c:v>
                </c:pt>
                <c:pt idx="3006">
                  <c:v>100</c:v>
                </c:pt>
                <c:pt idx="3007">
                  <c:v>100</c:v>
                </c:pt>
                <c:pt idx="3008">
                  <c:v>100</c:v>
                </c:pt>
                <c:pt idx="3009">
                  <c:v>100</c:v>
                </c:pt>
                <c:pt idx="3010">
                  <c:v>100</c:v>
                </c:pt>
                <c:pt idx="3011">
                  <c:v>100</c:v>
                </c:pt>
                <c:pt idx="3012">
                  <c:v>200</c:v>
                </c:pt>
                <c:pt idx="3013">
                  <c:v>200</c:v>
                </c:pt>
                <c:pt idx="3014">
                  <c:v>200</c:v>
                </c:pt>
                <c:pt idx="3015">
                  <c:v>400</c:v>
                </c:pt>
                <c:pt idx="3016">
                  <c:v>400</c:v>
                </c:pt>
                <c:pt idx="3017">
                  <c:v>400</c:v>
                </c:pt>
                <c:pt idx="3018">
                  <c:v>500</c:v>
                </c:pt>
                <c:pt idx="3019">
                  <c:v>500</c:v>
                </c:pt>
                <c:pt idx="3020">
                  <c:v>500</c:v>
                </c:pt>
                <c:pt idx="3021">
                  <c:v>1700</c:v>
                </c:pt>
                <c:pt idx="3022">
                  <c:v>1700</c:v>
                </c:pt>
                <c:pt idx="3023">
                  <c:v>1700</c:v>
                </c:pt>
                <c:pt idx="3024">
                  <c:v>0</c:v>
                </c:pt>
                <c:pt idx="3025">
                  <c:v>0</c:v>
                </c:pt>
                <c:pt idx="3026">
                  <c:v>0</c:v>
                </c:pt>
                <c:pt idx="3027">
                  <c:v>100</c:v>
                </c:pt>
                <c:pt idx="3028">
                  <c:v>100</c:v>
                </c:pt>
                <c:pt idx="3029">
                  <c:v>100</c:v>
                </c:pt>
                <c:pt idx="3030">
                  <c:v>100</c:v>
                </c:pt>
                <c:pt idx="3031">
                  <c:v>100</c:v>
                </c:pt>
                <c:pt idx="3032">
                  <c:v>100</c:v>
                </c:pt>
                <c:pt idx="3033">
                  <c:v>100</c:v>
                </c:pt>
                <c:pt idx="3034">
                  <c:v>100</c:v>
                </c:pt>
                <c:pt idx="3035">
                  <c:v>100</c:v>
                </c:pt>
                <c:pt idx="3036">
                  <c:v>200</c:v>
                </c:pt>
                <c:pt idx="3037">
                  <c:v>200</c:v>
                </c:pt>
                <c:pt idx="3038">
                  <c:v>200</c:v>
                </c:pt>
                <c:pt idx="3039">
                  <c:v>300</c:v>
                </c:pt>
                <c:pt idx="3040">
                  <c:v>300</c:v>
                </c:pt>
                <c:pt idx="3041">
                  <c:v>300</c:v>
                </c:pt>
                <c:pt idx="3042">
                  <c:v>500</c:v>
                </c:pt>
                <c:pt idx="3043">
                  <c:v>500</c:v>
                </c:pt>
                <c:pt idx="3044">
                  <c:v>500</c:v>
                </c:pt>
                <c:pt idx="3045">
                  <c:v>1300</c:v>
                </c:pt>
                <c:pt idx="3046">
                  <c:v>1300</c:v>
                </c:pt>
                <c:pt idx="3047">
                  <c:v>1300</c:v>
                </c:pt>
                <c:pt idx="3048">
                  <c:v>100</c:v>
                </c:pt>
                <c:pt idx="3049">
                  <c:v>100</c:v>
                </c:pt>
                <c:pt idx="3050">
                  <c:v>100</c:v>
                </c:pt>
                <c:pt idx="3051">
                  <c:v>100</c:v>
                </c:pt>
                <c:pt idx="3052">
                  <c:v>100</c:v>
                </c:pt>
                <c:pt idx="3053">
                  <c:v>100</c:v>
                </c:pt>
                <c:pt idx="3054">
                  <c:v>100</c:v>
                </c:pt>
                <c:pt idx="3055">
                  <c:v>100</c:v>
                </c:pt>
                <c:pt idx="3056">
                  <c:v>100</c:v>
                </c:pt>
                <c:pt idx="3057">
                  <c:v>100</c:v>
                </c:pt>
                <c:pt idx="3058">
                  <c:v>100</c:v>
                </c:pt>
                <c:pt idx="3059">
                  <c:v>100</c:v>
                </c:pt>
                <c:pt idx="3060">
                  <c:v>200</c:v>
                </c:pt>
                <c:pt idx="3061">
                  <c:v>200</c:v>
                </c:pt>
                <c:pt idx="3062">
                  <c:v>200</c:v>
                </c:pt>
                <c:pt idx="3063">
                  <c:v>300</c:v>
                </c:pt>
                <c:pt idx="3064">
                  <c:v>300</c:v>
                </c:pt>
                <c:pt idx="3065">
                  <c:v>300</c:v>
                </c:pt>
                <c:pt idx="3066">
                  <c:v>500</c:v>
                </c:pt>
                <c:pt idx="3067">
                  <c:v>500</c:v>
                </c:pt>
                <c:pt idx="3068">
                  <c:v>500</c:v>
                </c:pt>
                <c:pt idx="3069">
                  <c:v>1300</c:v>
                </c:pt>
                <c:pt idx="3070">
                  <c:v>1300</c:v>
                </c:pt>
                <c:pt idx="3071">
                  <c:v>1300</c:v>
                </c:pt>
                <c:pt idx="3072">
                  <c:v>100</c:v>
                </c:pt>
                <c:pt idx="3073">
                  <c:v>100</c:v>
                </c:pt>
                <c:pt idx="3074">
                  <c:v>100</c:v>
                </c:pt>
                <c:pt idx="3075">
                  <c:v>100</c:v>
                </c:pt>
                <c:pt idx="3076">
                  <c:v>100</c:v>
                </c:pt>
                <c:pt idx="3077">
                  <c:v>100</c:v>
                </c:pt>
                <c:pt idx="3078">
                  <c:v>100</c:v>
                </c:pt>
                <c:pt idx="3079">
                  <c:v>100</c:v>
                </c:pt>
                <c:pt idx="3080">
                  <c:v>100</c:v>
                </c:pt>
                <c:pt idx="3081">
                  <c:v>100</c:v>
                </c:pt>
                <c:pt idx="3082">
                  <c:v>100</c:v>
                </c:pt>
                <c:pt idx="3083">
                  <c:v>100</c:v>
                </c:pt>
                <c:pt idx="3084">
                  <c:v>200</c:v>
                </c:pt>
                <c:pt idx="3085">
                  <c:v>200</c:v>
                </c:pt>
                <c:pt idx="3086">
                  <c:v>200</c:v>
                </c:pt>
                <c:pt idx="3087">
                  <c:v>300</c:v>
                </c:pt>
                <c:pt idx="3088">
                  <c:v>300</c:v>
                </c:pt>
                <c:pt idx="3089">
                  <c:v>300</c:v>
                </c:pt>
                <c:pt idx="3090">
                  <c:v>500</c:v>
                </c:pt>
                <c:pt idx="3091">
                  <c:v>500</c:v>
                </c:pt>
                <c:pt idx="3092">
                  <c:v>500</c:v>
                </c:pt>
                <c:pt idx="3093">
                  <c:v>1200</c:v>
                </c:pt>
                <c:pt idx="3094">
                  <c:v>1200</c:v>
                </c:pt>
                <c:pt idx="3095">
                  <c:v>1200</c:v>
                </c:pt>
                <c:pt idx="3096">
                  <c:v>100</c:v>
                </c:pt>
                <c:pt idx="3097">
                  <c:v>100</c:v>
                </c:pt>
                <c:pt idx="3098">
                  <c:v>100</c:v>
                </c:pt>
                <c:pt idx="3099">
                  <c:v>0</c:v>
                </c:pt>
                <c:pt idx="3100">
                  <c:v>0</c:v>
                </c:pt>
                <c:pt idx="3101">
                  <c:v>0</c:v>
                </c:pt>
                <c:pt idx="3102">
                  <c:v>100</c:v>
                </c:pt>
                <c:pt idx="3103">
                  <c:v>100</c:v>
                </c:pt>
                <c:pt idx="3104">
                  <c:v>100</c:v>
                </c:pt>
                <c:pt idx="3105">
                  <c:v>100</c:v>
                </c:pt>
                <c:pt idx="3106">
                  <c:v>100</c:v>
                </c:pt>
                <c:pt idx="3107">
                  <c:v>100</c:v>
                </c:pt>
                <c:pt idx="3108">
                  <c:v>200</c:v>
                </c:pt>
                <c:pt idx="3109">
                  <c:v>200</c:v>
                </c:pt>
                <c:pt idx="3110">
                  <c:v>200</c:v>
                </c:pt>
                <c:pt idx="3111">
                  <c:v>300</c:v>
                </c:pt>
                <c:pt idx="3112">
                  <c:v>300</c:v>
                </c:pt>
                <c:pt idx="3113">
                  <c:v>300</c:v>
                </c:pt>
                <c:pt idx="3114">
                  <c:v>400</c:v>
                </c:pt>
                <c:pt idx="3115">
                  <c:v>400</c:v>
                </c:pt>
                <c:pt idx="3116">
                  <c:v>400</c:v>
                </c:pt>
                <c:pt idx="3117">
                  <c:v>1300</c:v>
                </c:pt>
                <c:pt idx="3118">
                  <c:v>1300</c:v>
                </c:pt>
                <c:pt idx="3119">
                  <c:v>1300</c:v>
                </c:pt>
                <c:pt idx="3120">
                  <c:v>100</c:v>
                </c:pt>
                <c:pt idx="3121">
                  <c:v>100</c:v>
                </c:pt>
                <c:pt idx="3122">
                  <c:v>100</c:v>
                </c:pt>
                <c:pt idx="3123">
                  <c:v>100</c:v>
                </c:pt>
                <c:pt idx="3124">
                  <c:v>100</c:v>
                </c:pt>
                <c:pt idx="3125">
                  <c:v>100</c:v>
                </c:pt>
                <c:pt idx="3126">
                  <c:v>100</c:v>
                </c:pt>
                <c:pt idx="3127">
                  <c:v>100</c:v>
                </c:pt>
                <c:pt idx="3128">
                  <c:v>100</c:v>
                </c:pt>
                <c:pt idx="3129">
                  <c:v>100</c:v>
                </c:pt>
                <c:pt idx="3130">
                  <c:v>100</c:v>
                </c:pt>
                <c:pt idx="3131">
                  <c:v>100</c:v>
                </c:pt>
                <c:pt idx="3132">
                  <c:v>200</c:v>
                </c:pt>
                <c:pt idx="3133">
                  <c:v>200</c:v>
                </c:pt>
                <c:pt idx="3134">
                  <c:v>200</c:v>
                </c:pt>
                <c:pt idx="3135">
                  <c:v>300</c:v>
                </c:pt>
                <c:pt idx="3136">
                  <c:v>300</c:v>
                </c:pt>
                <c:pt idx="3137">
                  <c:v>300</c:v>
                </c:pt>
                <c:pt idx="3138">
                  <c:v>400</c:v>
                </c:pt>
                <c:pt idx="3139">
                  <c:v>400</c:v>
                </c:pt>
                <c:pt idx="3140">
                  <c:v>400</c:v>
                </c:pt>
                <c:pt idx="3141">
                  <c:v>1300</c:v>
                </c:pt>
                <c:pt idx="3142">
                  <c:v>1300</c:v>
                </c:pt>
                <c:pt idx="3143">
                  <c:v>1300</c:v>
                </c:pt>
                <c:pt idx="3144">
                  <c:v>0</c:v>
                </c:pt>
                <c:pt idx="3145">
                  <c:v>0</c:v>
                </c:pt>
                <c:pt idx="3146">
                  <c:v>0</c:v>
                </c:pt>
                <c:pt idx="3147">
                  <c:v>100</c:v>
                </c:pt>
                <c:pt idx="3148">
                  <c:v>100</c:v>
                </c:pt>
                <c:pt idx="3149">
                  <c:v>100</c:v>
                </c:pt>
                <c:pt idx="3150">
                  <c:v>100</c:v>
                </c:pt>
                <c:pt idx="3151">
                  <c:v>100</c:v>
                </c:pt>
                <c:pt idx="3152">
                  <c:v>100</c:v>
                </c:pt>
                <c:pt idx="3153">
                  <c:v>100</c:v>
                </c:pt>
                <c:pt idx="3154">
                  <c:v>100</c:v>
                </c:pt>
                <c:pt idx="3155">
                  <c:v>100</c:v>
                </c:pt>
                <c:pt idx="3156">
                  <c:v>200</c:v>
                </c:pt>
                <c:pt idx="3157">
                  <c:v>200</c:v>
                </c:pt>
                <c:pt idx="3158">
                  <c:v>200</c:v>
                </c:pt>
                <c:pt idx="3159">
                  <c:v>300</c:v>
                </c:pt>
                <c:pt idx="3160">
                  <c:v>300</c:v>
                </c:pt>
                <c:pt idx="3161">
                  <c:v>300</c:v>
                </c:pt>
                <c:pt idx="3162">
                  <c:v>400</c:v>
                </c:pt>
                <c:pt idx="3163">
                  <c:v>400</c:v>
                </c:pt>
                <c:pt idx="3164">
                  <c:v>400</c:v>
                </c:pt>
                <c:pt idx="3165">
                  <c:v>1200</c:v>
                </c:pt>
                <c:pt idx="3166">
                  <c:v>1200</c:v>
                </c:pt>
                <c:pt idx="3167">
                  <c:v>1200</c:v>
                </c:pt>
                <c:pt idx="3168">
                  <c:v>100</c:v>
                </c:pt>
                <c:pt idx="3169">
                  <c:v>100</c:v>
                </c:pt>
                <c:pt idx="3170">
                  <c:v>100</c:v>
                </c:pt>
                <c:pt idx="3171">
                  <c:v>100</c:v>
                </c:pt>
                <c:pt idx="3172">
                  <c:v>100</c:v>
                </c:pt>
                <c:pt idx="3173">
                  <c:v>100</c:v>
                </c:pt>
                <c:pt idx="3174">
                  <c:v>100</c:v>
                </c:pt>
                <c:pt idx="3175">
                  <c:v>100</c:v>
                </c:pt>
                <c:pt idx="3176">
                  <c:v>100</c:v>
                </c:pt>
                <c:pt idx="3177">
                  <c:v>100</c:v>
                </c:pt>
                <c:pt idx="3178">
                  <c:v>100</c:v>
                </c:pt>
                <c:pt idx="3179">
                  <c:v>100</c:v>
                </c:pt>
                <c:pt idx="3180">
                  <c:v>200</c:v>
                </c:pt>
                <c:pt idx="3181">
                  <c:v>200</c:v>
                </c:pt>
                <c:pt idx="3182">
                  <c:v>200</c:v>
                </c:pt>
                <c:pt idx="3183">
                  <c:v>300</c:v>
                </c:pt>
                <c:pt idx="3184">
                  <c:v>300</c:v>
                </c:pt>
                <c:pt idx="3185">
                  <c:v>300</c:v>
                </c:pt>
                <c:pt idx="3186">
                  <c:v>400</c:v>
                </c:pt>
                <c:pt idx="3187">
                  <c:v>400</c:v>
                </c:pt>
                <c:pt idx="3188">
                  <c:v>400</c:v>
                </c:pt>
                <c:pt idx="3189">
                  <c:v>1200</c:v>
                </c:pt>
                <c:pt idx="3190">
                  <c:v>1200</c:v>
                </c:pt>
                <c:pt idx="3191">
                  <c:v>1200</c:v>
                </c:pt>
                <c:pt idx="3192">
                  <c:v>100</c:v>
                </c:pt>
                <c:pt idx="3193">
                  <c:v>100</c:v>
                </c:pt>
                <c:pt idx="3194">
                  <c:v>100</c:v>
                </c:pt>
                <c:pt idx="3195">
                  <c:v>100</c:v>
                </c:pt>
                <c:pt idx="3196">
                  <c:v>100</c:v>
                </c:pt>
                <c:pt idx="3197">
                  <c:v>100</c:v>
                </c:pt>
                <c:pt idx="3198">
                  <c:v>100</c:v>
                </c:pt>
                <c:pt idx="3199">
                  <c:v>100</c:v>
                </c:pt>
                <c:pt idx="3200">
                  <c:v>100</c:v>
                </c:pt>
                <c:pt idx="3201">
                  <c:v>100</c:v>
                </c:pt>
                <c:pt idx="3202">
                  <c:v>100</c:v>
                </c:pt>
                <c:pt idx="3203">
                  <c:v>100</c:v>
                </c:pt>
                <c:pt idx="3204">
                  <c:v>100</c:v>
                </c:pt>
                <c:pt idx="3205">
                  <c:v>200</c:v>
                </c:pt>
                <c:pt idx="3206">
                  <c:v>100</c:v>
                </c:pt>
                <c:pt idx="3207">
                  <c:v>300</c:v>
                </c:pt>
                <c:pt idx="3208">
                  <c:v>300</c:v>
                </c:pt>
                <c:pt idx="3209">
                  <c:v>300</c:v>
                </c:pt>
                <c:pt idx="3210">
                  <c:v>400</c:v>
                </c:pt>
                <c:pt idx="3211">
                  <c:v>400</c:v>
                </c:pt>
                <c:pt idx="3212">
                  <c:v>400</c:v>
                </c:pt>
                <c:pt idx="3213">
                  <c:v>1100</c:v>
                </c:pt>
                <c:pt idx="3214">
                  <c:v>1100</c:v>
                </c:pt>
                <c:pt idx="3215">
                  <c:v>1100</c:v>
                </c:pt>
                <c:pt idx="3216">
                  <c:v>100</c:v>
                </c:pt>
                <c:pt idx="3217">
                  <c:v>100</c:v>
                </c:pt>
                <c:pt idx="3218">
                  <c:v>100</c:v>
                </c:pt>
                <c:pt idx="3219">
                  <c:v>100</c:v>
                </c:pt>
                <c:pt idx="3220">
                  <c:v>100</c:v>
                </c:pt>
                <c:pt idx="3221">
                  <c:v>100</c:v>
                </c:pt>
                <c:pt idx="3222">
                  <c:v>100</c:v>
                </c:pt>
                <c:pt idx="3223">
                  <c:v>100</c:v>
                </c:pt>
                <c:pt idx="3224">
                  <c:v>100</c:v>
                </c:pt>
                <c:pt idx="3225">
                  <c:v>100</c:v>
                </c:pt>
                <c:pt idx="3226">
                  <c:v>100</c:v>
                </c:pt>
                <c:pt idx="3227">
                  <c:v>100</c:v>
                </c:pt>
                <c:pt idx="3228">
                  <c:v>200</c:v>
                </c:pt>
                <c:pt idx="3229">
                  <c:v>200</c:v>
                </c:pt>
                <c:pt idx="3230">
                  <c:v>200</c:v>
                </c:pt>
                <c:pt idx="3231">
                  <c:v>300</c:v>
                </c:pt>
                <c:pt idx="3232">
                  <c:v>300</c:v>
                </c:pt>
                <c:pt idx="3233">
                  <c:v>300</c:v>
                </c:pt>
                <c:pt idx="3234">
                  <c:v>700</c:v>
                </c:pt>
                <c:pt idx="3235">
                  <c:v>400</c:v>
                </c:pt>
                <c:pt idx="3236">
                  <c:v>400</c:v>
                </c:pt>
                <c:pt idx="3237">
                  <c:v>1200</c:v>
                </c:pt>
                <c:pt idx="3238">
                  <c:v>1200</c:v>
                </c:pt>
                <c:pt idx="3239">
                  <c:v>1200</c:v>
                </c:pt>
                <c:pt idx="3240">
                  <c:v>200</c:v>
                </c:pt>
                <c:pt idx="3241">
                  <c:v>100</c:v>
                </c:pt>
                <c:pt idx="3242">
                  <c:v>100</c:v>
                </c:pt>
                <c:pt idx="3243">
                  <c:v>100</c:v>
                </c:pt>
                <c:pt idx="3244">
                  <c:v>100</c:v>
                </c:pt>
                <c:pt idx="3245">
                  <c:v>100</c:v>
                </c:pt>
                <c:pt idx="3246">
                  <c:v>100</c:v>
                </c:pt>
                <c:pt idx="3247">
                  <c:v>100</c:v>
                </c:pt>
                <c:pt idx="3248">
                  <c:v>100</c:v>
                </c:pt>
                <c:pt idx="3249">
                  <c:v>100</c:v>
                </c:pt>
                <c:pt idx="3250">
                  <c:v>100</c:v>
                </c:pt>
                <c:pt idx="3251">
                  <c:v>100</c:v>
                </c:pt>
                <c:pt idx="3252">
                  <c:v>200</c:v>
                </c:pt>
                <c:pt idx="3253">
                  <c:v>200</c:v>
                </c:pt>
                <c:pt idx="3254">
                  <c:v>200</c:v>
                </c:pt>
                <c:pt idx="3255">
                  <c:v>300</c:v>
                </c:pt>
                <c:pt idx="3256">
                  <c:v>300</c:v>
                </c:pt>
                <c:pt idx="3257">
                  <c:v>300</c:v>
                </c:pt>
                <c:pt idx="3258">
                  <c:v>400</c:v>
                </c:pt>
                <c:pt idx="3259">
                  <c:v>400</c:v>
                </c:pt>
                <c:pt idx="3260">
                  <c:v>400</c:v>
                </c:pt>
                <c:pt idx="3261">
                  <c:v>1400</c:v>
                </c:pt>
                <c:pt idx="3262">
                  <c:v>1400</c:v>
                </c:pt>
                <c:pt idx="3263">
                  <c:v>1400</c:v>
                </c:pt>
                <c:pt idx="3264">
                  <c:v>0</c:v>
                </c:pt>
                <c:pt idx="3265">
                  <c:v>0</c:v>
                </c:pt>
                <c:pt idx="3266">
                  <c:v>100</c:v>
                </c:pt>
                <c:pt idx="3267">
                  <c:v>100</c:v>
                </c:pt>
                <c:pt idx="3268">
                  <c:v>100</c:v>
                </c:pt>
                <c:pt idx="3269">
                  <c:v>100</c:v>
                </c:pt>
                <c:pt idx="3270">
                  <c:v>100</c:v>
                </c:pt>
                <c:pt idx="3271">
                  <c:v>100</c:v>
                </c:pt>
                <c:pt idx="3272">
                  <c:v>100</c:v>
                </c:pt>
                <c:pt idx="3273">
                  <c:v>100</c:v>
                </c:pt>
                <c:pt idx="3274">
                  <c:v>100</c:v>
                </c:pt>
                <c:pt idx="3275">
                  <c:v>100</c:v>
                </c:pt>
                <c:pt idx="3276">
                  <c:v>200</c:v>
                </c:pt>
                <c:pt idx="3277">
                  <c:v>200</c:v>
                </c:pt>
                <c:pt idx="3278">
                  <c:v>200</c:v>
                </c:pt>
                <c:pt idx="3279">
                  <c:v>300</c:v>
                </c:pt>
                <c:pt idx="3280">
                  <c:v>300</c:v>
                </c:pt>
                <c:pt idx="3281">
                  <c:v>300</c:v>
                </c:pt>
                <c:pt idx="3282">
                  <c:v>400</c:v>
                </c:pt>
                <c:pt idx="3283">
                  <c:v>400</c:v>
                </c:pt>
                <c:pt idx="3284">
                  <c:v>400</c:v>
                </c:pt>
                <c:pt idx="3285">
                  <c:v>1500</c:v>
                </c:pt>
                <c:pt idx="3286">
                  <c:v>1400</c:v>
                </c:pt>
                <c:pt idx="3287">
                  <c:v>1400</c:v>
                </c:pt>
                <c:pt idx="3288">
                  <c:v>100</c:v>
                </c:pt>
                <c:pt idx="3289">
                  <c:v>100</c:v>
                </c:pt>
                <c:pt idx="3290">
                  <c:v>100</c:v>
                </c:pt>
                <c:pt idx="3291">
                  <c:v>100</c:v>
                </c:pt>
                <c:pt idx="3292">
                  <c:v>100</c:v>
                </c:pt>
                <c:pt idx="3293">
                  <c:v>100</c:v>
                </c:pt>
                <c:pt idx="3294">
                  <c:v>100</c:v>
                </c:pt>
                <c:pt idx="3295">
                  <c:v>100</c:v>
                </c:pt>
                <c:pt idx="3296">
                  <c:v>100</c:v>
                </c:pt>
                <c:pt idx="3297">
                  <c:v>100</c:v>
                </c:pt>
                <c:pt idx="3298">
                  <c:v>100</c:v>
                </c:pt>
                <c:pt idx="3299">
                  <c:v>100</c:v>
                </c:pt>
                <c:pt idx="3300">
                  <c:v>200</c:v>
                </c:pt>
                <c:pt idx="3301">
                  <c:v>200</c:v>
                </c:pt>
                <c:pt idx="3302">
                  <c:v>200</c:v>
                </c:pt>
                <c:pt idx="3303">
                  <c:v>300</c:v>
                </c:pt>
                <c:pt idx="3304">
                  <c:v>300</c:v>
                </c:pt>
                <c:pt idx="3305">
                  <c:v>300</c:v>
                </c:pt>
                <c:pt idx="3306">
                  <c:v>500</c:v>
                </c:pt>
                <c:pt idx="3307">
                  <c:v>500</c:v>
                </c:pt>
                <c:pt idx="3308">
                  <c:v>500</c:v>
                </c:pt>
                <c:pt idx="3309">
                  <c:v>1400</c:v>
                </c:pt>
                <c:pt idx="3310">
                  <c:v>1300</c:v>
                </c:pt>
                <c:pt idx="3311">
                  <c:v>1400</c:v>
                </c:pt>
                <c:pt idx="3312">
                  <c:v>0</c:v>
                </c:pt>
                <c:pt idx="3313">
                  <c:v>0</c:v>
                </c:pt>
                <c:pt idx="3314">
                  <c:v>0</c:v>
                </c:pt>
                <c:pt idx="3315">
                  <c:v>0</c:v>
                </c:pt>
                <c:pt idx="3316">
                  <c:v>0</c:v>
                </c:pt>
                <c:pt idx="3317">
                  <c:v>0</c:v>
                </c:pt>
                <c:pt idx="3318">
                  <c:v>100</c:v>
                </c:pt>
                <c:pt idx="3319">
                  <c:v>100</c:v>
                </c:pt>
                <c:pt idx="3320">
                  <c:v>100</c:v>
                </c:pt>
                <c:pt idx="3321">
                  <c:v>100</c:v>
                </c:pt>
                <c:pt idx="3322">
                  <c:v>100</c:v>
                </c:pt>
                <c:pt idx="3323">
                  <c:v>100</c:v>
                </c:pt>
                <c:pt idx="3324">
                  <c:v>200</c:v>
                </c:pt>
                <c:pt idx="3325">
                  <c:v>300</c:v>
                </c:pt>
                <c:pt idx="3326">
                  <c:v>200</c:v>
                </c:pt>
                <c:pt idx="3327">
                  <c:v>300</c:v>
                </c:pt>
                <c:pt idx="3328">
                  <c:v>300</c:v>
                </c:pt>
                <c:pt idx="3329">
                  <c:v>300</c:v>
                </c:pt>
                <c:pt idx="3330">
                  <c:v>400</c:v>
                </c:pt>
                <c:pt idx="3331">
                  <c:v>400</c:v>
                </c:pt>
                <c:pt idx="3332">
                  <c:v>400</c:v>
                </c:pt>
                <c:pt idx="3333">
                  <c:v>1300</c:v>
                </c:pt>
                <c:pt idx="3334">
                  <c:v>1300</c:v>
                </c:pt>
                <c:pt idx="3335">
                  <c:v>1300</c:v>
                </c:pt>
                <c:pt idx="3336">
                  <c:v>0</c:v>
                </c:pt>
                <c:pt idx="3337">
                  <c:v>0</c:v>
                </c:pt>
                <c:pt idx="3338">
                  <c:v>0</c:v>
                </c:pt>
                <c:pt idx="3339">
                  <c:v>100</c:v>
                </c:pt>
                <c:pt idx="3340">
                  <c:v>100</c:v>
                </c:pt>
                <c:pt idx="3341">
                  <c:v>100</c:v>
                </c:pt>
                <c:pt idx="3342">
                  <c:v>100</c:v>
                </c:pt>
                <c:pt idx="3343">
                  <c:v>100</c:v>
                </c:pt>
                <c:pt idx="3344">
                  <c:v>100</c:v>
                </c:pt>
                <c:pt idx="3345">
                  <c:v>100</c:v>
                </c:pt>
                <c:pt idx="3346">
                  <c:v>100</c:v>
                </c:pt>
                <c:pt idx="3347">
                  <c:v>100</c:v>
                </c:pt>
                <c:pt idx="3348">
                  <c:v>200</c:v>
                </c:pt>
                <c:pt idx="3349">
                  <c:v>200</c:v>
                </c:pt>
                <c:pt idx="3350">
                  <c:v>200</c:v>
                </c:pt>
                <c:pt idx="3351">
                  <c:v>300</c:v>
                </c:pt>
                <c:pt idx="3352">
                  <c:v>300</c:v>
                </c:pt>
                <c:pt idx="3353">
                  <c:v>300</c:v>
                </c:pt>
                <c:pt idx="3354">
                  <c:v>400</c:v>
                </c:pt>
                <c:pt idx="3355">
                  <c:v>400</c:v>
                </c:pt>
                <c:pt idx="3356">
                  <c:v>400</c:v>
                </c:pt>
                <c:pt idx="3357">
                  <c:v>1200</c:v>
                </c:pt>
                <c:pt idx="3358">
                  <c:v>1200</c:v>
                </c:pt>
                <c:pt idx="3359">
                  <c:v>1200</c:v>
                </c:pt>
                <c:pt idx="3360">
                  <c:v>0</c:v>
                </c:pt>
                <c:pt idx="3361">
                  <c:v>0</c:v>
                </c:pt>
                <c:pt idx="3362">
                  <c:v>0</c:v>
                </c:pt>
                <c:pt idx="3363">
                  <c:v>100</c:v>
                </c:pt>
                <c:pt idx="3364">
                  <c:v>100</c:v>
                </c:pt>
                <c:pt idx="3365">
                  <c:v>100</c:v>
                </c:pt>
                <c:pt idx="3366">
                  <c:v>100</c:v>
                </c:pt>
                <c:pt idx="3367">
                  <c:v>100</c:v>
                </c:pt>
                <c:pt idx="3368">
                  <c:v>100</c:v>
                </c:pt>
                <c:pt idx="3369">
                  <c:v>100</c:v>
                </c:pt>
                <c:pt idx="3370">
                  <c:v>100</c:v>
                </c:pt>
                <c:pt idx="3371">
                  <c:v>100</c:v>
                </c:pt>
                <c:pt idx="3372">
                  <c:v>200</c:v>
                </c:pt>
                <c:pt idx="3373">
                  <c:v>200</c:v>
                </c:pt>
                <c:pt idx="3374">
                  <c:v>200</c:v>
                </c:pt>
                <c:pt idx="3375">
                  <c:v>300</c:v>
                </c:pt>
                <c:pt idx="3376">
                  <c:v>300</c:v>
                </c:pt>
                <c:pt idx="3377">
                  <c:v>300</c:v>
                </c:pt>
                <c:pt idx="3378">
                  <c:v>400</c:v>
                </c:pt>
                <c:pt idx="3379">
                  <c:v>400</c:v>
                </c:pt>
                <c:pt idx="3380">
                  <c:v>400</c:v>
                </c:pt>
                <c:pt idx="3381">
                  <c:v>1300</c:v>
                </c:pt>
                <c:pt idx="3382">
                  <c:v>1300</c:v>
                </c:pt>
                <c:pt idx="3383">
                  <c:v>1300</c:v>
                </c:pt>
                <c:pt idx="3384">
                  <c:v>100</c:v>
                </c:pt>
                <c:pt idx="3385">
                  <c:v>100</c:v>
                </c:pt>
                <c:pt idx="3386">
                  <c:v>100</c:v>
                </c:pt>
                <c:pt idx="3387">
                  <c:v>100</c:v>
                </c:pt>
                <c:pt idx="3388">
                  <c:v>100</c:v>
                </c:pt>
                <c:pt idx="3389">
                  <c:v>100</c:v>
                </c:pt>
                <c:pt idx="3390">
                  <c:v>100</c:v>
                </c:pt>
                <c:pt idx="3391">
                  <c:v>100</c:v>
                </c:pt>
                <c:pt idx="3392">
                  <c:v>100</c:v>
                </c:pt>
                <c:pt idx="3393">
                  <c:v>100</c:v>
                </c:pt>
                <c:pt idx="3394">
                  <c:v>100</c:v>
                </c:pt>
                <c:pt idx="3395">
                  <c:v>100</c:v>
                </c:pt>
                <c:pt idx="3396">
                  <c:v>200</c:v>
                </c:pt>
                <c:pt idx="3397">
                  <c:v>200</c:v>
                </c:pt>
                <c:pt idx="3398">
                  <c:v>200</c:v>
                </c:pt>
                <c:pt idx="3399">
                  <c:v>300</c:v>
                </c:pt>
                <c:pt idx="3400">
                  <c:v>300</c:v>
                </c:pt>
                <c:pt idx="3401">
                  <c:v>300</c:v>
                </c:pt>
                <c:pt idx="3402">
                  <c:v>400</c:v>
                </c:pt>
                <c:pt idx="3403">
                  <c:v>400</c:v>
                </c:pt>
                <c:pt idx="3404">
                  <c:v>400</c:v>
                </c:pt>
                <c:pt idx="3405">
                  <c:v>1200</c:v>
                </c:pt>
                <c:pt idx="3406">
                  <c:v>1200</c:v>
                </c:pt>
                <c:pt idx="3407">
                  <c:v>1200</c:v>
                </c:pt>
                <c:pt idx="3408">
                  <c:v>100</c:v>
                </c:pt>
                <c:pt idx="3409">
                  <c:v>100</c:v>
                </c:pt>
                <c:pt idx="3410">
                  <c:v>100</c:v>
                </c:pt>
                <c:pt idx="3411">
                  <c:v>100</c:v>
                </c:pt>
                <c:pt idx="3412">
                  <c:v>100</c:v>
                </c:pt>
                <c:pt idx="3413">
                  <c:v>100</c:v>
                </c:pt>
                <c:pt idx="3414">
                  <c:v>100</c:v>
                </c:pt>
                <c:pt idx="3415">
                  <c:v>100</c:v>
                </c:pt>
                <c:pt idx="3416">
                  <c:v>100</c:v>
                </c:pt>
                <c:pt idx="3417">
                  <c:v>100</c:v>
                </c:pt>
                <c:pt idx="3418">
                  <c:v>100</c:v>
                </c:pt>
                <c:pt idx="3419">
                  <c:v>100</c:v>
                </c:pt>
                <c:pt idx="3420">
                  <c:v>200</c:v>
                </c:pt>
                <c:pt idx="3421">
                  <c:v>200</c:v>
                </c:pt>
                <c:pt idx="3422">
                  <c:v>200</c:v>
                </c:pt>
                <c:pt idx="3423">
                  <c:v>300</c:v>
                </c:pt>
                <c:pt idx="3424">
                  <c:v>300</c:v>
                </c:pt>
                <c:pt idx="3425">
                  <c:v>300</c:v>
                </c:pt>
                <c:pt idx="3426">
                  <c:v>400</c:v>
                </c:pt>
                <c:pt idx="3427">
                  <c:v>400</c:v>
                </c:pt>
                <c:pt idx="3428">
                  <c:v>400</c:v>
                </c:pt>
                <c:pt idx="3429">
                  <c:v>1300</c:v>
                </c:pt>
                <c:pt idx="3430">
                  <c:v>1300</c:v>
                </c:pt>
                <c:pt idx="3431">
                  <c:v>1300</c:v>
                </c:pt>
                <c:pt idx="3432">
                  <c:v>100</c:v>
                </c:pt>
                <c:pt idx="3433">
                  <c:v>100</c:v>
                </c:pt>
                <c:pt idx="3434">
                  <c:v>100</c:v>
                </c:pt>
                <c:pt idx="3435">
                  <c:v>100</c:v>
                </c:pt>
                <c:pt idx="3436">
                  <c:v>100</c:v>
                </c:pt>
                <c:pt idx="3437">
                  <c:v>100</c:v>
                </c:pt>
                <c:pt idx="3438">
                  <c:v>100</c:v>
                </c:pt>
                <c:pt idx="3439">
                  <c:v>100</c:v>
                </c:pt>
                <c:pt idx="3440">
                  <c:v>100</c:v>
                </c:pt>
                <c:pt idx="3441">
                  <c:v>100</c:v>
                </c:pt>
                <c:pt idx="3442">
                  <c:v>100</c:v>
                </c:pt>
                <c:pt idx="3443">
                  <c:v>100</c:v>
                </c:pt>
                <c:pt idx="3444">
                  <c:v>200</c:v>
                </c:pt>
                <c:pt idx="3445">
                  <c:v>200</c:v>
                </c:pt>
                <c:pt idx="3446">
                  <c:v>200</c:v>
                </c:pt>
                <c:pt idx="3447">
                  <c:v>300</c:v>
                </c:pt>
                <c:pt idx="3448">
                  <c:v>300</c:v>
                </c:pt>
                <c:pt idx="3449">
                  <c:v>300</c:v>
                </c:pt>
                <c:pt idx="3450">
                  <c:v>400</c:v>
                </c:pt>
                <c:pt idx="3451">
                  <c:v>400</c:v>
                </c:pt>
                <c:pt idx="3452">
                  <c:v>400</c:v>
                </c:pt>
                <c:pt idx="3453">
                  <c:v>1200</c:v>
                </c:pt>
                <c:pt idx="3454">
                  <c:v>1200</c:v>
                </c:pt>
                <c:pt idx="3455">
                  <c:v>1200</c:v>
                </c:pt>
                <c:pt idx="3456">
                  <c:v>100</c:v>
                </c:pt>
                <c:pt idx="3457">
                  <c:v>100</c:v>
                </c:pt>
                <c:pt idx="3458">
                  <c:v>100</c:v>
                </c:pt>
                <c:pt idx="3459">
                  <c:v>100</c:v>
                </c:pt>
                <c:pt idx="3460">
                  <c:v>100</c:v>
                </c:pt>
                <c:pt idx="3461">
                  <c:v>100</c:v>
                </c:pt>
                <c:pt idx="3462">
                  <c:v>100</c:v>
                </c:pt>
                <c:pt idx="3463">
                  <c:v>100</c:v>
                </c:pt>
                <c:pt idx="3464">
                  <c:v>100</c:v>
                </c:pt>
                <c:pt idx="3465">
                  <c:v>100</c:v>
                </c:pt>
                <c:pt idx="3466">
                  <c:v>100</c:v>
                </c:pt>
                <c:pt idx="3467">
                  <c:v>100</c:v>
                </c:pt>
                <c:pt idx="3468">
                  <c:v>200</c:v>
                </c:pt>
                <c:pt idx="3469">
                  <c:v>200</c:v>
                </c:pt>
                <c:pt idx="3470">
                  <c:v>200</c:v>
                </c:pt>
                <c:pt idx="3471">
                  <c:v>300</c:v>
                </c:pt>
                <c:pt idx="3472">
                  <c:v>300</c:v>
                </c:pt>
                <c:pt idx="3473">
                  <c:v>300</c:v>
                </c:pt>
                <c:pt idx="3474">
                  <c:v>500</c:v>
                </c:pt>
                <c:pt idx="3475">
                  <c:v>500</c:v>
                </c:pt>
                <c:pt idx="3476">
                  <c:v>500</c:v>
                </c:pt>
                <c:pt idx="3477">
                  <c:v>1600</c:v>
                </c:pt>
                <c:pt idx="3478">
                  <c:v>1600</c:v>
                </c:pt>
                <c:pt idx="3479">
                  <c:v>1600</c:v>
                </c:pt>
                <c:pt idx="3480">
                  <c:v>0</c:v>
                </c:pt>
                <c:pt idx="3481">
                  <c:v>100</c:v>
                </c:pt>
                <c:pt idx="3482">
                  <c:v>0</c:v>
                </c:pt>
                <c:pt idx="3483">
                  <c:v>100</c:v>
                </c:pt>
                <c:pt idx="3484">
                  <c:v>100</c:v>
                </c:pt>
                <c:pt idx="3485">
                  <c:v>100</c:v>
                </c:pt>
                <c:pt idx="3486">
                  <c:v>100</c:v>
                </c:pt>
                <c:pt idx="3487">
                  <c:v>100</c:v>
                </c:pt>
                <c:pt idx="3488">
                  <c:v>100</c:v>
                </c:pt>
                <c:pt idx="3489">
                  <c:v>100</c:v>
                </c:pt>
                <c:pt idx="3490">
                  <c:v>200</c:v>
                </c:pt>
                <c:pt idx="3491">
                  <c:v>100</c:v>
                </c:pt>
                <c:pt idx="3492">
                  <c:v>200</c:v>
                </c:pt>
                <c:pt idx="3493">
                  <c:v>200</c:v>
                </c:pt>
                <c:pt idx="3494">
                  <c:v>200</c:v>
                </c:pt>
                <c:pt idx="3495">
                  <c:v>400</c:v>
                </c:pt>
                <c:pt idx="3496">
                  <c:v>300</c:v>
                </c:pt>
                <c:pt idx="3497">
                  <c:v>300</c:v>
                </c:pt>
                <c:pt idx="3498">
                  <c:v>600</c:v>
                </c:pt>
                <c:pt idx="3499">
                  <c:v>600</c:v>
                </c:pt>
                <c:pt idx="3500">
                  <c:v>600</c:v>
                </c:pt>
                <c:pt idx="3501">
                  <c:v>1700</c:v>
                </c:pt>
                <c:pt idx="3502">
                  <c:v>1700</c:v>
                </c:pt>
                <c:pt idx="3503">
                  <c:v>1700</c:v>
                </c:pt>
                <c:pt idx="3504">
                  <c:v>0</c:v>
                </c:pt>
                <c:pt idx="3505">
                  <c:v>0</c:v>
                </c:pt>
                <c:pt idx="3506">
                  <c:v>100</c:v>
                </c:pt>
                <c:pt idx="3507">
                  <c:v>100</c:v>
                </c:pt>
                <c:pt idx="3508">
                  <c:v>100</c:v>
                </c:pt>
                <c:pt idx="3509">
                  <c:v>100</c:v>
                </c:pt>
                <c:pt idx="3510">
                  <c:v>100</c:v>
                </c:pt>
                <c:pt idx="3511">
                  <c:v>100</c:v>
                </c:pt>
                <c:pt idx="3512">
                  <c:v>100</c:v>
                </c:pt>
                <c:pt idx="3513">
                  <c:v>100</c:v>
                </c:pt>
                <c:pt idx="3514">
                  <c:v>100</c:v>
                </c:pt>
                <c:pt idx="3515">
                  <c:v>100</c:v>
                </c:pt>
                <c:pt idx="3516">
                  <c:v>200</c:v>
                </c:pt>
                <c:pt idx="3517">
                  <c:v>200</c:v>
                </c:pt>
                <c:pt idx="3518">
                  <c:v>200</c:v>
                </c:pt>
                <c:pt idx="3519">
                  <c:v>400</c:v>
                </c:pt>
                <c:pt idx="3520">
                  <c:v>400</c:v>
                </c:pt>
                <c:pt idx="3521">
                  <c:v>400</c:v>
                </c:pt>
                <c:pt idx="3522">
                  <c:v>500</c:v>
                </c:pt>
                <c:pt idx="3523">
                  <c:v>500</c:v>
                </c:pt>
                <c:pt idx="3524">
                  <c:v>500</c:v>
                </c:pt>
                <c:pt idx="3525">
                  <c:v>1800</c:v>
                </c:pt>
                <c:pt idx="3526">
                  <c:v>1800</c:v>
                </c:pt>
                <c:pt idx="3527">
                  <c:v>1700</c:v>
                </c:pt>
                <c:pt idx="3528">
                  <c:v>100</c:v>
                </c:pt>
                <c:pt idx="3529">
                  <c:v>100</c:v>
                </c:pt>
                <c:pt idx="3530">
                  <c:v>100</c:v>
                </c:pt>
                <c:pt idx="3531">
                  <c:v>100</c:v>
                </c:pt>
                <c:pt idx="3532">
                  <c:v>100</c:v>
                </c:pt>
                <c:pt idx="3533">
                  <c:v>100</c:v>
                </c:pt>
                <c:pt idx="3534">
                  <c:v>100</c:v>
                </c:pt>
                <c:pt idx="3535">
                  <c:v>100</c:v>
                </c:pt>
                <c:pt idx="3536">
                  <c:v>100</c:v>
                </c:pt>
                <c:pt idx="3537">
                  <c:v>200</c:v>
                </c:pt>
                <c:pt idx="3538">
                  <c:v>200</c:v>
                </c:pt>
                <c:pt idx="3539">
                  <c:v>200</c:v>
                </c:pt>
                <c:pt idx="3540">
                  <c:v>200</c:v>
                </c:pt>
                <c:pt idx="3541">
                  <c:v>200</c:v>
                </c:pt>
                <c:pt idx="3542">
                  <c:v>200</c:v>
                </c:pt>
                <c:pt idx="3543">
                  <c:v>600</c:v>
                </c:pt>
                <c:pt idx="3544">
                  <c:v>500</c:v>
                </c:pt>
                <c:pt idx="3545">
                  <c:v>500</c:v>
                </c:pt>
                <c:pt idx="3546">
                  <c:v>600</c:v>
                </c:pt>
                <c:pt idx="3547">
                  <c:v>600</c:v>
                </c:pt>
                <c:pt idx="3548">
                  <c:v>600</c:v>
                </c:pt>
                <c:pt idx="3549">
                  <c:v>2400</c:v>
                </c:pt>
                <c:pt idx="3550">
                  <c:v>2400</c:v>
                </c:pt>
                <c:pt idx="3551">
                  <c:v>2400</c:v>
                </c:pt>
                <c:pt idx="3552">
                  <c:v>100</c:v>
                </c:pt>
                <c:pt idx="3553">
                  <c:v>100</c:v>
                </c:pt>
                <c:pt idx="3554">
                  <c:v>100</c:v>
                </c:pt>
                <c:pt idx="3555">
                  <c:v>100</c:v>
                </c:pt>
                <c:pt idx="3556">
                  <c:v>100</c:v>
                </c:pt>
                <c:pt idx="3557">
                  <c:v>100</c:v>
                </c:pt>
                <c:pt idx="3558">
                  <c:v>100</c:v>
                </c:pt>
                <c:pt idx="3559">
                  <c:v>100</c:v>
                </c:pt>
                <c:pt idx="3560">
                  <c:v>100</c:v>
                </c:pt>
                <c:pt idx="3561">
                  <c:v>200</c:v>
                </c:pt>
                <c:pt idx="3562">
                  <c:v>200</c:v>
                </c:pt>
                <c:pt idx="3563">
                  <c:v>200</c:v>
                </c:pt>
                <c:pt idx="3564">
                  <c:v>200</c:v>
                </c:pt>
                <c:pt idx="3565">
                  <c:v>200</c:v>
                </c:pt>
                <c:pt idx="3566">
                  <c:v>200</c:v>
                </c:pt>
                <c:pt idx="3567">
                  <c:v>600</c:v>
                </c:pt>
                <c:pt idx="3568">
                  <c:v>500</c:v>
                </c:pt>
                <c:pt idx="3569">
                  <c:v>500</c:v>
                </c:pt>
                <c:pt idx="3570">
                  <c:v>700</c:v>
                </c:pt>
                <c:pt idx="3571">
                  <c:v>700</c:v>
                </c:pt>
                <c:pt idx="3572">
                  <c:v>700</c:v>
                </c:pt>
                <c:pt idx="3573">
                  <c:v>2800</c:v>
                </c:pt>
                <c:pt idx="3574">
                  <c:v>2400</c:v>
                </c:pt>
                <c:pt idx="3575">
                  <c:v>2400</c:v>
                </c:pt>
                <c:pt idx="3576">
                  <c:v>100</c:v>
                </c:pt>
                <c:pt idx="3577">
                  <c:v>100</c:v>
                </c:pt>
                <c:pt idx="3578">
                  <c:v>100</c:v>
                </c:pt>
                <c:pt idx="3579">
                  <c:v>100</c:v>
                </c:pt>
                <c:pt idx="3580">
                  <c:v>100</c:v>
                </c:pt>
                <c:pt idx="3581">
                  <c:v>100</c:v>
                </c:pt>
                <c:pt idx="3582">
                  <c:v>100</c:v>
                </c:pt>
                <c:pt idx="3583">
                  <c:v>200</c:v>
                </c:pt>
                <c:pt idx="3584">
                  <c:v>100</c:v>
                </c:pt>
                <c:pt idx="3585">
                  <c:v>200</c:v>
                </c:pt>
                <c:pt idx="3586">
                  <c:v>200</c:v>
                </c:pt>
                <c:pt idx="3587">
                  <c:v>200</c:v>
                </c:pt>
                <c:pt idx="3588">
                  <c:v>300</c:v>
                </c:pt>
                <c:pt idx="3589">
                  <c:v>300</c:v>
                </c:pt>
                <c:pt idx="3590">
                  <c:v>300</c:v>
                </c:pt>
                <c:pt idx="3591">
                  <c:v>500</c:v>
                </c:pt>
                <c:pt idx="3592">
                  <c:v>400</c:v>
                </c:pt>
                <c:pt idx="3593">
                  <c:v>400</c:v>
                </c:pt>
                <c:pt idx="3594">
                  <c:v>700</c:v>
                </c:pt>
                <c:pt idx="3595">
                  <c:v>600</c:v>
                </c:pt>
                <c:pt idx="3596">
                  <c:v>600</c:v>
                </c:pt>
                <c:pt idx="3597">
                  <c:v>2500</c:v>
                </c:pt>
                <c:pt idx="3598">
                  <c:v>2400</c:v>
                </c:pt>
                <c:pt idx="3599">
                  <c:v>2400</c:v>
                </c:pt>
                <c:pt idx="3600">
                  <c:v>100</c:v>
                </c:pt>
                <c:pt idx="3601">
                  <c:v>100</c:v>
                </c:pt>
                <c:pt idx="3602">
                  <c:v>100</c:v>
                </c:pt>
                <c:pt idx="3603">
                  <c:v>100</c:v>
                </c:pt>
                <c:pt idx="3604">
                  <c:v>100</c:v>
                </c:pt>
                <c:pt idx="3605">
                  <c:v>100</c:v>
                </c:pt>
                <c:pt idx="3606">
                  <c:v>100</c:v>
                </c:pt>
                <c:pt idx="3607">
                  <c:v>100</c:v>
                </c:pt>
                <c:pt idx="3608">
                  <c:v>100</c:v>
                </c:pt>
                <c:pt idx="3609">
                  <c:v>200</c:v>
                </c:pt>
                <c:pt idx="3610">
                  <c:v>200</c:v>
                </c:pt>
                <c:pt idx="3611">
                  <c:v>200</c:v>
                </c:pt>
                <c:pt idx="3612">
                  <c:v>300</c:v>
                </c:pt>
                <c:pt idx="3613">
                  <c:v>300</c:v>
                </c:pt>
                <c:pt idx="3614">
                  <c:v>300</c:v>
                </c:pt>
                <c:pt idx="3615">
                  <c:v>500</c:v>
                </c:pt>
                <c:pt idx="3616">
                  <c:v>500</c:v>
                </c:pt>
                <c:pt idx="3617">
                  <c:v>500</c:v>
                </c:pt>
                <c:pt idx="3618">
                  <c:v>700</c:v>
                </c:pt>
                <c:pt idx="3619">
                  <c:v>700</c:v>
                </c:pt>
                <c:pt idx="3620">
                  <c:v>700</c:v>
                </c:pt>
                <c:pt idx="3621">
                  <c:v>2400</c:v>
                </c:pt>
                <c:pt idx="3622">
                  <c:v>2400</c:v>
                </c:pt>
                <c:pt idx="3623">
                  <c:v>2400</c:v>
                </c:pt>
              </c:numCache>
            </c:numRef>
          </c:val>
        </c:ser>
        <c:ser>
          <c:idx val="1"/>
          <c:order val="1"/>
          <c:tx>
            <c:strRef>
              <c:f>label 1</c:f>
              <c:strCache>
                <c:ptCount val="1"/>
                <c:pt idx="0">
                  <c:v>max(treeI)</c:v>
                </c:pt>
              </c:strCache>
            </c:strRef>
          </c:tx>
          <c:spPr>
            <a:solidFill>
              <a:srgbClr val="ff420e"/>
            </a:solidFill>
            <a:ln>
              <a:noFill/>
            </a:ln>
          </c:spPr>
          <c:invertIfNegative val="0"/>
          <c:dLbls>
            <c:dLblPos val="ctr"/>
            <c:showLegendKey val="0"/>
            <c:showVal val="0"/>
            <c:showCatName val="0"/>
            <c:showSerName val="0"/>
            <c:showPercent val="0"/>
            <c:showLeaderLines val="0"/>
          </c:dLbls>
          <c:cat>
            <c:strRef>
              <c:f>categories</c:f>
              <c:strCache>
                <c:ptCount val="3624"/>
                <c:pt idx="0">
                  <c:v>set_0_sites_1_iterations_10_result.csv</c:v>
                </c:pt>
                <c:pt idx="1">
                  <c:v>set_0_sites_1_iterations_100_result.csv</c:v>
                </c:pt>
                <c:pt idx="2">
                  <c:v>set_0_sites_1_iterations_1000_result.csv</c:v>
                </c:pt>
                <c:pt idx="3">
                  <c:v>set_0_sites_2_iterations_10_result.csv</c:v>
                </c:pt>
                <c:pt idx="4">
                  <c:v>set_0_sites_2_iterations_100_result.csv</c:v>
                </c:pt>
                <c:pt idx="5">
                  <c:v>set_0_sites_2_iterations_1000_result.csv</c:v>
                </c:pt>
                <c:pt idx="6">
                  <c:v>set_0_sites_3_iterations_10_result.csv</c:v>
                </c:pt>
                <c:pt idx="7">
                  <c:v>set_0_sites_3_iterations_100_result.csv</c:v>
                </c:pt>
                <c:pt idx="8">
                  <c:v>set_0_sites_3_iterations_1000_result.csv</c:v>
                </c:pt>
                <c:pt idx="9">
                  <c:v>set_0_sites_5_iterations_10_result.csv</c:v>
                </c:pt>
                <c:pt idx="10">
                  <c:v>set_0_sites_5_iterations_100_result.csv</c:v>
                </c:pt>
                <c:pt idx="11">
                  <c:v>set_0_sites_5_iterations_1000_result.csv</c:v>
                </c:pt>
                <c:pt idx="12">
                  <c:v>set_0_sites_10_iterations_10_result.csv</c:v>
                </c:pt>
                <c:pt idx="13">
                  <c:v>set_0_sites_10_iterations_100_result.csv</c:v>
                </c:pt>
                <c:pt idx="14">
                  <c:v>set_0_sites_10_iterations_1000_result.csv</c:v>
                </c:pt>
                <c:pt idx="15">
                  <c:v>set_0_sites_20_iterations_10_result.csv</c:v>
                </c:pt>
                <c:pt idx="16">
                  <c:v>set_0_sites_20_iterations_100_result.csv</c:v>
                </c:pt>
                <c:pt idx="17">
                  <c:v>set_0_sites_20_iterations_1000_result.csv</c:v>
                </c:pt>
                <c:pt idx="18">
                  <c:v>set_0_sites_30_iterations_10_result.csv</c:v>
                </c:pt>
                <c:pt idx="19">
                  <c:v>set_0_sites_30_iterations_100_result.csv</c:v>
                </c:pt>
                <c:pt idx="20">
                  <c:v>set_0_sites_30_iterations_1000_result.csv</c:v>
                </c:pt>
                <c:pt idx="21">
                  <c:v>set_0_sites_100_iterations_10_result.csv</c:v>
                </c:pt>
                <c:pt idx="22">
                  <c:v>set_0_sites_100_iterations_100_result.csv</c:v>
                </c:pt>
                <c:pt idx="23">
                  <c:v>set_0_sites_100_iterations_1000_result.csv</c:v>
                </c:pt>
                <c:pt idx="24">
                  <c:v>set_1_sites_1_iterations_10_result.csv</c:v>
                </c:pt>
                <c:pt idx="25">
                  <c:v>set_1_sites_1_iterations_100_result.csv</c:v>
                </c:pt>
                <c:pt idx="26">
                  <c:v>set_1_sites_1_iterations_1000_result.csv</c:v>
                </c:pt>
                <c:pt idx="27">
                  <c:v>set_1_sites_2_iterations_10_result.csv</c:v>
                </c:pt>
                <c:pt idx="28">
                  <c:v>set_1_sites_2_iterations_100_result.csv</c:v>
                </c:pt>
                <c:pt idx="29">
                  <c:v>set_1_sites_2_iterations_1000_result.csv</c:v>
                </c:pt>
                <c:pt idx="30">
                  <c:v>set_1_sites_3_iterations_10_result.csv</c:v>
                </c:pt>
                <c:pt idx="31">
                  <c:v>set_1_sites_3_iterations_100_result.csv</c:v>
                </c:pt>
                <c:pt idx="32">
                  <c:v>set_1_sites_3_iterations_1000_result.csv</c:v>
                </c:pt>
                <c:pt idx="33">
                  <c:v>set_1_sites_5_iterations_10_result.csv</c:v>
                </c:pt>
                <c:pt idx="34">
                  <c:v>set_1_sites_5_iterations_100_result.csv</c:v>
                </c:pt>
                <c:pt idx="35">
                  <c:v>set_1_sites_5_iterations_1000_result.csv</c:v>
                </c:pt>
                <c:pt idx="36">
                  <c:v>set_1_sites_10_iterations_10_result.csv</c:v>
                </c:pt>
                <c:pt idx="37">
                  <c:v>set_1_sites_10_iterations_100_result.csv</c:v>
                </c:pt>
                <c:pt idx="38">
                  <c:v>set_1_sites_10_iterations_1000_result.csv</c:v>
                </c:pt>
                <c:pt idx="39">
                  <c:v>set_1_sites_20_iterations_10_result.csv</c:v>
                </c:pt>
                <c:pt idx="40">
                  <c:v>set_1_sites_20_iterations_100_result.csv</c:v>
                </c:pt>
                <c:pt idx="41">
                  <c:v>set_1_sites_20_iterations_1000_result.csv</c:v>
                </c:pt>
                <c:pt idx="42">
                  <c:v>set_1_sites_30_iterations_10_result.csv</c:v>
                </c:pt>
                <c:pt idx="43">
                  <c:v>set_1_sites_30_iterations_100_result.csv</c:v>
                </c:pt>
                <c:pt idx="44">
                  <c:v>set_1_sites_30_iterations_1000_result.csv</c:v>
                </c:pt>
                <c:pt idx="45">
                  <c:v>set_1_sites_100_iterations_10_result.csv</c:v>
                </c:pt>
                <c:pt idx="46">
                  <c:v>set_1_sites_100_iterations_100_result.csv</c:v>
                </c:pt>
                <c:pt idx="47">
                  <c:v>set_1_sites_100_iterations_1000_result.csv</c:v>
                </c:pt>
                <c:pt idx="48">
                  <c:v>set_2_sites_1_iterations_10_result.csv</c:v>
                </c:pt>
                <c:pt idx="49">
                  <c:v>set_2_sites_1_iterations_100_result.csv</c:v>
                </c:pt>
                <c:pt idx="50">
                  <c:v>set_2_sites_1_iterations_1000_result.csv</c:v>
                </c:pt>
                <c:pt idx="51">
                  <c:v>set_2_sites_2_iterations_10_result.csv</c:v>
                </c:pt>
                <c:pt idx="52">
                  <c:v>set_2_sites_2_iterations_100_result.csv</c:v>
                </c:pt>
                <c:pt idx="53">
                  <c:v>set_2_sites_2_iterations_1000_result.csv</c:v>
                </c:pt>
                <c:pt idx="54">
                  <c:v>set_2_sites_3_iterations_10_result.csv</c:v>
                </c:pt>
                <c:pt idx="55">
                  <c:v>set_2_sites_3_iterations_100_result.csv</c:v>
                </c:pt>
                <c:pt idx="56">
                  <c:v>set_2_sites_3_iterations_1000_result.csv</c:v>
                </c:pt>
                <c:pt idx="57">
                  <c:v>set_2_sites_5_iterations_10_result.csv</c:v>
                </c:pt>
                <c:pt idx="58">
                  <c:v>set_2_sites_5_iterations_100_result.csv</c:v>
                </c:pt>
                <c:pt idx="59">
                  <c:v>set_2_sites_5_iterations_1000_result.csv</c:v>
                </c:pt>
                <c:pt idx="60">
                  <c:v>set_2_sites_10_iterations_10_result.csv</c:v>
                </c:pt>
                <c:pt idx="61">
                  <c:v>set_2_sites_10_iterations_100_result.csv</c:v>
                </c:pt>
                <c:pt idx="62">
                  <c:v>set_2_sites_10_iterations_1000_result.csv</c:v>
                </c:pt>
                <c:pt idx="63">
                  <c:v>set_2_sites_20_iterations_10_result.csv</c:v>
                </c:pt>
                <c:pt idx="64">
                  <c:v>set_2_sites_20_iterations_100_result.csv</c:v>
                </c:pt>
                <c:pt idx="65">
                  <c:v>set_2_sites_20_iterations_1000_result.csv</c:v>
                </c:pt>
                <c:pt idx="66">
                  <c:v>set_2_sites_30_iterations_10_result.csv</c:v>
                </c:pt>
                <c:pt idx="67">
                  <c:v>set_2_sites_30_iterations_100_result.csv</c:v>
                </c:pt>
                <c:pt idx="68">
                  <c:v>set_2_sites_30_iterations_1000_result.csv</c:v>
                </c:pt>
                <c:pt idx="69">
                  <c:v>set_2_sites_100_iterations_10_result.csv</c:v>
                </c:pt>
                <c:pt idx="70">
                  <c:v>set_2_sites_100_iterations_100_result.csv</c:v>
                </c:pt>
                <c:pt idx="71">
                  <c:v>set_2_sites_100_iterations_1000_result.csv</c:v>
                </c:pt>
                <c:pt idx="72">
                  <c:v>set_3_sites_1_iterations_10_result.csv</c:v>
                </c:pt>
                <c:pt idx="73">
                  <c:v>set_3_sites_1_iterations_100_result.csv</c:v>
                </c:pt>
                <c:pt idx="74">
                  <c:v>set_3_sites_1_iterations_1000_result.csv</c:v>
                </c:pt>
                <c:pt idx="75">
                  <c:v>set_3_sites_2_iterations_10_result.csv</c:v>
                </c:pt>
                <c:pt idx="76">
                  <c:v>set_3_sites_2_iterations_100_result.csv</c:v>
                </c:pt>
                <c:pt idx="77">
                  <c:v>set_3_sites_2_iterations_1000_result.csv</c:v>
                </c:pt>
                <c:pt idx="78">
                  <c:v>set_3_sites_3_iterations_10_result.csv</c:v>
                </c:pt>
                <c:pt idx="79">
                  <c:v>set_3_sites_3_iterations_100_result.csv</c:v>
                </c:pt>
                <c:pt idx="80">
                  <c:v>set_3_sites_3_iterations_1000_result.csv</c:v>
                </c:pt>
                <c:pt idx="81">
                  <c:v>set_3_sites_5_iterations_10_result.csv</c:v>
                </c:pt>
                <c:pt idx="82">
                  <c:v>set_3_sites_5_iterations_100_result.csv</c:v>
                </c:pt>
                <c:pt idx="83">
                  <c:v>set_3_sites_5_iterations_1000_result.csv</c:v>
                </c:pt>
                <c:pt idx="84">
                  <c:v>set_3_sites_10_iterations_10_result.csv</c:v>
                </c:pt>
                <c:pt idx="85">
                  <c:v>set_3_sites_10_iterations_100_result.csv</c:v>
                </c:pt>
                <c:pt idx="86">
                  <c:v>set_3_sites_10_iterations_1000_result.csv</c:v>
                </c:pt>
                <c:pt idx="87">
                  <c:v>set_3_sites_20_iterations_10_result.csv</c:v>
                </c:pt>
                <c:pt idx="88">
                  <c:v>set_3_sites_20_iterations_100_result.csv</c:v>
                </c:pt>
                <c:pt idx="89">
                  <c:v>set_3_sites_20_iterations_1000_result.csv</c:v>
                </c:pt>
                <c:pt idx="90">
                  <c:v>set_3_sites_30_iterations_10_result.csv</c:v>
                </c:pt>
                <c:pt idx="91">
                  <c:v>set_3_sites_30_iterations_100_result.csv</c:v>
                </c:pt>
                <c:pt idx="92">
                  <c:v>set_3_sites_30_iterations_1000_result.csv</c:v>
                </c:pt>
                <c:pt idx="93">
                  <c:v>set_3_sites_100_iterations_10_result.csv</c:v>
                </c:pt>
                <c:pt idx="94">
                  <c:v>set_3_sites_100_iterations_100_result.csv</c:v>
                </c:pt>
                <c:pt idx="95">
                  <c:v>set_3_sites_100_iterations_1000_result.csv</c:v>
                </c:pt>
                <c:pt idx="96">
                  <c:v>set_4_sites_1_iterations_10_result.csv</c:v>
                </c:pt>
                <c:pt idx="97">
                  <c:v>set_4_sites_1_iterations_100_result.csv</c:v>
                </c:pt>
                <c:pt idx="98">
                  <c:v>set_4_sites_1_iterations_1000_result.csv</c:v>
                </c:pt>
                <c:pt idx="99">
                  <c:v>set_4_sites_2_iterations_10_result.csv</c:v>
                </c:pt>
                <c:pt idx="100">
                  <c:v>set_4_sites_2_iterations_100_result.csv</c:v>
                </c:pt>
                <c:pt idx="101">
                  <c:v>set_4_sites_2_iterations_1000_result.csv</c:v>
                </c:pt>
                <c:pt idx="102">
                  <c:v>set_4_sites_3_iterations_10_result.csv</c:v>
                </c:pt>
                <c:pt idx="103">
                  <c:v>set_4_sites_3_iterations_100_result.csv</c:v>
                </c:pt>
                <c:pt idx="104">
                  <c:v>set_4_sites_3_iterations_1000_result.csv</c:v>
                </c:pt>
                <c:pt idx="105">
                  <c:v>set_4_sites_5_iterations_10_result.csv</c:v>
                </c:pt>
                <c:pt idx="106">
                  <c:v>set_4_sites_5_iterations_100_result.csv</c:v>
                </c:pt>
                <c:pt idx="107">
                  <c:v>set_4_sites_5_iterations_1000_result.csv</c:v>
                </c:pt>
                <c:pt idx="108">
                  <c:v>set_4_sites_10_iterations_10_result.csv</c:v>
                </c:pt>
                <c:pt idx="109">
                  <c:v>set_4_sites_10_iterations_100_result.csv</c:v>
                </c:pt>
                <c:pt idx="110">
                  <c:v>set_4_sites_10_iterations_1000_result.csv</c:v>
                </c:pt>
                <c:pt idx="111">
                  <c:v>set_4_sites_20_iterations_10_result.csv</c:v>
                </c:pt>
                <c:pt idx="112">
                  <c:v>set_4_sites_20_iterations_100_result.csv</c:v>
                </c:pt>
                <c:pt idx="113">
                  <c:v>set_4_sites_20_iterations_1000_result.csv</c:v>
                </c:pt>
                <c:pt idx="114">
                  <c:v>set_4_sites_30_iterations_10_result.csv</c:v>
                </c:pt>
                <c:pt idx="115">
                  <c:v>set_4_sites_30_iterations_100_result.csv</c:v>
                </c:pt>
                <c:pt idx="116">
                  <c:v>set_4_sites_30_iterations_1000_result.csv</c:v>
                </c:pt>
                <c:pt idx="117">
                  <c:v>set_4_sites_100_iterations_10_result.csv</c:v>
                </c:pt>
                <c:pt idx="118">
                  <c:v>set_4_sites_100_iterations_100_result.csv</c:v>
                </c:pt>
                <c:pt idx="119">
                  <c:v>set_4_sites_100_iterations_1000_result.csv</c:v>
                </c:pt>
                <c:pt idx="120">
                  <c:v>set_5_sites_1_iterations_10_result.csv</c:v>
                </c:pt>
                <c:pt idx="121">
                  <c:v>set_5_sites_1_iterations_100_result.csv</c:v>
                </c:pt>
                <c:pt idx="122">
                  <c:v>set_5_sites_1_iterations_1000_result.csv</c:v>
                </c:pt>
                <c:pt idx="123">
                  <c:v>set_5_sites_2_iterations_10_result.csv</c:v>
                </c:pt>
                <c:pt idx="124">
                  <c:v>set_5_sites_2_iterations_100_result.csv</c:v>
                </c:pt>
                <c:pt idx="125">
                  <c:v>set_5_sites_2_iterations_1000_result.csv</c:v>
                </c:pt>
                <c:pt idx="126">
                  <c:v>set_5_sites_3_iterations_10_result.csv</c:v>
                </c:pt>
                <c:pt idx="127">
                  <c:v>set_5_sites_3_iterations_100_result.csv</c:v>
                </c:pt>
                <c:pt idx="128">
                  <c:v>set_5_sites_3_iterations_1000_result.csv</c:v>
                </c:pt>
                <c:pt idx="129">
                  <c:v>set_5_sites_5_iterations_10_result.csv</c:v>
                </c:pt>
                <c:pt idx="130">
                  <c:v>set_5_sites_5_iterations_100_result.csv</c:v>
                </c:pt>
                <c:pt idx="131">
                  <c:v>set_5_sites_5_iterations_1000_result.csv</c:v>
                </c:pt>
                <c:pt idx="132">
                  <c:v>set_5_sites_10_iterations_10_result.csv</c:v>
                </c:pt>
                <c:pt idx="133">
                  <c:v>set_5_sites_10_iterations_100_result.csv</c:v>
                </c:pt>
                <c:pt idx="134">
                  <c:v>set_5_sites_10_iterations_1000_result.csv</c:v>
                </c:pt>
                <c:pt idx="135">
                  <c:v>set_5_sites_20_iterations_10_result.csv</c:v>
                </c:pt>
                <c:pt idx="136">
                  <c:v>set_5_sites_20_iterations_100_result.csv</c:v>
                </c:pt>
                <c:pt idx="137">
                  <c:v>set_5_sites_20_iterations_1000_result.csv</c:v>
                </c:pt>
                <c:pt idx="138">
                  <c:v>set_5_sites_30_iterations_10_result.csv</c:v>
                </c:pt>
                <c:pt idx="139">
                  <c:v>set_5_sites_30_iterations_100_result.csv</c:v>
                </c:pt>
                <c:pt idx="140">
                  <c:v>set_5_sites_30_iterations_1000_result.csv</c:v>
                </c:pt>
                <c:pt idx="141">
                  <c:v>set_5_sites_100_iterations_10_result.csv</c:v>
                </c:pt>
                <c:pt idx="142">
                  <c:v>set_5_sites_100_iterations_100_result.csv</c:v>
                </c:pt>
                <c:pt idx="143">
                  <c:v>set_5_sites_100_iterations_1000_result.csv</c:v>
                </c:pt>
                <c:pt idx="144">
                  <c:v>set_6_sites_1_iterations_10_result.csv</c:v>
                </c:pt>
                <c:pt idx="145">
                  <c:v>set_6_sites_1_iterations_100_result.csv</c:v>
                </c:pt>
                <c:pt idx="146">
                  <c:v>set_6_sites_1_iterations_1000_result.csv</c:v>
                </c:pt>
                <c:pt idx="147">
                  <c:v>set_6_sites_2_iterations_10_result.csv</c:v>
                </c:pt>
                <c:pt idx="148">
                  <c:v>set_6_sites_2_iterations_100_result.csv</c:v>
                </c:pt>
                <c:pt idx="149">
                  <c:v>set_6_sites_2_iterations_1000_result.csv</c:v>
                </c:pt>
                <c:pt idx="150">
                  <c:v>set_6_sites_3_iterations_10_result.csv</c:v>
                </c:pt>
                <c:pt idx="151">
                  <c:v>set_6_sites_3_iterations_100_result.csv</c:v>
                </c:pt>
                <c:pt idx="152">
                  <c:v>set_6_sites_3_iterations_1000_result.csv</c:v>
                </c:pt>
                <c:pt idx="153">
                  <c:v>set_6_sites_5_iterations_10_result.csv</c:v>
                </c:pt>
                <c:pt idx="154">
                  <c:v>set_6_sites_5_iterations_100_result.csv</c:v>
                </c:pt>
                <c:pt idx="155">
                  <c:v>set_6_sites_5_iterations_1000_result.csv</c:v>
                </c:pt>
                <c:pt idx="156">
                  <c:v>set_6_sites_10_iterations_10_result.csv</c:v>
                </c:pt>
                <c:pt idx="157">
                  <c:v>set_6_sites_10_iterations_100_result.csv</c:v>
                </c:pt>
                <c:pt idx="158">
                  <c:v>set_6_sites_10_iterations_1000_result.csv</c:v>
                </c:pt>
                <c:pt idx="159">
                  <c:v>set_6_sites_20_iterations_10_result.csv</c:v>
                </c:pt>
                <c:pt idx="160">
                  <c:v>set_6_sites_20_iterations_100_result.csv</c:v>
                </c:pt>
                <c:pt idx="161">
                  <c:v>set_6_sites_20_iterations_1000_result.csv</c:v>
                </c:pt>
                <c:pt idx="162">
                  <c:v>set_6_sites_30_iterations_10_result.csv</c:v>
                </c:pt>
                <c:pt idx="163">
                  <c:v>set_6_sites_30_iterations_100_result.csv</c:v>
                </c:pt>
                <c:pt idx="164">
                  <c:v>set_6_sites_30_iterations_1000_result.csv</c:v>
                </c:pt>
                <c:pt idx="165">
                  <c:v>set_6_sites_100_iterations_10_result.csv</c:v>
                </c:pt>
                <c:pt idx="166">
                  <c:v>set_6_sites_100_iterations_100_result.csv</c:v>
                </c:pt>
                <c:pt idx="167">
                  <c:v>set_6_sites_100_iterations_1000_result.csv</c:v>
                </c:pt>
                <c:pt idx="168">
                  <c:v>set_7_sites_1_iterations_10_result.csv</c:v>
                </c:pt>
                <c:pt idx="169">
                  <c:v>set_7_sites_1_iterations_100_result.csv</c:v>
                </c:pt>
                <c:pt idx="170">
                  <c:v>set_7_sites_1_iterations_1000_result.csv</c:v>
                </c:pt>
                <c:pt idx="171">
                  <c:v>set_7_sites_2_iterations_10_result.csv</c:v>
                </c:pt>
                <c:pt idx="172">
                  <c:v>set_7_sites_2_iterations_100_result.csv</c:v>
                </c:pt>
                <c:pt idx="173">
                  <c:v>set_7_sites_2_iterations_1000_result.csv</c:v>
                </c:pt>
                <c:pt idx="174">
                  <c:v>set_7_sites_3_iterations_10_result.csv</c:v>
                </c:pt>
                <c:pt idx="175">
                  <c:v>set_7_sites_3_iterations_100_result.csv</c:v>
                </c:pt>
                <c:pt idx="176">
                  <c:v>set_7_sites_3_iterations_1000_result.csv</c:v>
                </c:pt>
                <c:pt idx="177">
                  <c:v>set_7_sites_5_iterations_10_result.csv</c:v>
                </c:pt>
                <c:pt idx="178">
                  <c:v>set_7_sites_5_iterations_100_result.csv</c:v>
                </c:pt>
                <c:pt idx="179">
                  <c:v>set_7_sites_5_iterations_1000_result.csv</c:v>
                </c:pt>
                <c:pt idx="180">
                  <c:v>set_7_sites_10_iterations_10_result.csv</c:v>
                </c:pt>
                <c:pt idx="181">
                  <c:v>set_7_sites_10_iterations_100_result.csv</c:v>
                </c:pt>
                <c:pt idx="182">
                  <c:v>set_7_sites_10_iterations_1000_result.csv</c:v>
                </c:pt>
                <c:pt idx="183">
                  <c:v>set_7_sites_20_iterations_10_result.csv</c:v>
                </c:pt>
                <c:pt idx="184">
                  <c:v>set_7_sites_20_iterations_100_result.csv</c:v>
                </c:pt>
                <c:pt idx="185">
                  <c:v>set_7_sites_20_iterations_1000_result.csv</c:v>
                </c:pt>
                <c:pt idx="186">
                  <c:v>set_7_sites_30_iterations_10_result.csv</c:v>
                </c:pt>
                <c:pt idx="187">
                  <c:v>set_7_sites_30_iterations_100_result.csv</c:v>
                </c:pt>
                <c:pt idx="188">
                  <c:v>set_7_sites_30_iterations_1000_result.csv</c:v>
                </c:pt>
                <c:pt idx="189">
                  <c:v>set_7_sites_100_iterations_10_result.csv</c:v>
                </c:pt>
                <c:pt idx="190">
                  <c:v>set_7_sites_100_iterations_100_result.csv</c:v>
                </c:pt>
                <c:pt idx="191">
                  <c:v>set_7_sites_100_iterations_1000_result.csv</c:v>
                </c:pt>
                <c:pt idx="192">
                  <c:v>set_8_sites_1_iterations_10_result.csv</c:v>
                </c:pt>
                <c:pt idx="193">
                  <c:v>set_8_sites_1_iterations_100_result.csv</c:v>
                </c:pt>
                <c:pt idx="194">
                  <c:v>set_8_sites_1_iterations_1000_result.csv</c:v>
                </c:pt>
                <c:pt idx="195">
                  <c:v>set_8_sites_2_iterations_10_result.csv</c:v>
                </c:pt>
                <c:pt idx="196">
                  <c:v>set_8_sites_2_iterations_100_result.csv</c:v>
                </c:pt>
                <c:pt idx="197">
                  <c:v>set_8_sites_2_iterations_1000_result.csv</c:v>
                </c:pt>
                <c:pt idx="198">
                  <c:v>set_8_sites_3_iterations_10_result.csv</c:v>
                </c:pt>
                <c:pt idx="199">
                  <c:v>set_8_sites_3_iterations_100_result.csv</c:v>
                </c:pt>
                <c:pt idx="200">
                  <c:v>set_8_sites_3_iterations_1000_result.csv</c:v>
                </c:pt>
                <c:pt idx="201">
                  <c:v>set_8_sites_5_iterations_10_result.csv</c:v>
                </c:pt>
                <c:pt idx="202">
                  <c:v>set_8_sites_5_iterations_100_result.csv</c:v>
                </c:pt>
                <c:pt idx="203">
                  <c:v>set_8_sites_5_iterations_1000_result.csv</c:v>
                </c:pt>
                <c:pt idx="204">
                  <c:v>set_8_sites_10_iterations_10_result.csv</c:v>
                </c:pt>
                <c:pt idx="205">
                  <c:v>set_8_sites_10_iterations_100_result.csv</c:v>
                </c:pt>
                <c:pt idx="206">
                  <c:v>set_8_sites_10_iterations_1000_result.csv</c:v>
                </c:pt>
                <c:pt idx="207">
                  <c:v>set_8_sites_20_iterations_10_result.csv</c:v>
                </c:pt>
                <c:pt idx="208">
                  <c:v>set_8_sites_20_iterations_100_result.csv</c:v>
                </c:pt>
                <c:pt idx="209">
                  <c:v>set_8_sites_20_iterations_1000_result.csv</c:v>
                </c:pt>
                <c:pt idx="210">
                  <c:v>set_8_sites_30_iterations_10_result.csv</c:v>
                </c:pt>
                <c:pt idx="211">
                  <c:v>set_8_sites_30_iterations_100_result.csv</c:v>
                </c:pt>
                <c:pt idx="212">
                  <c:v>set_8_sites_30_iterations_1000_result.csv</c:v>
                </c:pt>
                <c:pt idx="213">
                  <c:v>set_8_sites_100_iterations_10_result.csv</c:v>
                </c:pt>
                <c:pt idx="214">
                  <c:v>set_8_sites_100_iterations_100_result.csv</c:v>
                </c:pt>
                <c:pt idx="215">
                  <c:v>set_8_sites_100_iterations_1000_result.csv</c:v>
                </c:pt>
                <c:pt idx="216">
                  <c:v>set_9_sites_1_iterations_10_result.csv</c:v>
                </c:pt>
                <c:pt idx="217">
                  <c:v>set_9_sites_1_iterations_100_result.csv</c:v>
                </c:pt>
                <c:pt idx="218">
                  <c:v>set_9_sites_1_iterations_1000_result.csv</c:v>
                </c:pt>
                <c:pt idx="219">
                  <c:v>set_9_sites_2_iterations_10_result.csv</c:v>
                </c:pt>
                <c:pt idx="220">
                  <c:v>set_9_sites_2_iterations_100_result.csv</c:v>
                </c:pt>
                <c:pt idx="221">
                  <c:v>set_9_sites_2_iterations_1000_result.csv</c:v>
                </c:pt>
                <c:pt idx="222">
                  <c:v>set_9_sites_3_iterations_10_result.csv</c:v>
                </c:pt>
                <c:pt idx="223">
                  <c:v>set_9_sites_3_iterations_100_result.csv</c:v>
                </c:pt>
                <c:pt idx="224">
                  <c:v>set_9_sites_3_iterations_1000_result.csv</c:v>
                </c:pt>
                <c:pt idx="225">
                  <c:v>set_9_sites_5_iterations_10_result.csv</c:v>
                </c:pt>
                <c:pt idx="226">
                  <c:v>set_9_sites_5_iterations_100_result.csv</c:v>
                </c:pt>
                <c:pt idx="227">
                  <c:v>set_9_sites_5_iterations_1000_result.csv</c:v>
                </c:pt>
                <c:pt idx="228">
                  <c:v>set_9_sites_10_iterations_10_result.csv</c:v>
                </c:pt>
                <c:pt idx="229">
                  <c:v>set_9_sites_10_iterations_100_result.csv</c:v>
                </c:pt>
                <c:pt idx="230">
                  <c:v>set_9_sites_10_iterations_1000_result.csv</c:v>
                </c:pt>
                <c:pt idx="231">
                  <c:v>set_9_sites_20_iterations_10_result.csv</c:v>
                </c:pt>
                <c:pt idx="232">
                  <c:v>set_9_sites_20_iterations_100_result.csv</c:v>
                </c:pt>
                <c:pt idx="233">
                  <c:v>set_9_sites_20_iterations_1000_result.csv</c:v>
                </c:pt>
                <c:pt idx="234">
                  <c:v>set_9_sites_30_iterations_10_result.csv</c:v>
                </c:pt>
                <c:pt idx="235">
                  <c:v>set_9_sites_30_iterations_100_result.csv</c:v>
                </c:pt>
                <c:pt idx="236">
                  <c:v>set_9_sites_30_iterations_1000_result.csv</c:v>
                </c:pt>
                <c:pt idx="237">
                  <c:v>set_9_sites_100_iterations_10_result.csv</c:v>
                </c:pt>
                <c:pt idx="238">
                  <c:v>set_9_sites_100_iterations_100_result.csv</c:v>
                </c:pt>
                <c:pt idx="239">
                  <c:v>set_9_sites_100_iterations_1000_result.csv</c:v>
                </c:pt>
                <c:pt idx="240">
                  <c:v>set_10_sites_1_iterations_10_result.csv</c:v>
                </c:pt>
                <c:pt idx="241">
                  <c:v>set_10_sites_1_iterations_100_result.csv</c:v>
                </c:pt>
                <c:pt idx="242">
                  <c:v>set_10_sites_1_iterations_1000_result.csv</c:v>
                </c:pt>
                <c:pt idx="243">
                  <c:v>set_10_sites_2_iterations_10_result.csv</c:v>
                </c:pt>
                <c:pt idx="244">
                  <c:v>set_10_sites_2_iterations_100_result.csv</c:v>
                </c:pt>
                <c:pt idx="245">
                  <c:v>set_10_sites_2_iterations_1000_result.csv</c:v>
                </c:pt>
                <c:pt idx="246">
                  <c:v>set_10_sites_3_iterations_10_result.csv</c:v>
                </c:pt>
                <c:pt idx="247">
                  <c:v>set_10_sites_3_iterations_100_result.csv</c:v>
                </c:pt>
                <c:pt idx="248">
                  <c:v>set_10_sites_3_iterations_1000_result.csv</c:v>
                </c:pt>
                <c:pt idx="249">
                  <c:v>set_10_sites_5_iterations_10_result.csv</c:v>
                </c:pt>
                <c:pt idx="250">
                  <c:v>set_10_sites_5_iterations_100_result.csv</c:v>
                </c:pt>
                <c:pt idx="251">
                  <c:v>set_10_sites_5_iterations_1000_result.csv</c:v>
                </c:pt>
                <c:pt idx="252">
                  <c:v>set_10_sites_10_iterations_10_result.csv</c:v>
                </c:pt>
                <c:pt idx="253">
                  <c:v>set_10_sites_10_iterations_100_result.csv</c:v>
                </c:pt>
                <c:pt idx="254">
                  <c:v>set_10_sites_10_iterations_1000_result.csv</c:v>
                </c:pt>
                <c:pt idx="255">
                  <c:v>set_10_sites_20_iterations_10_result.csv</c:v>
                </c:pt>
                <c:pt idx="256">
                  <c:v>set_10_sites_20_iterations_100_result.csv</c:v>
                </c:pt>
                <c:pt idx="257">
                  <c:v>set_10_sites_20_iterations_1000_result.csv</c:v>
                </c:pt>
                <c:pt idx="258">
                  <c:v>set_10_sites_30_iterations_10_result.csv</c:v>
                </c:pt>
                <c:pt idx="259">
                  <c:v>set_10_sites_30_iterations_100_result.csv</c:v>
                </c:pt>
                <c:pt idx="260">
                  <c:v>set_10_sites_30_iterations_1000_result.csv</c:v>
                </c:pt>
                <c:pt idx="261">
                  <c:v>set_10_sites_100_iterations_10_result.csv</c:v>
                </c:pt>
                <c:pt idx="262">
                  <c:v>set_10_sites_100_iterations_100_result.csv</c:v>
                </c:pt>
                <c:pt idx="263">
                  <c:v>set_10_sites_100_iterations_1000_result.csv</c:v>
                </c:pt>
                <c:pt idx="264">
                  <c:v>set_11_sites_1_iterations_10_result.csv</c:v>
                </c:pt>
                <c:pt idx="265">
                  <c:v>set_11_sites_1_iterations_100_result.csv</c:v>
                </c:pt>
                <c:pt idx="266">
                  <c:v>set_11_sites_1_iterations_1000_result.csv</c:v>
                </c:pt>
                <c:pt idx="267">
                  <c:v>set_11_sites_2_iterations_10_result.csv</c:v>
                </c:pt>
                <c:pt idx="268">
                  <c:v>set_11_sites_2_iterations_100_result.csv</c:v>
                </c:pt>
                <c:pt idx="269">
                  <c:v>set_11_sites_2_iterations_1000_result.csv</c:v>
                </c:pt>
                <c:pt idx="270">
                  <c:v>set_11_sites_3_iterations_10_result.csv</c:v>
                </c:pt>
                <c:pt idx="271">
                  <c:v>set_11_sites_3_iterations_100_result.csv</c:v>
                </c:pt>
                <c:pt idx="272">
                  <c:v>set_11_sites_3_iterations_1000_result.csv</c:v>
                </c:pt>
                <c:pt idx="273">
                  <c:v>set_11_sites_5_iterations_10_result.csv</c:v>
                </c:pt>
                <c:pt idx="274">
                  <c:v>set_11_sites_5_iterations_100_result.csv</c:v>
                </c:pt>
                <c:pt idx="275">
                  <c:v>set_11_sites_5_iterations_1000_result.csv</c:v>
                </c:pt>
                <c:pt idx="276">
                  <c:v>set_11_sites_10_iterations_10_result.csv</c:v>
                </c:pt>
                <c:pt idx="277">
                  <c:v>set_11_sites_10_iterations_100_result.csv</c:v>
                </c:pt>
                <c:pt idx="278">
                  <c:v>set_11_sites_10_iterations_1000_result.csv</c:v>
                </c:pt>
                <c:pt idx="279">
                  <c:v>set_11_sites_20_iterations_10_result.csv</c:v>
                </c:pt>
                <c:pt idx="280">
                  <c:v>set_11_sites_20_iterations_100_result.csv</c:v>
                </c:pt>
                <c:pt idx="281">
                  <c:v>set_11_sites_20_iterations_1000_result.csv</c:v>
                </c:pt>
                <c:pt idx="282">
                  <c:v>set_11_sites_30_iterations_10_result.csv</c:v>
                </c:pt>
                <c:pt idx="283">
                  <c:v>set_11_sites_30_iterations_100_result.csv</c:v>
                </c:pt>
                <c:pt idx="284">
                  <c:v>set_11_sites_30_iterations_1000_result.csv</c:v>
                </c:pt>
                <c:pt idx="285">
                  <c:v>set_11_sites_100_iterations_10_result.csv</c:v>
                </c:pt>
                <c:pt idx="286">
                  <c:v>set_11_sites_100_iterations_100_result.csv</c:v>
                </c:pt>
                <c:pt idx="287">
                  <c:v>set_11_sites_100_iterations_1000_result.csv</c:v>
                </c:pt>
                <c:pt idx="288">
                  <c:v>set_12_sites_1_iterations_10_result.csv</c:v>
                </c:pt>
                <c:pt idx="289">
                  <c:v>set_12_sites_1_iterations_100_result.csv</c:v>
                </c:pt>
                <c:pt idx="290">
                  <c:v>set_12_sites_1_iterations_1000_result.csv</c:v>
                </c:pt>
                <c:pt idx="291">
                  <c:v>set_12_sites_2_iterations_10_result.csv</c:v>
                </c:pt>
                <c:pt idx="292">
                  <c:v>set_12_sites_2_iterations_100_result.csv</c:v>
                </c:pt>
                <c:pt idx="293">
                  <c:v>set_12_sites_2_iterations_1000_result.csv</c:v>
                </c:pt>
                <c:pt idx="294">
                  <c:v>set_12_sites_3_iterations_10_result.csv</c:v>
                </c:pt>
                <c:pt idx="295">
                  <c:v>set_12_sites_3_iterations_100_result.csv</c:v>
                </c:pt>
                <c:pt idx="296">
                  <c:v>set_12_sites_3_iterations_1000_result.csv</c:v>
                </c:pt>
                <c:pt idx="297">
                  <c:v>set_12_sites_5_iterations_10_result.csv</c:v>
                </c:pt>
                <c:pt idx="298">
                  <c:v>set_12_sites_5_iterations_100_result.csv</c:v>
                </c:pt>
                <c:pt idx="299">
                  <c:v>set_12_sites_5_iterations_1000_result.csv</c:v>
                </c:pt>
                <c:pt idx="300">
                  <c:v>set_12_sites_10_iterations_10_result.csv</c:v>
                </c:pt>
                <c:pt idx="301">
                  <c:v>set_12_sites_10_iterations_100_result.csv</c:v>
                </c:pt>
                <c:pt idx="302">
                  <c:v>set_12_sites_10_iterations_1000_result.csv</c:v>
                </c:pt>
                <c:pt idx="303">
                  <c:v>set_12_sites_20_iterations_10_result.csv</c:v>
                </c:pt>
                <c:pt idx="304">
                  <c:v>set_12_sites_20_iterations_100_result.csv</c:v>
                </c:pt>
                <c:pt idx="305">
                  <c:v>set_12_sites_20_iterations_1000_result.csv</c:v>
                </c:pt>
                <c:pt idx="306">
                  <c:v>set_12_sites_30_iterations_10_result.csv</c:v>
                </c:pt>
                <c:pt idx="307">
                  <c:v>set_12_sites_30_iterations_100_result.csv</c:v>
                </c:pt>
                <c:pt idx="308">
                  <c:v>set_12_sites_30_iterations_1000_result.csv</c:v>
                </c:pt>
                <c:pt idx="309">
                  <c:v>set_12_sites_100_iterations_10_result.csv</c:v>
                </c:pt>
                <c:pt idx="310">
                  <c:v>set_12_sites_100_iterations_100_result.csv</c:v>
                </c:pt>
                <c:pt idx="311">
                  <c:v>set_12_sites_100_iterations_1000_result.csv</c:v>
                </c:pt>
                <c:pt idx="312">
                  <c:v>set_13_sites_1_iterations_10_result.csv</c:v>
                </c:pt>
                <c:pt idx="313">
                  <c:v>set_13_sites_1_iterations_100_result.csv</c:v>
                </c:pt>
                <c:pt idx="314">
                  <c:v>set_13_sites_1_iterations_1000_result.csv</c:v>
                </c:pt>
                <c:pt idx="315">
                  <c:v>set_13_sites_2_iterations_10_result.csv</c:v>
                </c:pt>
                <c:pt idx="316">
                  <c:v>set_13_sites_2_iterations_100_result.csv</c:v>
                </c:pt>
                <c:pt idx="317">
                  <c:v>set_13_sites_2_iterations_1000_result.csv</c:v>
                </c:pt>
                <c:pt idx="318">
                  <c:v>set_13_sites_3_iterations_10_result.csv</c:v>
                </c:pt>
                <c:pt idx="319">
                  <c:v>set_13_sites_3_iterations_100_result.csv</c:v>
                </c:pt>
                <c:pt idx="320">
                  <c:v>set_13_sites_3_iterations_1000_result.csv</c:v>
                </c:pt>
                <c:pt idx="321">
                  <c:v>set_13_sites_5_iterations_10_result.csv</c:v>
                </c:pt>
                <c:pt idx="322">
                  <c:v>set_13_sites_5_iterations_100_result.csv</c:v>
                </c:pt>
                <c:pt idx="323">
                  <c:v>set_13_sites_5_iterations_1000_result.csv</c:v>
                </c:pt>
                <c:pt idx="324">
                  <c:v>set_13_sites_10_iterations_10_result.csv</c:v>
                </c:pt>
                <c:pt idx="325">
                  <c:v>set_13_sites_10_iterations_100_result.csv</c:v>
                </c:pt>
                <c:pt idx="326">
                  <c:v>set_13_sites_10_iterations_1000_result.csv</c:v>
                </c:pt>
                <c:pt idx="327">
                  <c:v>set_13_sites_20_iterations_10_result.csv</c:v>
                </c:pt>
                <c:pt idx="328">
                  <c:v>set_13_sites_20_iterations_100_result.csv</c:v>
                </c:pt>
                <c:pt idx="329">
                  <c:v>set_13_sites_20_iterations_1000_result.csv</c:v>
                </c:pt>
                <c:pt idx="330">
                  <c:v>set_13_sites_30_iterations_10_result.csv</c:v>
                </c:pt>
                <c:pt idx="331">
                  <c:v>set_13_sites_30_iterations_100_result.csv</c:v>
                </c:pt>
                <c:pt idx="332">
                  <c:v>set_13_sites_30_iterations_1000_result.csv</c:v>
                </c:pt>
                <c:pt idx="333">
                  <c:v>set_13_sites_100_iterations_10_result.csv</c:v>
                </c:pt>
                <c:pt idx="334">
                  <c:v>set_13_sites_100_iterations_100_result.csv</c:v>
                </c:pt>
                <c:pt idx="335">
                  <c:v>set_13_sites_100_iterations_1000_result.csv</c:v>
                </c:pt>
                <c:pt idx="336">
                  <c:v>set_14_sites_1_iterations_10_result.csv</c:v>
                </c:pt>
                <c:pt idx="337">
                  <c:v>set_14_sites_1_iterations_100_result.csv</c:v>
                </c:pt>
                <c:pt idx="338">
                  <c:v>set_14_sites_1_iterations_1000_result.csv</c:v>
                </c:pt>
                <c:pt idx="339">
                  <c:v>set_14_sites_2_iterations_10_result.csv</c:v>
                </c:pt>
                <c:pt idx="340">
                  <c:v>set_14_sites_2_iterations_100_result.csv</c:v>
                </c:pt>
                <c:pt idx="341">
                  <c:v>set_14_sites_2_iterations_1000_result.csv</c:v>
                </c:pt>
                <c:pt idx="342">
                  <c:v>set_14_sites_3_iterations_10_result.csv</c:v>
                </c:pt>
                <c:pt idx="343">
                  <c:v>set_14_sites_3_iterations_100_result.csv</c:v>
                </c:pt>
                <c:pt idx="344">
                  <c:v>set_14_sites_3_iterations_1000_result.csv</c:v>
                </c:pt>
                <c:pt idx="345">
                  <c:v>set_14_sites_5_iterations_10_result.csv</c:v>
                </c:pt>
                <c:pt idx="346">
                  <c:v>set_14_sites_5_iterations_100_result.csv</c:v>
                </c:pt>
                <c:pt idx="347">
                  <c:v>set_14_sites_5_iterations_1000_result.csv</c:v>
                </c:pt>
                <c:pt idx="348">
                  <c:v>set_14_sites_10_iterations_10_result.csv</c:v>
                </c:pt>
                <c:pt idx="349">
                  <c:v>set_14_sites_10_iterations_100_result.csv</c:v>
                </c:pt>
                <c:pt idx="350">
                  <c:v>set_14_sites_10_iterations_1000_result.csv</c:v>
                </c:pt>
                <c:pt idx="351">
                  <c:v>set_14_sites_20_iterations_10_result.csv</c:v>
                </c:pt>
                <c:pt idx="352">
                  <c:v>set_14_sites_20_iterations_100_result.csv</c:v>
                </c:pt>
                <c:pt idx="353">
                  <c:v>set_14_sites_20_iterations_1000_result.csv</c:v>
                </c:pt>
                <c:pt idx="354">
                  <c:v>set_14_sites_30_iterations_10_result.csv</c:v>
                </c:pt>
                <c:pt idx="355">
                  <c:v>set_14_sites_30_iterations_100_result.csv</c:v>
                </c:pt>
                <c:pt idx="356">
                  <c:v>set_14_sites_30_iterations_1000_result.csv</c:v>
                </c:pt>
                <c:pt idx="357">
                  <c:v>set_14_sites_100_iterations_10_result.csv</c:v>
                </c:pt>
                <c:pt idx="358">
                  <c:v>set_14_sites_100_iterations_100_result.csv</c:v>
                </c:pt>
                <c:pt idx="359">
                  <c:v>set_14_sites_100_iterations_1000_result.csv</c:v>
                </c:pt>
                <c:pt idx="360">
                  <c:v>set_15_sites_1_iterations_10_result.csv</c:v>
                </c:pt>
                <c:pt idx="361">
                  <c:v>set_15_sites_1_iterations_100_result.csv</c:v>
                </c:pt>
                <c:pt idx="362">
                  <c:v>set_15_sites_1_iterations_1000_result.csv</c:v>
                </c:pt>
                <c:pt idx="363">
                  <c:v>set_15_sites_2_iterations_10_result.csv</c:v>
                </c:pt>
                <c:pt idx="364">
                  <c:v>set_15_sites_2_iterations_100_result.csv</c:v>
                </c:pt>
                <c:pt idx="365">
                  <c:v>set_15_sites_2_iterations_1000_result.csv</c:v>
                </c:pt>
                <c:pt idx="366">
                  <c:v>set_15_sites_3_iterations_10_result.csv</c:v>
                </c:pt>
                <c:pt idx="367">
                  <c:v>set_15_sites_3_iterations_100_result.csv</c:v>
                </c:pt>
                <c:pt idx="368">
                  <c:v>set_15_sites_3_iterations_1000_result.csv</c:v>
                </c:pt>
                <c:pt idx="369">
                  <c:v>set_15_sites_5_iterations_10_result.csv</c:v>
                </c:pt>
                <c:pt idx="370">
                  <c:v>set_15_sites_5_iterations_100_result.csv</c:v>
                </c:pt>
                <c:pt idx="371">
                  <c:v>set_15_sites_5_iterations_1000_result.csv</c:v>
                </c:pt>
                <c:pt idx="372">
                  <c:v>set_15_sites_10_iterations_10_result.csv</c:v>
                </c:pt>
                <c:pt idx="373">
                  <c:v>set_15_sites_10_iterations_100_result.csv</c:v>
                </c:pt>
                <c:pt idx="374">
                  <c:v>set_15_sites_10_iterations_1000_result.csv</c:v>
                </c:pt>
                <c:pt idx="375">
                  <c:v>set_15_sites_20_iterations_10_result.csv</c:v>
                </c:pt>
                <c:pt idx="376">
                  <c:v>set_15_sites_20_iterations_100_result.csv</c:v>
                </c:pt>
                <c:pt idx="377">
                  <c:v>set_15_sites_20_iterations_1000_result.csv</c:v>
                </c:pt>
                <c:pt idx="378">
                  <c:v>set_15_sites_30_iterations_10_result.csv</c:v>
                </c:pt>
                <c:pt idx="379">
                  <c:v>set_15_sites_30_iterations_100_result.csv</c:v>
                </c:pt>
                <c:pt idx="380">
                  <c:v>set_15_sites_30_iterations_1000_result.csv</c:v>
                </c:pt>
                <c:pt idx="381">
                  <c:v>set_15_sites_100_iterations_10_result.csv</c:v>
                </c:pt>
                <c:pt idx="382">
                  <c:v>set_15_sites_100_iterations_100_result.csv</c:v>
                </c:pt>
                <c:pt idx="383">
                  <c:v>set_15_sites_100_iterations_1000_result.csv</c:v>
                </c:pt>
                <c:pt idx="384">
                  <c:v>set_16_sites_1_iterations_10_result.csv</c:v>
                </c:pt>
                <c:pt idx="385">
                  <c:v>set_16_sites_1_iterations_100_result.csv</c:v>
                </c:pt>
                <c:pt idx="386">
                  <c:v>set_16_sites_1_iterations_1000_result.csv</c:v>
                </c:pt>
                <c:pt idx="387">
                  <c:v>set_16_sites_2_iterations_10_result.csv</c:v>
                </c:pt>
                <c:pt idx="388">
                  <c:v>set_16_sites_2_iterations_100_result.csv</c:v>
                </c:pt>
                <c:pt idx="389">
                  <c:v>set_16_sites_2_iterations_1000_result.csv</c:v>
                </c:pt>
                <c:pt idx="390">
                  <c:v>set_16_sites_3_iterations_10_result.csv</c:v>
                </c:pt>
                <c:pt idx="391">
                  <c:v>set_16_sites_3_iterations_100_result.csv</c:v>
                </c:pt>
                <c:pt idx="392">
                  <c:v>set_16_sites_3_iterations_1000_result.csv</c:v>
                </c:pt>
                <c:pt idx="393">
                  <c:v>set_16_sites_5_iterations_10_result.csv</c:v>
                </c:pt>
                <c:pt idx="394">
                  <c:v>set_16_sites_5_iterations_100_result.csv</c:v>
                </c:pt>
                <c:pt idx="395">
                  <c:v>set_16_sites_5_iterations_1000_result.csv</c:v>
                </c:pt>
                <c:pt idx="396">
                  <c:v>set_16_sites_10_iterations_10_result.csv</c:v>
                </c:pt>
                <c:pt idx="397">
                  <c:v>set_16_sites_10_iterations_100_result.csv</c:v>
                </c:pt>
                <c:pt idx="398">
                  <c:v>set_16_sites_10_iterations_1000_result.csv</c:v>
                </c:pt>
                <c:pt idx="399">
                  <c:v>set_16_sites_20_iterations_10_result.csv</c:v>
                </c:pt>
                <c:pt idx="400">
                  <c:v>set_16_sites_20_iterations_100_result.csv</c:v>
                </c:pt>
                <c:pt idx="401">
                  <c:v>set_16_sites_20_iterations_1000_result.csv</c:v>
                </c:pt>
                <c:pt idx="402">
                  <c:v>set_16_sites_30_iterations_10_result.csv</c:v>
                </c:pt>
                <c:pt idx="403">
                  <c:v>set_16_sites_30_iterations_100_result.csv</c:v>
                </c:pt>
                <c:pt idx="404">
                  <c:v>set_16_sites_30_iterations_1000_result.csv</c:v>
                </c:pt>
                <c:pt idx="405">
                  <c:v>set_16_sites_100_iterations_10_result.csv</c:v>
                </c:pt>
                <c:pt idx="406">
                  <c:v>set_16_sites_100_iterations_100_result.csv</c:v>
                </c:pt>
                <c:pt idx="407">
                  <c:v>set_16_sites_100_iterations_1000_result.csv</c:v>
                </c:pt>
                <c:pt idx="408">
                  <c:v>set_17_sites_1_iterations_10_result.csv</c:v>
                </c:pt>
                <c:pt idx="409">
                  <c:v>set_17_sites_1_iterations_100_result.csv</c:v>
                </c:pt>
                <c:pt idx="410">
                  <c:v>set_17_sites_1_iterations_1000_result.csv</c:v>
                </c:pt>
                <c:pt idx="411">
                  <c:v>set_17_sites_2_iterations_10_result.csv</c:v>
                </c:pt>
                <c:pt idx="412">
                  <c:v>set_17_sites_2_iterations_100_result.csv</c:v>
                </c:pt>
                <c:pt idx="413">
                  <c:v>set_17_sites_2_iterations_1000_result.csv</c:v>
                </c:pt>
                <c:pt idx="414">
                  <c:v>set_17_sites_3_iterations_10_result.csv</c:v>
                </c:pt>
                <c:pt idx="415">
                  <c:v>set_17_sites_3_iterations_100_result.csv</c:v>
                </c:pt>
                <c:pt idx="416">
                  <c:v>set_17_sites_3_iterations_1000_result.csv</c:v>
                </c:pt>
                <c:pt idx="417">
                  <c:v>set_17_sites_5_iterations_10_result.csv</c:v>
                </c:pt>
                <c:pt idx="418">
                  <c:v>set_17_sites_5_iterations_100_result.csv</c:v>
                </c:pt>
                <c:pt idx="419">
                  <c:v>set_17_sites_5_iterations_1000_result.csv</c:v>
                </c:pt>
                <c:pt idx="420">
                  <c:v>set_17_sites_10_iterations_10_result.csv</c:v>
                </c:pt>
                <c:pt idx="421">
                  <c:v>set_17_sites_10_iterations_100_result.csv</c:v>
                </c:pt>
                <c:pt idx="422">
                  <c:v>set_17_sites_10_iterations_1000_result.csv</c:v>
                </c:pt>
                <c:pt idx="423">
                  <c:v>set_17_sites_20_iterations_10_result.csv</c:v>
                </c:pt>
                <c:pt idx="424">
                  <c:v>set_17_sites_20_iterations_100_result.csv</c:v>
                </c:pt>
                <c:pt idx="425">
                  <c:v>set_17_sites_20_iterations_1000_result.csv</c:v>
                </c:pt>
                <c:pt idx="426">
                  <c:v>set_17_sites_30_iterations_10_result.csv</c:v>
                </c:pt>
                <c:pt idx="427">
                  <c:v>set_17_sites_30_iterations_100_result.csv</c:v>
                </c:pt>
                <c:pt idx="428">
                  <c:v>set_17_sites_30_iterations_1000_result.csv</c:v>
                </c:pt>
                <c:pt idx="429">
                  <c:v>set_17_sites_100_iterations_10_result.csv</c:v>
                </c:pt>
                <c:pt idx="430">
                  <c:v>set_17_sites_100_iterations_100_result.csv</c:v>
                </c:pt>
                <c:pt idx="431">
                  <c:v>set_17_sites_100_iterations_1000_result.csv</c:v>
                </c:pt>
                <c:pt idx="432">
                  <c:v>set_18_sites_1_iterations_10_result.csv</c:v>
                </c:pt>
                <c:pt idx="433">
                  <c:v>set_18_sites_1_iterations_100_result.csv</c:v>
                </c:pt>
                <c:pt idx="434">
                  <c:v>set_18_sites_1_iterations_1000_result.csv</c:v>
                </c:pt>
                <c:pt idx="435">
                  <c:v>set_18_sites_2_iterations_10_result.csv</c:v>
                </c:pt>
                <c:pt idx="436">
                  <c:v>set_18_sites_2_iterations_100_result.csv</c:v>
                </c:pt>
                <c:pt idx="437">
                  <c:v>set_18_sites_2_iterations_1000_result.csv</c:v>
                </c:pt>
                <c:pt idx="438">
                  <c:v>set_18_sites_3_iterations_10_result.csv</c:v>
                </c:pt>
                <c:pt idx="439">
                  <c:v>set_18_sites_3_iterations_100_result.csv</c:v>
                </c:pt>
                <c:pt idx="440">
                  <c:v>set_18_sites_3_iterations_1000_result.csv</c:v>
                </c:pt>
                <c:pt idx="441">
                  <c:v>set_18_sites_5_iterations_10_result.csv</c:v>
                </c:pt>
                <c:pt idx="442">
                  <c:v>set_18_sites_5_iterations_100_result.csv</c:v>
                </c:pt>
                <c:pt idx="443">
                  <c:v>set_18_sites_5_iterations_1000_result.csv</c:v>
                </c:pt>
                <c:pt idx="444">
                  <c:v>set_18_sites_10_iterations_10_result.csv</c:v>
                </c:pt>
                <c:pt idx="445">
                  <c:v>set_18_sites_10_iterations_100_result.csv</c:v>
                </c:pt>
                <c:pt idx="446">
                  <c:v>set_18_sites_10_iterations_1000_result.csv</c:v>
                </c:pt>
                <c:pt idx="447">
                  <c:v>set_18_sites_20_iterations_10_result.csv</c:v>
                </c:pt>
                <c:pt idx="448">
                  <c:v>set_18_sites_20_iterations_100_result.csv</c:v>
                </c:pt>
                <c:pt idx="449">
                  <c:v>set_18_sites_20_iterations_1000_result.csv</c:v>
                </c:pt>
                <c:pt idx="450">
                  <c:v>set_18_sites_30_iterations_10_result.csv</c:v>
                </c:pt>
                <c:pt idx="451">
                  <c:v>set_18_sites_30_iterations_100_result.csv</c:v>
                </c:pt>
                <c:pt idx="452">
                  <c:v>set_18_sites_30_iterations_1000_result.csv</c:v>
                </c:pt>
                <c:pt idx="453">
                  <c:v>set_18_sites_100_iterations_10_result.csv</c:v>
                </c:pt>
                <c:pt idx="454">
                  <c:v>set_18_sites_100_iterations_100_result.csv</c:v>
                </c:pt>
                <c:pt idx="455">
                  <c:v>set_18_sites_100_iterations_1000_result.csv</c:v>
                </c:pt>
                <c:pt idx="456">
                  <c:v>set_19_sites_1_iterations_10_result.csv</c:v>
                </c:pt>
                <c:pt idx="457">
                  <c:v>set_19_sites_1_iterations_100_result.csv</c:v>
                </c:pt>
                <c:pt idx="458">
                  <c:v>set_19_sites_1_iterations_1000_result.csv</c:v>
                </c:pt>
                <c:pt idx="459">
                  <c:v>set_19_sites_2_iterations_10_result.csv</c:v>
                </c:pt>
                <c:pt idx="460">
                  <c:v>set_19_sites_2_iterations_100_result.csv</c:v>
                </c:pt>
                <c:pt idx="461">
                  <c:v>set_19_sites_2_iterations_1000_result.csv</c:v>
                </c:pt>
                <c:pt idx="462">
                  <c:v>set_19_sites_3_iterations_10_result.csv</c:v>
                </c:pt>
                <c:pt idx="463">
                  <c:v>set_19_sites_3_iterations_100_result.csv</c:v>
                </c:pt>
                <c:pt idx="464">
                  <c:v>set_19_sites_3_iterations_1000_result.csv</c:v>
                </c:pt>
                <c:pt idx="465">
                  <c:v>set_19_sites_5_iterations_10_result.csv</c:v>
                </c:pt>
                <c:pt idx="466">
                  <c:v>set_19_sites_5_iterations_100_result.csv</c:v>
                </c:pt>
                <c:pt idx="467">
                  <c:v>set_19_sites_5_iterations_1000_result.csv</c:v>
                </c:pt>
                <c:pt idx="468">
                  <c:v>set_19_sites_10_iterations_10_result.csv</c:v>
                </c:pt>
                <c:pt idx="469">
                  <c:v>set_19_sites_10_iterations_100_result.csv</c:v>
                </c:pt>
                <c:pt idx="470">
                  <c:v>set_19_sites_10_iterations_1000_result.csv</c:v>
                </c:pt>
                <c:pt idx="471">
                  <c:v>set_19_sites_20_iterations_10_result.csv</c:v>
                </c:pt>
                <c:pt idx="472">
                  <c:v>set_19_sites_20_iterations_100_result.csv</c:v>
                </c:pt>
                <c:pt idx="473">
                  <c:v>set_19_sites_20_iterations_1000_result.csv</c:v>
                </c:pt>
                <c:pt idx="474">
                  <c:v>set_19_sites_30_iterations_10_result.csv</c:v>
                </c:pt>
                <c:pt idx="475">
                  <c:v>set_19_sites_30_iterations_100_result.csv</c:v>
                </c:pt>
                <c:pt idx="476">
                  <c:v>set_19_sites_30_iterations_1000_result.csv</c:v>
                </c:pt>
                <c:pt idx="477">
                  <c:v>set_19_sites_100_iterations_10_result.csv</c:v>
                </c:pt>
                <c:pt idx="478">
                  <c:v>set_19_sites_100_iterations_100_result.csv</c:v>
                </c:pt>
                <c:pt idx="479">
                  <c:v>set_19_sites_100_iterations_1000_result.csv</c:v>
                </c:pt>
                <c:pt idx="480">
                  <c:v>set_20_sites_1_iterations_10_result.csv</c:v>
                </c:pt>
                <c:pt idx="481">
                  <c:v>set_20_sites_1_iterations_100_result.csv</c:v>
                </c:pt>
                <c:pt idx="482">
                  <c:v>set_20_sites_1_iterations_1000_result.csv</c:v>
                </c:pt>
                <c:pt idx="483">
                  <c:v>set_20_sites_2_iterations_10_result.csv</c:v>
                </c:pt>
                <c:pt idx="484">
                  <c:v>set_20_sites_2_iterations_100_result.csv</c:v>
                </c:pt>
                <c:pt idx="485">
                  <c:v>set_20_sites_2_iterations_1000_result.csv</c:v>
                </c:pt>
                <c:pt idx="486">
                  <c:v>set_20_sites_3_iterations_10_result.csv</c:v>
                </c:pt>
                <c:pt idx="487">
                  <c:v>set_20_sites_3_iterations_100_result.csv</c:v>
                </c:pt>
                <c:pt idx="488">
                  <c:v>set_20_sites_3_iterations_1000_result.csv</c:v>
                </c:pt>
                <c:pt idx="489">
                  <c:v>set_20_sites_5_iterations_10_result.csv</c:v>
                </c:pt>
                <c:pt idx="490">
                  <c:v>set_20_sites_5_iterations_100_result.csv</c:v>
                </c:pt>
                <c:pt idx="491">
                  <c:v>set_20_sites_5_iterations_1000_result.csv</c:v>
                </c:pt>
                <c:pt idx="492">
                  <c:v>set_20_sites_10_iterations_10_result.csv</c:v>
                </c:pt>
                <c:pt idx="493">
                  <c:v>set_20_sites_10_iterations_100_result.csv</c:v>
                </c:pt>
                <c:pt idx="494">
                  <c:v>set_20_sites_10_iterations_1000_result.csv</c:v>
                </c:pt>
                <c:pt idx="495">
                  <c:v>set_20_sites_20_iterations_10_result.csv</c:v>
                </c:pt>
                <c:pt idx="496">
                  <c:v>set_20_sites_20_iterations_100_result.csv</c:v>
                </c:pt>
                <c:pt idx="497">
                  <c:v>set_20_sites_20_iterations_1000_result.csv</c:v>
                </c:pt>
                <c:pt idx="498">
                  <c:v>set_20_sites_30_iterations_10_result.csv</c:v>
                </c:pt>
                <c:pt idx="499">
                  <c:v>set_20_sites_30_iterations_100_result.csv</c:v>
                </c:pt>
                <c:pt idx="500">
                  <c:v>set_20_sites_30_iterations_1000_result.csv</c:v>
                </c:pt>
                <c:pt idx="501">
                  <c:v>set_20_sites_100_iterations_10_result.csv</c:v>
                </c:pt>
                <c:pt idx="502">
                  <c:v>set_20_sites_100_iterations_100_result.csv</c:v>
                </c:pt>
                <c:pt idx="503">
                  <c:v>set_20_sites_100_iterations_1000_result.csv</c:v>
                </c:pt>
                <c:pt idx="504">
                  <c:v>set_21_sites_1_iterations_10_result.csv</c:v>
                </c:pt>
                <c:pt idx="505">
                  <c:v>set_21_sites_1_iterations_100_result.csv</c:v>
                </c:pt>
                <c:pt idx="506">
                  <c:v>set_21_sites_1_iterations_1000_result.csv</c:v>
                </c:pt>
                <c:pt idx="507">
                  <c:v>set_21_sites_2_iterations_10_result.csv</c:v>
                </c:pt>
                <c:pt idx="508">
                  <c:v>set_21_sites_2_iterations_100_result.csv</c:v>
                </c:pt>
                <c:pt idx="509">
                  <c:v>set_21_sites_2_iterations_1000_result.csv</c:v>
                </c:pt>
                <c:pt idx="510">
                  <c:v>set_21_sites_3_iterations_10_result.csv</c:v>
                </c:pt>
                <c:pt idx="511">
                  <c:v>set_21_sites_3_iterations_100_result.csv</c:v>
                </c:pt>
                <c:pt idx="512">
                  <c:v>set_21_sites_3_iterations_1000_result.csv</c:v>
                </c:pt>
                <c:pt idx="513">
                  <c:v>set_21_sites_5_iterations_10_result.csv</c:v>
                </c:pt>
                <c:pt idx="514">
                  <c:v>set_21_sites_5_iterations_100_result.csv</c:v>
                </c:pt>
                <c:pt idx="515">
                  <c:v>set_21_sites_5_iterations_1000_result.csv</c:v>
                </c:pt>
                <c:pt idx="516">
                  <c:v>set_21_sites_10_iterations_10_result.csv</c:v>
                </c:pt>
                <c:pt idx="517">
                  <c:v>set_21_sites_10_iterations_100_result.csv</c:v>
                </c:pt>
                <c:pt idx="518">
                  <c:v>set_21_sites_10_iterations_1000_result.csv</c:v>
                </c:pt>
                <c:pt idx="519">
                  <c:v>set_21_sites_20_iterations_10_result.csv</c:v>
                </c:pt>
                <c:pt idx="520">
                  <c:v>set_21_sites_20_iterations_100_result.csv</c:v>
                </c:pt>
                <c:pt idx="521">
                  <c:v>set_21_sites_20_iterations_1000_result.csv</c:v>
                </c:pt>
                <c:pt idx="522">
                  <c:v>set_21_sites_30_iterations_10_result.csv</c:v>
                </c:pt>
                <c:pt idx="523">
                  <c:v>set_21_sites_30_iterations_100_result.csv</c:v>
                </c:pt>
                <c:pt idx="524">
                  <c:v>set_21_sites_30_iterations_1000_result.csv</c:v>
                </c:pt>
                <c:pt idx="525">
                  <c:v>set_21_sites_100_iterations_10_result.csv</c:v>
                </c:pt>
                <c:pt idx="526">
                  <c:v>set_21_sites_100_iterations_100_result.csv</c:v>
                </c:pt>
                <c:pt idx="527">
                  <c:v>set_21_sites_100_iterations_1000_result.csv</c:v>
                </c:pt>
                <c:pt idx="528">
                  <c:v>set_22_sites_1_iterations_10_result.csv</c:v>
                </c:pt>
                <c:pt idx="529">
                  <c:v>set_22_sites_1_iterations_100_result.csv</c:v>
                </c:pt>
                <c:pt idx="530">
                  <c:v>set_22_sites_1_iterations_1000_result.csv</c:v>
                </c:pt>
                <c:pt idx="531">
                  <c:v>set_22_sites_2_iterations_10_result.csv</c:v>
                </c:pt>
                <c:pt idx="532">
                  <c:v>set_22_sites_2_iterations_100_result.csv</c:v>
                </c:pt>
                <c:pt idx="533">
                  <c:v>set_22_sites_2_iterations_1000_result.csv</c:v>
                </c:pt>
                <c:pt idx="534">
                  <c:v>set_22_sites_3_iterations_10_result.csv</c:v>
                </c:pt>
                <c:pt idx="535">
                  <c:v>set_22_sites_3_iterations_100_result.csv</c:v>
                </c:pt>
                <c:pt idx="536">
                  <c:v>set_22_sites_3_iterations_1000_result.csv</c:v>
                </c:pt>
                <c:pt idx="537">
                  <c:v>set_22_sites_5_iterations_10_result.csv</c:v>
                </c:pt>
                <c:pt idx="538">
                  <c:v>set_22_sites_5_iterations_100_result.csv</c:v>
                </c:pt>
                <c:pt idx="539">
                  <c:v>set_22_sites_5_iterations_1000_result.csv</c:v>
                </c:pt>
                <c:pt idx="540">
                  <c:v>set_22_sites_10_iterations_10_result.csv</c:v>
                </c:pt>
                <c:pt idx="541">
                  <c:v>set_22_sites_10_iterations_100_result.csv</c:v>
                </c:pt>
                <c:pt idx="542">
                  <c:v>set_22_sites_10_iterations_1000_result.csv</c:v>
                </c:pt>
                <c:pt idx="543">
                  <c:v>set_22_sites_20_iterations_10_result.csv</c:v>
                </c:pt>
                <c:pt idx="544">
                  <c:v>set_22_sites_20_iterations_100_result.csv</c:v>
                </c:pt>
                <c:pt idx="545">
                  <c:v>set_22_sites_20_iterations_1000_result.csv</c:v>
                </c:pt>
                <c:pt idx="546">
                  <c:v>set_22_sites_30_iterations_10_result.csv</c:v>
                </c:pt>
                <c:pt idx="547">
                  <c:v>set_22_sites_30_iterations_100_result.csv</c:v>
                </c:pt>
                <c:pt idx="548">
                  <c:v>set_22_sites_30_iterations_1000_result.csv</c:v>
                </c:pt>
                <c:pt idx="549">
                  <c:v>set_22_sites_100_iterations_10_result.csv</c:v>
                </c:pt>
                <c:pt idx="550">
                  <c:v>set_22_sites_100_iterations_100_result.csv</c:v>
                </c:pt>
                <c:pt idx="551">
                  <c:v>set_22_sites_100_iterations_1000_result.csv</c:v>
                </c:pt>
                <c:pt idx="552">
                  <c:v>set_23_sites_1_iterations_10_result.csv</c:v>
                </c:pt>
                <c:pt idx="553">
                  <c:v>set_23_sites_1_iterations_100_result.csv</c:v>
                </c:pt>
                <c:pt idx="554">
                  <c:v>set_23_sites_1_iterations_1000_result.csv</c:v>
                </c:pt>
                <c:pt idx="555">
                  <c:v>set_23_sites_2_iterations_10_result.csv</c:v>
                </c:pt>
                <c:pt idx="556">
                  <c:v>set_23_sites_2_iterations_100_result.csv</c:v>
                </c:pt>
                <c:pt idx="557">
                  <c:v>set_23_sites_2_iterations_1000_result.csv</c:v>
                </c:pt>
                <c:pt idx="558">
                  <c:v>set_23_sites_3_iterations_10_result.csv</c:v>
                </c:pt>
                <c:pt idx="559">
                  <c:v>set_23_sites_3_iterations_100_result.csv</c:v>
                </c:pt>
                <c:pt idx="560">
                  <c:v>set_23_sites_3_iterations_1000_result.csv</c:v>
                </c:pt>
                <c:pt idx="561">
                  <c:v>set_23_sites_5_iterations_10_result.csv</c:v>
                </c:pt>
                <c:pt idx="562">
                  <c:v>set_23_sites_5_iterations_100_result.csv</c:v>
                </c:pt>
                <c:pt idx="563">
                  <c:v>set_23_sites_5_iterations_1000_result.csv</c:v>
                </c:pt>
                <c:pt idx="564">
                  <c:v>set_23_sites_10_iterations_10_result.csv</c:v>
                </c:pt>
                <c:pt idx="565">
                  <c:v>set_23_sites_10_iterations_100_result.csv</c:v>
                </c:pt>
                <c:pt idx="566">
                  <c:v>set_23_sites_10_iterations_1000_result.csv</c:v>
                </c:pt>
                <c:pt idx="567">
                  <c:v>set_23_sites_20_iterations_10_result.csv</c:v>
                </c:pt>
                <c:pt idx="568">
                  <c:v>set_23_sites_20_iterations_100_result.csv</c:v>
                </c:pt>
                <c:pt idx="569">
                  <c:v>set_23_sites_20_iterations_1000_result.csv</c:v>
                </c:pt>
                <c:pt idx="570">
                  <c:v>set_23_sites_30_iterations_10_result.csv</c:v>
                </c:pt>
                <c:pt idx="571">
                  <c:v>set_23_sites_30_iterations_100_result.csv</c:v>
                </c:pt>
                <c:pt idx="572">
                  <c:v>set_23_sites_30_iterations_1000_result.csv</c:v>
                </c:pt>
                <c:pt idx="573">
                  <c:v>set_23_sites_100_iterations_10_result.csv</c:v>
                </c:pt>
                <c:pt idx="574">
                  <c:v>set_23_sites_100_iterations_100_result.csv</c:v>
                </c:pt>
                <c:pt idx="575">
                  <c:v>set_23_sites_100_iterations_1000_result.csv</c:v>
                </c:pt>
                <c:pt idx="576">
                  <c:v>set_24_sites_1_iterations_10_result.csv</c:v>
                </c:pt>
                <c:pt idx="577">
                  <c:v>set_24_sites_1_iterations_100_result.csv</c:v>
                </c:pt>
                <c:pt idx="578">
                  <c:v>set_24_sites_1_iterations_1000_result.csv</c:v>
                </c:pt>
                <c:pt idx="579">
                  <c:v>set_24_sites_2_iterations_10_result.csv</c:v>
                </c:pt>
                <c:pt idx="580">
                  <c:v>set_24_sites_2_iterations_100_result.csv</c:v>
                </c:pt>
                <c:pt idx="581">
                  <c:v>set_24_sites_2_iterations_1000_result.csv</c:v>
                </c:pt>
                <c:pt idx="582">
                  <c:v>set_24_sites_3_iterations_10_result.csv</c:v>
                </c:pt>
                <c:pt idx="583">
                  <c:v>set_24_sites_3_iterations_100_result.csv</c:v>
                </c:pt>
                <c:pt idx="584">
                  <c:v>set_24_sites_3_iterations_1000_result.csv</c:v>
                </c:pt>
                <c:pt idx="585">
                  <c:v>set_24_sites_5_iterations_10_result.csv</c:v>
                </c:pt>
                <c:pt idx="586">
                  <c:v>set_24_sites_5_iterations_100_result.csv</c:v>
                </c:pt>
                <c:pt idx="587">
                  <c:v>set_24_sites_5_iterations_1000_result.csv</c:v>
                </c:pt>
                <c:pt idx="588">
                  <c:v>set_24_sites_10_iterations_10_result.csv</c:v>
                </c:pt>
                <c:pt idx="589">
                  <c:v>set_24_sites_10_iterations_100_result.csv</c:v>
                </c:pt>
                <c:pt idx="590">
                  <c:v>set_24_sites_10_iterations_1000_result.csv</c:v>
                </c:pt>
                <c:pt idx="591">
                  <c:v>set_24_sites_20_iterations_10_result.csv</c:v>
                </c:pt>
                <c:pt idx="592">
                  <c:v>set_24_sites_20_iterations_100_result.csv</c:v>
                </c:pt>
                <c:pt idx="593">
                  <c:v>set_24_sites_20_iterations_1000_result.csv</c:v>
                </c:pt>
                <c:pt idx="594">
                  <c:v>set_24_sites_30_iterations_10_result.csv</c:v>
                </c:pt>
                <c:pt idx="595">
                  <c:v>set_24_sites_30_iterations_100_result.csv</c:v>
                </c:pt>
                <c:pt idx="596">
                  <c:v>set_24_sites_30_iterations_1000_result.csv</c:v>
                </c:pt>
                <c:pt idx="597">
                  <c:v>set_24_sites_100_iterations_10_result.csv</c:v>
                </c:pt>
                <c:pt idx="598">
                  <c:v>set_24_sites_100_iterations_100_result.csv</c:v>
                </c:pt>
                <c:pt idx="599">
                  <c:v>set_24_sites_100_iterations_1000_result.csv</c:v>
                </c:pt>
                <c:pt idx="600">
                  <c:v>set_25_sites_1_iterations_10_result.csv</c:v>
                </c:pt>
                <c:pt idx="601">
                  <c:v>set_25_sites_1_iterations_100_result.csv</c:v>
                </c:pt>
                <c:pt idx="602">
                  <c:v>set_25_sites_1_iterations_1000_result.csv</c:v>
                </c:pt>
                <c:pt idx="603">
                  <c:v>set_25_sites_2_iterations_10_result.csv</c:v>
                </c:pt>
                <c:pt idx="604">
                  <c:v>set_25_sites_2_iterations_100_result.csv</c:v>
                </c:pt>
                <c:pt idx="605">
                  <c:v>set_25_sites_2_iterations_1000_result.csv</c:v>
                </c:pt>
                <c:pt idx="606">
                  <c:v>set_25_sites_3_iterations_10_result.csv</c:v>
                </c:pt>
                <c:pt idx="607">
                  <c:v>set_25_sites_3_iterations_100_result.csv</c:v>
                </c:pt>
                <c:pt idx="608">
                  <c:v>set_25_sites_3_iterations_1000_result.csv</c:v>
                </c:pt>
                <c:pt idx="609">
                  <c:v>set_25_sites_5_iterations_10_result.csv</c:v>
                </c:pt>
                <c:pt idx="610">
                  <c:v>set_25_sites_5_iterations_100_result.csv</c:v>
                </c:pt>
                <c:pt idx="611">
                  <c:v>set_25_sites_5_iterations_1000_result.csv</c:v>
                </c:pt>
                <c:pt idx="612">
                  <c:v>set_25_sites_10_iterations_10_result.csv</c:v>
                </c:pt>
                <c:pt idx="613">
                  <c:v>set_25_sites_10_iterations_100_result.csv</c:v>
                </c:pt>
                <c:pt idx="614">
                  <c:v>set_25_sites_10_iterations_1000_result.csv</c:v>
                </c:pt>
                <c:pt idx="615">
                  <c:v>set_25_sites_20_iterations_10_result.csv</c:v>
                </c:pt>
                <c:pt idx="616">
                  <c:v>set_25_sites_20_iterations_100_result.csv</c:v>
                </c:pt>
                <c:pt idx="617">
                  <c:v>set_25_sites_20_iterations_1000_result.csv</c:v>
                </c:pt>
                <c:pt idx="618">
                  <c:v>set_25_sites_30_iterations_10_result.csv</c:v>
                </c:pt>
                <c:pt idx="619">
                  <c:v>set_25_sites_30_iterations_100_result.csv</c:v>
                </c:pt>
                <c:pt idx="620">
                  <c:v>set_25_sites_30_iterations_1000_result.csv</c:v>
                </c:pt>
                <c:pt idx="621">
                  <c:v>set_25_sites_100_iterations_10_result.csv</c:v>
                </c:pt>
                <c:pt idx="622">
                  <c:v>set_25_sites_100_iterations_100_result.csv</c:v>
                </c:pt>
                <c:pt idx="623">
                  <c:v>set_25_sites_100_iterations_1000_result.csv</c:v>
                </c:pt>
                <c:pt idx="624">
                  <c:v>set_26_sites_1_iterations_10_result.csv</c:v>
                </c:pt>
                <c:pt idx="625">
                  <c:v>set_26_sites_1_iterations_100_result.csv</c:v>
                </c:pt>
                <c:pt idx="626">
                  <c:v>set_26_sites_1_iterations_1000_result.csv</c:v>
                </c:pt>
                <c:pt idx="627">
                  <c:v>set_26_sites_2_iterations_10_result.csv</c:v>
                </c:pt>
                <c:pt idx="628">
                  <c:v>set_26_sites_2_iterations_100_result.csv</c:v>
                </c:pt>
                <c:pt idx="629">
                  <c:v>set_26_sites_2_iterations_1000_result.csv</c:v>
                </c:pt>
                <c:pt idx="630">
                  <c:v>set_26_sites_3_iterations_10_result.csv</c:v>
                </c:pt>
                <c:pt idx="631">
                  <c:v>set_26_sites_3_iterations_100_result.csv</c:v>
                </c:pt>
                <c:pt idx="632">
                  <c:v>set_26_sites_3_iterations_1000_result.csv</c:v>
                </c:pt>
                <c:pt idx="633">
                  <c:v>set_26_sites_5_iterations_10_result.csv</c:v>
                </c:pt>
                <c:pt idx="634">
                  <c:v>set_26_sites_5_iterations_100_result.csv</c:v>
                </c:pt>
                <c:pt idx="635">
                  <c:v>set_26_sites_5_iterations_1000_result.csv</c:v>
                </c:pt>
                <c:pt idx="636">
                  <c:v>set_26_sites_10_iterations_10_result.csv</c:v>
                </c:pt>
                <c:pt idx="637">
                  <c:v>set_26_sites_10_iterations_100_result.csv</c:v>
                </c:pt>
                <c:pt idx="638">
                  <c:v>set_26_sites_10_iterations_1000_result.csv</c:v>
                </c:pt>
                <c:pt idx="639">
                  <c:v>set_26_sites_20_iterations_10_result.csv</c:v>
                </c:pt>
                <c:pt idx="640">
                  <c:v>set_26_sites_20_iterations_100_result.csv</c:v>
                </c:pt>
                <c:pt idx="641">
                  <c:v>set_26_sites_20_iterations_1000_result.csv</c:v>
                </c:pt>
                <c:pt idx="642">
                  <c:v>set_26_sites_30_iterations_10_result.csv</c:v>
                </c:pt>
                <c:pt idx="643">
                  <c:v>set_26_sites_30_iterations_100_result.csv</c:v>
                </c:pt>
                <c:pt idx="644">
                  <c:v>set_26_sites_30_iterations_1000_result.csv</c:v>
                </c:pt>
                <c:pt idx="645">
                  <c:v>set_26_sites_100_iterations_10_result.csv</c:v>
                </c:pt>
                <c:pt idx="646">
                  <c:v>set_26_sites_100_iterations_100_result.csv</c:v>
                </c:pt>
                <c:pt idx="647">
                  <c:v>set_26_sites_100_iterations_1000_result.csv</c:v>
                </c:pt>
                <c:pt idx="648">
                  <c:v>set_27_sites_1_iterations_10_result.csv</c:v>
                </c:pt>
                <c:pt idx="649">
                  <c:v>set_27_sites_1_iterations_100_result.csv</c:v>
                </c:pt>
                <c:pt idx="650">
                  <c:v>set_27_sites_1_iterations_1000_result.csv</c:v>
                </c:pt>
                <c:pt idx="651">
                  <c:v>set_27_sites_2_iterations_10_result.csv</c:v>
                </c:pt>
                <c:pt idx="652">
                  <c:v>set_27_sites_2_iterations_100_result.csv</c:v>
                </c:pt>
                <c:pt idx="653">
                  <c:v>set_27_sites_2_iterations_1000_result.csv</c:v>
                </c:pt>
                <c:pt idx="654">
                  <c:v>set_27_sites_3_iterations_10_result.csv</c:v>
                </c:pt>
                <c:pt idx="655">
                  <c:v>set_27_sites_3_iterations_100_result.csv</c:v>
                </c:pt>
                <c:pt idx="656">
                  <c:v>set_27_sites_3_iterations_1000_result.csv</c:v>
                </c:pt>
                <c:pt idx="657">
                  <c:v>set_27_sites_5_iterations_10_result.csv</c:v>
                </c:pt>
                <c:pt idx="658">
                  <c:v>set_27_sites_5_iterations_100_result.csv</c:v>
                </c:pt>
                <c:pt idx="659">
                  <c:v>set_27_sites_5_iterations_1000_result.csv</c:v>
                </c:pt>
                <c:pt idx="660">
                  <c:v>set_27_sites_10_iterations_10_result.csv</c:v>
                </c:pt>
                <c:pt idx="661">
                  <c:v>set_27_sites_10_iterations_100_result.csv</c:v>
                </c:pt>
                <c:pt idx="662">
                  <c:v>set_27_sites_10_iterations_1000_result.csv</c:v>
                </c:pt>
                <c:pt idx="663">
                  <c:v>set_27_sites_20_iterations_10_result.csv</c:v>
                </c:pt>
                <c:pt idx="664">
                  <c:v>set_27_sites_20_iterations_100_result.csv</c:v>
                </c:pt>
                <c:pt idx="665">
                  <c:v>set_27_sites_20_iterations_1000_result.csv</c:v>
                </c:pt>
                <c:pt idx="666">
                  <c:v>set_27_sites_30_iterations_10_result.csv</c:v>
                </c:pt>
                <c:pt idx="667">
                  <c:v>set_27_sites_30_iterations_100_result.csv</c:v>
                </c:pt>
                <c:pt idx="668">
                  <c:v>set_27_sites_30_iterations_1000_result.csv</c:v>
                </c:pt>
                <c:pt idx="669">
                  <c:v>set_27_sites_100_iterations_10_result.csv</c:v>
                </c:pt>
                <c:pt idx="670">
                  <c:v>set_27_sites_100_iterations_100_result.csv</c:v>
                </c:pt>
                <c:pt idx="671">
                  <c:v>set_27_sites_100_iterations_1000_result.csv</c:v>
                </c:pt>
                <c:pt idx="672">
                  <c:v>set_28_sites_1_iterations_10_result.csv</c:v>
                </c:pt>
                <c:pt idx="673">
                  <c:v>set_28_sites_1_iterations_100_result.csv</c:v>
                </c:pt>
                <c:pt idx="674">
                  <c:v>set_28_sites_1_iterations_1000_result.csv</c:v>
                </c:pt>
                <c:pt idx="675">
                  <c:v>set_28_sites_2_iterations_10_result.csv</c:v>
                </c:pt>
                <c:pt idx="676">
                  <c:v>set_28_sites_2_iterations_100_result.csv</c:v>
                </c:pt>
                <c:pt idx="677">
                  <c:v>set_28_sites_2_iterations_1000_result.csv</c:v>
                </c:pt>
                <c:pt idx="678">
                  <c:v>set_28_sites_3_iterations_10_result.csv</c:v>
                </c:pt>
                <c:pt idx="679">
                  <c:v>set_28_sites_3_iterations_100_result.csv</c:v>
                </c:pt>
                <c:pt idx="680">
                  <c:v>set_28_sites_3_iterations_1000_result.csv</c:v>
                </c:pt>
                <c:pt idx="681">
                  <c:v>set_28_sites_5_iterations_10_result.csv</c:v>
                </c:pt>
                <c:pt idx="682">
                  <c:v>set_28_sites_5_iterations_100_result.csv</c:v>
                </c:pt>
                <c:pt idx="683">
                  <c:v>set_28_sites_5_iterations_1000_result.csv</c:v>
                </c:pt>
                <c:pt idx="684">
                  <c:v>set_28_sites_10_iterations_10_result.csv</c:v>
                </c:pt>
                <c:pt idx="685">
                  <c:v>set_28_sites_10_iterations_100_result.csv</c:v>
                </c:pt>
                <c:pt idx="686">
                  <c:v>set_28_sites_10_iterations_1000_result.csv</c:v>
                </c:pt>
                <c:pt idx="687">
                  <c:v>set_28_sites_20_iterations_10_result.csv</c:v>
                </c:pt>
                <c:pt idx="688">
                  <c:v>set_28_sites_20_iterations_100_result.csv</c:v>
                </c:pt>
                <c:pt idx="689">
                  <c:v>set_28_sites_20_iterations_1000_result.csv</c:v>
                </c:pt>
                <c:pt idx="690">
                  <c:v>set_28_sites_30_iterations_10_result.csv</c:v>
                </c:pt>
                <c:pt idx="691">
                  <c:v>set_28_sites_30_iterations_100_result.csv</c:v>
                </c:pt>
                <c:pt idx="692">
                  <c:v>set_28_sites_30_iterations_1000_result.csv</c:v>
                </c:pt>
                <c:pt idx="693">
                  <c:v>set_28_sites_100_iterations_10_result.csv</c:v>
                </c:pt>
                <c:pt idx="694">
                  <c:v>set_28_sites_100_iterations_100_result.csv</c:v>
                </c:pt>
                <c:pt idx="695">
                  <c:v>set_28_sites_100_iterations_1000_result.csv</c:v>
                </c:pt>
                <c:pt idx="696">
                  <c:v>set_29_sites_1_iterations_10_result.csv</c:v>
                </c:pt>
                <c:pt idx="697">
                  <c:v>set_29_sites_1_iterations_100_result.csv</c:v>
                </c:pt>
                <c:pt idx="698">
                  <c:v>set_29_sites_1_iterations_1000_result.csv</c:v>
                </c:pt>
                <c:pt idx="699">
                  <c:v>set_29_sites_2_iterations_10_result.csv</c:v>
                </c:pt>
                <c:pt idx="700">
                  <c:v>set_29_sites_2_iterations_100_result.csv</c:v>
                </c:pt>
                <c:pt idx="701">
                  <c:v>set_29_sites_2_iterations_1000_result.csv</c:v>
                </c:pt>
                <c:pt idx="702">
                  <c:v>set_29_sites_3_iterations_10_result.csv</c:v>
                </c:pt>
                <c:pt idx="703">
                  <c:v>set_29_sites_3_iterations_100_result.csv</c:v>
                </c:pt>
                <c:pt idx="704">
                  <c:v>set_29_sites_3_iterations_1000_result.csv</c:v>
                </c:pt>
                <c:pt idx="705">
                  <c:v>set_29_sites_5_iterations_10_result.csv</c:v>
                </c:pt>
                <c:pt idx="706">
                  <c:v>set_29_sites_5_iterations_100_result.csv</c:v>
                </c:pt>
                <c:pt idx="707">
                  <c:v>set_29_sites_5_iterations_1000_result.csv</c:v>
                </c:pt>
                <c:pt idx="708">
                  <c:v>set_29_sites_10_iterations_10_result.csv</c:v>
                </c:pt>
                <c:pt idx="709">
                  <c:v>set_29_sites_10_iterations_100_result.csv</c:v>
                </c:pt>
                <c:pt idx="710">
                  <c:v>set_29_sites_10_iterations_1000_result.csv</c:v>
                </c:pt>
                <c:pt idx="711">
                  <c:v>set_29_sites_20_iterations_10_result.csv</c:v>
                </c:pt>
                <c:pt idx="712">
                  <c:v>set_29_sites_20_iterations_100_result.csv</c:v>
                </c:pt>
                <c:pt idx="713">
                  <c:v>set_29_sites_20_iterations_1000_result.csv</c:v>
                </c:pt>
                <c:pt idx="714">
                  <c:v>set_29_sites_30_iterations_10_result.csv</c:v>
                </c:pt>
                <c:pt idx="715">
                  <c:v>set_29_sites_30_iterations_100_result.csv</c:v>
                </c:pt>
                <c:pt idx="716">
                  <c:v>set_29_sites_30_iterations_1000_result.csv</c:v>
                </c:pt>
                <c:pt idx="717">
                  <c:v>set_29_sites_100_iterations_10_result.csv</c:v>
                </c:pt>
                <c:pt idx="718">
                  <c:v>set_29_sites_100_iterations_100_result.csv</c:v>
                </c:pt>
                <c:pt idx="719">
                  <c:v>set_29_sites_100_iterations_1000_result.csv</c:v>
                </c:pt>
                <c:pt idx="720">
                  <c:v>set_30_sites_1_iterations_10_result.csv</c:v>
                </c:pt>
                <c:pt idx="721">
                  <c:v>set_30_sites_1_iterations_100_result.csv</c:v>
                </c:pt>
                <c:pt idx="722">
                  <c:v>set_30_sites_1_iterations_1000_result.csv</c:v>
                </c:pt>
                <c:pt idx="723">
                  <c:v>set_30_sites_2_iterations_10_result.csv</c:v>
                </c:pt>
                <c:pt idx="724">
                  <c:v>set_30_sites_2_iterations_100_result.csv</c:v>
                </c:pt>
                <c:pt idx="725">
                  <c:v>set_30_sites_2_iterations_1000_result.csv</c:v>
                </c:pt>
                <c:pt idx="726">
                  <c:v>set_30_sites_3_iterations_10_result.csv</c:v>
                </c:pt>
                <c:pt idx="727">
                  <c:v>set_30_sites_3_iterations_100_result.csv</c:v>
                </c:pt>
                <c:pt idx="728">
                  <c:v>set_30_sites_3_iterations_1000_result.csv</c:v>
                </c:pt>
                <c:pt idx="729">
                  <c:v>set_30_sites_5_iterations_10_result.csv</c:v>
                </c:pt>
                <c:pt idx="730">
                  <c:v>set_30_sites_5_iterations_100_result.csv</c:v>
                </c:pt>
                <c:pt idx="731">
                  <c:v>set_30_sites_5_iterations_1000_result.csv</c:v>
                </c:pt>
                <c:pt idx="732">
                  <c:v>set_30_sites_10_iterations_10_result.csv</c:v>
                </c:pt>
                <c:pt idx="733">
                  <c:v>set_30_sites_10_iterations_100_result.csv</c:v>
                </c:pt>
                <c:pt idx="734">
                  <c:v>set_30_sites_10_iterations_1000_result.csv</c:v>
                </c:pt>
                <c:pt idx="735">
                  <c:v>set_30_sites_20_iterations_10_result.csv</c:v>
                </c:pt>
                <c:pt idx="736">
                  <c:v>set_30_sites_20_iterations_100_result.csv</c:v>
                </c:pt>
                <c:pt idx="737">
                  <c:v>set_30_sites_20_iterations_1000_result.csv</c:v>
                </c:pt>
                <c:pt idx="738">
                  <c:v>set_30_sites_30_iterations_10_result.csv</c:v>
                </c:pt>
                <c:pt idx="739">
                  <c:v>set_30_sites_30_iterations_100_result.csv</c:v>
                </c:pt>
                <c:pt idx="740">
                  <c:v>set_30_sites_30_iterations_1000_result.csv</c:v>
                </c:pt>
                <c:pt idx="741">
                  <c:v>set_30_sites_100_iterations_10_result.csv</c:v>
                </c:pt>
                <c:pt idx="742">
                  <c:v>set_30_sites_100_iterations_100_result.csv</c:v>
                </c:pt>
                <c:pt idx="743">
                  <c:v>set_30_sites_100_iterations_1000_result.csv</c:v>
                </c:pt>
                <c:pt idx="744">
                  <c:v>set_31_sites_1_iterations_10_result.csv</c:v>
                </c:pt>
                <c:pt idx="745">
                  <c:v>set_31_sites_1_iterations_100_result.csv</c:v>
                </c:pt>
                <c:pt idx="746">
                  <c:v>set_31_sites_1_iterations_1000_result.csv</c:v>
                </c:pt>
                <c:pt idx="747">
                  <c:v>set_31_sites_2_iterations_10_result.csv</c:v>
                </c:pt>
                <c:pt idx="748">
                  <c:v>set_31_sites_2_iterations_100_result.csv</c:v>
                </c:pt>
                <c:pt idx="749">
                  <c:v>set_31_sites_2_iterations_1000_result.csv</c:v>
                </c:pt>
                <c:pt idx="750">
                  <c:v>set_31_sites_3_iterations_10_result.csv</c:v>
                </c:pt>
                <c:pt idx="751">
                  <c:v>set_31_sites_3_iterations_100_result.csv</c:v>
                </c:pt>
                <c:pt idx="752">
                  <c:v>set_31_sites_3_iterations_1000_result.csv</c:v>
                </c:pt>
                <c:pt idx="753">
                  <c:v>set_31_sites_5_iterations_10_result.csv</c:v>
                </c:pt>
                <c:pt idx="754">
                  <c:v>set_31_sites_5_iterations_100_result.csv</c:v>
                </c:pt>
                <c:pt idx="755">
                  <c:v>set_31_sites_5_iterations_1000_result.csv</c:v>
                </c:pt>
                <c:pt idx="756">
                  <c:v>set_31_sites_10_iterations_10_result.csv</c:v>
                </c:pt>
                <c:pt idx="757">
                  <c:v>set_31_sites_10_iterations_100_result.csv</c:v>
                </c:pt>
                <c:pt idx="758">
                  <c:v>set_31_sites_10_iterations_1000_result.csv</c:v>
                </c:pt>
                <c:pt idx="759">
                  <c:v>set_31_sites_20_iterations_10_result.csv</c:v>
                </c:pt>
                <c:pt idx="760">
                  <c:v>set_31_sites_20_iterations_100_result.csv</c:v>
                </c:pt>
                <c:pt idx="761">
                  <c:v>set_31_sites_20_iterations_1000_result.csv</c:v>
                </c:pt>
                <c:pt idx="762">
                  <c:v>set_31_sites_30_iterations_10_result.csv</c:v>
                </c:pt>
                <c:pt idx="763">
                  <c:v>set_31_sites_30_iterations_100_result.csv</c:v>
                </c:pt>
                <c:pt idx="764">
                  <c:v>set_31_sites_30_iterations_1000_result.csv</c:v>
                </c:pt>
                <c:pt idx="765">
                  <c:v>set_31_sites_100_iterations_10_result.csv</c:v>
                </c:pt>
                <c:pt idx="766">
                  <c:v>set_31_sites_100_iterations_100_result.csv</c:v>
                </c:pt>
                <c:pt idx="767">
                  <c:v>set_31_sites_100_iterations_1000_result.csv</c:v>
                </c:pt>
                <c:pt idx="768">
                  <c:v>set_32_sites_1_iterations_10_result.csv</c:v>
                </c:pt>
                <c:pt idx="769">
                  <c:v>set_32_sites_1_iterations_100_result.csv</c:v>
                </c:pt>
                <c:pt idx="770">
                  <c:v>set_32_sites_1_iterations_1000_result.csv</c:v>
                </c:pt>
                <c:pt idx="771">
                  <c:v>set_32_sites_2_iterations_10_result.csv</c:v>
                </c:pt>
                <c:pt idx="772">
                  <c:v>set_32_sites_2_iterations_100_result.csv</c:v>
                </c:pt>
                <c:pt idx="773">
                  <c:v>set_32_sites_2_iterations_1000_result.csv</c:v>
                </c:pt>
                <c:pt idx="774">
                  <c:v>set_32_sites_3_iterations_10_result.csv</c:v>
                </c:pt>
                <c:pt idx="775">
                  <c:v>set_32_sites_3_iterations_100_result.csv</c:v>
                </c:pt>
                <c:pt idx="776">
                  <c:v>set_32_sites_3_iterations_1000_result.csv</c:v>
                </c:pt>
                <c:pt idx="777">
                  <c:v>set_32_sites_5_iterations_10_result.csv</c:v>
                </c:pt>
                <c:pt idx="778">
                  <c:v>set_32_sites_5_iterations_100_result.csv</c:v>
                </c:pt>
                <c:pt idx="779">
                  <c:v>set_32_sites_5_iterations_1000_result.csv</c:v>
                </c:pt>
                <c:pt idx="780">
                  <c:v>set_32_sites_10_iterations_10_result.csv</c:v>
                </c:pt>
                <c:pt idx="781">
                  <c:v>set_32_sites_10_iterations_100_result.csv</c:v>
                </c:pt>
                <c:pt idx="782">
                  <c:v>set_32_sites_10_iterations_1000_result.csv</c:v>
                </c:pt>
                <c:pt idx="783">
                  <c:v>set_32_sites_20_iterations_10_result.csv</c:v>
                </c:pt>
                <c:pt idx="784">
                  <c:v>set_32_sites_20_iterations_100_result.csv</c:v>
                </c:pt>
                <c:pt idx="785">
                  <c:v>set_32_sites_20_iterations_1000_result.csv</c:v>
                </c:pt>
                <c:pt idx="786">
                  <c:v>set_32_sites_30_iterations_10_result.csv</c:v>
                </c:pt>
                <c:pt idx="787">
                  <c:v>set_32_sites_30_iterations_100_result.csv</c:v>
                </c:pt>
                <c:pt idx="788">
                  <c:v>set_32_sites_30_iterations_1000_result.csv</c:v>
                </c:pt>
                <c:pt idx="789">
                  <c:v>set_32_sites_100_iterations_10_result.csv</c:v>
                </c:pt>
                <c:pt idx="790">
                  <c:v>set_32_sites_100_iterations_100_result.csv</c:v>
                </c:pt>
                <c:pt idx="791">
                  <c:v>set_32_sites_100_iterations_1000_result.csv</c:v>
                </c:pt>
                <c:pt idx="792">
                  <c:v>set_33_sites_1_iterations_10_result.csv</c:v>
                </c:pt>
                <c:pt idx="793">
                  <c:v>set_33_sites_1_iterations_100_result.csv</c:v>
                </c:pt>
                <c:pt idx="794">
                  <c:v>set_33_sites_1_iterations_1000_result.csv</c:v>
                </c:pt>
                <c:pt idx="795">
                  <c:v>set_33_sites_2_iterations_10_result.csv</c:v>
                </c:pt>
                <c:pt idx="796">
                  <c:v>set_33_sites_2_iterations_100_result.csv</c:v>
                </c:pt>
                <c:pt idx="797">
                  <c:v>set_33_sites_2_iterations_1000_result.csv</c:v>
                </c:pt>
                <c:pt idx="798">
                  <c:v>set_33_sites_3_iterations_10_result.csv</c:v>
                </c:pt>
                <c:pt idx="799">
                  <c:v>set_33_sites_3_iterations_100_result.csv</c:v>
                </c:pt>
                <c:pt idx="800">
                  <c:v>set_33_sites_3_iterations_1000_result.csv</c:v>
                </c:pt>
                <c:pt idx="801">
                  <c:v>set_33_sites_5_iterations_10_result.csv</c:v>
                </c:pt>
                <c:pt idx="802">
                  <c:v>set_33_sites_5_iterations_100_result.csv</c:v>
                </c:pt>
                <c:pt idx="803">
                  <c:v>set_33_sites_5_iterations_1000_result.csv</c:v>
                </c:pt>
                <c:pt idx="804">
                  <c:v>set_33_sites_10_iterations_10_result.csv</c:v>
                </c:pt>
                <c:pt idx="805">
                  <c:v>set_33_sites_10_iterations_100_result.csv</c:v>
                </c:pt>
                <c:pt idx="806">
                  <c:v>set_33_sites_10_iterations_1000_result.csv</c:v>
                </c:pt>
                <c:pt idx="807">
                  <c:v>set_33_sites_20_iterations_10_result.csv</c:v>
                </c:pt>
                <c:pt idx="808">
                  <c:v>set_33_sites_20_iterations_100_result.csv</c:v>
                </c:pt>
                <c:pt idx="809">
                  <c:v>set_33_sites_20_iterations_1000_result.csv</c:v>
                </c:pt>
                <c:pt idx="810">
                  <c:v>set_33_sites_30_iterations_10_result.csv</c:v>
                </c:pt>
                <c:pt idx="811">
                  <c:v>set_33_sites_30_iterations_100_result.csv</c:v>
                </c:pt>
                <c:pt idx="812">
                  <c:v>set_33_sites_30_iterations_1000_result.csv</c:v>
                </c:pt>
                <c:pt idx="813">
                  <c:v>set_33_sites_100_iterations_10_result.csv</c:v>
                </c:pt>
                <c:pt idx="814">
                  <c:v>set_33_sites_100_iterations_100_result.csv</c:v>
                </c:pt>
                <c:pt idx="815">
                  <c:v>set_33_sites_100_iterations_1000_result.csv</c:v>
                </c:pt>
                <c:pt idx="816">
                  <c:v>set_34_sites_1_iterations_10_result.csv</c:v>
                </c:pt>
                <c:pt idx="817">
                  <c:v>set_34_sites_1_iterations_100_result.csv</c:v>
                </c:pt>
                <c:pt idx="818">
                  <c:v>set_34_sites_1_iterations_1000_result.csv</c:v>
                </c:pt>
                <c:pt idx="819">
                  <c:v>set_34_sites_2_iterations_10_result.csv</c:v>
                </c:pt>
                <c:pt idx="820">
                  <c:v>set_34_sites_2_iterations_100_result.csv</c:v>
                </c:pt>
                <c:pt idx="821">
                  <c:v>set_34_sites_2_iterations_1000_result.csv</c:v>
                </c:pt>
                <c:pt idx="822">
                  <c:v>set_34_sites_3_iterations_10_result.csv</c:v>
                </c:pt>
                <c:pt idx="823">
                  <c:v>set_34_sites_3_iterations_100_result.csv</c:v>
                </c:pt>
                <c:pt idx="824">
                  <c:v>set_34_sites_3_iterations_1000_result.csv</c:v>
                </c:pt>
                <c:pt idx="825">
                  <c:v>set_34_sites_5_iterations_10_result.csv</c:v>
                </c:pt>
                <c:pt idx="826">
                  <c:v>set_34_sites_5_iterations_100_result.csv</c:v>
                </c:pt>
                <c:pt idx="827">
                  <c:v>set_34_sites_5_iterations_1000_result.csv</c:v>
                </c:pt>
                <c:pt idx="828">
                  <c:v>set_34_sites_10_iterations_10_result.csv</c:v>
                </c:pt>
                <c:pt idx="829">
                  <c:v>set_34_sites_10_iterations_100_result.csv</c:v>
                </c:pt>
                <c:pt idx="830">
                  <c:v>set_34_sites_10_iterations_1000_result.csv</c:v>
                </c:pt>
                <c:pt idx="831">
                  <c:v>set_34_sites_20_iterations_10_result.csv</c:v>
                </c:pt>
                <c:pt idx="832">
                  <c:v>set_34_sites_20_iterations_100_result.csv</c:v>
                </c:pt>
                <c:pt idx="833">
                  <c:v>set_34_sites_20_iterations_1000_result.csv</c:v>
                </c:pt>
                <c:pt idx="834">
                  <c:v>set_34_sites_30_iterations_10_result.csv</c:v>
                </c:pt>
                <c:pt idx="835">
                  <c:v>set_34_sites_30_iterations_100_result.csv</c:v>
                </c:pt>
                <c:pt idx="836">
                  <c:v>set_34_sites_30_iterations_1000_result.csv</c:v>
                </c:pt>
                <c:pt idx="837">
                  <c:v>set_34_sites_100_iterations_10_result.csv</c:v>
                </c:pt>
                <c:pt idx="838">
                  <c:v>set_34_sites_100_iterations_100_result.csv</c:v>
                </c:pt>
                <c:pt idx="839">
                  <c:v>set_34_sites_100_iterations_1000_result.csv</c:v>
                </c:pt>
                <c:pt idx="840">
                  <c:v>set_35_sites_1_iterations_10_result.csv</c:v>
                </c:pt>
                <c:pt idx="841">
                  <c:v>set_35_sites_1_iterations_100_result.csv</c:v>
                </c:pt>
                <c:pt idx="842">
                  <c:v>set_35_sites_1_iterations_1000_result.csv</c:v>
                </c:pt>
                <c:pt idx="843">
                  <c:v>set_35_sites_2_iterations_10_result.csv</c:v>
                </c:pt>
                <c:pt idx="844">
                  <c:v>set_35_sites_2_iterations_100_result.csv</c:v>
                </c:pt>
                <c:pt idx="845">
                  <c:v>set_35_sites_2_iterations_1000_result.csv</c:v>
                </c:pt>
                <c:pt idx="846">
                  <c:v>set_35_sites_3_iterations_10_result.csv</c:v>
                </c:pt>
                <c:pt idx="847">
                  <c:v>set_35_sites_3_iterations_100_result.csv</c:v>
                </c:pt>
                <c:pt idx="848">
                  <c:v>set_35_sites_3_iterations_1000_result.csv</c:v>
                </c:pt>
                <c:pt idx="849">
                  <c:v>set_35_sites_5_iterations_10_result.csv</c:v>
                </c:pt>
                <c:pt idx="850">
                  <c:v>set_35_sites_5_iterations_100_result.csv</c:v>
                </c:pt>
                <c:pt idx="851">
                  <c:v>set_35_sites_5_iterations_1000_result.csv</c:v>
                </c:pt>
                <c:pt idx="852">
                  <c:v>set_35_sites_10_iterations_10_result.csv</c:v>
                </c:pt>
                <c:pt idx="853">
                  <c:v>set_35_sites_10_iterations_100_result.csv</c:v>
                </c:pt>
                <c:pt idx="854">
                  <c:v>set_35_sites_10_iterations_1000_result.csv</c:v>
                </c:pt>
                <c:pt idx="855">
                  <c:v>set_35_sites_20_iterations_10_result.csv</c:v>
                </c:pt>
                <c:pt idx="856">
                  <c:v>set_35_sites_20_iterations_100_result.csv</c:v>
                </c:pt>
                <c:pt idx="857">
                  <c:v>set_35_sites_20_iterations_1000_result.csv</c:v>
                </c:pt>
                <c:pt idx="858">
                  <c:v>set_35_sites_30_iterations_10_result.csv</c:v>
                </c:pt>
                <c:pt idx="859">
                  <c:v>set_35_sites_30_iterations_100_result.csv</c:v>
                </c:pt>
                <c:pt idx="860">
                  <c:v>set_35_sites_30_iterations_1000_result.csv</c:v>
                </c:pt>
                <c:pt idx="861">
                  <c:v>set_35_sites_100_iterations_10_result.csv</c:v>
                </c:pt>
                <c:pt idx="862">
                  <c:v>set_35_sites_100_iterations_100_result.csv</c:v>
                </c:pt>
                <c:pt idx="863">
                  <c:v>set_35_sites_100_iterations_1000_result.csv</c:v>
                </c:pt>
                <c:pt idx="864">
                  <c:v>set_36_sites_1_iterations_10_result.csv</c:v>
                </c:pt>
                <c:pt idx="865">
                  <c:v>set_36_sites_1_iterations_100_result.csv</c:v>
                </c:pt>
                <c:pt idx="866">
                  <c:v>set_36_sites_1_iterations_1000_result.csv</c:v>
                </c:pt>
                <c:pt idx="867">
                  <c:v>set_36_sites_2_iterations_10_result.csv</c:v>
                </c:pt>
                <c:pt idx="868">
                  <c:v>set_36_sites_2_iterations_100_result.csv</c:v>
                </c:pt>
                <c:pt idx="869">
                  <c:v>set_36_sites_2_iterations_1000_result.csv</c:v>
                </c:pt>
                <c:pt idx="870">
                  <c:v>set_36_sites_3_iterations_10_result.csv</c:v>
                </c:pt>
                <c:pt idx="871">
                  <c:v>set_36_sites_3_iterations_100_result.csv</c:v>
                </c:pt>
                <c:pt idx="872">
                  <c:v>set_36_sites_3_iterations_1000_result.csv</c:v>
                </c:pt>
                <c:pt idx="873">
                  <c:v>set_36_sites_5_iterations_10_result.csv</c:v>
                </c:pt>
                <c:pt idx="874">
                  <c:v>set_36_sites_5_iterations_100_result.csv</c:v>
                </c:pt>
                <c:pt idx="875">
                  <c:v>set_36_sites_5_iterations_1000_result.csv</c:v>
                </c:pt>
                <c:pt idx="876">
                  <c:v>set_36_sites_10_iterations_10_result.csv</c:v>
                </c:pt>
                <c:pt idx="877">
                  <c:v>set_36_sites_10_iterations_100_result.csv</c:v>
                </c:pt>
                <c:pt idx="878">
                  <c:v>set_36_sites_10_iterations_1000_result.csv</c:v>
                </c:pt>
                <c:pt idx="879">
                  <c:v>set_36_sites_20_iterations_10_result.csv</c:v>
                </c:pt>
                <c:pt idx="880">
                  <c:v>set_36_sites_20_iterations_100_result.csv</c:v>
                </c:pt>
                <c:pt idx="881">
                  <c:v>set_36_sites_20_iterations_1000_result.csv</c:v>
                </c:pt>
                <c:pt idx="882">
                  <c:v>set_36_sites_30_iterations_10_result.csv</c:v>
                </c:pt>
                <c:pt idx="883">
                  <c:v>set_36_sites_30_iterations_100_result.csv</c:v>
                </c:pt>
                <c:pt idx="884">
                  <c:v>set_36_sites_30_iterations_1000_result.csv</c:v>
                </c:pt>
                <c:pt idx="885">
                  <c:v>set_36_sites_100_iterations_10_result.csv</c:v>
                </c:pt>
                <c:pt idx="886">
                  <c:v>set_36_sites_100_iterations_100_result.csv</c:v>
                </c:pt>
                <c:pt idx="887">
                  <c:v>set_36_sites_100_iterations_1000_result.csv</c:v>
                </c:pt>
                <c:pt idx="888">
                  <c:v>set_37_sites_1_iterations_10_result.csv</c:v>
                </c:pt>
                <c:pt idx="889">
                  <c:v>set_37_sites_1_iterations_100_result.csv</c:v>
                </c:pt>
                <c:pt idx="890">
                  <c:v>set_37_sites_1_iterations_1000_result.csv</c:v>
                </c:pt>
                <c:pt idx="891">
                  <c:v>set_37_sites_2_iterations_10_result.csv</c:v>
                </c:pt>
                <c:pt idx="892">
                  <c:v>set_37_sites_2_iterations_100_result.csv</c:v>
                </c:pt>
                <c:pt idx="893">
                  <c:v>set_37_sites_2_iterations_1000_result.csv</c:v>
                </c:pt>
                <c:pt idx="894">
                  <c:v>set_37_sites_3_iterations_10_result.csv</c:v>
                </c:pt>
                <c:pt idx="895">
                  <c:v>set_37_sites_3_iterations_100_result.csv</c:v>
                </c:pt>
                <c:pt idx="896">
                  <c:v>set_37_sites_3_iterations_1000_result.csv</c:v>
                </c:pt>
                <c:pt idx="897">
                  <c:v>set_37_sites_5_iterations_10_result.csv</c:v>
                </c:pt>
                <c:pt idx="898">
                  <c:v>set_37_sites_5_iterations_100_result.csv</c:v>
                </c:pt>
                <c:pt idx="899">
                  <c:v>set_37_sites_5_iterations_1000_result.csv</c:v>
                </c:pt>
                <c:pt idx="900">
                  <c:v>set_37_sites_10_iterations_10_result.csv</c:v>
                </c:pt>
                <c:pt idx="901">
                  <c:v>set_37_sites_10_iterations_100_result.csv</c:v>
                </c:pt>
                <c:pt idx="902">
                  <c:v>set_37_sites_10_iterations_1000_result.csv</c:v>
                </c:pt>
                <c:pt idx="903">
                  <c:v>set_37_sites_20_iterations_10_result.csv</c:v>
                </c:pt>
                <c:pt idx="904">
                  <c:v>set_37_sites_20_iterations_100_result.csv</c:v>
                </c:pt>
                <c:pt idx="905">
                  <c:v>set_37_sites_20_iterations_1000_result.csv</c:v>
                </c:pt>
                <c:pt idx="906">
                  <c:v>set_37_sites_30_iterations_10_result.csv</c:v>
                </c:pt>
                <c:pt idx="907">
                  <c:v>set_37_sites_30_iterations_100_result.csv</c:v>
                </c:pt>
                <c:pt idx="908">
                  <c:v>set_37_sites_30_iterations_1000_result.csv</c:v>
                </c:pt>
                <c:pt idx="909">
                  <c:v>set_37_sites_100_iterations_10_result.csv</c:v>
                </c:pt>
                <c:pt idx="910">
                  <c:v>set_37_sites_100_iterations_100_result.csv</c:v>
                </c:pt>
                <c:pt idx="911">
                  <c:v>set_37_sites_100_iterations_1000_result.csv</c:v>
                </c:pt>
                <c:pt idx="912">
                  <c:v>set_38_sites_1_iterations_10_result.csv</c:v>
                </c:pt>
                <c:pt idx="913">
                  <c:v>set_38_sites_1_iterations_100_result.csv</c:v>
                </c:pt>
                <c:pt idx="914">
                  <c:v>set_38_sites_1_iterations_1000_result.csv</c:v>
                </c:pt>
                <c:pt idx="915">
                  <c:v>set_38_sites_2_iterations_10_result.csv</c:v>
                </c:pt>
                <c:pt idx="916">
                  <c:v>set_38_sites_2_iterations_100_result.csv</c:v>
                </c:pt>
                <c:pt idx="917">
                  <c:v>set_38_sites_2_iterations_1000_result.csv</c:v>
                </c:pt>
                <c:pt idx="918">
                  <c:v>set_38_sites_3_iterations_10_result.csv</c:v>
                </c:pt>
                <c:pt idx="919">
                  <c:v>set_38_sites_3_iterations_100_result.csv</c:v>
                </c:pt>
                <c:pt idx="920">
                  <c:v>set_38_sites_3_iterations_1000_result.csv</c:v>
                </c:pt>
                <c:pt idx="921">
                  <c:v>set_38_sites_5_iterations_10_result.csv</c:v>
                </c:pt>
                <c:pt idx="922">
                  <c:v>set_38_sites_5_iterations_100_result.csv</c:v>
                </c:pt>
                <c:pt idx="923">
                  <c:v>set_38_sites_5_iterations_1000_result.csv</c:v>
                </c:pt>
                <c:pt idx="924">
                  <c:v>set_38_sites_10_iterations_10_result.csv</c:v>
                </c:pt>
                <c:pt idx="925">
                  <c:v>set_38_sites_10_iterations_100_result.csv</c:v>
                </c:pt>
                <c:pt idx="926">
                  <c:v>set_38_sites_10_iterations_1000_result.csv</c:v>
                </c:pt>
                <c:pt idx="927">
                  <c:v>set_38_sites_20_iterations_10_result.csv</c:v>
                </c:pt>
                <c:pt idx="928">
                  <c:v>set_38_sites_20_iterations_100_result.csv</c:v>
                </c:pt>
                <c:pt idx="929">
                  <c:v>set_38_sites_20_iterations_1000_result.csv</c:v>
                </c:pt>
                <c:pt idx="930">
                  <c:v>set_38_sites_30_iterations_10_result.csv</c:v>
                </c:pt>
                <c:pt idx="931">
                  <c:v>set_38_sites_30_iterations_100_result.csv</c:v>
                </c:pt>
                <c:pt idx="932">
                  <c:v>set_38_sites_30_iterations_1000_result.csv</c:v>
                </c:pt>
                <c:pt idx="933">
                  <c:v>set_38_sites_100_iterations_10_result.csv</c:v>
                </c:pt>
                <c:pt idx="934">
                  <c:v>set_38_sites_100_iterations_100_result.csv</c:v>
                </c:pt>
                <c:pt idx="935">
                  <c:v>set_38_sites_100_iterations_1000_result.csv</c:v>
                </c:pt>
                <c:pt idx="936">
                  <c:v>set_39_sites_1_iterations_10_result.csv</c:v>
                </c:pt>
                <c:pt idx="937">
                  <c:v>set_39_sites_1_iterations_100_result.csv</c:v>
                </c:pt>
                <c:pt idx="938">
                  <c:v>set_39_sites_1_iterations_1000_result.csv</c:v>
                </c:pt>
                <c:pt idx="939">
                  <c:v>set_39_sites_2_iterations_10_result.csv</c:v>
                </c:pt>
                <c:pt idx="940">
                  <c:v>set_39_sites_2_iterations_100_result.csv</c:v>
                </c:pt>
                <c:pt idx="941">
                  <c:v>set_39_sites_2_iterations_1000_result.csv</c:v>
                </c:pt>
                <c:pt idx="942">
                  <c:v>set_39_sites_3_iterations_10_result.csv</c:v>
                </c:pt>
                <c:pt idx="943">
                  <c:v>set_39_sites_3_iterations_100_result.csv</c:v>
                </c:pt>
                <c:pt idx="944">
                  <c:v>set_39_sites_3_iterations_1000_result.csv</c:v>
                </c:pt>
                <c:pt idx="945">
                  <c:v>set_39_sites_5_iterations_10_result.csv</c:v>
                </c:pt>
                <c:pt idx="946">
                  <c:v>set_39_sites_5_iterations_100_result.csv</c:v>
                </c:pt>
                <c:pt idx="947">
                  <c:v>set_39_sites_5_iterations_1000_result.csv</c:v>
                </c:pt>
                <c:pt idx="948">
                  <c:v>set_39_sites_10_iterations_10_result.csv</c:v>
                </c:pt>
                <c:pt idx="949">
                  <c:v>set_39_sites_10_iterations_100_result.csv</c:v>
                </c:pt>
                <c:pt idx="950">
                  <c:v>set_39_sites_10_iterations_1000_result.csv</c:v>
                </c:pt>
                <c:pt idx="951">
                  <c:v>set_39_sites_20_iterations_10_result.csv</c:v>
                </c:pt>
                <c:pt idx="952">
                  <c:v>set_39_sites_20_iterations_100_result.csv</c:v>
                </c:pt>
                <c:pt idx="953">
                  <c:v>set_39_sites_20_iterations_1000_result.csv</c:v>
                </c:pt>
                <c:pt idx="954">
                  <c:v>set_39_sites_30_iterations_10_result.csv</c:v>
                </c:pt>
                <c:pt idx="955">
                  <c:v>set_39_sites_30_iterations_100_result.csv</c:v>
                </c:pt>
                <c:pt idx="956">
                  <c:v>set_39_sites_30_iterations_1000_result.csv</c:v>
                </c:pt>
                <c:pt idx="957">
                  <c:v>set_39_sites_100_iterations_10_result.csv</c:v>
                </c:pt>
                <c:pt idx="958">
                  <c:v>set_39_sites_100_iterations_100_result.csv</c:v>
                </c:pt>
                <c:pt idx="959">
                  <c:v>set_39_sites_100_iterations_1000_result.csv</c:v>
                </c:pt>
                <c:pt idx="960">
                  <c:v>set_40_sites_1_iterations_10_result.csv</c:v>
                </c:pt>
                <c:pt idx="961">
                  <c:v>set_40_sites_1_iterations_100_result.csv</c:v>
                </c:pt>
                <c:pt idx="962">
                  <c:v>set_40_sites_1_iterations_1000_result.csv</c:v>
                </c:pt>
                <c:pt idx="963">
                  <c:v>set_40_sites_2_iterations_10_result.csv</c:v>
                </c:pt>
                <c:pt idx="964">
                  <c:v>set_40_sites_2_iterations_100_result.csv</c:v>
                </c:pt>
                <c:pt idx="965">
                  <c:v>set_40_sites_2_iterations_1000_result.csv</c:v>
                </c:pt>
                <c:pt idx="966">
                  <c:v>set_40_sites_3_iterations_10_result.csv</c:v>
                </c:pt>
                <c:pt idx="967">
                  <c:v>set_40_sites_3_iterations_100_result.csv</c:v>
                </c:pt>
                <c:pt idx="968">
                  <c:v>set_40_sites_3_iterations_1000_result.csv</c:v>
                </c:pt>
                <c:pt idx="969">
                  <c:v>set_40_sites_5_iterations_10_result.csv</c:v>
                </c:pt>
                <c:pt idx="970">
                  <c:v>set_40_sites_5_iterations_100_result.csv</c:v>
                </c:pt>
                <c:pt idx="971">
                  <c:v>set_40_sites_5_iterations_1000_result.csv</c:v>
                </c:pt>
                <c:pt idx="972">
                  <c:v>set_40_sites_10_iterations_10_result.csv</c:v>
                </c:pt>
                <c:pt idx="973">
                  <c:v>set_40_sites_10_iterations_100_result.csv</c:v>
                </c:pt>
                <c:pt idx="974">
                  <c:v>set_40_sites_10_iterations_1000_result.csv</c:v>
                </c:pt>
                <c:pt idx="975">
                  <c:v>set_40_sites_20_iterations_10_result.csv</c:v>
                </c:pt>
                <c:pt idx="976">
                  <c:v>set_40_sites_20_iterations_100_result.csv</c:v>
                </c:pt>
                <c:pt idx="977">
                  <c:v>set_40_sites_20_iterations_1000_result.csv</c:v>
                </c:pt>
                <c:pt idx="978">
                  <c:v>set_40_sites_30_iterations_10_result.csv</c:v>
                </c:pt>
                <c:pt idx="979">
                  <c:v>set_40_sites_30_iterations_100_result.csv</c:v>
                </c:pt>
                <c:pt idx="980">
                  <c:v>set_40_sites_30_iterations_1000_result.csv</c:v>
                </c:pt>
                <c:pt idx="981">
                  <c:v>set_40_sites_100_iterations_10_result.csv</c:v>
                </c:pt>
                <c:pt idx="982">
                  <c:v>set_40_sites_100_iterations_100_result.csv</c:v>
                </c:pt>
                <c:pt idx="983">
                  <c:v>set_40_sites_100_iterations_1000_result.csv</c:v>
                </c:pt>
                <c:pt idx="984">
                  <c:v>set_41_sites_1_iterations_10_result.csv</c:v>
                </c:pt>
                <c:pt idx="985">
                  <c:v>set_41_sites_1_iterations_100_result.csv</c:v>
                </c:pt>
                <c:pt idx="986">
                  <c:v>set_41_sites_1_iterations_1000_result.csv</c:v>
                </c:pt>
                <c:pt idx="987">
                  <c:v>set_41_sites_2_iterations_10_result.csv</c:v>
                </c:pt>
                <c:pt idx="988">
                  <c:v>set_41_sites_2_iterations_100_result.csv</c:v>
                </c:pt>
                <c:pt idx="989">
                  <c:v>set_41_sites_2_iterations_1000_result.csv</c:v>
                </c:pt>
                <c:pt idx="990">
                  <c:v>set_41_sites_3_iterations_10_result.csv</c:v>
                </c:pt>
                <c:pt idx="991">
                  <c:v>set_41_sites_3_iterations_100_result.csv</c:v>
                </c:pt>
                <c:pt idx="992">
                  <c:v>set_41_sites_3_iterations_1000_result.csv</c:v>
                </c:pt>
                <c:pt idx="993">
                  <c:v>set_41_sites_5_iterations_10_result.csv</c:v>
                </c:pt>
                <c:pt idx="994">
                  <c:v>set_41_sites_5_iterations_100_result.csv</c:v>
                </c:pt>
                <c:pt idx="995">
                  <c:v>set_41_sites_5_iterations_1000_result.csv</c:v>
                </c:pt>
                <c:pt idx="996">
                  <c:v>set_41_sites_10_iterations_10_result.csv</c:v>
                </c:pt>
                <c:pt idx="997">
                  <c:v>set_41_sites_10_iterations_100_result.csv</c:v>
                </c:pt>
                <c:pt idx="998">
                  <c:v>set_41_sites_10_iterations_1000_result.csv</c:v>
                </c:pt>
                <c:pt idx="999">
                  <c:v>set_41_sites_20_iterations_10_result.csv</c:v>
                </c:pt>
                <c:pt idx="1000">
                  <c:v>set_41_sites_20_iterations_100_result.csv</c:v>
                </c:pt>
                <c:pt idx="1001">
                  <c:v>set_41_sites_20_iterations_1000_result.csv</c:v>
                </c:pt>
                <c:pt idx="1002">
                  <c:v>set_41_sites_30_iterations_10_result.csv</c:v>
                </c:pt>
                <c:pt idx="1003">
                  <c:v>set_41_sites_30_iterations_100_result.csv</c:v>
                </c:pt>
                <c:pt idx="1004">
                  <c:v>set_41_sites_30_iterations_1000_result.csv</c:v>
                </c:pt>
                <c:pt idx="1005">
                  <c:v>set_41_sites_100_iterations_10_result.csv</c:v>
                </c:pt>
                <c:pt idx="1006">
                  <c:v>set_41_sites_100_iterations_100_result.csv</c:v>
                </c:pt>
                <c:pt idx="1007">
                  <c:v>set_41_sites_100_iterations_1000_result.csv</c:v>
                </c:pt>
                <c:pt idx="1008">
                  <c:v>set_42_sites_1_iterations_10_result.csv</c:v>
                </c:pt>
                <c:pt idx="1009">
                  <c:v>set_42_sites_1_iterations_100_result.csv</c:v>
                </c:pt>
                <c:pt idx="1010">
                  <c:v>set_42_sites_1_iterations_1000_result.csv</c:v>
                </c:pt>
                <c:pt idx="1011">
                  <c:v>set_42_sites_2_iterations_10_result.csv</c:v>
                </c:pt>
                <c:pt idx="1012">
                  <c:v>set_42_sites_2_iterations_100_result.csv</c:v>
                </c:pt>
                <c:pt idx="1013">
                  <c:v>set_42_sites_2_iterations_1000_result.csv</c:v>
                </c:pt>
                <c:pt idx="1014">
                  <c:v>set_42_sites_3_iterations_10_result.csv</c:v>
                </c:pt>
                <c:pt idx="1015">
                  <c:v>set_42_sites_3_iterations_100_result.csv</c:v>
                </c:pt>
                <c:pt idx="1016">
                  <c:v>set_42_sites_3_iterations_1000_result.csv</c:v>
                </c:pt>
                <c:pt idx="1017">
                  <c:v>set_42_sites_5_iterations_10_result.csv</c:v>
                </c:pt>
                <c:pt idx="1018">
                  <c:v>set_42_sites_5_iterations_100_result.csv</c:v>
                </c:pt>
                <c:pt idx="1019">
                  <c:v>set_42_sites_5_iterations_1000_result.csv</c:v>
                </c:pt>
                <c:pt idx="1020">
                  <c:v>set_42_sites_10_iterations_10_result.csv</c:v>
                </c:pt>
                <c:pt idx="1021">
                  <c:v>set_42_sites_10_iterations_100_result.csv</c:v>
                </c:pt>
                <c:pt idx="1022">
                  <c:v>set_42_sites_10_iterations_1000_result.csv</c:v>
                </c:pt>
                <c:pt idx="1023">
                  <c:v>set_42_sites_20_iterations_10_result.csv</c:v>
                </c:pt>
                <c:pt idx="1024">
                  <c:v>set_42_sites_20_iterations_100_result.csv</c:v>
                </c:pt>
                <c:pt idx="1025">
                  <c:v>set_42_sites_20_iterations_1000_result.csv</c:v>
                </c:pt>
                <c:pt idx="1026">
                  <c:v>set_42_sites_30_iterations_10_result.csv</c:v>
                </c:pt>
                <c:pt idx="1027">
                  <c:v>set_42_sites_30_iterations_100_result.csv</c:v>
                </c:pt>
                <c:pt idx="1028">
                  <c:v>set_42_sites_30_iterations_1000_result.csv</c:v>
                </c:pt>
                <c:pt idx="1029">
                  <c:v>set_42_sites_100_iterations_10_result.csv</c:v>
                </c:pt>
                <c:pt idx="1030">
                  <c:v>set_42_sites_100_iterations_100_result.csv</c:v>
                </c:pt>
                <c:pt idx="1031">
                  <c:v>set_42_sites_100_iterations_1000_result.csv</c:v>
                </c:pt>
                <c:pt idx="1032">
                  <c:v>set_43_sites_1_iterations_10_result.csv</c:v>
                </c:pt>
                <c:pt idx="1033">
                  <c:v>set_43_sites_1_iterations_100_result.csv</c:v>
                </c:pt>
                <c:pt idx="1034">
                  <c:v>set_43_sites_1_iterations_1000_result.csv</c:v>
                </c:pt>
                <c:pt idx="1035">
                  <c:v>set_43_sites_2_iterations_10_result.csv</c:v>
                </c:pt>
                <c:pt idx="1036">
                  <c:v>set_43_sites_2_iterations_100_result.csv</c:v>
                </c:pt>
                <c:pt idx="1037">
                  <c:v>set_43_sites_2_iterations_1000_result.csv</c:v>
                </c:pt>
                <c:pt idx="1038">
                  <c:v>set_43_sites_3_iterations_10_result.csv</c:v>
                </c:pt>
                <c:pt idx="1039">
                  <c:v>set_43_sites_3_iterations_100_result.csv</c:v>
                </c:pt>
                <c:pt idx="1040">
                  <c:v>set_43_sites_3_iterations_1000_result.csv</c:v>
                </c:pt>
                <c:pt idx="1041">
                  <c:v>set_43_sites_5_iterations_10_result.csv</c:v>
                </c:pt>
                <c:pt idx="1042">
                  <c:v>set_43_sites_5_iterations_100_result.csv</c:v>
                </c:pt>
                <c:pt idx="1043">
                  <c:v>set_43_sites_5_iterations_1000_result.csv</c:v>
                </c:pt>
                <c:pt idx="1044">
                  <c:v>set_43_sites_10_iterations_10_result.csv</c:v>
                </c:pt>
                <c:pt idx="1045">
                  <c:v>set_43_sites_10_iterations_100_result.csv</c:v>
                </c:pt>
                <c:pt idx="1046">
                  <c:v>set_43_sites_10_iterations_1000_result.csv</c:v>
                </c:pt>
                <c:pt idx="1047">
                  <c:v>set_43_sites_20_iterations_10_result.csv</c:v>
                </c:pt>
                <c:pt idx="1048">
                  <c:v>set_43_sites_20_iterations_100_result.csv</c:v>
                </c:pt>
                <c:pt idx="1049">
                  <c:v>set_43_sites_20_iterations_1000_result.csv</c:v>
                </c:pt>
                <c:pt idx="1050">
                  <c:v>set_43_sites_30_iterations_10_result.csv</c:v>
                </c:pt>
                <c:pt idx="1051">
                  <c:v>set_43_sites_30_iterations_100_result.csv</c:v>
                </c:pt>
                <c:pt idx="1052">
                  <c:v>set_43_sites_30_iterations_1000_result.csv</c:v>
                </c:pt>
                <c:pt idx="1053">
                  <c:v>set_43_sites_100_iterations_10_result.csv</c:v>
                </c:pt>
                <c:pt idx="1054">
                  <c:v>set_43_sites_100_iterations_100_result.csv</c:v>
                </c:pt>
                <c:pt idx="1055">
                  <c:v>set_43_sites_100_iterations_1000_result.csv</c:v>
                </c:pt>
                <c:pt idx="1056">
                  <c:v>set_44_sites_1_iterations_10_result.csv</c:v>
                </c:pt>
                <c:pt idx="1057">
                  <c:v>set_44_sites_1_iterations_100_result.csv</c:v>
                </c:pt>
                <c:pt idx="1058">
                  <c:v>set_44_sites_1_iterations_1000_result.csv</c:v>
                </c:pt>
                <c:pt idx="1059">
                  <c:v>set_44_sites_2_iterations_10_result.csv</c:v>
                </c:pt>
                <c:pt idx="1060">
                  <c:v>set_44_sites_2_iterations_100_result.csv</c:v>
                </c:pt>
                <c:pt idx="1061">
                  <c:v>set_44_sites_2_iterations_1000_result.csv</c:v>
                </c:pt>
                <c:pt idx="1062">
                  <c:v>set_44_sites_3_iterations_10_result.csv</c:v>
                </c:pt>
                <c:pt idx="1063">
                  <c:v>set_44_sites_3_iterations_100_result.csv</c:v>
                </c:pt>
                <c:pt idx="1064">
                  <c:v>set_44_sites_3_iterations_1000_result.csv</c:v>
                </c:pt>
                <c:pt idx="1065">
                  <c:v>set_44_sites_5_iterations_10_result.csv</c:v>
                </c:pt>
                <c:pt idx="1066">
                  <c:v>set_44_sites_5_iterations_100_result.csv</c:v>
                </c:pt>
                <c:pt idx="1067">
                  <c:v>set_44_sites_5_iterations_1000_result.csv</c:v>
                </c:pt>
                <c:pt idx="1068">
                  <c:v>set_44_sites_10_iterations_10_result.csv</c:v>
                </c:pt>
                <c:pt idx="1069">
                  <c:v>set_44_sites_10_iterations_100_result.csv</c:v>
                </c:pt>
                <c:pt idx="1070">
                  <c:v>set_44_sites_10_iterations_1000_result.csv</c:v>
                </c:pt>
                <c:pt idx="1071">
                  <c:v>set_44_sites_20_iterations_10_result.csv</c:v>
                </c:pt>
                <c:pt idx="1072">
                  <c:v>set_44_sites_20_iterations_100_result.csv</c:v>
                </c:pt>
                <c:pt idx="1073">
                  <c:v>set_44_sites_20_iterations_1000_result.csv</c:v>
                </c:pt>
                <c:pt idx="1074">
                  <c:v>set_44_sites_30_iterations_10_result.csv</c:v>
                </c:pt>
                <c:pt idx="1075">
                  <c:v>set_44_sites_30_iterations_100_result.csv</c:v>
                </c:pt>
                <c:pt idx="1076">
                  <c:v>set_44_sites_30_iterations_1000_result.csv</c:v>
                </c:pt>
                <c:pt idx="1077">
                  <c:v>set_44_sites_100_iterations_10_result.csv</c:v>
                </c:pt>
                <c:pt idx="1078">
                  <c:v>set_44_sites_100_iterations_100_result.csv</c:v>
                </c:pt>
                <c:pt idx="1079">
                  <c:v>set_44_sites_100_iterations_1000_result.csv</c:v>
                </c:pt>
                <c:pt idx="1080">
                  <c:v>set_45_sites_1_iterations_10_result.csv</c:v>
                </c:pt>
                <c:pt idx="1081">
                  <c:v>set_45_sites_1_iterations_100_result.csv</c:v>
                </c:pt>
                <c:pt idx="1082">
                  <c:v>set_45_sites_1_iterations_1000_result.csv</c:v>
                </c:pt>
                <c:pt idx="1083">
                  <c:v>set_45_sites_2_iterations_10_result.csv</c:v>
                </c:pt>
                <c:pt idx="1084">
                  <c:v>set_45_sites_2_iterations_100_result.csv</c:v>
                </c:pt>
                <c:pt idx="1085">
                  <c:v>set_45_sites_2_iterations_1000_result.csv</c:v>
                </c:pt>
                <c:pt idx="1086">
                  <c:v>set_45_sites_3_iterations_10_result.csv</c:v>
                </c:pt>
                <c:pt idx="1087">
                  <c:v>set_45_sites_3_iterations_100_result.csv</c:v>
                </c:pt>
                <c:pt idx="1088">
                  <c:v>set_45_sites_3_iterations_1000_result.csv</c:v>
                </c:pt>
                <c:pt idx="1089">
                  <c:v>set_45_sites_5_iterations_10_result.csv</c:v>
                </c:pt>
                <c:pt idx="1090">
                  <c:v>set_45_sites_5_iterations_100_result.csv</c:v>
                </c:pt>
                <c:pt idx="1091">
                  <c:v>set_45_sites_5_iterations_1000_result.csv</c:v>
                </c:pt>
                <c:pt idx="1092">
                  <c:v>set_45_sites_10_iterations_10_result.csv</c:v>
                </c:pt>
                <c:pt idx="1093">
                  <c:v>set_45_sites_10_iterations_100_result.csv</c:v>
                </c:pt>
                <c:pt idx="1094">
                  <c:v>set_45_sites_10_iterations_1000_result.csv</c:v>
                </c:pt>
                <c:pt idx="1095">
                  <c:v>set_45_sites_20_iterations_10_result.csv</c:v>
                </c:pt>
                <c:pt idx="1096">
                  <c:v>set_45_sites_20_iterations_100_result.csv</c:v>
                </c:pt>
                <c:pt idx="1097">
                  <c:v>set_45_sites_20_iterations_1000_result.csv</c:v>
                </c:pt>
                <c:pt idx="1098">
                  <c:v>set_45_sites_30_iterations_10_result.csv</c:v>
                </c:pt>
                <c:pt idx="1099">
                  <c:v>set_45_sites_30_iterations_100_result.csv</c:v>
                </c:pt>
                <c:pt idx="1100">
                  <c:v>set_45_sites_30_iterations_1000_result.csv</c:v>
                </c:pt>
                <c:pt idx="1101">
                  <c:v>set_45_sites_100_iterations_10_result.csv</c:v>
                </c:pt>
                <c:pt idx="1102">
                  <c:v>set_45_sites_100_iterations_100_result.csv</c:v>
                </c:pt>
                <c:pt idx="1103">
                  <c:v>set_45_sites_100_iterations_1000_result.csv</c:v>
                </c:pt>
                <c:pt idx="1104">
                  <c:v>set_46_sites_1_iterations_10_result.csv</c:v>
                </c:pt>
                <c:pt idx="1105">
                  <c:v>set_46_sites_1_iterations_100_result.csv</c:v>
                </c:pt>
                <c:pt idx="1106">
                  <c:v>set_46_sites_1_iterations_1000_result.csv</c:v>
                </c:pt>
                <c:pt idx="1107">
                  <c:v>set_46_sites_2_iterations_10_result.csv</c:v>
                </c:pt>
                <c:pt idx="1108">
                  <c:v>set_46_sites_2_iterations_100_result.csv</c:v>
                </c:pt>
                <c:pt idx="1109">
                  <c:v>set_46_sites_2_iterations_1000_result.csv</c:v>
                </c:pt>
                <c:pt idx="1110">
                  <c:v>set_46_sites_3_iterations_10_result.csv</c:v>
                </c:pt>
                <c:pt idx="1111">
                  <c:v>set_46_sites_3_iterations_100_result.csv</c:v>
                </c:pt>
                <c:pt idx="1112">
                  <c:v>set_46_sites_3_iterations_1000_result.csv</c:v>
                </c:pt>
                <c:pt idx="1113">
                  <c:v>set_46_sites_5_iterations_10_result.csv</c:v>
                </c:pt>
                <c:pt idx="1114">
                  <c:v>set_46_sites_5_iterations_100_result.csv</c:v>
                </c:pt>
                <c:pt idx="1115">
                  <c:v>set_46_sites_5_iterations_1000_result.csv</c:v>
                </c:pt>
                <c:pt idx="1116">
                  <c:v>set_46_sites_10_iterations_10_result.csv</c:v>
                </c:pt>
                <c:pt idx="1117">
                  <c:v>set_46_sites_10_iterations_100_result.csv</c:v>
                </c:pt>
                <c:pt idx="1118">
                  <c:v>set_46_sites_10_iterations_1000_result.csv</c:v>
                </c:pt>
                <c:pt idx="1119">
                  <c:v>set_46_sites_20_iterations_10_result.csv</c:v>
                </c:pt>
                <c:pt idx="1120">
                  <c:v>set_46_sites_20_iterations_100_result.csv</c:v>
                </c:pt>
                <c:pt idx="1121">
                  <c:v>set_46_sites_20_iterations_1000_result.csv</c:v>
                </c:pt>
                <c:pt idx="1122">
                  <c:v>set_46_sites_30_iterations_10_result.csv</c:v>
                </c:pt>
                <c:pt idx="1123">
                  <c:v>set_46_sites_30_iterations_100_result.csv</c:v>
                </c:pt>
                <c:pt idx="1124">
                  <c:v>set_46_sites_30_iterations_1000_result.csv</c:v>
                </c:pt>
                <c:pt idx="1125">
                  <c:v>set_46_sites_100_iterations_10_result.csv</c:v>
                </c:pt>
                <c:pt idx="1126">
                  <c:v>set_46_sites_100_iterations_100_result.csv</c:v>
                </c:pt>
                <c:pt idx="1127">
                  <c:v>set_46_sites_100_iterations_1000_result.csv</c:v>
                </c:pt>
                <c:pt idx="1128">
                  <c:v>set_47_sites_1_iterations_10_result.csv</c:v>
                </c:pt>
                <c:pt idx="1129">
                  <c:v>set_47_sites_1_iterations_100_result.csv</c:v>
                </c:pt>
                <c:pt idx="1130">
                  <c:v>set_47_sites_1_iterations_1000_result.csv</c:v>
                </c:pt>
                <c:pt idx="1131">
                  <c:v>set_47_sites_2_iterations_10_result.csv</c:v>
                </c:pt>
                <c:pt idx="1132">
                  <c:v>set_47_sites_2_iterations_100_result.csv</c:v>
                </c:pt>
                <c:pt idx="1133">
                  <c:v>set_47_sites_2_iterations_1000_result.csv</c:v>
                </c:pt>
                <c:pt idx="1134">
                  <c:v>set_47_sites_3_iterations_10_result.csv</c:v>
                </c:pt>
                <c:pt idx="1135">
                  <c:v>set_47_sites_3_iterations_100_result.csv</c:v>
                </c:pt>
                <c:pt idx="1136">
                  <c:v>set_47_sites_3_iterations_1000_result.csv</c:v>
                </c:pt>
                <c:pt idx="1137">
                  <c:v>set_47_sites_5_iterations_10_result.csv</c:v>
                </c:pt>
                <c:pt idx="1138">
                  <c:v>set_47_sites_5_iterations_100_result.csv</c:v>
                </c:pt>
                <c:pt idx="1139">
                  <c:v>set_47_sites_5_iterations_1000_result.csv</c:v>
                </c:pt>
                <c:pt idx="1140">
                  <c:v>set_47_sites_10_iterations_10_result.csv</c:v>
                </c:pt>
                <c:pt idx="1141">
                  <c:v>set_47_sites_10_iterations_100_result.csv</c:v>
                </c:pt>
                <c:pt idx="1142">
                  <c:v>set_47_sites_10_iterations_1000_result.csv</c:v>
                </c:pt>
                <c:pt idx="1143">
                  <c:v>set_47_sites_20_iterations_10_result.csv</c:v>
                </c:pt>
                <c:pt idx="1144">
                  <c:v>set_47_sites_20_iterations_100_result.csv</c:v>
                </c:pt>
                <c:pt idx="1145">
                  <c:v>set_47_sites_20_iterations_1000_result.csv</c:v>
                </c:pt>
                <c:pt idx="1146">
                  <c:v>set_47_sites_30_iterations_10_result.csv</c:v>
                </c:pt>
                <c:pt idx="1147">
                  <c:v>set_47_sites_30_iterations_100_result.csv</c:v>
                </c:pt>
                <c:pt idx="1148">
                  <c:v>set_47_sites_30_iterations_1000_result.csv</c:v>
                </c:pt>
                <c:pt idx="1149">
                  <c:v>set_47_sites_100_iterations_10_result.csv</c:v>
                </c:pt>
                <c:pt idx="1150">
                  <c:v>set_47_sites_100_iterations_100_result.csv</c:v>
                </c:pt>
                <c:pt idx="1151">
                  <c:v>set_47_sites_100_iterations_1000_result.csv</c:v>
                </c:pt>
                <c:pt idx="1152">
                  <c:v>set_48_sites_1_iterations_10_result.csv</c:v>
                </c:pt>
                <c:pt idx="1153">
                  <c:v>set_48_sites_1_iterations_100_result.csv</c:v>
                </c:pt>
                <c:pt idx="1154">
                  <c:v>set_48_sites_1_iterations_1000_result.csv</c:v>
                </c:pt>
                <c:pt idx="1155">
                  <c:v>set_48_sites_2_iterations_10_result.csv</c:v>
                </c:pt>
                <c:pt idx="1156">
                  <c:v>set_48_sites_2_iterations_100_result.csv</c:v>
                </c:pt>
                <c:pt idx="1157">
                  <c:v>set_48_sites_2_iterations_1000_result.csv</c:v>
                </c:pt>
                <c:pt idx="1158">
                  <c:v>set_48_sites_3_iterations_10_result.csv</c:v>
                </c:pt>
                <c:pt idx="1159">
                  <c:v>set_48_sites_3_iterations_100_result.csv</c:v>
                </c:pt>
                <c:pt idx="1160">
                  <c:v>set_48_sites_3_iterations_1000_result.csv</c:v>
                </c:pt>
                <c:pt idx="1161">
                  <c:v>set_48_sites_5_iterations_10_result.csv</c:v>
                </c:pt>
                <c:pt idx="1162">
                  <c:v>set_48_sites_5_iterations_100_result.csv</c:v>
                </c:pt>
                <c:pt idx="1163">
                  <c:v>set_48_sites_5_iterations_1000_result.csv</c:v>
                </c:pt>
                <c:pt idx="1164">
                  <c:v>set_48_sites_10_iterations_10_result.csv</c:v>
                </c:pt>
                <c:pt idx="1165">
                  <c:v>set_48_sites_10_iterations_100_result.csv</c:v>
                </c:pt>
                <c:pt idx="1166">
                  <c:v>set_48_sites_10_iterations_1000_result.csv</c:v>
                </c:pt>
                <c:pt idx="1167">
                  <c:v>set_48_sites_20_iterations_10_result.csv</c:v>
                </c:pt>
                <c:pt idx="1168">
                  <c:v>set_48_sites_20_iterations_100_result.csv</c:v>
                </c:pt>
                <c:pt idx="1169">
                  <c:v>set_48_sites_20_iterations_1000_result.csv</c:v>
                </c:pt>
                <c:pt idx="1170">
                  <c:v>set_48_sites_30_iterations_10_result.csv</c:v>
                </c:pt>
                <c:pt idx="1171">
                  <c:v>set_48_sites_30_iterations_100_result.csv</c:v>
                </c:pt>
                <c:pt idx="1172">
                  <c:v>set_48_sites_30_iterations_1000_result.csv</c:v>
                </c:pt>
                <c:pt idx="1173">
                  <c:v>set_48_sites_100_iterations_10_result.csv</c:v>
                </c:pt>
                <c:pt idx="1174">
                  <c:v>set_48_sites_100_iterations_100_result.csv</c:v>
                </c:pt>
                <c:pt idx="1175">
                  <c:v>set_48_sites_100_iterations_1000_result.csv</c:v>
                </c:pt>
                <c:pt idx="1176">
                  <c:v>set_49_sites_1_iterations_10_result.csv</c:v>
                </c:pt>
                <c:pt idx="1177">
                  <c:v>set_49_sites_1_iterations_100_result.csv</c:v>
                </c:pt>
                <c:pt idx="1178">
                  <c:v>set_49_sites_1_iterations_1000_result.csv</c:v>
                </c:pt>
                <c:pt idx="1179">
                  <c:v>set_49_sites_2_iterations_10_result.csv</c:v>
                </c:pt>
                <c:pt idx="1180">
                  <c:v>set_49_sites_2_iterations_100_result.csv</c:v>
                </c:pt>
                <c:pt idx="1181">
                  <c:v>set_49_sites_2_iterations_1000_result.csv</c:v>
                </c:pt>
                <c:pt idx="1182">
                  <c:v>set_49_sites_3_iterations_10_result.csv</c:v>
                </c:pt>
                <c:pt idx="1183">
                  <c:v>set_49_sites_3_iterations_100_result.csv</c:v>
                </c:pt>
                <c:pt idx="1184">
                  <c:v>set_49_sites_3_iterations_1000_result.csv</c:v>
                </c:pt>
                <c:pt idx="1185">
                  <c:v>set_49_sites_5_iterations_10_result.csv</c:v>
                </c:pt>
                <c:pt idx="1186">
                  <c:v>set_49_sites_5_iterations_100_result.csv</c:v>
                </c:pt>
                <c:pt idx="1187">
                  <c:v>set_49_sites_5_iterations_1000_result.csv</c:v>
                </c:pt>
                <c:pt idx="1188">
                  <c:v>set_49_sites_10_iterations_10_result.csv</c:v>
                </c:pt>
                <c:pt idx="1189">
                  <c:v>set_49_sites_10_iterations_100_result.csv</c:v>
                </c:pt>
                <c:pt idx="1190">
                  <c:v>set_49_sites_10_iterations_1000_result.csv</c:v>
                </c:pt>
                <c:pt idx="1191">
                  <c:v>set_49_sites_20_iterations_10_result.csv</c:v>
                </c:pt>
                <c:pt idx="1192">
                  <c:v>set_49_sites_20_iterations_100_result.csv</c:v>
                </c:pt>
                <c:pt idx="1193">
                  <c:v>set_49_sites_20_iterations_1000_result.csv</c:v>
                </c:pt>
                <c:pt idx="1194">
                  <c:v>set_49_sites_30_iterations_10_result.csv</c:v>
                </c:pt>
                <c:pt idx="1195">
                  <c:v>set_49_sites_30_iterations_100_result.csv</c:v>
                </c:pt>
                <c:pt idx="1196">
                  <c:v>set_49_sites_30_iterations_1000_result.csv</c:v>
                </c:pt>
                <c:pt idx="1197">
                  <c:v>set_49_sites_100_iterations_10_result.csv</c:v>
                </c:pt>
                <c:pt idx="1198">
                  <c:v>set_49_sites_100_iterations_100_result.csv</c:v>
                </c:pt>
                <c:pt idx="1199">
                  <c:v>set_49_sites_100_iterations_1000_result.csv</c:v>
                </c:pt>
                <c:pt idx="1200">
                  <c:v>set_50_sites_1_iterations_10_result.csv</c:v>
                </c:pt>
                <c:pt idx="1201">
                  <c:v>set_50_sites_1_iterations_100_result.csv</c:v>
                </c:pt>
                <c:pt idx="1202">
                  <c:v>set_50_sites_1_iterations_1000_result.csv</c:v>
                </c:pt>
                <c:pt idx="1203">
                  <c:v>set_50_sites_2_iterations_10_result.csv</c:v>
                </c:pt>
                <c:pt idx="1204">
                  <c:v>set_50_sites_2_iterations_100_result.csv</c:v>
                </c:pt>
                <c:pt idx="1205">
                  <c:v>set_50_sites_2_iterations_1000_result.csv</c:v>
                </c:pt>
                <c:pt idx="1206">
                  <c:v>set_50_sites_3_iterations_10_result.csv</c:v>
                </c:pt>
                <c:pt idx="1207">
                  <c:v>set_50_sites_3_iterations_100_result.csv</c:v>
                </c:pt>
                <c:pt idx="1208">
                  <c:v>set_50_sites_3_iterations_1000_result.csv</c:v>
                </c:pt>
                <c:pt idx="1209">
                  <c:v>set_50_sites_5_iterations_10_result.csv</c:v>
                </c:pt>
                <c:pt idx="1210">
                  <c:v>set_50_sites_5_iterations_100_result.csv</c:v>
                </c:pt>
                <c:pt idx="1211">
                  <c:v>set_50_sites_5_iterations_1000_result.csv</c:v>
                </c:pt>
                <c:pt idx="1212">
                  <c:v>set_50_sites_10_iterations_10_result.csv</c:v>
                </c:pt>
                <c:pt idx="1213">
                  <c:v>set_50_sites_10_iterations_100_result.csv</c:v>
                </c:pt>
                <c:pt idx="1214">
                  <c:v>set_50_sites_10_iterations_1000_result.csv</c:v>
                </c:pt>
                <c:pt idx="1215">
                  <c:v>set_50_sites_20_iterations_10_result.csv</c:v>
                </c:pt>
                <c:pt idx="1216">
                  <c:v>set_50_sites_20_iterations_100_result.csv</c:v>
                </c:pt>
                <c:pt idx="1217">
                  <c:v>set_50_sites_20_iterations_1000_result.csv</c:v>
                </c:pt>
                <c:pt idx="1218">
                  <c:v>set_50_sites_30_iterations_10_result.csv</c:v>
                </c:pt>
                <c:pt idx="1219">
                  <c:v>set_50_sites_30_iterations_100_result.csv</c:v>
                </c:pt>
                <c:pt idx="1220">
                  <c:v>set_50_sites_30_iterations_1000_result.csv</c:v>
                </c:pt>
                <c:pt idx="1221">
                  <c:v>set_50_sites_100_iterations_10_result.csv</c:v>
                </c:pt>
                <c:pt idx="1222">
                  <c:v>set_50_sites_100_iterations_100_result.csv</c:v>
                </c:pt>
                <c:pt idx="1223">
                  <c:v>set_50_sites_100_iterations_1000_result.csv</c:v>
                </c:pt>
                <c:pt idx="1224">
                  <c:v>set_51_sites_1_iterations_10_result.csv</c:v>
                </c:pt>
                <c:pt idx="1225">
                  <c:v>set_51_sites_1_iterations_100_result.csv</c:v>
                </c:pt>
                <c:pt idx="1226">
                  <c:v>set_51_sites_1_iterations_1000_result.csv</c:v>
                </c:pt>
                <c:pt idx="1227">
                  <c:v>set_51_sites_2_iterations_10_result.csv</c:v>
                </c:pt>
                <c:pt idx="1228">
                  <c:v>set_51_sites_2_iterations_100_result.csv</c:v>
                </c:pt>
                <c:pt idx="1229">
                  <c:v>set_51_sites_2_iterations_1000_result.csv</c:v>
                </c:pt>
                <c:pt idx="1230">
                  <c:v>set_51_sites_3_iterations_10_result.csv</c:v>
                </c:pt>
                <c:pt idx="1231">
                  <c:v>set_51_sites_3_iterations_100_result.csv</c:v>
                </c:pt>
                <c:pt idx="1232">
                  <c:v>set_51_sites_3_iterations_1000_result.csv</c:v>
                </c:pt>
                <c:pt idx="1233">
                  <c:v>set_51_sites_5_iterations_10_result.csv</c:v>
                </c:pt>
                <c:pt idx="1234">
                  <c:v>set_51_sites_5_iterations_100_result.csv</c:v>
                </c:pt>
                <c:pt idx="1235">
                  <c:v>set_51_sites_5_iterations_1000_result.csv</c:v>
                </c:pt>
                <c:pt idx="1236">
                  <c:v>set_51_sites_10_iterations_10_result.csv</c:v>
                </c:pt>
                <c:pt idx="1237">
                  <c:v>set_51_sites_10_iterations_100_result.csv</c:v>
                </c:pt>
                <c:pt idx="1238">
                  <c:v>set_51_sites_10_iterations_1000_result.csv</c:v>
                </c:pt>
                <c:pt idx="1239">
                  <c:v>set_51_sites_20_iterations_10_result.csv</c:v>
                </c:pt>
                <c:pt idx="1240">
                  <c:v>set_51_sites_20_iterations_100_result.csv</c:v>
                </c:pt>
                <c:pt idx="1241">
                  <c:v>set_51_sites_20_iterations_1000_result.csv</c:v>
                </c:pt>
                <c:pt idx="1242">
                  <c:v>set_51_sites_30_iterations_10_result.csv</c:v>
                </c:pt>
                <c:pt idx="1243">
                  <c:v>set_51_sites_30_iterations_100_result.csv</c:v>
                </c:pt>
                <c:pt idx="1244">
                  <c:v>set_51_sites_30_iterations_1000_result.csv</c:v>
                </c:pt>
                <c:pt idx="1245">
                  <c:v>set_51_sites_100_iterations_10_result.csv</c:v>
                </c:pt>
                <c:pt idx="1246">
                  <c:v>set_51_sites_100_iterations_100_result.csv</c:v>
                </c:pt>
                <c:pt idx="1247">
                  <c:v>set_51_sites_100_iterations_1000_result.csv</c:v>
                </c:pt>
                <c:pt idx="1248">
                  <c:v>set_52_sites_1_iterations_10_result.csv</c:v>
                </c:pt>
                <c:pt idx="1249">
                  <c:v>set_52_sites_1_iterations_100_result.csv</c:v>
                </c:pt>
                <c:pt idx="1250">
                  <c:v>set_52_sites_1_iterations_1000_result.csv</c:v>
                </c:pt>
                <c:pt idx="1251">
                  <c:v>set_52_sites_2_iterations_10_result.csv</c:v>
                </c:pt>
                <c:pt idx="1252">
                  <c:v>set_52_sites_2_iterations_100_result.csv</c:v>
                </c:pt>
                <c:pt idx="1253">
                  <c:v>set_52_sites_2_iterations_1000_result.csv</c:v>
                </c:pt>
                <c:pt idx="1254">
                  <c:v>set_52_sites_3_iterations_10_result.csv</c:v>
                </c:pt>
                <c:pt idx="1255">
                  <c:v>set_52_sites_3_iterations_100_result.csv</c:v>
                </c:pt>
                <c:pt idx="1256">
                  <c:v>set_52_sites_3_iterations_1000_result.csv</c:v>
                </c:pt>
                <c:pt idx="1257">
                  <c:v>set_52_sites_5_iterations_10_result.csv</c:v>
                </c:pt>
                <c:pt idx="1258">
                  <c:v>set_52_sites_5_iterations_100_result.csv</c:v>
                </c:pt>
                <c:pt idx="1259">
                  <c:v>set_52_sites_5_iterations_1000_result.csv</c:v>
                </c:pt>
                <c:pt idx="1260">
                  <c:v>set_52_sites_10_iterations_10_result.csv</c:v>
                </c:pt>
                <c:pt idx="1261">
                  <c:v>set_52_sites_10_iterations_100_result.csv</c:v>
                </c:pt>
                <c:pt idx="1262">
                  <c:v>set_52_sites_10_iterations_1000_result.csv</c:v>
                </c:pt>
                <c:pt idx="1263">
                  <c:v>set_52_sites_20_iterations_10_result.csv</c:v>
                </c:pt>
                <c:pt idx="1264">
                  <c:v>set_52_sites_20_iterations_100_result.csv</c:v>
                </c:pt>
                <c:pt idx="1265">
                  <c:v>set_52_sites_20_iterations_1000_result.csv</c:v>
                </c:pt>
                <c:pt idx="1266">
                  <c:v>set_52_sites_30_iterations_10_result.csv</c:v>
                </c:pt>
                <c:pt idx="1267">
                  <c:v>set_52_sites_30_iterations_100_result.csv</c:v>
                </c:pt>
                <c:pt idx="1268">
                  <c:v>set_52_sites_30_iterations_1000_result.csv</c:v>
                </c:pt>
                <c:pt idx="1269">
                  <c:v>set_52_sites_100_iterations_10_result.csv</c:v>
                </c:pt>
                <c:pt idx="1270">
                  <c:v>set_52_sites_100_iterations_100_result.csv</c:v>
                </c:pt>
                <c:pt idx="1271">
                  <c:v>set_52_sites_100_iterations_1000_result.csv</c:v>
                </c:pt>
                <c:pt idx="1272">
                  <c:v>set_53_sites_1_iterations_10_result.csv</c:v>
                </c:pt>
                <c:pt idx="1273">
                  <c:v>set_53_sites_1_iterations_100_result.csv</c:v>
                </c:pt>
                <c:pt idx="1274">
                  <c:v>set_53_sites_1_iterations_1000_result.csv</c:v>
                </c:pt>
                <c:pt idx="1275">
                  <c:v>set_53_sites_2_iterations_10_result.csv</c:v>
                </c:pt>
                <c:pt idx="1276">
                  <c:v>set_53_sites_2_iterations_100_result.csv</c:v>
                </c:pt>
                <c:pt idx="1277">
                  <c:v>set_53_sites_2_iterations_1000_result.csv</c:v>
                </c:pt>
                <c:pt idx="1278">
                  <c:v>set_53_sites_3_iterations_10_result.csv</c:v>
                </c:pt>
                <c:pt idx="1279">
                  <c:v>set_53_sites_3_iterations_100_result.csv</c:v>
                </c:pt>
                <c:pt idx="1280">
                  <c:v>set_53_sites_3_iterations_1000_result.csv</c:v>
                </c:pt>
                <c:pt idx="1281">
                  <c:v>set_53_sites_5_iterations_10_result.csv</c:v>
                </c:pt>
                <c:pt idx="1282">
                  <c:v>set_53_sites_5_iterations_100_result.csv</c:v>
                </c:pt>
                <c:pt idx="1283">
                  <c:v>set_53_sites_5_iterations_1000_result.csv</c:v>
                </c:pt>
                <c:pt idx="1284">
                  <c:v>set_53_sites_10_iterations_10_result.csv</c:v>
                </c:pt>
                <c:pt idx="1285">
                  <c:v>set_53_sites_10_iterations_100_result.csv</c:v>
                </c:pt>
                <c:pt idx="1286">
                  <c:v>set_53_sites_10_iterations_1000_result.csv</c:v>
                </c:pt>
                <c:pt idx="1287">
                  <c:v>set_53_sites_20_iterations_10_result.csv</c:v>
                </c:pt>
                <c:pt idx="1288">
                  <c:v>set_53_sites_20_iterations_100_result.csv</c:v>
                </c:pt>
                <c:pt idx="1289">
                  <c:v>set_53_sites_20_iterations_1000_result.csv</c:v>
                </c:pt>
                <c:pt idx="1290">
                  <c:v>set_53_sites_30_iterations_10_result.csv</c:v>
                </c:pt>
                <c:pt idx="1291">
                  <c:v>set_53_sites_30_iterations_100_result.csv</c:v>
                </c:pt>
                <c:pt idx="1292">
                  <c:v>set_53_sites_30_iterations_1000_result.csv</c:v>
                </c:pt>
                <c:pt idx="1293">
                  <c:v>set_53_sites_100_iterations_10_result.csv</c:v>
                </c:pt>
                <c:pt idx="1294">
                  <c:v>set_53_sites_100_iterations_100_result.csv</c:v>
                </c:pt>
                <c:pt idx="1295">
                  <c:v>set_53_sites_100_iterations_1000_result.csv</c:v>
                </c:pt>
                <c:pt idx="1296">
                  <c:v>set_54_sites_1_iterations_10_result.csv</c:v>
                </c:pt>
                <c:pt idx="1297">
                  <c:v>set_54_sites_1_iterations_100_result.csv</c:v>
                </c:pt>
                <c:pt idx="1298">
                  <c:v>set_54_sites_1_iterations_1000_result.csv</c:v>
                </c:pt>
                <c:pt idx="1299">
                  <c:v>set_54_sites_2_iterations_10_result.csv</c:v>
                </c:pt>
                <c:pt idx="1300">
                  <c:v>set_54_sites_2_iterations_100_result.csv</c:v>
                </c:pt>
                <c:pt idx="1301">
                  <c:v>set_54_sites_2_iterations_1000_result.csv</c:v>
                </c:pt>
                <c:pt idx="1302">
                  <c:v>set_54_sites_3_iterations_10_result.csv</c:v>
                </c:pt>
                <c:pt idx="1303">
                  <c:v>set_54_sites_3_iterations_100_result.csv</c:v>
                </c:pt>
                <c:pt idx="1304">
                  <c:v>set_54_sites_3_iterations_1000_result.csv</c:v>
                </c:pt>
                <c:pt idx="1305">
                  <c:v>set_54_sites_5_iterations_10_result.csv</c:v>
                </c:pt>
                <c:pt idx="1306">
                  <c:v>set_54_sites_5_iterations_100_result.csv</c:v>
                </c:pt>
                <c:pt idx="1307">
                  <c:v>set_54_sites_5_iterations_1000_result.csv</c:v>
                </c:pt>
                <c:pt idx="1308">
                  <c:v>set_54_sites_10_iterations_10_result.csv</c:v>
                </c:pt>
                <c:pt idx="1309">
                  <c:v>set_54_sites_10_iterations_100_result.csv</c:v>
                </c:pt>
                <c:pt idx="1310">
                  <c:v>set_54_sites_10_iterations_1000_result.csv</c:v>
                </c:pt>
                <c:pt idx="1311">
                  <c:v>set_54_sites_20_iterations_10_result.csv</c:v>
                </c:pt>
                <c:pt idx="1312">
                  <c:v>set_54_sites_20_iterations_100_result.csv</c:v>
                </c:pt>
                <c:pt idx="1313">
                  <c:v>set_54_sites_20_iterations_1000_result.csv</c:v>
                </c:pt>
                <c:pt idx="1314">
                  <c:v>set_54_sites_30_iterations_10_result.csv</c:v>
                </c:pt>
                <c:pt idx="1315">
                  <c:v>set_54_sites_30_iterations_100_result.csv</c:v>
                </c:pt>
                <c:pt idx="1316">
                  <c:v>set_54_sites_30_iterations_1000_result.csv</c:v>
                </c:pt>
                <c:pt idx="1317">
                  <c:v>set_54_sites_100_iterations_10_result.csv</c:v>
                </c:pt>
                <c:pt idx="1318">
                  <c:v>set_54_sites_100_iterations_100_result.csv</c:v>
                </c:pt>
                <c:pt idx="1319">
                  <c:v>set_54_sites_100_iterations_1000_result.csv</c:v>
                </c:pt>
                <c:pt idx="1320">
                  <c:v>set_55_sites_1_iterations_10_result.csv</c:v>
                </c:pt>
                <c:pt idx="1321">
                  <c:v>set_55_sites_1_iterations_100_result.csv</c:v>
                </c:pt>
                <c:pt idx="1322">
                  <c:v>set_55_sites_1_iterations_1000_result.csv</c:v>
                </c:pt>
                <c:pt idx="1323">
                  <c:v>set_55_sites_2_iterations_10_result.csv</c:v>
                </c:pt>
                <c:pt idx="1324">
                  <c:v>set_55_sites_2_iterations_100_result.csv</c:v>
                </c:pt>
                <c:pt idx="1325">
                  <c:v>set_55_sites_2_iterations_1000_result.csv</c:v>
                </c:pt>
                <c:pt idx="1326">
                  <c:v>set_55_sites_3_iterations_10_result.csv</c:v>
                </c:pt>
                <c:pt idx="1327">
                  <c:v>set_55_sites_3_iterations_100_result.csv</c:v>
                </c:pt>
                <c:pt idx="1328">
                  <c:v>set_55_sites_3_iterations_1000_result.csv</c:v>
                </c:pt>
                <c:pt idx="1329">
                  <c:v>set_55_sites_5_iterations_10_result.csv</c:v>
                </c:pt>
                <c:pt idx="1330">
                  <c:v>set_55_sites_5_iterations_100_result.csv</c:v>
                </c:pt>
                <c:pt idx="1331">
                  <c:v>set_55_sites_5_iterations_1000_result.csv</c:v>
                </c:pt>
                <c:pt idx="1332">
                  <c:v>set_55_sites_10_iterations_10_result.csv</c:v>
                </c:pt>
                <c:pt idx="1333">
                  <c:v>set_55_sites_10_iterations_100_result.csv</c:v>
                </c:pt>
                <c:pt idx="1334">
                  <c:v>set_55_sites_10_iterations_1000_result.csv</c:v>
                </c:pt>
                <c:pt idx="1335">
                  <c:v>set_55_sites_20_iterations_10_result.csv</c:v>
                </c:pt>
                <c:pt idx="1336">
                  <c:v>set_55_sites_20_iterations_100_result.csv</c:v>
                </c:pt>
                <c:pt idx="1337">
                  <c:v>set_55_sites_20_iterations_1000_result.csv</c:v>
                </c:pt>
                <c:pt idx="1338">
                  <c:v>set_55_sites_30_iterations_10_result.csv</c:v>
                </c:pt>
                <c:pt idx="1339">
                  <c:v>set_55_sites_30_iterations_100_result.csv</c:v>
                </c:pt>
                <c:pt idx="1340">
                  <c:v>set_55_sites_30_iterations_1000_result.csv</c:v>
                </c:pt>
                <c:pt idx="1341">
                  <c:v>set_55_sites_100_iterations_10_result.csv</c:v>
                </c:pt>
                <c:pt idx="1342">
                  <c:v>set_55_sites_100_iterations_100_result.csv</c:v>
                </c:pt>
                <c:pt idx="1343">
                  <c:v>set_55_sites_100_iterations_1000_result.csv</c:v>
                </c:pt>
                <c:pt idx="1344">
                  <c:v>set_56_sites_1_iterations_10_result.csv</c:v>
                </c:pt>
                <c:pt idx="1345">
                  <c:v>set_56_sites_1_iterations_100_result.csv</c:v>
                </c:pt>
                <c:pt idx="1346">
                  <c:v>set_56_sites_1_iterations_1000_result.csv</c:v>
                </c:pt>
                <c:pt idx="1347">
                  <c:v>set_56_sites_2_iterations_10_result.csv</c:v>
                </c:pt>
                <c:pt idx="1348">
                  <c:v>set_56_sites_2_iterations_100_result.csv</c:v>
                </c:pt>
                <c:pt idx="1349">
                  <c:v>set_56_sites_2_iterations_1000_result.csv</c:v>
                </c:pt>
                <c:pt idx="1350">
                  <c:v>set_56_sites_3_iterations_10_result.csv</c:v>
                </c:pt>
                <c:pt idx="1351">
                  <c:v>set_56_sites_3_iterations_100_result.csv</c:v>
                </c:pt>
                <c:pt idx="1352">
                  <c:v>set_56_sites_3_iterations_1000_result.csv</c:v>
                </c:pt>
                <c:pt idx="1353">
                  <c:v>set_56_sites_5_iterations_10_result.csv</c:v>
                </c:pt>
                <c:pt idx="1354">
                  <c:v>set_56_sites_5_iterations_100_result.csv</c:v>
                </c:pt>
                <c:pt idx="1355">
                  <c:v>set_56_sites_5_iterations_1000_result.csv</c:v>
                </c:pt>
                <c:pt idx="1356">
                  <c:v>set_56_sites_10_iterations_10_result.csv</c:v>
                </c:pt>
                <c:pt idx="1357">
                  <c:v>set_56_sites_10_iterations_100_result.csv</c:v>
                </c:pt>
                <c:pt idx="1358">
                  <c:v>set_56_sites_10_iterations_1000_result.csv</c:v>
                </c:pt>
                <c:pt idx="1359">
                  <c:v>set_56_sites_20_iterations_10_result.csv</c:v>
                </c:pt>
                <c:pt idx="1360">
                  <c:v>set_56_sites_20_iterations_100_result.csv</c:v>
                </c:pt>
                <c:pt idx="1361">
                  <c:v>set_56_sites_20_iterations_1000_result.csv</c:v>
                </c:pt>
                <c:pt idx="1362">
                  <c:v>set_56_sites_30_iterations_10_result.csv</c:v>
                </c:pt>
                <c:pt idx="1363">
                  <c:v>set_56_sites_30_iterations_100_result.csv</c:v>
                </c:pt>
                <c:pt idx="1364">
                  <c:v>set_56_sites_30_iterations_1000_result.csv</c:v>
                </c:pt>
                <c:pt idx="1365">
                  <c:v>set_56_sites_100_iterations_10_result.csv</c:v>
                </c:pt>
                <c:pt idx="1366">
                  <c:v>set_56_sites_100_iterations_100_result.csv</c:v>
                </c:pt>
                <c:pt idx="1367">
                  <c:v>set_56_sites_100_iterations_1000_result.csv</c:v>
                </c:pt>
                <c:pt idx="1368">
                  <c:v>set_57_sites_1_iterations_10_result.csv</c:v>
                </c:pt>
                <c:pt idx="1369">
                  <c:v>set_57_sites_1_iterations_100_result.csv</c:v>
                </c:pt>
                <c:pt idx="1370">
                  <c:v>set_57_sites_1_iterations_1000_result.csv</c:v>
                </c:pt>
                <c:pt idx="1371">
                  <c:v>set_57_sites_2_iterations_10_result.csv</c:v>
                </c:pt>
                <c:pt idx="1372">
                  <c:v>set_57_sites_2_iterations_100_result.csv</c:v>
                </c:pt>
                <c:pt idx="1373">
                  <c:v>set_57_sites_2_iterations_1000_result.csv</c:v>
                </c:pt>
                <c:pt idx="1374">
                  <c:v>set_57_sites_3_iterations_10_result.csv</c:v>
                </c:pt>
                <c:pt idx="1375">
                  <c:v>set_57_sites_3_iterations_100_result.csv</c:v>
                </c:pt>
                <c:pt idx="1376">
                  <c:v>set_57_sites_3_iterations_1000_result.csv</c:v>
                </c:pt>
                <c:pt idx="1377">
                  <c:v>set_57_sites_5_iterations_10_result.csv</c:v>
                </c:pt>
                <c:pt idx="1378">
                  <c:v>set_57_sites_5_iterations_100_result.csv</c:v>
                </c:pt>
                <c:pt idx="1379">
                  <c:v>set_57_sites_5_iterations_1000_result.csv</c:v>
                </c:pt>
                <c:pt idx="1380">
                  <c:v>set_57_sites_10_iterations_10_result.csv</c:v>
                </c:pt>
                <c:pt idx="1381">
                  <c:v>set_57_sites_10_iterations_100_result.csv</c:v>
                </c:pt>
                <c:pt idx="1382">
                  <c:v>set_57_sites_10_iterations_1000_result.csv</c:v>
                </c:pt>
                <c:pt idx="1383">
                  <c:v>set_57_sites_20_iterations_10_result.csv</c:v>
                </c:pt>
                <c:pt idx="1384">
                  <c:v>set_57_sites_20_iterations_100_result.csv</c:v>
                </c:pt>
                <c:pt idx="1385">
                  <c:v>set_57_sites_20_iterations_1000_result.csv</c:v>
                </c:pt>
                <c:pt idx="1386">
                  <c:v>set_57_sites_30_iterations_10_result.csv</c:v>
                </c:pt>
                <c:pt idx="1387">
                  <c:v>set_57_sites_30_iterations_100_result.csv</c:v>
                </c:pt>
                <c:pt idx="1388">
                  <c:v>set_57_sites_30_iterations_1000_result.csv</c:v>
                </c:pt>
                <c:pt idx="1389">
                  <c:v>set_57_sites_100_iterations_10_result.csv</c:v>
                </c:pt>
                <c:pt idx="1390">
                  <c:v>set_57_sites_100_iterations_100_result.csv</c:v>
                </c:pt>
                <c:pt idx="1391">
                  <c:v>set_57_sites_100_iterations_1000_result.csv</c:v>
                </c:pt>
                <c:pt idx="1392">
                  <c:v>set_58_sites_1_iterations_10_result.csv</c:v>
                </c:pt>
                <c:pt idx="1393">
                  <c:v>set_58_sites_1_iterations_100_result.csv</c:v>
                </c:pt>
                <c:pt idx="1394">
                  <c:v>set_58_sites_1_iterations_1000_result.csv</c:v>
                </c:pt>
                <c:pt idx="1395">
                  <c:v>set_58_sites_2_iterations_10_result.csv</c:v>
                </c:pt>
                <c:pt idx="1396">
                  <c:v>set_58_sites_2_iterations_100_result.csv</c:v>
                </c:pt>
                <c:pt idx="1397">
                  <c:v>set_58_sites_2_iterations_1000_result.csv</c:v>
                </c:pt>
                <c:pt idx="1398">
                  <c:v>set_58_sites_3_iterations_10_result.csv</c:v>
                </c:pt>
                <c:pt idx="1399">
                  <c:v>set_58_sites_3_iterations_100_result.csv</c:v>
                </c:pt>
                <c:pt idx="1400">
                  <c:v>set_58_sites_3_iterations_1000_result.csv</c:v>
                </c:pt>
                <c:pt idx="1401">
                  <c:v>set_58_sites_5_iterations_10_result.csv</c:v>
                </c:pt>
                <c:pt idx="1402">
                  <c:v>set_58_sites_5_iterations_100_result.csv</c:v>
                </c:pt>
                <c:pt idx="1403">
                  <c:v>set_58_sites_5_iterations_1000_result.csv</c:v>
                </c:pt>
                <c:pt idx="1404">
                  <c:v>set_58_sites_10_iterations_10_result.csv</c:v>
                </c:pt>
                <c:pt idx="1405">
                  <c:v>set_58_sites_10_iterations_100_result.csv</c:v>
                </c:pt>
                <c:pt idx="1406">
                  <c:v>set_58_sites_10_iterations_1000_result.csv</c:v>
                </c:pt>
                <c:pt idx="1407">
                  <c:v>set_58_sites_20_iterations_10_result.csv</c:v>
                </c:pt>
                <c:pt idx="1408">
                  <c:v>set_58_sites_20_iterations_100_result.csv</c:v>
                </c:pt>
                <c:pt idx="1409">
                  <c:v>set_58_sites_20_iterations_1000_result.csv</c:v>
                </c:pt>
                <c:pt idx="1410">
                  <c:v>set_58_sites_30_iterations_10_result.csv</c:v>
                </c:pt>
                <c:pt idx="1411">
                  <c:v>set_58_sites_30_iterations_100_result.csv</c:v>
                </c:pt>
                <c:pt idx="1412">
                  <c:v>set_58_sites_30_iterations_1000_result.csv</c:v>
                </c:pt>
                <c:pt idx="1413">
                  <c:v>set_58_sites_100_iterations_10_result.csv</c:v>
                </c:pt>
                <c:pt idx="1414">
                  <c:v>set_58_sites_100_iterations_100_result.csv</c:v>
                </c:pt>
                <c:pt idx="1415">
                  <c:v>set_58_sites_100_iterations_1000_result.csv</c:v>
                </c:pt>
                <c:pt idx="1416">
                  <c:v>set_59_sites_1_iterations_10_result.csv</c:v>
                </c:pt>
                <c:pt idx="1417">
                  <c:v>set_59_sites_1_iterations_100_result.csv</c:v>
                </c:pt>
                <c:pt idx="1418">
                  <c:v>set_59_sites_1_iterations_1000_result.csv</c:v>
                </c:pt>
                <c:pt idx="1419">
                  <c:v>set_59_sites_2_iterations_10_result.csv</c:v>
                </c:pt>
                <c:pt idx="1420">
                  <c:v>set_59_sites_2_iterations_100_result.csv</c:v>
                </c:pt>
                <c:pt idx="1421">
                  <c:v>set_59_sites_2_iterations_1000_result.csv</c:v>
                </c:pt>
                <c:pt idx="1422">
                  <c:v>set_59_sites_3_iterations_10_result.csv</c:v>
                </c:pt>
                <c:pt idx="1423">
                  <c:v>set_59_sites_3_iterations_100_result.csv</c:v>
                </c:pt>
                <c:pt idx="1424">
                  <c:v>set_59_sites_3_iterations_1000_result.csv</c:v>
                </c:pt>
                <c:pt idx="1425">
                  <c:v>set_59_sites_5_iterations_10_result.csv</c:v>
                </c:pt>
                <c:pt idx="1426">
                  <c:v>set_59_sites_5_iterations_100_result.csv</c:v>
                </c:pt>
                <c:pt idx="1427">
                  <c:v>set_59_sites_5_iterations_1000_result.csv</c:v>
                </c:pt>
                <c:pt idx="1428">
                  <c:v>set_59_sites_10_iterations_10_result.csv</c:v>
                </c:pt>
                <c:pt idx="1429">
                  <c:v>set_59_sites_10_iterations_100_result.csv</c:v>
                </c:pt>
                <c:pt idx="1430">
                  <c:v>set_59_sites_10_iterations_1000_result.csv</c:v>
                </c:pt>
                <c:pt idx="1431">
                  <c:v>set_59_sites_20_iterations_10_result.csv</c:v>
                </c:pt>
                <c:pt idx="1432">
                  <c:v>set_59_sites_20_iterations_100_result.csv</c:v>
                </c:pt>
                <c:pt idx="1433">
                  <c:v>set_59_sites_20_iterations_1000_result.csv</c:v>
                </c:pt>
                <c:pt idx="1434">
                  <c:v>set_59_sites_30_iterations_10_result.csv</c:v>
                </c:pt>
                <c:pt idx="1435">
                  <c:v>set_59_sites_30_iterations_100_result.csv</c:v>
                </c:pt>
                <c:pt idx="1436">
                  <c:v>set_59_sites_30_iterations_1000_result.csv</c:v>
                </c:pt>
                <c:pt idx="1437">
                  <c:v>set_59_sites_100_iterations_10_result.csv</c:v>
                </c:pt>
                <c:pt idx="1438">
                  <c:v>set_59_sites_100_iterations_100_result.csv</c:v>
                </c:pt>
                <c:pt idx="1439">
                  <c:v>set_59_sites_100_iterations_1000_result.csv</c:v>
                </c:pt>
                <c:pt idx="1440">
                  <c:v>set_60_sites_1_iterations_10_result.csv</c:v>
                </c:pt>
                <c:pt idx="1441">
                  <c:v>set_60_sites_1_iterations_100_result.csv</c:v>
                </c:pt>
                <c:pt idx="1442">
                  <c:v>set_60_sites_1_iterations_1000_result.csv</c:v>
                </c:pt>
                <c:pt idx="1443">
                  <c:v>set_60_sites_2_iterations_10_result.csv</c:v>
                </c:pt>
                <c:pt idx="1444">
                  <c:v>set_60_sites_2_iterations_100_result.csv</c:v>
                </c:pt>
                <c:pt idx="1445">
                  <c:v>set_60_sites_2_iterations_1000_result.csv</c:v>
                </c:pt>
                <c:pt idx="1446">
                  <c:v>set_60_sites_3_iterations_10_result.csv</c:v>
                </c:pt>
                <c:pt idx="1447">
                  <c:v>set_60_sites_3_iterations_100_result.csv</c:v>
                </c:pt>
                <c:pt idx="1448">
                  <c:v>set_60_sites_3_iterations_1000_result.csv</c:v>
                </c:pt>
                <c:pt idx="1449">
                  <c:v>set_60_sites_5_iterations_10_result.csv</c:v>
                </c:pt>
                <c:pt idx="1450">
                  <c:v>set_60_sites_5_iterations_100_result.csv</c:v>
                </c:pt>
                <c:pt idx="1451">
                  <c:v>set_60_sites_5_iterations_1000_result.csv</c:v>
                </c:pt>
                <c:pt idx="1452">
                  <c:v>set_60_sites_10_iterations_10_result.csv</c:v>
                </c:pt>
                <c:pt idx="1453">
                  <c:v>set_60_sites_10_iterations_100_result.csv</c:v>
                </c:pt>
                <c:pt idx="1454">
                  <c:v>set_60_sites_10_iterations_1000_result.csv</c:v>
                </c:pt>
                <c:pt idx="1455">
                  <c:v>set_60_sites_20_iterations_10_result.csv</c:v>
                </c:pt>
                <c:pt idx="1456">
                  <c:v>set_60_sites_20_iterations_100_result.csv</c:v>
                </c:pt>
                <c:pt idx="1457">
                  <c:v>set_60_sites_20_iterations_1000_result.csv</c:v>
                </c:pt>
                <c:pt idx="1458">
                  <c:v>set_60_sites_30_iterations_10_result.csv</c:v>
                </c:pt>
                <c:pt idx="1459">
                  <c:v>set_60_sites_30_iterations_100_result.csv</c:v>
                </c:pt>
                <c:pt idx="1460">
                  <c:v>set_60_sites_30_iterations_1000_result.csv</c:v>
                </c:pt>
                <c:pt idx="1461">
                  <c:v>set_60_sites_100_iterations_10_result.csv</c:v>
                </c:pt>
                <c:pt idx="1462">
                  <c:v>set_60_sites_100_iterations_100_result.csv</c:v>
                </c:pt>
                <c:pt idx="1463">
                  <c:v>set_60_sites_100_iterations_1000_result.csv</c:v>
                </c:pt>
                <c:pt idx="1464">
                  <c:v>set_61_sites_1_iterations_10_result.csv</c:v>
                </c:pt>
                <c:pt idx="1465">
                  <c:v>set_61_sites_1_iterations_100_result.csv</c:v>
                </c:pt>
                <c:pt idx="1466">
                  <c:v>set_61_sites_1_iterations_1000_result.csv</c:v>
                </c:pt>
                <c:pt idx="1467">
                  <c:v>set_61_sites_2_iterations_10_result.csv</c:v>
                </c:pt>
                <c:pt idx="1468">
                  <c:v>set_61_sites_2_iterations_100_result.csv</c:v>
                </c:pt>
                <c:pt idx="1469">
                  <c:v>set_61_sites_2_iterations_1000_result.csv</c:v>
                </c:pt>
                <c:pt idx="1470">
                  <c:v>set_61_sites_3_iterations_10_result.csv</c:v>
                </c:pt>
                <c:pt idx="1471">
                  <c:v>set_61_sites_3_iterations_100_result.csv</c:v>
                </c:pt>
                <c:pt idx="1472">
                  <c:v>set_61_sites_3_iterations_1000_result.csv</c:v>
                </c:pt>
                <c:pt idx="1473">
                  <c:v>set_61_sites_5_iterations_10_result.csv</c:v>
                </c:pt>
                <c:pt idx="1474">
                  <c:v>set_61_sites_5_iterations_100_result.csv</c:v>
                </c:pt>
                <c:pt idx="1475">
                  <c:v>set_61_sites_5_iterations_1000_result.csv</c:v>
                </c:pt>
                <c:pt idx="1476">
                  <c:v>set_61_sites_10_iterations_10_result.csv</c:v>
                </c:pt>
                <c:pt idx="1477">
                  <c:v>set_61_sites_10_iterations_100_result.csv</c:v>
                </c:pt>
                <c:pt idx="1478">
                  <c:v>set_61_sites_10_iterations_1000_result.csv</c:v>
                </c:pt>
                <c:pt idx="1479">
                  <c:v>set_61_sites_20_iterations_10_result.csv</c:v>
                </c:pt>
                <c:pt idx="1480">
                  <c:v>set_61_sites_20_iterations_100_result.csv</c:v>
                </c:pt>
                <c:pt idx="1481">
                  <c:v>set_61_sites_20_iterations_1000_result.csv</c:v>
                </c:pt>
                <c:pt idx="1482">
                  <c:v>set_61_sites_30_iterations_10_result.csv</c:v>
                </c:pt>
                <c:pt idx="1483">
                  <c:v>set_61_sites_30_iterations_100_result.csv</c:v>
                </c:pt>
                <c:pt idx="1484">
                  <c:v>set_61_sites_30_iterations_1000_result.csv</c:v>
                </c:pt>
                <c:pt idx="1485">
                  <c:v>set_61_sites_100_iterations_10_result.csv</c:v>
                </c:pt>
                <c:pt idx="1486">
                  <c:v>set_61_sites_100_iterations_100_result.csv</c:v>
                </c:pt>
                <c:pt idx="1487">
                  <c:v>set_61_sites_100_iterations_1000_result.csv</c:v>
                </c:pt>
                <c:pt idx="1488">
                  <c:v>set_62_sites_1_iterations_10_result.csv</c:v>
                </c:pt>
                <c:pt idx="1489">
                  <c:v>set_62_sites_1_iterations_100_result.csv</c:v>
                </c:pt>
                <c:pt idx="1490">
                  <c:v>set_62_sites_1_iterations_1000_result.csv</c:v>
                </c:pt>
                <c:pt idx="1491">
                  <c:v>set_62_sites_2_iterations_10_result.csv</c:v>
                </c:pt>
                <c:pt idx="1492">
                  <c:v>set_62_sites_2_iterations_100_result.csv</c:v>
                </c:pt>
                <c:pt idx="1493">
                  <c:v>set_62_sites_2_iterations_1000_result.csv</c:v>
                </c:pt>
                <c:pt idx="1494">
                  <c:v>set_62_sites_3_iterations_10_result.csv</c:v>
                </c:pt>
                <c:pt idx="1495">
                  <c:v>set_62_sites_3_iterations_100_result.csv</c:v>
                </c:pt>
                <c:pt idx="1496">
                  <c:v>set_62_sites_3_iterations_1000_result.csv</c:v>
                </c:pt>
                <c:pt idx="1497">
                  <c:v>set_62_sites_5_iterations_10_result.csv</c:v>
                </c:pt>
                <c:pt idx="1498">
                  <c:v>set_62_sites_5_iterations_100_result.csv</c:v>
                </c:pt>
                <c:pt idx="1499">
                  <c:v>set_62_sites_5_iterations_1000_result.csv</c:v>
                </c:pt>
                <c:pt idx="1500">
                  <c:v>set_62_sites_10_iterations_10_result.csv</c:v>
                </c:pt>
                <c:pt idx="1501">
                  <c:v>set_62_sites_10_iterations_100_result.csv</c:v>
                </c:pt>
                <c:pt idx="1502">
                  <c:v>set_62_sites_10_iterations_1000_result.csv</c:v>
                </c:pt>
                <c:pt idx="1503">
                  <c:v>set_62_sites_20_iterations_10_result.csv</c:v>
                </c:pt>
                <c:pt idx="1504">
                  <c:v>set_62_sites_20_iterations_100_result.csv</c:v>
                </c:pt>
                <c:pt idx="1505">
                  <c:v>set_62_sites_20_iterations_1000_result.csv</c:v>
                </c:pt>
                <c:pt idx="1506">
                  <c:v>set_62_sites_30_iterations_10_result.csv</c:v>
                </c:pt>
                <c:pt idx="1507">
                  <c:v>set_62_sites_30_iterations_100_result.csv</c:v>
                </c:pt>
                <c:pt idx="1508">
                  <c:v>set_62_sites_30_iterations_1000_result.csv</c:v>
                </c:pt>
                <c:pt idx="1509">
                  <c:v>set_62_sites_100_iterations_10_result.csv</c:v>
                </c:pt>
                <c:pt idx="1510">
                  <c:v>set_62_sites_100_iterations_100_result.csv</c:v>
                </c:pt>
                <c:pt idx="1511">
                  <c:v>set_62_sites_100_iterations_1000_result.csv</c:v>
                </c:pt>
                <c:pt idx="1512">
                  <c:v>set_63_sites_1_iterations_10_result.csv</c:v>
                </c:pt>
                <c:pt idx="1513">
                  <c:v>set_63_sites_1_iterations_100_result.csv</c:v>
                </c:pt>
                <c:pt idx="1514">
                  <c:v>set_63_sites_1_iterations_1000_result.csv</c:v>
                </c:pt>
                <c:pt idx="1515">
                  <c:v>set_63_sites_2_iterations_10_result.csv</c:v>
                </c:pt>
                <c:pt idx="1516">
                  <c:v>set_63_sites_2_iterations_100_result.csv</c:v>
                </c:pt>
                <c:pt idx="1517">
                  <c:v>set_63_sites_2_iterations_1000_result.csv</c:v>
                </c:pt>
                <c:pt idx="1518">
                  <c:v>set_63_sites_3_iterations_10_result.csv</c:v>
                </c:pt>
                <c:pt idx="1519">
                  <c:v>set_63_sites_3_iterations_100_result.csv</c:v>
                </c:pt>
                <c:pt idx="1520">
                  <c:v>set_63_sites_3_iterations_1000_result.csv</c:v>
                </c:pt>
                <c:pt idx="1521">
                  <c:v>set_63_sites_5_iterations_10_result.csv</c:v>
                </c:pt>
                <c:pt idx="1522">
                  <c:v>set_63_sites_5_iterations_100_result.csv</c:v>
                </c:pt>
                <c:pt idx="1523">
                  <c:v>set_63_sites_5_iterations_1000_result.csv</c:v>
                </c:pt>
                <c:pt idx="1524">
                  <c:v>set_63_sites_10_iterations_10_result.csv</c:v>
                </c:pt>
                <c:pt idx="1525">
                  <c:v>set_63_sites_10_iterations_100_result.csv</c:v>
                </c:pt>
                <c:pt idx="1526">
                  <c:v>set_63_sites_10_iterations_1000_result.csv</c:v>
                </c:pt>
                <c:pt idx="1527">
                  <c:v>set_63_sites_20_iterations_10_result.csv</c:v>
                </c:pt>
                <c:pt idx="1528">
                  <c:v>set_63_sites_20_iterations_100_result.csv</c:v>
                </c:pt>
                <c:pt idx="1529">
                  <c:v>set_63_sites_20_iterations_1000_result.csv</c:v>
                </c:pt>
                <c:pt idx="1530">
                  <c:v>set_63_sites_30_iterations_10_result.csv</c:v>
                </c:pt>
                <c:pt idx="1531">
                  <c:v>set_63_sites_30_iterations_100_result.csv</c:v>
                </c:pt>
                <c:pt idx="1532">
                  <c:v>set_63_sites_30_iterations_1000_result.csv</c:v>
                </c:pt>
                <c:pt idx="1533">
                  <c:v>set_63_sites_100_iterations_10_result.csv</c:v>
                </c:pt>
                <c:pt idx="1534">
                  <c:v>set_63_sites_100_iterations_100_result.csv</c:v>
                </c:pt>
                <c:pt idx="1535">
                  <c:v>set_63_sites_100_iterations_1000_result.csv</c:v>
                </c:pt>
                <c:pt idx="1536">
                  <c:v>set_64_sites_1_iterations_10_result.csv</c:v>
                </c:pt>
                <c:pt idx="1537">
                  <c:v>set_64_sites_1_iterations_100_result.csv</c:v>
                </c:pt>
                <c:pt idx="1538">
                  <c:v>set_64_sites_1_iterations_1000_result.csv</c:v>
                </c:pt>
                <c:pt idx="1539">
                  <c:v>set_64_sites_2_iterations_10_result.csv</c:v>
                </c:pt>
                <c:pt idx="1540">
                  <c:v>set_64_sites_2_iterations_100_result.csv</c:v>
                </c:pt>
                <c:pt idx="1541">
                  <c:v>set_64_sites_2_iterations_1000_result.csv</c:v>
                </c:pt>
                <c:pt idx="1542">
                  <c:v>set_64_sites_3_iterations_10_result.csv</c:v>
                </c:pt>
                <c:pt idx="1543">
                  <c:v>set_64_sites_3_iterations_100_result.csv</c:v>
                </c:pt>
                <c:pt idx="1544">
                  <c:v>set_64_sites_3_iterations_1000_result.csv</c:v>
                </c:pt>
                <c:pt idx="1545">
                  <c:v>set_64_sites_5_iterations_10_result.csv</c:v>
                </c:pt>
                <c:pt idx="1546">
                  <c:v>set_64_sites_5_iterations_100_result.csv</c:v>
                </c:pt>
                <c:pt idx="1547">
                  <c:v>set_64_sites_5_iterations_1000_result.csv</c:v>
                </c:pt>
                <c:pt idx="1548">
                  <c:v>set_64_sites_10_iterations_10_result.csv</c:v>
                </c:pt>
                <c:pt idx="1549">
                  <c:v>set_64_sites_10_iterations_100_result.csv</c:v>
                </c:pt>
                <c:pt idx="1550">
                  <c:v>set_64_sites_10_iterations_1000_result.csv</c:v>
                </c:pt>
                <c:pt idx="1551">
                  <c:v>set_64_sites_20_iterations_10_result.csv</c:v>
                </c:pt>
                <c:pt idx="1552">
                  <c:v>set_64_sites_20_iterations_100_result.csv</c:v>
                </c:pt>
                <c:pt idx="1553">
                  <c:v>set_64_sites_20_iterations_1000_result.csv</c:v>
                </c:pt>
                <c:pt idx="1554">
                  <c:v>set_64_sites_30_iterations_10_result.csv</c:v>
                </c:pt>
                <c:pt idx="1555">
                  <c:v>set_64_sites_30_iterations_100_result.csv</c:v>
                </c:pt>
                <c:pt idx="1556">
                  <c:v>set_64_sites_30_iterations_1000_result.csv</c:v>
                </c:pt>
                <c:pt idx="1557">
                  <c:v>set_64_sites_100_iterations_10_result.csv</c:v>
                </c:pt>
                <c:pt idx="1558">
                  <c:v>set_64_sites_100_iterations_100_result.csv</c:v>
                </c:pt>
                <c:pt idx="1559">
                  <c:v>set_64_sites_100_iterations_1000_result.csv</c:v>
                </c:pt>
                <c:pt idx="1560">
                  <c:v>set_65_sites_1_iterations_10_result.csv</c:v>
                </c:pt>
                <c:pt idx="1561">
                  <c:v>set_65_sites_1_iterations_100_result.csv</c:v>
                </c:pt>
                <c:pt idx="1562">
                  <c:v>set_65_sites_1_iterations_1000_result.csv</c:v>
                </c:pt>
                <c:pt idx="1563">
                  <c:v>set_65_sites_2_iterations_10_result.csv</c:v>
                </c:pt>
                <c:pt idx="1564">
                  <c:v>set_65_sites_2_iterations_100_result.csv</c:v>
                </c:pt>
                <c:pt idx="1565">
                  <c:v>set_65_sites_2_iterations_1000_result.csv</c:v>
                </c:pt>
                <c:pt idx="1566">
                  <c:v>set_65_sites_3_iterations_10_result.csv</c:v>
                </c:pt>
                <c:pt idx="1567">
                  <c:v>set_65_sites_3_iterations_100_result.csv</c:v>
                </c:pt>
                <c:pt idx="1568">
                  <c:v>set_65_sites_3_iterations_1000_result.csv</c:v>
                </c:pt>
                <c:pt idx="1569">
                  <c:v>set_65_sites_5_iterations_10_result.csv</c:v>
                </c:pt>
                <c:pt idx="1570">
                  <c:v>set_65_sites_5_iterations_100_result.csv</c:v>
                </c:pt>
                <c:pt idx="1571">
                  <c:v>set_65_sites_5_iterations_1000_result.csv</c:v>
                </c:pt>
                <c:pt idx="1572">
                  <c:v>set_65_sites_10_iterations_10_result.csv</c:v>
                </c:pt>
                <c:pt idx="1573">
                  <c:v>set_65_sites_10_iterations_100_result.csv</c:v>
                </c:pt>
                <c:pt idx="1574">
                  <c:v>set_65_sites_10_iterations_1000_result.csv</c:v>
                </c:pt>
                <c:pt idx="1575">
                  <c:v>set_65_sites_20_iterations_10_result.csv</c:v>
                </c:pt>
                <c:pt idx="1576">
                  <c:v>set_65_sites_20_iterations_100_result.csv</c:v>
                </c:pt>
                <c:pt idx="1577">
                  <c:v>set_65_sites_20_iterations_1000_result.csv</c:v>
                </c:pt>
                <c:pt idx="1578">
                  <c:v>set_65_sites_30_iterations_10_result.csv</c:v>
                </c:pt>
                <c:pt idx="1579">
                  <c:v>set_65_sites_30_iterations_100_result.csv</c:v>
                </c:pt>
                <c:pt idx="1580">
                  <c:v>set_65_sites_30_iterations_1000_result.csv</c:v>
                </c:pt>
                <c:pt idx="1581">
                  <c:v>set_65_sites_100_iterations_10_result.csv</c:v>
                </c:pt>
                <c:pt idx="1582">
                  <c:v>set_65_sites_100_iterations_100_result.csv</c:v>
                </c:pt>
                <c:pt idx="1583">
                  <c:v>set_65_sites_100_iterations_1000_result.csv</c:v>
                </c:pt>
                <c:pt idx="1584">
                  <c:v>set_66_sites_1_iterations_10_result.csv</c:v>
                </c:pt>
                <c:pt idx="1585">
                  <c:v>set_66_sites_1_iterations_100_result.csv</c:v>
                </c:pt>
                <c:pt idx="1586">
                  <c:v>set_66_sites_1_iterations_1000_result.csv</c:v>
                </c:pt>
                <c:pt idx="1587">
                  <c:v>set_66_sites_2_iterations_10_result.csv</c:v>
                </c:pt>
                <c:pt idx="1588">
                  <c:v>set_66_sites_2_iterations_100_result.csv</c:v>
                </c:pt>
                <c:pt idx="1589">
                  <c:v>set_66_sites_2_iterations_1000_result.csv</c:v>
                </c:pt>
                <c:pt idx="1590">
                  <c:v>set_66_sites_3_iterations_10_result.csv</c:v>
                </c:pt>
                <c:pt idx="1591">
                  <c:v>set_66_sites_3_iterations_100_result.csv</c:v>
                </c:pt>
                <c:pt idx="1592">
                  <c:v>set_66_sites_3_iterations_1000_result.csv</c:v>
                </c:pt>
                <c:pt idx="1593">
                  <c:v>set_66_sites_5_iterations_10_result.csv</c:v>
                </c:pt>
                <c:pt idx="1594">
                  <c:v>set_66_sites_5_iterations_100_result.csv</c:v>
                </c:pt>
                <c:pt idx="1595">
                  <c:v>set_66_sites_5_iterations_1000_result.csv</c:v>
                </c:pt>
                <c:pt idx="1596">
                  <c:v>set_66_sites_10_iterations_10_result.csv</c:v>
                </c:pt>
                <c:pt idx="1597">
                  <c:v>set_66_sites_10_iterations_100_result.csv</c:v>
                </c:pt>
                <c:pt idx="1598">
                  <c:v>set_66_sites_10_iterations_1000_result.csv</c:v>
                </c:pt>
                <c:pt idx="1599">
                  <c:v>set_66_sites_20_iterations_10_result.csv</c:v>
                </c:pt>
                <c:pt idx="1600">
                  <c:v>set_66_sites_20_iterations_100_result.csv</c:v>
                </c:pt>
                <c:pt idx="1601">
                  <c:v>set_66_sites_20_iterations_1000_result.csv</c:v>
                </c:pt>
                <c:pt idx="1602">
                  <c:v>set_66_sites_30_iterations_10_result.csv</c:v>
                </c:pt>
                <c:pt idx="1603">
                  <c:v>set_66_sites_30_iterations_100_result.csv</c:v>
                </c:pt>
                <c:pt idx="1604">
                  <c:v>set_66_sites_30_iterations_1000_result.csv</c:v>
                </c:pt>
                <c:pt idx="1605">
                  <c:v>set_66_sites_100_iterations_10_result.csv</c:v>
                </c:pt>
                <c:pt idx="1606">
                  <c:v>set_66_sites_100_iterations_100_result.csv</c:v>
                </c:pt>
                <c:pt idx="1607">
                  <c:v>set_66_sites_100_iterations_1000_result.csv</c:v>
                </c:pt>
                <c:pt idx="1608">
                  <c:v>set_67_sites_1_iterations_10_result.csv</c:v>
                </c:pt>
                <c:pt idx="1609">
                  <c:v>set_67_sites_1_iterations_100_result.csv</c:v>
                </c:pt>
                <c:pt idx="1610">
                  <c:v>set_67_sites_1_iterations_1000_result.csv</c:v>
                </c:pt>
                <c:pt idx="1611">
                  <c:v>set_67_sites_2_iterations_10_result.csv</c:v>
                </c:pt>
                <c:pt idx="1612">
                  <c:v>set_67_sites_2_iterations_100_result.csv</c:v>
                </c:pt>
                <c:pt idx="1613">
                  <c:v>set_67_sites_2_iterations_1000_result.csv</c:v>
                </c:pt>
                <c:pt idx="1614">
                  <c:v>set_67_sites_3_iterations_10_result.csv</c:v>
                </c:pt>
                <c:pt idx="1615">
                  <c:v>set_67_sites_3_iterations_100_result.csv</c:v>
                </c:pt>
                <c:pt idx="1616">
                  <c:v>set_67_sites_3_iterations_1000_result.csv</c:v>
                </c:pt>
                <c:pt idx="1617">
                  <c:v>set_67_sites_5_iterations_10_result.csv</c:v>
                </c:pt>
                <c:pt idx="1618">
                  <c:v>set_67_sites_5_iterations_100_result.csv</c:v>
                </c:pt>
                <c:pt idx="1619">
                  <c:v>set_67_sites_5_iterations_1000_result.csv</c:v>
                </c:pt>
                <c:pt idx="1620">
                  <c:v>set_67_sites_10_iterations_10_result.csv</c:v>
                </c:pt>
                <c:pt idx="1621">
                  <c:v>set_67_sites_10_iterations_100_result.csv</c:v>
                </c:pt>
                <c:pt idx="1622">
                  <c:v>set_67_sites_10_iterations_1000_result.csv</c:v>
                </c:pt>
                <c:pt idx="1623">
                  <c:v>set_67_sites_20_iterations_10_result.csv</c:v>
                </c:pt>
                <c:pt idx="1624">
                  <c:v>set_67_sites_20_iterations_100_result.csv</c:v>
                </c:pt>
                <c:pt idx="1625">
                  <c:v>set_67_sites_20_iterations_1000_result.csv</c:v>
                </c:pt>
                <c:pt idx="1626">
                  <c:v>set_67_sites_30_iterations_10_result.csv</c:v>
                </c:pt>
                <c:pt idx="1627">
                  <c:v>set_67_sites_30_iterations_100_result.csv</c:v>
                </c:pt>
                <c:pt idx="1628">
                  <c:v>set_67_sites_30_iterations_1000_result.csv</c:v>
                </c:pt>
                <c:pt idx="1629">
                  <c:v>set_67_sites_100_iterations_10_result.csv</c:v>
                </c:pt>
                <c:pt idx="1630">
                  <c:v>set_67_sites_100_iterations_100_result.csv</c:v>
                </c:pt>
                <c:pt idx="1631">
                  <c:v>set_67_sites_100_iterations_1000_result.csv</c:v>
                </c:pt>
                <c:pt idx="1632">
                  <c:v>set_68_sites_1_iterations_10_result.csv</c:v>
                </c:pt>
                <c:pt idx="1633">
                  <c:v>set_68_sites_1_iterations_100_result.csv</c:v>
                </c:pt>
                <c:pt idx="1634">
                  <c:v>set_68_sites_1_iterations_1000_result.csv</c:v>
                </c:pt>
                <c:pt idx="1635">
                  <c:v>set_68_sites_2_iterations_10_result.csv</c:v>
                </c:pt>
                <c:pt idx="1636">
                  <c:v>set_68_sites_2_iterations_100_result.csv</c:v>
                </c:pt>
                <c:pt idx="1637">
                  <c:v>set_68_sites_2_iterations_1000_result.csv</c:v>
                </c:pt>
                <c:pt idx="1638">
                  <c:v>set_68_sites_3_iterations_10_result.csv</c:v>
                </c:pt>
                <c:pt idx="1639">
                  <c:v>set_68_sites_3_iterations_100_result.csv</c:v>
                </c:pt>
                <c:pt idx="1640">
                  <c:v>set_68_sites_3_iterations_1000_result.csv</c:v>
                </c:pt>
                <c:pt idx="1641">
                  <c:v>set_68_sites_5_iterations_10_result.csv</c:v>
                </c:pt>
                <c:pt idx="1642">
                  <c:v>set_68_sites_5_iterations_100_result.csv</c:v>
                </c:pt>
                <c:pt idx="1643">
                  <c:v>set_68_sites_5_iterations_1000_result.csv</c:v>
                </c:pt>
                <c:pt idx="1644">
                  <c:v>set_68_sites_10_iterations_10_result.csv</c:v>
                </c:pt>
                <c:pt idx="1645">
                  <c:v>set_68_sites_10_iterations_100_result.csv</c:v>
                </c:pt>
                <c:pt idx="1646">
                  <c:v>set_68_sites_10_iterations_1000_result.csv</c:v>
                </c:pt>
                <c:pt idx="1647">
                  <c:v>set_68_sites_20_iterations_10_result.csv</c:v>
                </c:pt>
                <c:pt idx="1648">
                  <c:v>set_68_sites_20_iterations_100_result.csv</c:v>
                </c:pt>
                <c:pt idx="1649">
                  <c:v>set_68_sites_20_iterations_1000_result.csv</c:v>
                </c:pt>
                <c:pt idx="1650">
                  <c:v>set_68_sites_30_iterations_10_result.csv</c:v>
                </c:pt>
                <c:pt idx="1651">
                  <c:v>set_68_sites_30_iterations_100_result.csv</c:v>
                </c:pt>
                <c:pt idx="1652">
                  <c:v>set_68_sites_30_iterations_1000_result.csv</c:v>
                </c:pt>
                <c:pt idx="1653">
                  <c:v>set_68_sites_100_iterations_10_result.csv</c:v>
                </c:pt>
                <c:pt idx="1654">
                  <c:v>set_68_sites_100_iterations_100_result.csv</c:v>
                </c:pt>
                <c:pt idx="1655">
                  <c:v>set_68_sites_100_iterations_1000_result.csv</c:v>
                </c:pt>
                <c:pt idx="1656">
                  <c:v>set_69_sites_1_iterations_10_result.csv</c:v>
                </c:pt>
                <c:pt idx="1657">
                  <c:v>set_69_sites_1_iterations_100_result.csv</c:v>
                </c:pt>
                <c:pt idx="1658">
                  <c:v>set_69_sites_1_iterations_1000_result.csv</c:v>
                </c:pt>
                <c:pt idx="1659">
                  <c:v>set_69_sites_2_iterations_10_result.csv</c:v>
                </c:pt>
                <c:pt idx="1660">
                  <c:v>set_69_sites_2_iterations_100_result.csv</c:v>
                </c:pt>
                <c:pt idx="1661">
                  <c:v>set_69_sites_2_iterations_1000_result.csv</c:v>
                </c:pt>
                <c:pt idx="1662">
                  <c:v>set_69_sites_3_iterations_10_result.csv</c:v>
                </c:pt>
                <c:pt idx="1663">
                  <c:v>set_69_sites_3_iterations_100_result.csv</c:v>
                </c:pt>
                <c:pt idx="1664">
                  <c:v>set_69_sites_3_iterations_1000_result.csv</c:v>
                </c:pt>
                <c:pt idx="1665">
                  <c:v>set_69_sites_5_iterations_10_result.csv</c:v>
                </c:pt>
                <c:pt idx="1666">
                  <c:v>set_69_sites_5_iterations_100_result.csv</c:v>
                </c:pt>
                <c:pt idx="1667">
                  <c:v>set_69_sites_5_iterations_1000_result.csv</c:v>
                </c:pt>
                <c:pt idx="1668">
                  <c:v>set_69_sites_10_iterations_10_result.csv</c:v>
                </c:pt>
                <c:pt idx="1669">
                  <c:v>set_69_sites_10_iterations_100_result.csv</c:v>
                </c:pt>
                <c:pt idx="1670">
                  <c:v>set_69_sites_10_iterations_1000_result.csv</c:v>
                </c:pt>
                <c:pt idx="1671">
                  <c:v>set_69_sites_20_iterations_10_result.csv</c:v>
                </c:pt>
                <c:pt idx="1672">
                  <c:v>set_69_sites_20_iterations_100_result.csv</c:v>
                </c:pt>
                <c:pt idx="1673">
                  <c:v>set_69_sites_20_iterations_1000_result.csv</c:v>
                </c:pt>
                <c:pt idx="1674">
                  <c:v>set_69_sites_30_iterations_10_result.csv</c:v>
                </c:pt>
                <c:pt idx="1675">
                  <c:v>set_69_sites_30_iterations_100_result.csv</c:v>
                </c:pt>
                <c:pt idx="1676">
                  <c:v>set_69_sites_30_iterations_1000_result.csv</c:v>
                </c:pt>
                <c:pt idx="1677">
                  <c:v>set_69_sites_100_iterations_10_result.csv</c:v>
                </c:pt>
                <c:pt idx="1678">
                  <c:v>set_69_sites_100_iterations_100_result.csv</c:v>
                </c:pt>
                <c:pt idx="1679">
                  <c:v>set_69_sites_100_iterations_1000_result.csv</c:v>
                </c:pt>
                <c:pt idx="1680">
                  <c:v>set_70_sites_1_iterations_10_result.csv</c:v>
                </c:pt>
                <c:pt idx="1681">
                  <c:v>set_70_sites_1_iterations_100_result.csv</c:v>
                </c:pt>
                <c:pt idx="1682">
                  <c:v>set_70_sites_1_iterations_1000_result.csv</c:v>
                </c:pt>
                <c:pt idx="1683">
                  <c:v>set_70_sites_2_iterations_10_result.csv</c:v>
                </c:pt>
                <c:pt idx="1684">
                  <c:v>set_70_sites_2_iterations_100_result.csv</c:v>
                </c:pt>
                <c:pt idx="1685">
                  <c:v>set_70_sites_2_iterations_1000_result.csv</c:v>
                </c:pt>
                <c:pt idx="1686">
                  <c:v>set_70_sites_3_iterations_10_result.csv</c:v>
                </c:pt>
                <c:pt idx="1687">
                  <c:v>set_70_sites_3_iterations_100_result.csv</c:v>
                </c:pt>
                <c:pt idx="1688">
                  <c:v>set_70_sites_3_iterations_1000_result.csv</c:v>
                </c:pt>
                <c:pt idx="1689">
                  <c:v>set_70_sites_5_iterations_10_result.csv</c:v>
                </c:pt>
                <c:pt idx="1690">
                  <c:v>set_70_sites_5_iterations_100_result.csv</c:v>
                </c:pt>
                <c:pt idx="1691">
                  <c:v>set_70_sites_5_iterations_1000_result.csv</c:v>
                </c:pt>
                <c:pt idx="1692">
                  <c:v>set_70_sites_10_iterations_10_result.csv</c:v>
                </c:pt>
                <c:pt idx="1693">
                  <c:v>set_70_sites_10_iterations_100_result.csv</c:v>
                </c:pt>
                <c:pt idx="1694">
                  <c:v>set_70_sites_10_iterations_1000_result.csv</c:v>
                </c:pt>
                <c:pt idx="1695">
                  <c:v>set_70_sites_20_iterations_10_result.csv</c:v>
                </c:pt>
                <c:pt idx="1696">
                  <c:v>set_70_sites_20_iterations_100_result.csv</c:v>
                </c:pt>
                <c:pt idx="1697">
                  <c:v>set_70_sites_20_iterations_1000_result.csv</c:v>
                </c:pt>
                <c:pt idx="1698">
                  <c:v>set_70_sites_30_iterations_10_result.csv</c:v>
                </c:pt>
                <c:pt idx="1699">
                  <c:v>set_70_sites_30_iterations_100_result.csv</c:v>
                </c:pt>
                <c:pt idx="1700">
                  <c:v>set_70_sites_30_iterations_1000_result.csv</c:v>
                </c:pt>
                <c:pt idx="1701">
                  <c:v>set_70_sites_100_iterations_10_result.csv</c:v>
                </c:pt>
                <c:pt idx="1702">
                  <c:v>set_70_sites_100_iterations_100_result.csv</c:v>
                </c:pt>
                <c:pt idx="1703">
                  <c:v>set_70_sites_100_iterations_1000_result.csv</c:v>
                </c:pt>
                <c:pt idx="1704">
                  <c:v>set_71_sites_1_iterations_10_result.csv</c:v>
                </c:pt>
                <c:pt idx="1705">
                  <c:v>set_71_sites_1_iterations_100_result.csv</c:v>
                </c:pt>
                <c:pt idx="1706">
                  <c:v>set_71_sites_1_iterations_1000_result.csv</c:v>
                </c:pt>
                <c:pt idx="1707">
                  <c:v>set_71_sites_2_iterations_10_result.csv</c:v>
                </c:pt>
                <c:pt idx="1708">
                  <c:v>set_71_sites_2_iterations_100_result.csv</c:v>
                </c:pt>
                <c:pt idx="1709">
                  <c:v>set_71_sites_2_iterations_1000_result.csv</c:v>
                </c:pt>
                <c:pt idx="1710">
                  <c:v>set_71_sites_3_iterations_10_result.csv</c:v>
                </c:pt>
                <c:pt idx="1711">
                  <c:v>set_71_sites_3_iterations_100_result.csv</c:v>
                </c:pt>
                <c:pt idx="1712">
                  <c:v>set_71_sites_3_iterations_1000_result.csv</c:v>
                </c:pt>
                <c:pt idx="1713">
                  <c:v>set_71_sites_5_iterations_10_result.csv</c:v>
                </c:pt>
                <c:pt idx="1714">
                  <c:v>set_71_sites_5_iterations_100_result.csv</c:v>
                </c:pt>
                <c:pt idx="1715">
                  <c:v>set_71_sites_5_iterations_1000_result.csv</c:v>
                </c:pt>
                <c:pt idx="1716">
                  <c:v>set_71_sites_10_iterations_10_result.csv</c:v>
                </c:pt>
                <c:pt idx="1717">
                  <c:v>set_71_sites_10_iterations_100_result.csv</c:v>
                </c:pt>
                <c:pt idx="1718">
                  <c:v>set_71_sites_10_iterations_1000_result.csv</c:v>
                </c:pt>
                <c:pt idx="1719">
                  <c:v>set_71_sites_20_iterations_10_result.csv</c:v>
                </c:pt>
                <c:pt idx="1720">
                  <c:v>set_71_sites_20_iterations_100_result.csv</c:v>
                </c:pt>
                <c:pt idx="1721">
                  <c:v>set_71_sites_20_iterations_1000_result.csv</c:v>
                </c:pt>
                <c:pt idx="1722">
                  <c:v>set_71_sites_30_iterations_10_result.csv</c:v>
                </c:pt>
                <c:pt idx="1723">
                  <c:v>set_71_sites_30_iterations_100_result.csv</c:v>
                </c:pt>
                <c:pt idx="1724">
                  <c:v>set_71_sites_30_iterations_1000_result.csv</c:v>
                </c:pt>
                <c:pt idx="1725">
                  <c:v>set_71_sites_100_iterations_10_result.csv</c:v>
                </c:pt>
                <c:pt idx="1726">
                  <c:v>set_71_sites_100_iterations_100_result.csv</c:v>
                </c:pt>
                <c:pt idx="1727">
                  <c:v>set_71_sites_100_iterations_1000_result.csv</c:v>
                </c:pt>
                <c:pt idx="1728">
                  <c:v>set_72_sites_1_iterations_10_result.csv</c:v>
                </c:pt>
                <c:pt idx="1729">
                  <c:v>set_72_sites_1_iterations_100_result.csv</c:v>
                </c:pt>
                <c:pt idx="1730">
                  <c:v>set_72_sites_1_iterations_1000_result.csv</c:v>
                </c:pt>
                <c:pt idx="1731">
                  <c:v>set_72_sites_2_iterations_10_result.csv</c:v>
                </c:pt>
                <c:pt idx="1732">
                  <c:v>set_72_sites_2_iterations_100_result.csv</c:v>
                </c:pt>
                <c:pt idx="1733">
                  <c:v>set_72_sites_2_iterations_1000_result.csv</c:v>
                </c:pt>
                <c:pt idx="1734">
                  <c:v>set_72_sites_3_iterations_10_result.csv</c:v>
                </c:pt>
                <c:pt idx="1735">
                  <c:v>set_72_sites_3_iterations_100_result.csv</c:v>
                </c:pt>
                <c:pt idx="1736">
                  <c:v>set_72_sites_3_iterations_1000_result.csv</c:v>
                </c:pt>
                <c:pt idx="1737">
                  <c:v>set_72_sites_5_iterations_10_result.csv</c:v>
                </c:pt>
                <c:pt idx="1738">
                  <c:v>set_72_sites_5_iterations_100_result.csv</c:v>
                </c:pt>
                <c:pt idx="1739">
                  <c:v>set_72_sites_5_iterations_1000_result.csv</c:v>
                </c:pt>
                <c:pt idx="1740">
                  <c:v>set_72_sites_10_iterations_10_result.csv</c:v>
                </c:pt>
                <c:pt idx="1741">
                  <c:v>set_72_sites_10_iterations_100_result.csv</c:v>
                </c:pt>
                <c:pt idx="1742">
                  <c:v>set_72_sites_10_iterations_1000_result.csv</c:v>
                </c:pt>
                <c:pt idx="1743">
                  <c:v>set_72_sites_20_iterations_10_result.csv</c:v>
                </c:pt>
                <c:pt idx="1744">
                  <c:v>set_72_sites_20_iterations_100_result.csv</c:v>
                </c:pt>
                <c:pt idx="1745">
                  <c:v>set_72_sites_20_iterations_1000_result.csv</c:v>
                </c:pt>
                <c:pt idx="1746">
                  <c:v>set_72_sites_30_iterations_10_result.csv</c:v>
                </c:pt>
                <c:pt idx="1747">
                  <c:v>set_72_sites_30_iterations_100_result.csv</c:v>
                </c:pt>
                <c:pt idx="1748">
                  <c:v>set_72_sites_30_iterations_1000_result.csv</c:v>
                </c:pt>
                <c:pt idx="1749">
                  <c:v>set_72_sites_100_iterations_10_result.csv</c:v>
                </c:pt>
                <c:pt idx="1750">
                  <c:v>set_72_sites_100_iterations_100_result.csv</c:v>
                </c:pt>
                <c:pt idx="1751">
                  <c:v>set_72_sites_100_iterations_1000_result.csv</c:v>
                </c:pt>
                <c:pt idx="1752">
                  <c:v>set_73_sites_1_iterations_10_result.csv</c:v>
                </c:pt>
                <c:pt idx="1753">
                  <c:v>set_73_sites_1_iterations_100_result.csv</c:v>
                </c:pt>
                <c:pt idx="1754">
                  <c:v>set_73_sites_1_iterations_1000_result.csv</c:v>
                </c:pt>
                <c:pt idx="1755">
                  <c:v>set_73_sites_2_iterations_10_result.csv</c:v>
                </c:pt>
                <c:pt idx="1756">
                  <c:v>set_73_sites_2_iterations_100_result.csv</c:v>
                </c:pt>
                <c:pt idx="1757">
                  <c:v>set_73_sites_2_iterations_1000_result.csv</c:v>
                </c:pt>
                <c:pt idx="1758">
                  <c:v>set_73_sites_3_iterations_10_result.csv</c:v>
                </c:pt>
                <c:pt idx="1759">
                  <c:v>set_73_sites_3_iterations_100_result.csv</c:v>
                </c:pt>
                <c:pt idx="1760">
                  <c:v>set_73_sites_3_iterations_1000_result.csv</c:v>
                </c:pt>
                <c:pt idx="1761">
                  <c:v>set_73_sites_5_iterations_10_result.csv</c:v>
                </c:pt>
                <c:pt idx="1762">
                  <c:v>set_73_sites_5_iterations_100_result.csv</c:v>
                </c:pt>
                <c:pt idx="1763">
                  <c:v>set_73_sites_5_iterations_1000_result.csv</c:v>
                </c:pt>
                <c:pt idx="1764">
                  <c:v>set_73_sites_10_iterations_10_result.csv</c:v>
                </c:pt>
                <c:pt idx="1765">
                  <c:v>set_73_sites_10_iterations_100_result.csv</c:v>
                </c:pt>
                <c:pt idx="1766">
                  <c:v>set_73_sites_10_iterations_1000_result.csv</c:v>
                </c:pt>
                <c:pt idx="1767">
                  <c:v>set_73_sites_20_iterations_10_result.csv</c:v>
                </c:pt>
                <c:pt idx="1768">
                  <c:v>set_73_sites_20_iterations_100_result.csv</c:v>
                </c:pt>
                <c:pt idx="1769">
                  <c:v>set_73_sites_20_iterations_1000_result.csv</c:v>
                </c:pt>
                <c:pt idx="1770">
                  <c:v>set_73_sites_30_iterations_10_result.csv</c:v>
                </c:pt>
                <c:pt idx="1771">
                  <c:v>set_73_sites_30_iterations_100_result.csv</c:v>
                </c:pt>
                <c:pt idx="1772">
                  <c:v>set_73_sites_30_iterations_1000_result.csv</c:v>
                </c:pt>
                <c:pt idx="1773">
                  <c:v>set_73_sites_100_iterations_10_result.csv</c:v>
                </c:pt>
                <c:pt idx="1774">
                  <c:v>set_73_sites_100_iterations_100_result.csv</c:v>
                </c:pt>
                <c:pt idx="1775">
                  <c:v>set_73_sites_100_iterations_1000_result.csv</c:v>
                </c:pt>
                <c:pt idx="1776">
                  <c:v>set_74_sites_1_iterations_10_result.csv</c:v>
                </c:pt>
                <c:pt idx="1777">
                  <c:v>set_74_sites_1_iterations_100_result.csv</c:v>
                </c:pt>
                <c:pt idx="1778">
                  <c:v>set_74_sites_1_iterations_1000_result.csv</c:v>
                </c:pt>
                <c:pt idx="1779">
                  <c:v>set_74_sites_2_iterations_10_result.csv</c:v>
                </c:pt>
                <c:pt idx="1780">
                  <c:v>set_74_sites_2_iterations_100_result.csv</c:v>
                </c:pt>
                <c:pt idx="1781">
                  <c:v>set_74_sites_2_iterations_1000_result.csv</c:v>
                </c:pt>
                <c:pt idx="1782">
                  <c:v>set_74_sites_3_iterations_10_result.csv</c:v>
                </c:pt>
                <c:pt idx="1783">
                  <c:v>set_74_sites_3_iterations_100_result.csv</c:v>
                </c:pt>
                <c:pt idx="1784">
                  <c:v>set_74_sites_3_iterations_1000_result.csv</c:v>
                </c:pt>
                <c:pt idx="1785">
                  <c:v>set_74_sites_5_iterations_10_result.csv</c:v>
                </c:pt>
                <c:pt idx="1786">
                  <c:v>set_74_sites_5_iterations_100_result.csv</c:v>
                </c:pt>
                <c:pt idx="1787">
                  <c:v>set_74_sites_5_iterations_1000_result.csv</c:v>
                </c:pt>
                <c:pt idx="1788">
                  <c:v>set_74_sites_10_iterations_10_result.csv</c:v>
                </c:pt>
                <c:pt idx="1789">
                  <c:v>set_74_sites_10_iterations_100_result.csv</c:v>
                </c:pt>
                <c:pt idx="1790">
                  <c:v>set_74_sites_10_iterations_1000_result.csv</c:v>
                </c:pt>
                <c:pt idx="1791">
                  <c:v>set_74_sites_20_iterations_10_result.csv</c:v>
                </c:pt>
                <c:pt idx="1792">
                  <c:v>set_74_sites_20_iterations_100_result.csv</c:v>
                </c:pt>
                <c:pt idx="1793">
                  <c:v>set_74_sites_20_iterations_1000_result.csv</c:v>
                </c:pt>
                <c:pt idx="1794">
                  <c:v>set_74_sites_30_iterations_10_result.csv</c:v>
                </c:pt>
                <c:pt idx="1795">
                  <c:v>set_74_sites_30_iterations_100_result.csv</c:v>
                </c:pt>
                <c:pt idx="1796">
                  <c:v>set_74_sites_30_iterations_1000_result.csv</c:v>
                </c:pt>
                <c:pt idx="1797">
                  <c:v>set_74_sites_100_iterations_10_result.csv</c:v>
                </c:pt>
                <c:pt idx="1798">
                  <c:v>set_74_sites_100_iterations_100_result.csv</c:v>
                </c:pt>
                <c:pt idx="1799">
                  <c:v>set_74_sites_100_iterations_1000_result.csv</c:v>
                </c:pt>
                <c:pt idx="1800">
                  <c:v>set_75_sites_1_iterations_10_result.csv</c:v>
                </c:pt>
                <c:pt idx="1801">
                  <c:v>set_75_sites_1_iterations_100_result.csv</c:v>
                </c:pt>
                <c:pt idx="1802">
                  <c:v>set_75_sites_1_iterations_1000_result.csv</c:v>
                </c:pt>
                <c:pt idx="1803">
                  <c:v>set_75_sites_2_iterations_10_result.csv</c:v>
                </c:pt>
                <c:pt idx="1804">
                  <c:v>set_75_sites_2_iterations_100_result.csv</c:v>
                </c:pt>
                <c:pt idx="1805">
                  <c:v>set_75_sites_2_iterations_1000_result.csv</c:v>
                </c:pt>
                <c:pt idx="1806">
                  <c:v>set_75_sites_3_iterations_10_result.csv</c:v>
                </c:pt>
                <c:pt idx="1807">
                  <c:v>set_75_sites_3_iterations_100_result.csv</c:v>
                </c:pt>
                <c:pt idx="1808">
                  <c:v>set_75_sites_3_iterations_1000_result.csv</c:v>
                </c:pt>
                <c:pt idx="1809">
                  <c:v>set_75_sites_5_iterations_10_result.csv</c:v>
                </c:pt>
                <c:pt idx="1810">
                  <c:v>set_75_sites_5_iterations_100_result.csv</c:v>
                </c:pt>
                <c:pt idx="1811">
                  <c:v>set_75_sites_5_iterations_1000_result.csv</c:v>
                </c:pt>
                <c:pt idx="1812">
                  <c:v>set_75_sites_10_iterations_10_result.csv</c:v>
                </c:pt>
                <c:pt idx="1813">
                  <c:v>set_75_sites_10_iterations_100_result.csv</c:v>
                </c:pt>
                <c:pt idx="1814">
                  <c:v>set_75_sites_10_iterations_1000_result.csv</c:v>
                </c:pt>
                <c:pt idx="1815">
                  <c:v>set_75_sites_20_iterations_10_result.csv</c:v>
                </c:pt>
                <c:pt idx="1816">
                  <c:v>set_75_sites_20_iterations_100_result.csv</c:v>
                </c:pt>
                <c:pt idx="1817">
                  <c:v>set_75_sites_20_iterations_1000_result.csv</c:v>
                </c:pt>
                <c:pt idx="1818">
                  <c:v>set_75_sites_30_iterations_10_result.csv</c:v>
                </c:pt>
                <c:pt idx="1819">
                  <c:v>set_75_sites_30_iterations_100_result.csv</c:v>
                </c:pt>
                <c:pt idx="1820">
                  <c:v>set_75_sites_30_iterations_1000_result.csv</c:v>
                </c:pt>
                <c:pt idx="1821">
                  <c:v>set_75_sites_100_iterations_10_result.csv</c:v>
                </c:pt>
                <c:pt idx="1822">
                  <c:v>set_75_sites_100_iterations_100_result.csv</c:v>
                </c:pt>
                <c:pt idx="1823">
                  <c:v>set_75_sites_100_iterations_1000_result.csv</c:v>
                </c:pt>
                <c:pt idx="1824">
                  <c:v>set_76_sites_1_iterations_10_result.csv</c:v>
                </c:pt>
                <c:pt idx="1825">
                  <c:v>set_76_sites_1_iterations_100_result.csv</c:v>
                </c:pt>
                <c:pt idx="1826">
                  <c:v>set_76_sites_1_iterations_1000_result.csv</c:v>
                </c:pt>
                <c:pt idx="1827">
                  <c:v>set_76_sites_2_iterations_10_result.csv</c:v>
                </c:pt>
                <c:pt idx="1828">
                  <c:v>set_76_sites_2_iterations_100_result.csv</c:v>
                </c:pt>
                <c:pt idx="1829">
                  <c:v>set_76_sites_2_iterations_1000_result.csv</c:v>
                </c:pt>
                <c:pt idx="1830">
                  <c:v>set_76_sites_3_iterations_10_result.csv</c:v>
                </c:pt>
                <c:pt idx="1831">
                  <c:v>set_76_sites_3_iterations_100_result.csv</c:v>
                </c:pt>
                <c:pt idx="1832">
                  <c:v>set_76_sites_3_iterations_1000_result.csv</c:v>
                </c:pt>
                <c:pt idx="1833">
                  <c:v>set_76_sites_5_iterations_10_result.csv</c:v>
                </c:pt>
                <c:pt idx="1834">
                  <c:v>set_76_sites_5_iterations_100_result.csv</c:v>
                </c:pt>
                <c:pt idx="1835">
                  <c:v>set_76_sites_5_iterations_1000_result.csv</c:v>
                </c:pt>
                <c:pt idx="1836">
                  <c:v>set_76_sites_10_iterations_10_result.csv</c:v>
                </c:pt>
                <c:pt idx="1837">
                  <c:v>set_76_sites_10_iterations_100_result.csv</c:v>
                </c:pt>
                <c:pt idx="1838">
                  <c:v>set_76_sites_10_iterations_1000_result.csv</c:v>
                </c:pt>
                <c:pt idx="1839">
                  <c:v>set_76_sites_20_iterations_10_result.csv</c:v>
                </c:pt>
                <c:pt idx="1840">
                  <c:v>set_76_sites_20_iterations_100_result.csv</c:v>
                </c:pt>
                <c:pt idx="1841">
                  <c:v>set_76_sites_20_iterations_1000_result.csv</c:v>
                </c:pt>
                <c:pt idx="1842">
                  <c:v>set_76_sites_30_iterations_10_result.csv</c:v>
                </c:pt>
                <c:pt idx="1843">
                  <c:v>set_76_sites_30_iterations_100_result.csv</c:v>
                </c:pt>
                <c:pt idx="1844">
                  <c:v>set_76_sites_30_iterations_1000_result.csv</c:v>
                </c:pt>
                <c:pt idx="1845">
                  <c:v>set_76_sites_100_iterations_10_result.csv</c:v>
                </c:pt>
                <c:pt idx="1846">
                  <c:v>set_76_sites_100_iterations_100_result.csv</c:v>
                </c:pt>
                <c:pt idx="1847">
                  <c:v>set_76_sites_100_iterations_1000_result.csv</c:v>
                </c:pt>
                <c:pt idx="1848">
                  <c:v>set_77_sites_1_iterations_10_result.csv</c:v>
                </c:pt>
                <c:pt idx="1849">
                  <c:v>set_77_sites_1_iterations_100_result.csv</c:v>
                </c:pt>
                <c:pt idx="1850">
                  <c:v>set_77_sites_1_iterations_1000_result.csv</c:v>
                </c:pt>
                <c:pt idx="1851">
                  <c:v>set_77_sites_2_iterations_10_result.csv</c:v>
                </c:pt>
                <c:pt idx="1852">
                  <c:v>set_77_sites_2_iterations_100_result.csv</c:v>
                </c:pt>
                <c:pt idx="1853">
                  <c:v>set_77_sites_2_iterations_1000_result.csv</c:v>
                </c:pt>
                <c:pt idx="1854">
                  <c:v>set_77_sites_3_iterations_10_result.csv</c:v>
                </c:pt>
                <c:pt idx="1855">
                  <c:v>set_77_sites_3_iterations_100_result.csv</c:v>
                </c:pt>
                <c:pt idx="1856">
                  <c:v>set_77_sites_3_iterations_1000_result.csv</c:v>
                </c:pt>
                <c:pt idx="1857">
                  <c:v>set_77_sites_5_iterations_10_result.csv</c:v>
                </c:pt>
                <c:pt idx="1858">
                  <c:v>set_77_sites_5_iterations_100_result.csv</c:v>
                </c:pt>
                <c:pt idx="1859">
                  <c:v>set_77_sites_5_iterations_1000_result.csv</c:v>
                </c:pt>
                <c:pt idx="1860">
                  <c:v>set_77_sites_10_iterations_10_result.csv</c:v>
                </c:pt>
                <c:pt idx="1861">
                  <c:v>set_77_sites_10_iterations_100_result.csv</c:v>
                </c:pt>
                <c:pt idx="1862">
                  <c:v>set_77_sites_10_iterations_1000_result.csv</c:v>
                </c:pt>
                <c:pt idx="1863">
                  <c:v>set_77_sites_20_iterations_10_result.csv</c:v>
                </c:pt>
                <c:pt idx="1864">
                  <c:v>set_77_sites_20_iterations_100_result.csv</c:v>
                </c:pt>
                <c:pt idx="1865">
                  <c:v>set_77_sites_20_iterations_1000_result.csv</c:v>
                </c:pt>
                <c:pt idx="1866">
                  <c:v>set_77_sites_30_iterations_10_result.csv</c:v>
                </c:pt>
                <c:pt idx="1867">
                  <c:v>set_77_sites_30_iterations_100_result.csv</c:v>
                </c:pt>
                <c:pt idx="1868">
                  <c:v>set_77_sites_30_iterations_1000_result.csv</c:v>
                </c:pt>
                <c:pt idx="1869">
                  <c:v>set_77_sites_100_iterations_10_result.csv</c:v>
                </c:pt>
                <c:pt idx="1870">
                  <c:v>set_77_sites_100_iterations_100_result.csv</c:v>
                </c:pt>
                <c:pt idx="1871">
                  <c:v>set_77_sites_100_iterations_1000_result.csv</c:v>
                </c:pt>
                <c:pt idx="1872">
                  <c:v>set_78_sites_1_iterations_10_result.csv</c:v>
                </c:pt>
                <c:pt idx="1873">
                  <c:v>set_78_sites_1_iterations_100_result.csv</c:v>
                </c:pt>
                <c:pt idx="1874">
                  <c:v>set_78_sites_1_iterations_1000_result.csv</c:v>
                </c:pt>
                <c:pt idx="1875">
                  <c:v>set_78_sites_2_iterations_10_result.csv</c:v>
                </c:pt>
                <c:pt idx="1876">
                  <c:v>set_78_sites_2_iterations_100_result.csv</c:v>
                </c:pt>
                <c:pt idx="1877">
                  <c:v>set_78_sites_2_iterations_1000_result.csv</c:v>
                </c:pt>
                <c:pt idx="1878">
                  <c:v>set_78_sites_3_iterations_10_result.csv</c:v>
                </c:pt>
                <c:pt idx="1879">
                  <c:v>set_78_sites_3_iterations_100_result.csv</c:v>
                </c:pt>
                <c:pt idx="1880">
                  <c:v>set_78_sites_3_iterations_1000_result.csv</c:v>
                </c:pt>
                <c:pt idx="1881">
                  <c:v>set_78_sites_5_iterations_10_result.csv</c:v>
                </c:pt>
                <c:pt idx="1882">
                  <c:v>set_78_sites_5_iterations_100_result.csv</c:v>
                </c:pt>
                <c:pt idx="1883">
                  <c:v>set_78_sites_5_iterations_1000_result.csv</c:v>
                </c:pt>
                <c:pt idx="1884">
                  <c:v>set_78_sites_10_iterations_10_result.csv</c:v>
                </c:pt>
                <c:pt idx="1885">
                  <c:v>set_78_sites_10_iterations_100_result.csv</c:v>
                </c:pt>
                <c:pt idx="1886">
                  <c:v>set_78_sites_10_iterations_1000_result.csv</c:v>
                </c:pt>
                <c:pt idx="1887">
                  <c:v>set_78_sites_20_iterations_10_result.csv</c:v>
                </c:pt>
                <c:pt idx="1888">
                  <c:v>set_78_sites_20_iterations_100_result.csv</c:v>
                </c:pt>
                <c:pt idx="1889">
                  <c:v>set_78_sites_20_iterations_1000_result.csv</c:v>
                </c:pt>
                <c:pt idx="1890">
                  <c:v>set_78_sites_30_iterations_10_result.csv</c:v>
                </c:pt>
                <c:pt idx="1891">
                  <c:v>set_78_sites_30_iterations_100_result.csv</c:v>
                </c:pt>
                <c:pt idx="1892">
                  <c:v>set_78_sites_30_iterations_1000_result.csv</c:v>
                </c:pt>
                <c:pt idx="1893">
                  <c:v>set_78_sites_100_iterations_10_result.csv</c:v>
                </c:pt>
                <c:pt idx="1894">
                  <c:v>set_78_sites_100_iterations_100_result.csv</c:v>
                </c:pt>
                <c:pt idx="1895">
                  <c:v>set_78_sites_100_iterations_1000_result.csv</c:v>
                </c:pt>
                <c:pt idx="1896">
                  <c:v>set_79_sites_1_iterations_10_result.csv</c:v>
                </c:pt>
                <c:pt idx="1897">
                  <c:v>set_79_sites_1_iterations_100_result.csv</c:v>
                </c:pt>
                <c:pt idx="1898">
                  <c:v>set_79_sites_1_iterations_1000_result.csv</c:v>
                </c:pt>
                <c:pt idx="1899">
                  <c:v>set_79_sites_2_iterations_10_result.csv</c:v>
                </c:pt>
                <c:pt idx="1900">
                  <c:v>set_79_sites_2_iterations_100_result.csv</c:v>
                </c:pt>
                <c:pt idx="1901">
                  <c:v>set_79_sites_2_iterations_1000_result.csv</c:v>
                </c:pt>
                <c:pt idx="1902">
                  <c:v>set_79_sites_3_iterations_10_result.csv</c:v>
                </c:pt>
                <c:pt idx="1903">
                  <c:v>set_79_sites_3_iterations_100_result.csv</c:v>
                </c:pt>
                <c:pt idx="1904">
                  <c:v>set_79_sites_3_iterations_1000_result.csv</c:v>
                </c:pt>
                <c:pt idx="1905">
                  <c:v>set_79_sites_5_iterations_10_result.csv</c:v>
                </c:pt>
                <c:pt idx="1906">
                  <c:v>set_79_sites_5_iterations_100_result.csv</c:v>
                </c:pt>
                <c:pt idx="1907">
                  <c:v>set_79_sites_5_iterations_1000_result.csv</c:v>
                </c:pt>
                <c:pt idx="1908">
                  <c:v>set_79_sites_10_iterations_10_result.csv</c:v>
                </c:pt>
                <c:pt idx="1909">
                  <c:v>set_79_sites_10_iterations_100_result.csv</c:v>
                </c:pt>
                <c:pt idx="1910">
                  <c:v>set_79_sites_10_iterations_1000_result.csv</c:v>
                </c:pt>
                <c:pt idx="1911">
                  <c:v>set_79_sites_20_iterations_10_result.csv</c:v>
                </c:pt>
                <c:pt idx="1912">
                  <c:v>set_79_sites_20_iterations_100_result.csv</c:v>
                </c:pt>
                <c:pt idx="1913">
                  <c:v>set_79_sites_20_iterations_1000_result.csv</c:v>
                </c:pt>
                <c:pt idx="1914">
                  <c:v>set_79_sites_30_iterations_10_result.csv</c:v>
                </c:pt>
                <c:pt idx="1915">
                  <c:v>set_79_sites_30_iterations_100_result.csv</c:v>
                </c:pt>
                <c:pt idx="1916">
                  <c:v>set_79_sites_30_iterations_1000_result.csv</c:v>
                </c:pt>
                <c:pt idx="1917">
                  <c:v>set_79_sites_100_iterations_10_result.csv</c:v>
                </c:pt>
                <c:pt idx="1918">
                  <c:v>set_79_sites_100_iterations_100_result.csv</c:v>
                </c:pt>
                <c:pt idx="1919">
                  <c:v>set_79_sites_100_iterations_1000_result.csv</c:v>
                </c:pt>
                <c:pt idx="1920">
                  <c:v>set_80_sites_1_iterations_10_result.csv</c:v>
                </c:pt>
                <c:pt idx="1921">
                  <c:v>set_80_sites_1_iterations_100_result.csv</c:v>
                </c:pt>
                <c:pt idx="1922">
                  <c:v>set_80_sites_1_iterations_1000_result.csv</c:v>
                </c:pt>
                <c:pt idx="1923">
                  <c:v>set_80_sites_2_iterations_10_result.csv</c:v>
                </c:pt>
                <c:pt idx="1924">
                  <c:v>set_80_sites_2_iterations_100_result.csv</c:v>
                </c:pt>
                <c:pt idx="1925">
                  <c:v>set_80_sites_2_iterations_1000_result.csv</c:v>
                </c:pt>
                <c:pt idx="1926">
                  <c:v>set_80_sites_3_iterations_10_result.csv</c:v>
                </c:pt>
                <c:pt idx="1927">
                  <c:v>set_80_sites_3_iterations_100_result.csv</c:v>
                </c:pt>
                <c:pt idx="1928">
                  <c:v>set_80_sites_3_iterations_1000_result.csv</c:v>
                </c:pt>
                <c:pt idx="1929">
                  <c:v>set_80_sites_5_iterations_10_result.csv</c:v>
                </c:pt>
                <c:pt idx="1930">
                  <c:v>set_80_sites_5_iterations_100_result.csv</c:v>
                </c:pt>
                <c:pt idx="1931">
                  <c:v>set_80_sites_5_iterations_1000_result.csv</c:v>
                </c:pt>
                <c:pt idx="1932">
                  <c:v>set_80_sites_10_iterations_10_result.csv</c:v>
                </c:pt>
                <c:pt idx="1933">
                  <c:v>set_80_sites_10_iterations_100_result.csv</c:v>
                </c:pt>
                <c:pt idx="1934">
                  <c:v>set_80_sites_10_iterations_1000_result.csv</c:v>
                </c:pt>
                <c:pt idx="1935">
                  <c:v>set_80_sites_20_iterations_10_result.csv</c:v>
                </c:pt>
                <c:pt idx="1936">
                  <c:v>set_80_sites_20_iterations_100_result.csv</c:v>
                </c:pt>
                <c:pt idx="1937">
                  <c:v>set_80_sites_20_iterations_1000_result.csv</c:v>
                </c:pt>
                <c:pt idx="1938">
                  <c:v>set_80_sites_30_iterations_10_result.csv</c:v>
                </c:pt>
                <c:pt idx="1939">
                  <c:v>set_80_sites_30_iterations_100_result.csv</c:v>
                </c:pt>
                <c:pt idx="1940">
                  <c:v>set_80_sites_30_iterations_1000_result.csv</c:v>
                </c:pt>
                <c:pt idx="1941">
                  <c:v>set_80_sites_100_iterations_10_result.csv</c:v>
                </c:pt>
                <c:pt idx="1942">
                  <c:v>set_80_sites_100_iterations_100_result.csv</c:v>
                </c:pt>
                <c:pt idx="1943">
                  <c:v>set_80_sites_100_iterations_1000_result.csv</c:v>
                </c:pt>
                <c:pt idx="1944">
                  <c:v>set_81_sites_1_iterations_10_result.csv</c:v>
                </c:pt>
                <c:pt idx="1945">
                  <c:v>set_81_sites_1_iterations_100_result.csv</c:v>
                </c:pt>
                <c:pt idx="1946">
                  <c:v>set_81_sites_1_iterations_1000_result.csv</c:v>
                </c:pt>
                <c:pt idx="1947">
                  <c:v>set_81_sites_2_iterations_10_result.csv</c:v>
                </c:pt>
                <c:pt idx="1948">
                  <c:v>set_81_sites_2_iterations_100_result.csv</c:v>
                </c:pt>
                <c:pt idx="1949">
                  <c:v>set_81_sites_2_iterations_1000_result.csv</c:v>
                </c:pt>
                <c:pt idx="1950">
                  <c:v>set_81_sites_3_iterations_10_result.csv</c:v>
                </c:pt>
                <c:pt idx="1951">
                  <c:v>set_81_sites_3_iterations_100_result.csv</c:v>
                </c:pt>
                <c:pt idx="1952">
                  <c:v>set_81_sites_3_iterations_1000_result.csv</c:v>
                </c:pt>
                <c:pt idx="1953">
                  <c:v>set_81_sites_5_iterations_10_result.csv</c:v>
                </c:pt>
                <c:pt idx="1954">
                  <c:v>set_81_sites_5_iterations_100_result.csv</c:v>
                </c:pt>
                <c:pt idx="1955">
                  <c:v>set_81_sites_5_iterations_1000_result.csv</c:v>
                </c:pt>
                <c:pt idx="1956">
                  <c:v>set_81_sites_10_iterations_10_result.csv</c:v>
                </c:pt>
                <c:pt idx="1957">
                  <c:v>set_81_sites_10_iterations_100_result.csv</c:v>
                </c:pt>
                <c:pt idx="1958">
                  <c:v>set_81_sites_10_iterations_1000_result.csv</c:v>
                </c:pt>
                <c:pt idx="1959">
                  <c:v>set_81_sites_20_iterations_10_result.csv</c:v>
                </c:pt>
                <c:pt idx="1960">
                  <c:v>set_81_sites_20_iterations_100_result.csv</c:v>
                </c:pt>
                <c:pt idx="1961">
                  <c:v>set_81_sites_20_iterations_1000_result.csv</c:v>
                </c:pt>
                <c:pt idx="1962">
                  <c:v>set_81_sites_30_iterations_10_result.csv</c:v>
                </c:pt>
                <c:pt idx="1963">
                  <c:v>set_81_sites_30_iterations_100_result.csv</c:v>
                </c:pt>
                <c:pt idx="1964">
                  <c:v>set_81_sites_30_iterations_1000_result.csv</c:v>
                </c:pt>
                <c:pt idx="1965">
                  <c:v>set_81_sites_100_iterations_10_result.csv</c:v>
                </c:pt>
                <c:pt idx="1966">
                  <c:v>set_81_sites_100_iterations_100_result.csv</c:v>
                </c:pt>
                <c:pt idx="1967">
                  <c:v>set_81_sites_100_iterations_1000_result.csv</c:v>
                </c:pt>
                <c:pt idx="1968">
                  <c:v>set_82_sites_1_iterations_10_result.csv</c:v>
                </c:pt>
                <c:pt idx="1969">
                  <c:v>set_82_sites_1_iterations_100_result.csv</c:v>
                </c:pt>
                <c:pt idx="1970">
                  <c:v>set_82_sites_1_iterations_1000_result.csv</c:v>
                </c:pt>
                <c:pt idx="1971">
                  <c:v>set_82_sites_2_iterations_10_result.csv</c:v>
                </c:pt>
                <c:pt idx="1972">
                  <c:v>set_82_sites_2_iterations_100_result.csv</c:v>
                </c:pt>
                <c:pt idx="1973">
                  <c:v>set_82_sites_2_iterations_1000_result.csv</c:v>
                </c:pt>
                <c:pt idx="1974">
                  <c:v>set_82_sites_3_iterations_10_result.csv</c:v>
                </c:pt>
                <c:pt idx="1975">
                  <c:v>set_82_sites_3_iterations_100_result.csv</c:v>
                </c:pt>
                <c:pt idx="1976">
                  <c:v>set_82_sites_3_iterations_1000_result.csv</c:v>
                </c:pt>
                <c:pt idx="1977">
                  <c:v>set_82_sites_5_iterations_10_result.csv</c:v>
                </c:pt>
                <c:pt idx="1978">
                  <c:v>set_82_sites_5_iterations_100_result.csv</c:v>
                </c:pt>
                <c:pt idx="1979">
                  <c:v>set_82_sites_5_iterations_1000_result.csv</c:v>
                </c:pt>
                <c:pt idx="1980">
                  <c:v>set_82_sites_10_iterations_10_result.csv</c:v>
                </c:pt>
                <c:pt idx="1981">
                  <c:v>set_82_sites_10_iterations_100_result.csv</c:v>
                </c:pt>
                <c:pt idx="1982">
                  <c:v>set_82_sites_10_iterations_1000_result.csv</c:v>
                </c:pt>
                <c:pt idx="1983">
                  <c:v>set_82_sites_20_iterations_10_result.csv</c:v>
                </c:pt>
                <c:pt idx="1984">
                  <c:v>set_82_sites_20_iterations_100_result.csv</c:v>
                </c:pt>
                <c:pt idx="1985">
                  <c:v>set_82_sites_20_iterations_1000_result.csv</c:v>
                </c:pt>
                <c:pt idx="1986">
                  <c:v>set_82_sites_30_iterations_10_result.csv</c:v>
                </c:pt>
                <c:pt idx="1987">
                  <c:v>set_82_sites_30_iterations_100_result.csv</c:v>
                </c:pt>
                <c:pt idx="1988">
                  <c:v>set_82_sites_30_iterations_1000_result.csv</c:v>
                </c:pt>
                <c:pt idx="1989">
                  <c:v>set_82_sites_100_iterations_10_result.csv</c:v>
                </c:pt>
                <c:pt idx="1990">
                  <c:v>set_82_sites_100_iterations_100_result.csv</c:v>
                </c:pt>
                <c:pt idx="1991">
                  <c:v>set_82_sites_100_iterations_1000_result.csv</c:v>
                </c:pt>
                <c:pt idx="1992">
                  <c:v>set_83_sites_1_iterations_10_result.csv</c:v>
                </c:pt>
                <c:pt idx="1993">
                  <c:v>set_83_sites_1_iterations_100_result.csv</c:v>
                </c:pt>
                <c:pt idx="1994">
                  <c:v>set_83_sites_1_iterations_1000_result.csv</c:v>
                </c:pt>
                <c:pt idx="1995">
                  <c:v>set_83_sites_2_iterations_10_result.csv</c:v>
                </c:pt>
                <c:pt idx="1996">
                  <c:v>set_83_sites_2_iterations_100_result.csv</c:v>
                </c:pt>
                <c:pt idx="1997">
                  <c:v>set_83_sites_2_iterations_1000_result.csv</c:v>
                </c:pt>
                <c:pt idx="1998">
                  <c:v>set_83_sites_3_iterations_10_result.csv</c:v>
                </c:pt>
                <c:pt idx="1999">
                  <c:v>set_83_sites_3_iterations_100_result.csv</c:v>
                </c:pt>
                <c:pt idx="2000">
                  <c:v>set_83_sites_3_iterations_1000_result.csv</c:v>
                </c:pt>
                <c:pt idx="2001">
                  <c:v>set_83_sites_5_iterations_10_result.csv</c:v>
                </c:pt>
                <c:pt idx="2002">
                  <c:v>set_83_sites_5_iterations_100_result.csv</c:v>
                </c:pt>
                <c:pt idx="2003">
                  <c:v>set_83_sites_5_iterations_1000_result.csv</c:v>
                </c:pt>
                <c:pt idx="2004">
                  <c:v>set_83_sites_10_iterations_10_result.csv</c:v>
                </c:pt>
                <c:pt idx="2005">
                  <c:v>set_83_sites_10_iterations_100_result.csv</c:v>
                </c:pt>
                <c:pt idx="2006">
                  <c:v>set_83_sites_10_iterations_1000_result.csv</c:v>
                </c:pt>
                <c:pt idx="2007">
                  <c:v>set_83_sites_20_iterations_10_result.csv</c:v>
                </c:pt>
                <c:pt idx="2008">
                  <c:v>set_83_sites_20_iterations_100_result.csv</c:v>
                </c:pt>
                <c:pt idx="2009">
                  <c:v>set_83_sites_20_iterations_1000_result.csv</c:v>
                </c:pt>
                <c:pt idx="2010">
                  <c:v>set_83_sites_30_iterations_10_result.csv</c:v>
                </c:pt>
                <c:pt idx="2011">
                  <c:v>set_83_sites_30_iterations_100_result.csv</c:v>
                </c:pt>
                <c:pt idx="2012">
                  <c:v>set_83_sites_30_iterations_1000_result.csv</c:v>
                </c:pt>
                <c:pt idx="2013">
                  <c:v>set_83_sites_100_iterations_10_result.csv</c:v>
                </c:pt>
                <c:pt idx="2014">
                  <c:v>set_83_sites_100_iterations_100_result.csv</c:v>
                </c:pt>
                <c:pt idx="2015">
                  <c:v>set_83_sites_100_iterations_1000_result.csv</c:v>
                </c:pt>
                <c:pt idx="2016">
                  <c:v>set_84_sites_1_iterations_10_result.csv</c:v>
                </c:pt>
                <c:pt idx="2017">
                  <c:v>set_84_sites_1_iterations_100_result.csv</c:v>
                </c:pt>
                <c:pt idx="2018">
                  <c:v>set_84_sites_1_iterations_1000_result.csv</c:v>
                </c:pt>
                <c:pt idx="2019">
                  <c:v>set_84_sites_2_iterations_10_result.csv</c:v>
                </c:pt>
                <c:pt idx="2020">
                  <c:v>set_84_sites_2_iterations_100_result.csv</c:v>
                </c:pt>
                <c:pt idx="2021">
                  <c:v>set_84_sites_2_iterations_1000_result.csv</c:v>
                </c:pt>
                <c:pt idx="2022">
                  <c:v>set_84_sites_3_iterations_10_result.csv</c:v>
                </c:pt>
                <c:pt idx="2023">
                  <c:v>set_84_sites_3_iterations_100_result.csv</c:v>
                </c:pt>
                <c:pt idx="2024">
                  <c:v>set_84_sites_3_iterations_1000_result.csv</c:v>
                </c:pt>
                <c:pt idx="2025">
                  <c:v>set_84_sites_5_iterations_10_result.csv</c:v>
                </c:pt>
                <c:pt idx="2026">
                  <c:v>set_84_sites_5_iterations_100_result.csv</c:v>
                </c:pt>
                <c:pt idx="2027">
                  <c:v>set_84_sites_5_iterations_1000_result.csv</c:v>
                </c:pt>
                <c:pt idx="2028">
                  <c:v>set_84_sites_10_iterations_10_result.csv</c:v>
                </c:pt>
                <c:pt idx="2029">
                  <c:v>set_84_sites_10_iterations_100_result.csv</c:v>
                </c:pt>
                <c:pt idx="2030">
                  <c:v>set_84_sites_10_iterations_1000_result.csv</c:v>
                </c:pt>
                <c:pt idx="2031">
                  <c:v>set_84_sites_20_iterations_10_result.csv</c:v>
                </c:pt>
                <c:pt idx="2032">
                  <c:v>set_84_sites_20_iterations_100_result.csv</c:v>
                </c:pt>
                <c:pt idx="2033">
                  <c:v>set_84_sites_20_iterations_1000_result.csv</c:v>
                </c:pt>
                <c:pt idx="2034">
                  <c:v>set_84_sites_30_iterations_10_result.csv</c:v>
                </c:pt>
                <c:pt idx="2035">
                  <c:v>set_84_sites_30_iterations_100_result.csv</c:v>
                </c:pt>
                <c:pt idx="2036">
                  <c:v>set_84_sites_30_iterations_1000_result.csv</c:v>
                </c:pt>
                <c:pt idx="2037">
                  <c:v>set_84_sites_100_iterations_10_result.csv</c:v>
                </c:pt>
                <c:pt idx="2038">
                  <c:v>set_84_sites_100_iterations_100_result.csv</c:v>
                </c:pt>
                <c:pt idx="2039">
                  <c:v>set_84_sites_100_iterations_1000_result.csv</c:v>
                </c:pt>
                <c:pt idx="2040">
                  <c:v>set_85_sites_1_iterations_10_result.csv</c:v>
                </c:pt>
                <c:pt idx="2041">
                  <c:v>set_85_sites_1_iterations_100_result.csv</c:v>
                </c:pt>
                <c:pt idx="2042">
                  <c:v>set_85_sites_1_iterations_1000_result.csv</c:v>
                </c:pt>
                <c:pt idx="2043">
                  <c:v>set_85_sites_2_iterations_10_result.csv</c:v>
                </c:pt>
                <c:pt idx="2044">
                  <c:v>set_85_sites_2_iterations_100_result.csv</c:v>
                </c:pt>
                <c:pt idx="2045">
                  <c:v>set_85_sites_2_iterations_1000_result.csv</c:v>
                </c:pt>
                <c:pt idx="2046">
                  <c:v>set_85_sites_3_iterations_10_result.csv</c:v>
                </c:pt>
                <c:pt idx="2047">
                  <c:v>set_85_sites_3_iterations_100_result.csv</c:v>
                </c:pt>
                <c:pt idx="2048">
                  <c:v>set_85_sites_3_iterations_1000_result.csv</c:v>
                </c:pt>
                <c:pt idx="2049">
                  <c:v>set_85_sites_5_iterations_10_result.csv</c:v>
                </c:pt>
                <c:pt idx="2050">
                  <c:v>set_85_sites_5_iterations_100_result.csv</c:v>
                </c:pt>
                <c:pt idx="2051">
                  <c:v>set_85_sites_5_iterations_1000_result.csv</c:v>
                </c:pt>
                <c:pt idx="2052">
                  <c:v>set_85_sites_10_iterations_10_result.csv</c:v>
                </c:pt>
                <c:pt idx="2053">
                  <c:v>set_85_sites_10_iterations_100_result.csv</c:v>
                </c:pt>
                <c:pt idx="2054">
                  <c:v>set_85_sites_10_iterations_1000_result.csv</c:v>
                </c:pt>
                <c:pt idx="2055">
                  <c:v>set_85_sites_20_iterations_10_result.csv</c:v>
                </c:pt>
                <c:pt idx="2056">
                  <c:v>set_85_sites_20_iterations_100_result.csv</c:v>
                </c:pt>
                <c:pt idx="2057">
                  <c:v>set_85_sites_20_iterations_1000_result.csv</c:v>
                </c:pt>
                <c:pt idx="2058">
                  <c:v>set_85_sites_30_iterations_10_result.csv</c:v>
                </c:pt>
                <c:pt idx="2059">
                  <c:v>set_85_sites_30_iterations_100_result.csv</c:v>
                </c:pt>
                <c:pt idx="2060">
                  <c:v>set_85_sites_30_iterations_1000_result.csv</c:v>
                </c:pt>
                <c:pt idx="2061">
                  <c:v>set_85_sites_100_iterations_10_result.csv</c:v>
                </c:pt>
                <c:pt idx="2062">
                  <c:v>set_85_sites_100_iterations_100_result.csv</c:v>
                </c:pt>
                <c:pt idx="2063">
                  <c:v>set_85_sites_100_iterations_1000_result.csv</c:v>
                </c:pt>
                <c:pt idx="2064">
                  <c:v>set_86_sites_1_iterations_10_result.csv</c:v>
                </c:pt>
                <c:pt idx="2065">
                  <c:v>set_86_sites_1_iterations_100_result.csv</c:v>
                </c:pt>
                <c:pt idx="2066">
                  <c:v>set_86_sites_1_iterations_1000_result.csv</c:v>
                </c:pt>
                <c:pt idx="2067">
                  <c:v>set_86_sites_2_iterations_10_result.csv</c:v>
                </c:pt>
                <c:pt idx="2068">
                  <c:v>set_86_sites_2_iterations_100_result.csv</c:v>
                </c:pt>
                <c:pt idx="2069">
                  <c:v>set_86_sites_2_iterations_1000_result.csv</c:v>
                </c:pt>
                <c:pt idx="2070">
                  <c:v>set_86_sites_3_iterations_10_result.csv</c:v>
                </c:pt>
                <c:pt idx="2071">
                  <c:v>set_86_sites_3_iterations_100_result.csv</c:v>
                </c:pt>
                <c:pt idx="2072">
                  <c:v>set_86_sites_3_iterations_1000_result.csv</c:v>
                </c:pt>
                <c:pt idx="2073">
                  <c:v>set_86_sites_5_iterations_10_result.csv</c:v>
                </c:pt>
                <c:pt idx="2074">
                  <c:v>set_86_sites_5_iterations_100_result.csv</c:v>
                </c:pt>
                <c:pt idx="2075">
                  <c:v>set_86_sites_5_iterations_1000_result.csv</c:v>
                </c:pt>
                <c:pt idx="2076">
                  <c:v>set_86_sites_10_iterations_10_result.csv</c:v>
                </c:pt>
                <c:pt idx="2077">
                  <c:v>set_86_sites_10_iterations_100_result.csv</c:v>
                </c:pt>
                <c:pt idx="2078">
                  <c:v>set_86_sites_10_iterations_1000_result.csv</c:v>
                </c:pt>
                <c:pt idx="2079">
                  <c:v>set_86_sites_20_iterations_10_result.csv</c:v>
                </c:pt>
                <c:pt idx="2080">
                  <c:v>set_86_sites_20_iterations_100_result.csv</c:v>
                </c:pt>
                <c:pt idx="2081">
                  <c:v>set_86_sites_20_iterations_1000_result.csv</c:v>
                </c:pt>
                <c:pt idx="2082">
                  <c:v>set_86_sites_30_iterations_10_result.csv</c:v>
                </c:pt>
                <c:pt idx="2083">
                  <c:v>set_86_sites_30_iterations_100_result.csv</c:v>
                </c:pt>
                <c:pt idx="2084">
                  <c:v>set_86_sites_30_iterations_1000_result.csv</c:v>
                </c:pt>
                <c:pt idx="2085">
                  <c:v>set_86_sites_100_iterations_10_result.csv</c:v>
                </c:pt>
                <c:pt idx="2086">
                  <c:v>set_86_sites_100_iterations_100_result.csv</c:v>
                </c:pt>
                <c:pt idx="2087">
                  <c:v>set_86_sites_100_iterations_1000_result.csv</c:v>
                </c:pt>
                <c:pt idx="2088">
                  <c:v>set_87_sites_1_iterations_10_result.csv</c:v>
                </c:pt>
                <c:pt idx="2089">
                  <c:v>set_87_sites_1_iterations_100_result.csv</c:v>
                </c:pt>
                <c:pt idx="2090">
                  <c:v>set_87_sites_1_iterations_1000_result.csv</c:v>
                </c:pt>
                <c:pt idx="2091">
                  <c:v>set_87_sites_2_iterations_10_result.csv</c:v>
                </c:pt>
                <c:pt idx="2092">
                  <c:v>set_87_sites_2_iterations_100_result.csv</c:v>
                </c:pt>
                <c:pt idx="2093">
                  <c:v>set_87_sites_2_iterations_1000_result.csv</c:v>
                </c:pt>
                <c:pt idx="2094">
                  <c:v>set_87_sites_3_iterations_10_result.csv</c:v>
                </c:pt>
                <c:pt idx="2095">
                  <c:v>set_87_sites_3_iterations_100_result.csv</c:v>
                </c:pt>
                <c:pt idx="2096">
                  <c:v>set_87_sites_3_iterations_1000_result.csv</c:v>
                </c:pt>
                <c:pt idx="2097">
                  <c:v>set_87_sites_5_iterations_10_result.csv</c:v>
                </c:pt>
                <c:pt idx="2098">
                  <c:v>set_87_sites_5_iterations_100_result.csv</c:v>
                </c:pt>
                <c:pt idx="2099">
                  <c:v>set_87_sites_5_iterations_1000_result.csv</c:v>
                </c:pt>
                <c:pt idx="2100">
                  <c:v>set_87_sites_10_iterations_10_result.csv</c:v>
                </c:pt>
                <c:pt idx="2101">
                  <c:v>set_87_sites_10_iterations_100_result.csv</c:v>
                </c:pt>
                <c:pt idx="2102">
                  <c:v>set_87_sites_10_iterations_1000_result.csv</c:v>
                </c:pt>
                <c:pt idx="2103">
                  <c:v>set_87_sites_20_iterations_10_result.csv</c:v>
                </c:pt>
                <c:pt idx="2104">
                  <c:v>set_87_sites_20_iterations_100_result.csv</c:v>
                </c:pt>
                <c:pt idx="2105">
                  <c:v>set_87_sites_20_iterations_1000_result.csv</c:v>
                </c:pt>
                <c:pt idx="2106">
                  <c:v>set_87_sites_30_iterations_10_result.csv</c:v>
                </c:pt>
                <c:pt idx="2107">
                  <c:v>set_87_sites_30_iterations_100_result.csv</c:v>
                </c:pt>
                <c:pt idx="2108">
                  <c:v>set_87_sites_30_iterations_1000_result.csv</c:v>
                </c:pt>
                <c:pt idx="2109">
                  <c:v>set_87_sites_100_iterations_10_result.csv</c:v>
                </c:pt>
                <c:pt idx="2110">
                  <c:v>set_87_sites_100_iterations_100_result.csv</c:v>
                </c:pt>
                <c:pt idx="2111">
                  <c:v>set_87_sites_100_iterations_1000_result.csv</c:v>
                </c:pt>
                <c:pt idx="2112">
                  <c:v>set_88_sites_1_iterations_10_result.csv</c:v>
                </c:pt>
                <c:pt idx="2113">
                  <c:v>set_88_sites_1_iterations_100_result.csv</c:v>
                </c:pt>
                <c:pt idx="2114">
                  <c:v>set_88_sites_1_iterations_1000_result.csv</c:v>
                </c:pt>
                <c:pt idx="2115">
                  <c:v>set_88_sites_2_iterations_10_result.csv</c:v>
                </c:pt>
                <c:pt idx="2116">
                  <c:v>set_88_sites_2_iterations_100_result.csv</c:v>
                </c:pt>
                <c:pt idx="2117">
                  <c:v>set_88_sites_2_iterations_1000_result.csv</c:v>
                </c:pt>
                <c:pt idx="2118">
                  <c:v>set_88_sites_3_iterations_10_result.csv</c:v>
                </c:pt>
                <c:pt idx="2119">
                  <c:v>set_88_sites_3_iterations_100_result.csv</c:v>
                </c:pt>
                <c:pt idx="2120">
                  <c:v>set_88_sites_3_iterations_1000_result.csv</c:v>
                </c:pt>
                <c:pt idx="2121">
                  <c:v>set_88_sites_5_iterations_10_result.csv</c:v>
                </c:pt>
                <c:pt idx="2122">
                  <c:v>set_88_sites_5_iterations_100_result.csv</c:v>
                </c:pt>
                <c:pt idx="2123">
                  <c:v>set_88_sites_5_iterations_1000_result.csv</c:v>
                </c:pt>
                <c:pt idx="2124">
                  <c:v>set_88_sites_10_iterations_10_result.csv</c:v>
                </c:pt>
                <c:pt idx="2125">
                  <c:v>set_88_sites_10_iterations_100_result.csv</c:v>
                </c:pt>
                <c:pt idx="2126">
                  <c:v>set_88_sites_10_iterations_1000_result.csv</c:v>
                </c:pt>
                <c:pt idx="2127">
                  <c:v>set_88_sites_20_iterations_10_result.csv</c:v>
                </c:pt>
                <c:pt idx="2128">
                  <c:v>set_88_sites_20_iterations_100_result.csv</c:v>
                </c:pt>
                <c:pt idx="2129">
                  <c:v>set_88_sites_20_iterations_1000_result.csv</c:v>
                </c:pt>
                <c:pt idx="2130">
                  <c:v>set_88_sites_30_iterations_10_result.csv</c:v>
                </c:pt>
                <c:pt idx="2131">
                  <c:v>set_88_sites_30_iterations_100_result.csv</c:v>
                </c:pt>
                <c:pt idx="2132">
                  <c:v>set_88_sites_30_iterations_1000_result.csv</c:v>
                </c:pt>
                <c:pt idx="2133">
                  <c:v>set_88_sites_100_iterations_10_result.csv</c:v>
                </c:pt>
                <c:pt idx="2134">
                  <c:v>set_88_sites_100_iterations_100_result.csv</c:v>
                </c:pt>
                <c:pt idx="2135">
                  <c:v>set_88_sites_100_iterations_1000_result.csv</c:v>
                </c:pt>
                <c:pt idx="2136">
                  <c:v>set_89_sites_1_iterations_10_result.csv</c:v>
                </c:pt>
                <c:pt idx="2137">
                  <c:v>set_89_sites_1_iterations_100_result.csv</c:v>
                </c:pt>
                <c:pt idx="2138">
                  <c:v>set_89_sites_1_iterations_1000_result.csv</c:v>
                </c:pt>
                <c:pt idx="2139">
                  <c:v>set_89_sites_2_iterations_10_result.csv</c:v>
                </c:pt>
                <c:pt idx="2140">
                  <c:v>set_89_sites_2_iterations_100_result.csv</c:v>
                </c:pt>
                <c:pt idx="2141">
                  <c:v>set_89_sites_2_iterations_1000_result.csv</c:v>
                </c:pt>
                <c:pt idx="2142">
                  <c:v>set_89_sites_3_iterations_10_result.csv</c:v>
                </c:pt>
                <c:pt idx="2143">
                  <c:v>set_89_sites_3_iterations_100_result.csv</c:v>
                </c:pt>
                <c:pt idx="2144">
                  <c:v>set_89_sites_3_iterations_1000_result.csv</c:v>
                </c:pt>
                <c:pt idx="2145">
                  <c:v>set_89_sites_5_iterations_10_result.csv</c:v>
                </c:pt>
                <c:pt idx="2146">
                  <c:v>set_89_sites_5_iterations_100_result.csv</c:v>
                </c:pt>
                <c:pt idx="2147">
                  <c:v>set_89_sites_5_iterations_1000_result.csv</c:v>
                </c:pt>
                <c:pt idx="2148">
                  <c:v>set_89_sites_10_iterations_10_result.csv</c:v>
                </c:pt>
                <c:pt idx="2149">
                  <c:v>set_89_sites_10_iterations_100_result.csv</c:v>
                </c:pt>
                <c:pt idx="2150">
                  <c:v>set_89_sites_10_iterations_1000_result.csv</c:v>
                </c:pt>
                <c:pt idx="2151">
                  <c:v>set_89_sites_20_iterations_10_result.csv</c:v>
                </c:pt>
                <c:pt idx="2152">
                  <c:v>set_89_sites_20_iterations_100_result.csv</c:v>
                </c:pt>
                <c:pt idx="2153">
                  <c:v>set_89_sites_20_iterations_1000_result.csv</c:v>
                </c:pt>
                <c:pt idx="2154">
                  <c:v>set_89_sites_30_iterations_10_result.csv</c:v>
                </c:pt>
                <c:pt idx="2155">
                  <c:v>set_89_sites_30_iterations_100_result.csv</c:v>
                </c:pt>
                <c:pt idx="2156">
                  <c:v>set_89_sites_30_iterations_1000_result.csv</c:v>
                </c:pt>
                <c:pt idx="2157">
                  <c:v>set_89_sites_100_iterations_10_result.csv</c:v>
                </c:pt>
                <c:pt idx="2158">
                  <c:v>set_89_sites_100_iterations_100_result.csv</c:v>
                </c:pt>
                <c:pt idx="2159">
                  <c:v>set_89_sites_100_iterations_1000_result.csv</c:v>
                </c:pt>
                <c:pt idx="2160">
                  <c:v>set_90_sites_1_iterations_10_result.csv</c:v>
                </c:pt>
                <c:pt idx="2161">
                  <c:v>set_90_sites_1_iterations_100_result.csv</c:v>
                </c:pt>
                <c:pt idx="2162">
                  <c:v>set_90_sites_1_iterations_1000_result.csv</c:v>
                </c:pt>
                <c:pt idx="2163">
                  <c:v>set_90_sites_2_iterations_10_result.csv</c:v>
                </c:pt>
                <c:pt idx="2164">
                  <c:v>set_90_sites_2_iterations_100_result.csv</c:v>
                </c:pt>
                <c:pt idx="2165">
                  <c:v>set_90_sites_2_iterations_1000_result.csv</c:v>
                </c:pt>
                <c:pt idx="2166">
                  <c:v>set_90_sites_3_iterations_10_result.csv</c:v>
                </c:pt>
                <c:pt idx="2167">
                  <c:v>set_90_sites_3_iterations_100_result.csv</c:v>
                </c:pt>
                <c:pt idx="2168">
                  <c:v>set_90_sites_3_iterations_1000_result.csv</c:v>
                </c:pt>
                <c:pt idx="2169">
                  <c:v>set_90_sites_5_iterations_10_result.csv</c:v>
                </c:pt>
                <c:pt idx="2170">
                  <c:v>set_90_sites_5_iterations_100_result.csv</c:v>
                </c:pt>
                <c:pt idx="2171">
                  <c:v>set_90_sites_5_iterations_1000_result.csv</c:v>
                </c:pt>
                <c:pt idx="2172">
                  <c:v>set_90_sites_10_iterations_10_result.csv</c:v>
                </c:pt>
                <c:pt idx="2173">
                  <c:v>set_90_sites_10_iterations_100_result.csv</c:v>
                </c:pt>
                <c:pt idx="2174">
                  <c:v>set_90_sites_10_iterations_1000_result.csv</c:v>
                </c:pt>
                <c:pt idx="2175">
                  <c:v>set_90_sites_20_iterations_10_result.csv</c:v>
                </c:pt>
                <c:pt idx="2176">
                  <c:v>set_90_sites_20_iterations_100_result.csv</c:v>
                </c:pt>
                <c:pt idx="2177">
                  <c:v>set_90_sites_20_iterations_1000_result.csv</c:v>
                </c:pt>
                <c:pt idx="2178">
                  <c:v>set_90_sites_30_iterations_10_result.csv</c:v>
                </c:pt>
                <c:pt idx="2179">
                  <c:v>set_90_sites_30_iterations_100_result.csv</c:v>
                </c:pt>
                <c:pt idx="2180">
                  <c:v>set_90_sites_30_iterations_1000_result.csv</c:v>
                </c:pt>
                <c:pt idx="2181">
                  <c:v>set_90_sites_100_iterations_10_result.csv</c:v>
                </c:pt>
                <c:pt idx="2182">
                  <c:v>set_90_sites_100_iterations_100_result.csv</c:v>
                </c:pt>
                <c:pt idx="2183">
                  <c:v>set_90_sites_100_iterations_1000_result.csv</c:v>
                </c:pt>
                <c:pt idx="2184">
                  <c:v>set_91_sites_1_iterations_10_result.csv</c:v>
                </c:pt>
                <c:pt idx="2185">
                  <c:v>set_91_sites_1_iterations_100_result.csv</c:v>
                </c:pt>
                <c:pt idx="2186">
                  <c:v>set_91_sites_1_iterations_1000_result.csv</c:v>
                </c:pt>
                <c:pt idx="2187">
                  <c:v>set_91_sites_2_iterations_10_result.csv</c:v>
                </c:pt>
                <c:pt idx="2188">
                  <c:v>set_91_sites_2_iterations_100_result.csv</c:v>
                </c:pt>
                <c:pt idx="2189">
                  <c:v>set_91_sites_2_iterations_1000_result.csv</c:v>
                </c:pt>
                <c:pt idx="2190">
                  <c:v>set_91_sites_3_iterations_10_result.csv</c:v>
                </c:pt>
                <c:pt idx="2191">
                  <c:v>set_91_sites_3_iterations_100_result.csv</c:v>
                </c:pt>
                <c:pt idx="2192">
                  <c:v>set_91_sites_3_iterations_1000_result.csv</c:v>
                </c:pt>
                <c:pt idx="2193">
                  <c:v>set_91_sites_5_iterations_10_result.csv</c:v>
                </c:pt>
                <c:pt idx="2194">
                  <c:v>set_91_sites_5_iterations_100_result.csv</c:v>
                </c:pt>
                <c:pt idx="2195">
                  <c:v>set_91_sites_5_iterations_1000_result.csv</c:v>
                </c:pt>
                <c:pt idx="2196">
                  <c:v>set_91_sites_10_iterations_10_result.csv</c:v>
                </c:pt>
                <c:pt idx="2197">
                  <c:v>set_91_sites_10_iterations_100_result.csv</c:v>
                </c:pt>
                <c:pt idx="2198">
                  <c:v>set_91_sites_10_iterations_1000_result.csv</c:v>
                </c:pt>
                <c:pt idx="2199">
                  <c:v>set_91_sites_20_iterations_10_result.csv</c:v>
                </c:pt>
                <c:pt idx="2200">
                  <c:v>set_91_sites_20_iterations_100_result.csv</c:v>
                </c:pt>
                <c:pt idx="2201">
                  <c:v>set_91_sites_20_iterations_1000_result.csv</c:v>
                </c:pt>
                <c:pt idx="2202">
                  <c:v>set_91_sites_30_iterations_10_result.csv</c:v>
                </c:pt>
                <c:pt idx="2203">
                  <c:v>set_91_sites_30_iterations_100_result.csv</c:v>
                </c:pt>
                <c:pt idx="2204">
                  <c:v>set_91_sites_30_iterations_1000_result.csv</c:v>
                </c:pt>
                <c:pt idx="2205">
                  <c:v>set_91_sites_100_iterations_10_result.csv</c:v>
                </c:pt>
                <c:pt idx="2206">
                  <c:v>set_91_sites_100_iterations_100_result.csv</c:v>
                </c:pt>
                <c:pt idx="2207">
                  <c:v>set_91_sites_100_iterations_1000_result.csv</c:v>
                </c:pt>
                <c:pt idx="2208">
                  <c:v>set_92_sites_1_iterations_10_result.csv</c:v>
                </c:pt>
                <c:pt idx="2209">
                  <c:v>set_92_sites_1_iterations_100_result.csv</c:v>
                </c:pt>
                <c:pt idx="2210">
                  <c:v>set_92_sites_1_iterations_1000_result.csv</c:v>
                </c:pt>
                <c:pt idx="2211">
                  <c:v>set_92_sites_2_iterations_10_result.csv</c:v>
                </c:pt>
                <c:pt idx="2212">
                  <c:v>set_92_sites_2_iterations_100_result.csv</c:v>
                </c:pt>
                <c:pt idx="2213">
                  <c:v>set_92_sites_2_iterations_1000_result.csv</c:v>
                </c:pt>
                <c:pt idx="2214">
                  <c:v>set_92_sites_3_iterations_10_result.csv</c:v>
                </c:pt>
                <c:pt idx="2215">
                  <c:v>set_92_sites_3_iterations_100_result.csv</c:v>
                </c:pt>
                <c:pt idx="2216">
                  <c:v>set_92_sites_3_iterations_1000_result.csv</c:v>
                </c:pt>
                <c:pt idx="2217">
                  <c:v>set_92_sites_5_iterations_10_result.csv</c:v>
                </c:pt>
                <c:pt idx="2218">
                  <c:v>set_92_sites_5_iterations_100_result.csv</c:v>
                </c:pt>
                <c:pt idx="2219">
                  <c:v>set_92_sites_5_iterations_1000_result.csv</c:v>
                </c:pt>
                <c:pt idx="2220">
                  <c:v>set_92_sites_10_iterations_10_result.csv</c:v>
                </c:pt>
                <c:pt idx="2221">
                  <c:v>set_92_sites_10_iterations_100_result.csv</c:v>
                </c:pt>
                <c:pt idx="2222">
                  <c:v>set_92_sites_10_iterations_1000_result.csv</c:v>
                </c:pt>
                <c:pt idx="2223">
                  <c:v>set_92_sites_20_iterations_10_result.csv</c:v>
                </c:pt>
                <c:pt idx="2224">
                  <c:v>set_92_sites_20_iterations_100_result.csv</c:v>
                </c:pt>
                <c:pt idx="2225">
                  <c:v>set_92_sites_20_iterations_1000_result.csv</c:v>
                </c:pt>
                <c:pt idx="2226">
                  <c:v>set_92_sites_30_iterations_10_result.csv</c:v>
                </c:pt>
                <c:pt idx="2227">
                  <c:v>set_92_sites_30_iterations_100_result.csv</c:v>
                </c:pt>
                <c:pt idx="2228">
                  <c:v>set_92_sites_30_iterations_1000_result.csv</c:v>
                </c:pt>
                <c:pt idx="2229">
                  <c:v>set_92_sites_100_iterations_10_result.csv</c:v>
                </c:pt>
                <c:pt idx="2230">
                  <c:v>set_92_sites_100_iterations_100_result.csv</c:v>
                </c:pt>
                <c:pt idx="2231">
                  <c:v>set_92_sites_100_iterations_1000_result.csv</c:v>
                </c:pt>
                <c:pt idx="2232">
                  <c:v>set_93_sites_1_iterations_10_result.csv</c:v>
                </c:pt>
                <c:pt idx="2233">
                  <c:v>set_93_sites_1_iterations_100_result.csv</c:v>
                </c:pt>
                <c:pt idx="2234">
                  <c:v>set_93_sites_1_iterations_1000_result.csv</c:v>
                </c:pt>
                <c:pt idx="2235">
                  <c:v>set_93_sites_2_iterations_10_result.csv</c:v>
                </c:pt>
                <c:pt idx="2236">
                  <c:v>set_93_sites_2_iterations_100_result.csv</c:v>
                </c:pt>
                <c:pt idx="2237">
                  <c:v>set_93_sites_2_iterations_1000_result.csv</c:v>
                </c:pt>
                <c:pt idx="2238">
                  <c:v>set_93_sites_3_iterations_10_result.csv</c:v>
                </c:pt>
                <c:pt idx="2239">
                  <c:v>set_93_sites_3_iterations_100_result.csv</c:v>
                </c:pt>
                <c:pt idx="2240">
                  <c:v>set_93_sites_3_iterations_1000_result.csv</c:v>
                </c:pt>
                <c:pt idx="2241">
                  <c:v>set_93_sites_5_iterations_10_result.csv</c:v>
                </c:pt>
                <c:pt idx="2242">
                  <c:v>set_93_sites_5_iterations_100_result.csv</c:v>
                </c:pt>
                <c:pt idx="2243">
                  <c:v>set_93_sites_5_iterations_1000_result.csv</c:v>
                </c:pt>
                <c:pt idx="2244">
                  <c:v>set_93_sites_10_iterations_10_result.csv</c:v>
                </c:pt>
                <c:pt idx="2245">
                  <c:v>set_93_sites_10_iterations_100_result.csv</c:v>
                </c:pt>
                <c:pt idx="2246">
                  <c:v>set_93_sites_10_iterations_1000_result.csv</c:v>
                </c:pt>
                <c:pt idx="2247">
                  <c:v>set_93_sites_20_iterations_10_result.csv</c:v>
                </c:pt>
                <c:pt idx="2248">
                  <c:v>set_93_sites_20_iterations_100_result.csv</c:v>
                </c:pt>
                <c:pt idx="2249">
                  <c:v>set_93_sites_20_iterations_1000_result.csv</c:v>
                </c:pt>
                <c:pt idx="2250">
                  <c:v>set_93_sites_30_iterations_10_result.csv</c:v>
                </c:pt>
                <c:pt idx="2251">
                  <c:v>set_93_sites_30_iterations_100_result.csv</c:v>
                </c:pt>
                <c:pt idx="2252">
                  <c:v>set_93_sites_30_iterations_1000_result.csv</c:v>
                </c:pt>
                <c:pt idx="2253">
                  <c:v>set_93_sites_100_iterations_10_result.csv</c:v>
                </c:pt>
                <c:pt idx="2254">
                  <c:v>set_93_sites_100_iterations_100_result.csv</c:v>
                </c:pt>
                <c:pt idx="2255">
                  <c:v>set_93_sites_100_iterations_1000_result.csv</c:v>
                </c:pt>
                <c:pt idx="2256">
                  <c:v>set_94_sites_1_iterations_10_result.csv</c:v>
                </c:pt>
                <c:pt idx="2257">
                  <c:v>set_94_sites_1_iterations_100_result.csv</c:v>
                </c:pt>
                <c:pt idx="2258">
                  <c:v>set_94_sites_1_iterations_1000_result.csv</c:v>
                </c:pt>
                <c:pt idx="2259">
                  <c:v>set_94_sites_2_iterations_10_result.csv</c:v>
                </c:pt>
                <c:pt idx="2260">
                  <c:v>set_94_sites_2_iterations_100_result.csv</c:v>
                </c:pt>
                <c:pt idx="2261">
                  <c:v>set_94_sites_2_iterations_1000_result.csv</c:v>
                </c:pt>
                <c:pt idx="2262">
                  <c:v>set_94_sites_3_iterations_10_result.csv</c:v>
                </c:pt>
                <c:pt idx="2263">
                  <c:v>set_94_sites_3_iterations_100_result.csv</c:v>
                </c:pt>
                <c:pt idx="2264">
                  <c:v>set_94_sites_3_iterations_1000_result.csv</c:v>
                </c:pt>
                <c:pt idx="2265">
                  <c:v>set_94_sites_5_iterations_10_result.csv</c:v>
                </c:pt>
                <c:pt idx="2266">
                  <c:v>set_94_sites_5_iterations_100_result.csv</c:v>
                </c:pt>
                <c:pt idx="2267">
                  <c:v>set_94_sites_5_iterations_1000_result.csv</c:v>
                </c:pt>
                <c:pt idx="2268">
                  <c:v>set_94_sites_10_iterations_10_result.csv</c:v>
                </c:pt>
                <c:pt idx="2269">
                  <c:v>set_94_sites_10_iterations_100_result.csv</c:v>
                </c:pt>
                <c:pt idx="2270">
                  <c:v>set_94_sites_10_iterations_1000_result.csv</c:v>
                </c:pt>
                <c:pt idx="2271">
                  <c:v>set_94_sites_20_iterations_10_result.csv</c:v>
                </c:pt>
                <c:pt idx="2272">
                  <c:v>set_94_sites_20_iterations_100_result.csv</c:v>
                </c:pt>
                <c:pt idx="2273">
                  <c:v>set_94_sites_20_iterations_1000_result.csv</c:v>
                </c:pt>
                <c:pt idx="2274">
                  <c:v>set_94_sites_30_iterations_10_result.csv</c:v>
                </c:pt>
                <c:pt idx="2275">
                  <c:v>set_94_sites_30_iterations_100_result.csv</c:v>
                </c:pt>
                <c:pt idx="2276">
                  <c:v>set_94_sites_30_iterations_1000_result.csv</c:v>
                </c:pt>
                <c:pt idx="2277">
                  <c:v>set_94_sites_100_iterations_10_result.csv</c:v>
                </c:pt>
                <c:pt idx="2278">
                  <c:v>set_94_sites_100_iterations_100_result.csv</c:v>
                </c:pt>
                <c:pt idx="2279">
                  <c:v>set_94_sites_100_iterations_1000_result.csv</c:v>
                </c:pt>
                <c:pt idx="2280">
                  <c:v>set_95_sites_1_iterations_10_result.csv</c:v>
                </c:pt>
                <c:pt idx="2281">
                  <c:v>set_95_sites_1_iterations_100_result.csv</c:v>
                </c:pt>
                <c:pt idx="2282">
                  <c:v>set_95_sites_1_iterations_1000_result.csv</c:v>
                </c:pt>
                <c:pt idx="2283">
                  <c:v>set_95_sites_2_iterations_10_result.csv</c:v>
                </c:pt>
                <c:pt idx="2284">
                  <c:v>set_95_sites_2_iterations_100_result.csv</c:v>
                </c:pt>
                <c:pt idx="2285">
                  <c:v>set_95_sites_2_iterations_1000_result.csv</c:v>
                </c:pt>
                <c:pt idx="2286">
                  <c:v>set_95_sites_3_iterations_10_result.csv</c:v>
                </c:pt>
                <c:pt idx="2287">
                  <c:v>set_95_sites_3_iterations_100_result.csv</c:v>
                </c:pt>
                <c:pt idx="2288">
                  <c:v>set_95_sites_3_iterations_1000_result.csv</c:v>
                </c:pt>
                <c:pt idx="2289">
                  <c:v>set_95_sites_5_iterations_10_result.csv</c:v>
                </c:pt>
                <c:pt idx="2290">
                  <c:v>set_95_sites_5_iterations_100_result.csv</c:v>
                </c:pt>
                <c:pt idx="2291">
                  <c:v>set_95_sites_5_iterations_1000_result.csv</c:v>
                </c:pt>
                <c:pt idx="2292">
                  <c:v>set_95_sites_10_iterations_10_result.csv</c:v>
                </c:pt>
                <c:pt idx="2293">
                  <c:v>set_95_sites_10_iterations_100_result.csv</c:v>
                </c:pt>
                <c:pt idx="2294">
                  <c:v>set_95_sites_10_iterations_1000_result.csv</c:v>
                </c:pt>
                <c:pt idx="2295">
                  <c:v>set_95_sites_20_iterations_10_result.csv</c:v>
                </c:pt>
                <c:pt idx="2296">
                  <c:v>set_95_sites_20_iterations_100_result.csv</c:v>
                </c:pt>
                <c:pt idx="2297">
                  <c:v>set_95_sites_20_iterations_1000_result.csv</c:v>
                </c:pt>
                <c:pt idx="2298">
                  <c:v>set_95_sites_30_iterations_10_result.csv</c:v>
                </c:pt>
                <c:pt idx="2299">
                  <c:v>set_95_sites_30_iterations_100_result.csv</c:v>
                </c:pt>
                <c:pt idx="2300">
                  <c:v>set_95_sites_30_iterations_1000_result.csv</c:v>
                </c:pt>
                <c:pt idx="2301">
                  <c:v>set_95_sites_100_iterations_10_result.csv</c:v>
                </c:pt>
                <c:pt idx="2302">
                  <c:v>set_95_sites_100_iterations_100_result.csv</c:v>
                </c:pt>
                <c:pt idx="2303">
                  <c:v>set_95_sites_100_iterations_1000_result.csv</c:v>
                </c:pt>
                <c:pt idx="2304">
                  <c:v>set_96_sites_1_iterations_10_result.csv</c:v>
                </c:pt>
                <c:pt idx="2305">
                  <c:v>set_96_sites_1_iterations_100_result.csv</c:v>
                </c:pt>
                <c:pt idx="2306">
                  <c:v>set_96_sites_1_iterations_1000_result.csv</c:v>
                </c:pt>
                <c:pt idx="2307">
                  <c:v>set_96_sites_2_iterations_10_result.csv</c:v>
                </c:pt>
                <c:pt idx="2308">
                  <c:v>set_96_sites_2_iterations_100_result.csv</c:v>
                </c:pt>
                <c:pt idx="2309">
                  <c:v>set_96_sites_2_iterations_1000_result.csv</c:v>
                </c:pt>
                <c:pt idx="2310">
                  <c:v>set_96_sites_3_iterations_10_result.csv</c:v>
                </c:pt>
                <c:pt idx="2311">
                  <c:v>set_96_sites_3_iterations_100_result.csv</c:v>
                </c:pt>
                <c:pt idx="2312">
                  <c:v>set_96_sites_3_iterations_1000_result.csv</c:v>
                </c:pt>
                <c:pt idx="2313">
                  <c:v>set_96_sites_5_iterations_10_result.csv</c:v>
                </c:pt>
                <c:pt idx="2314">
                  <c:v>set_96_sites_5_iterations_100_result.csv</c:v>
                </c:pt>
                <c:pt idx="2315">
                  <c:v>set_96_sites_5_iterations_1000_result.csv</c:v>
                </c:pt>
                <c:pt idx="2316">
                  <c:v>set_96_sites_10_iterations_10_result.csv</c:v>
                </c:pt>
                <c:pt idx="2317">
                  <c:v>set_96_sites_10_iterations_100_result.csv</c:v>
                </c:pt>
                <c:pt idx="2318">
                  <c:v>set_96_sites_10_iterations_1000_result.csv</c:v>
                </c:pt>
                <c:pt idx="2319">
                  <c:v>set_96_sites_20_iterations_10_result.csv</c:v>
                </c:pt>
                <c:pt idx="2320">
                  <c:v>set_96_sites_20_iterations_100_result.csv</c:v>
                </c:pt>
                <c:pt idx="2321">
                  <c:v>set_96_sites_20_iterations_1000_result.csv</c:v>
                </c:pt>
                <c:pt idx="2322">
                  <c:v>set_96_sites_30_iterations_10_result.csv</c:v>
                </c:pt>
                <c:pt idx="2323">
                  <c:v>set_96_sites_30_iterations_100_result.csv</c:v>
                </c:pt>
                <c:pt idx="2324">
                  <c:v>set_96_sites_30_iterations_1000_result.csv</c:v>
                </c:pt>
                <c:pt idx="2325">
                  <c:v>set_96_sites_100_iterations_10_result.csv</c:v>
                </c:pt>
                <c:pt idx="2326">
                  <c:v>set_96_sites_100_iterations_100_result.csv</c:v>
                </c:pt>
                <c:pt idx="2327">
                  <c:v>set_96_sites_100_iterations_1000_result.csv</c:v>
                </c:pt>
                <c:pt idx="2328">
                  <c:v>set_97_sites_1_iterations_10_result.csv</c:v>
                </c:pt>
                <c:pt idx="2329">
                  <c:v>set_97_sites_1_iterations_100_result.csv</c:v>
                </c:pt>
                <c:pt idx="2330">
                  <c:v>set_97_sites_1_iterations_1000_result.csv</c:v>
                </c:pt>
                <c:pt idx="2331">
                  <c:v>set_97_sites_2_iterations_10_result.csv</c:v>
                </c:pt>
                <c:pt idx="2332">
                  <c:v>set_97_sites_2_iterations_100_result.csv</c:v>
                </c:pt>
                <c:pt idx="2333">
                  <c:v>set_97_sites_2_iterations_1000_result.csv</c:v>
                </c:pt>
                <c:pt idx="2334">
                  <c:v>set_97_sites_3_iterations_10_result.csv</c:v>
                </c:pt>
                <c:pt idx="2335">
                  <c:v>set_97_sites_3_iterations_100_result.csv</c:v>
                </c:pt>
                <c:pt idx="2336">
                  <c:v>set_97_sites_3_iterations_1000_result.csv</c:v>
                </c:pt>
                <c:pt idx="2337">
                  <c:v>set_97_sites_5_iterations_10_result.csv</c:v>
                </c:pt>
                <c:pt idx="2338">
                  <c:v>set_97_sites_5_iterations_100_result.csv</c:v>
                </c:pt>
                <c:pt idx="2339">
                  <c:v>set_97_sites_5_iterations_1000_result.csv</c:v>
                </c:pt>
                <c:pt idx="2340">
                  <c:v>set_97_sites_10_iterations_10_result.csv</c:v>
                </c:pt>
                <c:pt idx="2341">
                  <c:v>set_97_sites_10_iterations_100_result.csv</c:v>
                </c:pt>
                <c:pt idx="2342">
                  <c:v>set_97_sites_10_iterations_1000_result.csv</c:v>
                </c:pt>
                <c:pt idx="2343">
                  <c:v>set_97_sites_20_iterations_10_result.csv</c:v>
                </c:pt>
                <c:pt idx="2344">
                  <c:v>set_97_sites_20_iterations_100_result.csv</c:v>
                </c:pt>
                <c:pt idx="2345">
                  <c:v>set_97_sites_20_iterations_1000_result.csv</c:v>
                </c:pt>
                <c:pt idx="2346">
                  <c:v>set_97_sites_30_iterations_10_result.csv</c:v>
                </c:pt>
                <c:pt idx="2347">
                  <c:v>set_97_sites_30_iterations_100_result.csv</c:v>
                </c:pt>
                <c:pt idx="2348">
                  <c:v>set_97_sites_30_iterations_1000_result.csv</c:v>
                </c:pt>
                <c:pt idx="2349">
                  <c:v>set_97_sites_100_iterations_10_result.csv</c:v>
                </c:pt>
                <c:pt idx="2350">
                  <c:v>set_97_sites_100_iterations_100_result.csv</c:v>
                </c:pt>
                <c:pt idx="2351">
                  <c:v>set_97_sites_100_iterations_1000_result.csv</c:v>
                </c:pt>
                <c:pt idx="2352">
                  <c:v>set_98_sites_1_iterations_10_result.csv</c:v>
                </c:pt>
                <c:pt idx="2353">
                  <c:v>set_98_sites_1_iterations_100_result.csv</c:v>
                </c:pt>
                <c:pt idx="2354">
                  <c:v>set_98_sites_1_iterations_1000_result.csv</c:v>
                </c:pt>
                <c:pt idx="2355">
                  <c:v>set_98_sites_2_iterations_10_result.csv</c:v>
                </c:pt>
                <c:pt idx="2356">
                  <c:v>set_98_sites_2_iterations_100_result.csv</c:v>
                </c:pt>
                <c:pt idx="2357">
                  <c:v>set_98_sites_2_iterations_1000_result.csv</c:v>
                </c:pt>
                <c:pt idx="2358">
                  <c:v>set_98_sites_3_iterations_10_result.csv</c:v>
                </c:pt>
                <c:pt idx="2359">
                  <c:v>set_98_sites_3_iterations_100_result.csv</c:v>
                </c:pt>
                <c:pt idx="2360">
                  <c:v>set_98_sites_3_iterations_1000_result.csv</c:v>
                </c:pt>
                <c:pt idx="2361">
                  <c:v>set_98_sites_5_iterations_10_result.csv</c:v>
                </c:pt>
                <c:pt idx="2362">
                  <c:v>set_98_sites_5_iterations_100_result.csv</c:v>
                </c:pt>
                <c:pt idx="2363">
                  <c:v>set_98_sites_5_iterations_1000_result.csv</c:v>
                </c:pt>
                <c:pt idx="2364">
                  <c:v>set_98_sites_10_iterations_10_result.csv</c:v>
                </c:pt>
                <c:pt idx="2365">
                  <c:v>set_98_sites_10_iterations_100_result.csv</c:v>
                </c:pt>
                <c:pt idx="2366">
                  <c:v>set_98_sites_10_iterations_1000_result.csv</c:v>
                </c:pt>
                <c:pt idx="2367">
                  <c:v>set_98_sites_20_iterations_10_result.csv</c:v>
                </c:pt>
                <c:pt idx="2368">
                  <c:v>set_98_sites_20_iterations_100_result.csv</c:v>
                </c:pt>
                <c:pt idx="2369">
                  <c:v>set_98_sites_20_iterations_1000_result.csv</c:v>
                </c:pt>
                <c:pt idx="2370">
                  <c:v>set_98_sites_30_iterations_10_result.csv</c:v>
                </c:pt>
                <c:pt idx="2371">
                  <c:v>set_98_sites_30_iterations_100_result.csv</c:v>
                </c:pt>
                <c:pt idx="2372">
                  <c:v>set_98_sites_30_iterations_1000_result.csv</c:v>
                </c:pt>
                <c:pt idx="2373">
                  <c:v>set_98_sites_100_iterations_10_result.csv</c:v>
                </c:pt>
                <c:pt idx="2374">
                  <c:v>set_98_sites_100_iterations_100_result.csv</c:v>
                </c:pt>
                <c:pt idx="2375">
                  <c:v>set_98_sites_100_iterations_1000_result.csv</c:v>
                </c:pt>
                <c:pt idx="2376">
                  <c:v>set_99_sites_1_iterations_10_result.csv</c:v>
                </c:pt>
                <c:pt idx="2377">
                  <c:v>set_99_sites_1_iterations_100_result.csv</c:v>
                </c:pt>
                <c:pt idx="2378">
                  <c:v>set_99_sites_1_iterations_1000_result.csv</c:v>
                </c:pt>
                <c:pt idx="2379">
                  <c:v>set_99_sites_2_iterations_10_result.csv</c:v>
                </c:pt>
                <c:pt idx="2380">
                  <c:v>set_99_sites_2_iterations_100_result.csv</c:v>
                </c:pt>
                <c:pt idx="2381">
                  <c:v>set_99_sites_2_iterations_1000_result.csv</c:v>
                </c:pt>
                <c:pt idx="2382">
                  <c:v>set_99_sites_3_iterations_10_result.csv</c:v>
                </c:pt>
                <c:pt idx="2383">
                  <c:v>set_99_sites_3_iterations_100_result.csv</c:v>
                </c:pt>
                <c:pt idx="2384">
                  <c:v>set_99_sites_3_iterations_1000_result.csv</c:v>
                </c:pt>
                <c:pt idx="2385">
                  <c:v>set_99_sites_5_iterations_10_result.csv</c:v>
                </c:pt>
                <c:pt idx="2386">
                  <c:v>set_99_sites_5_iterations_100_result.csv</c:v>
                </c:pt>
                <c:pt idx="2387">
                  <c:v>set_99_sites_5_iterations_1000_result.csv</c:v>
                </c:pt>
                <c:pt idx="2388">
                  <c:v>set_99_sites_10_iterations_10_result.csv</c:v>
                </c:pt>
                <c:pt idx="2389">
                  <c:v>set_99_sites_10_iterations_100_result.csv</c:v>
                </c:pt>
                <c:pt idx="2390">
                  <c:v>set_99_sites_10_iterations_1000_result.csv</c:v>
                </c:pt>
                <c:pt idx="2391">
                  <c:v>set_99_sites_20_iterations_10_result.csv</c:v>
                </c:pt>
                <c:pt idx="2392">
                  <c:v>set_99_sites_20_iterations_100_result.csv</c:v>
                </c:pt>
                <c:pt idx="2393">
                  <c:v>set_99_sites_20_iterations_1000_result.csv</c:v>
                </c:pt>
                <c:pt idx="2394">
                  <c:v>set_99_sites_30_iterations_10_result.csv</c:v>
                </c:pt>
                <c:pt idx="2395">
                  <c:v>set_99_sites_30_iterations_100_result.csv</c:v>
                </c:pt>
                <c:pt idx="2396">
                  <c:v>set_99_sites_30_iterations_1000_result.csv</c:v>
                </c:pt>
                <c:pt idx="2397">
                  <c:v>set_99_sites_100_iterations_10_result.csv</c:v>
                </c:pt>
                <c:pt idx="2398">
                  <c:v>set_99_sites_100_iterations_100_result.csv</c:v>
                </c:pt>
                <c:pt idx="2399">
                  <c:v>set_99_sites_100_iterations_1000_result.csv</c:v>
                </c:pt>
                <c:pt idx="2400">
                  <c:v>set_100_sites_1_iterations_10_result.csv</c:v>
                </c:pt>
                <c:pt idx="2401">
                  <c:v>set_100_sites_1_iterations_100_result.csv</c:v>
                </c:pt>
                <c:pt idx="2402">
                  <c:v>set_100_sites_1_iterations_1000_result.csv</c:v>
                </c:pt>
                <c:pt idx="2403">
                  <c:v>set_100_sites_2_iterations_10_result.csv</c:v>
                </c:pt>
                <c:pt idx="2404">
                  <c:v>set_100_sites_2_iterations_100_result.csv</c:v>
                </c:pt>
                <c:pt idx="2405">
                  <c:v>set_100_sites_2_iterations_1000_result.csv</c:v>
                </c:pt>
                <c:pt idx="2406">
                  <c:v>set_100_sites_3_iterations_10_result.csv</c:v>
                </c:pt>
                <c:pt idx="2407">
                  <c:v>set_100_sites_3_iterations_100_result.csv</c:v>
                </c:pt>
                <c:pt idx="2408">
                  <c:v>set_100_sites_3_iterations_1000_result.csv</c:v>
                </c:pt>
                <c:pt idx="2409">
                  <c:v>set_100_sites_5_iterations_10_result.csv</c:v>
                </c:pt>
                <c:pt idx="2410">
                  <c:v>set_100_sites_5_iterations_100_result.csv</c:v>
                </c:pt>
                <c:pt idx="2411">
                  <c:v>set_100_sites_5_iterations_1000_result.csv</c:v>
                </c:pt>
                <c:pt idx="2412">
                  <c:v>set_100_sites_10_iterations_10_result.csv</c:v>
                </c:pt>
                <c:pt idx="2413">
                  <c:v>set_100_sites_10_iterations_100_result.csv</c:v>
                </c:pt>
                <c:pt idx="2414">
                  <c:v>set_100_sites_10_iterations_1000_result.csv</c:v>
                </c:pt>
                <c:pt idx="2415">
                  <c:v>set_100_sites_20_iterations_10_result.csv</c:v>
                </c:pt>
                <c:pt idx="2416">
                  <c:v>set_100_sites_20_iterations_100_result.csv</c:v>
                </c:pt>
                <c:pt idx="2417">
                  <c:v>set_100_sites_20_iterations_1000_result.csv</c:v>
                </c:pt>
                <c:pt idx="2418">
                  <c:v>set_100_sites_30_iterations_10_result.csv</c:v>
                </c:pt>
                <c:pt idx="2419">
                  <c:v>set_100_sites_30_iterations_100_result.csv</c:v>
                </c:pt>
                <c:pt idx="2420">
                  <c:v>set_100_sites_30_iterations_1000_result.csv</c:v>
                </c:pt>
                <c:pt idx="2421">
                  <c:v>set_100_sites_100_iterations_10_result.csv</c:v>
                </c:pt>
                <c:pt idx="2422">
                  <c:v>set_100_sites_100_iterations_100_result.csv</c:v>
                </c:pt>
                <c:pt idx="2423">
                  <c:v>set_100_sites_100_iterations_1000_result.csv</c:v>
                </c:pt>
                <c:pt idx="2424">
                  <c:v>set_101_sites_1_iterations_10_result.csv</c:v>
                </c:pt>
                <c:pt idx="2425">
                  <c:v>set_101_sites_1_iterations_100_result.csv</c:v>
                </c:pt>
                <c:pt idx="2426">
                  <c:v>set_101_sites_1_iterations_1000_result.csv</c:v>
                </c:pt>
                <c:pt idx="2427">
                  <c:v>set_101_sites_2_iterations_10_result.csv</c:v>
                </c:pt>
                <c:pt idx="2428">
                  <c:v>set_101_sites_2_iterations_100_result.csv</c:v>
                </c:pt>
                <c:pt idx="2429">
                  <c:v>set_101_sites_2_iterations_1000_result.csv</c:v>
                </c:pt>
                <c:pt idx="2430">
                  <c:v>set_101_sites_3_iterations_10_result.csv</c:v>
                </c:pt>
                <c:pt idx="2431">
                  <c:v>set_101_sites_3_iterations_100_result.csv</c:v>
                </c:pt>
                <c:pt idx="2432">
                  <c:v>set_101_sites_3_iterations_1000_result.csv</c:v>
                </c:pt>
                <c:pt idx="2433">
                  <c:v>set_101_sites_5_iterations_10_result.csv</c:v>
                </c:pt>
                <c:pt idx="2434">
                  <c:v>set_101_sites_5_iterations_100_result.csv</c:v>
                </c:pt>
                <c:pt idx="2435">
                  <c:v>set_101_sites_5_iterations_1000_result.csv</c:v>
                </c:pt>
                <c:pt idx="2436">
                  <c:v>set_101_sites_10_iterations_10_result.csv</c:v>
                </c:pt>
                <c:pt idx="2437">
                  <c:v>set_101_sites_10_iterations_100_result.csv</c:v>
                </c:pt>
                <c:pt idx="2438">
                  <c:v>set_101_sites_10_iterations_1000_result.csv</c:v>
                </c:pt>
                <c:pt idx="2439">
                  <c:v>set_101_sites_20_iterations_10_result.csv</c:v>
                </c:pt>
                <c:pt idx="2440">
                  <c:v>set_101_sites_20_iterations_100_result.csv</c:v>
                </c:pt>
                <c:pt idx="2441">
                  <c:v>set_101_sites_20_iterations_1000_result.csv</c:v>
                </c:pt>
                <c:pt idx="2442">
                  <c:v>set_101_sites_30_iterations_10_result.csv</c:v>
                </c:pt>
                <c:pt idx="2443">
                  <c:v>set_101_sites_30_iterations_100_result.csv</c:v>
                </c:pt>
                <c:pt idx="2444">
                  <c:v>set_101_sites_30_iterations_1000_result.csv</c:v>
                </c:pt>
                <c:pt idx="2445">
                  <c:v>set_101_sites_100_iterations_10_result.csv</c:v>
                </c:pt>
                <c:pt idx="2446">
                  <c:v>set_101_sites_100_iterations_100_result.csv</c:v>
                </c:pt>
                <c:pt idx="2447">
                  <c:v>set_101_sites_100_iterations_1000_result.csv</c:v>
                </c:pt>
                <c:pt idx="2448">
                  <c:v>set_102_sites_1_iterations_10_result.csv</c:v>
                </c:pt>
                <c:pt idx="2449">
                  <c:v>set_102_sites_1_iterations_100_result.csv</c:v>
                </c:pt>
                <c:pt idx="2450">
                  <c:v>set_102_sites_1_iterations_1000_result.csv</c:v>
                </c:pt>
                <c:pt idx="2451">
                  <c:v>set_102_sites_2_iterations_10_result.csv</c:v>
                </c:pt>
                <c:pt idx="2452">
                  <c:v>set_102_sites_2_iterations_100_result.csv</c:v>
                </c:pt>
                <c:pt idx="2453">
                  <c:v>set_102_sites_2_iterations_1000_result.csv</c:v>
                </c:pt>
                <c:pt idx="2454">
                  <c:v>set_102_sites_3_iterations_10_result.csv</c:v>
                </c:pt>
                <c:pt idx="2455">
                  <c:v>set_102_sites_3_iterations_100_result.csv</c:v>
                </c:pt>
                <c:pt idx="2456">
                  <c:v>set_102_sites_3_iterations_1000_result.csv</c:v>
                </c:pt>
                <c:pt idx="2457">
                  <c:v>set_102_sites_5_iterations_10_result.csv</c:v>
                </c:pt>
                <c:pt idx="2458">
                  <c:v>set_102_sites_5_iterations_100_result.csv</c:v>
                </c:pt>
                <c:pt idx="2459">
                  <c:v>set_102_sites_5_iterations_1000_result.csv</c:v>
                </c:pt>
                <c:pt idx="2460">
                  <c:v>set_102_sites_10_iterations_10_result.csv</c:v>
                </c:pt>
                <c:pt idx="2461">
                  <c:v>set_102_sites_10_iterations_100_result.csv</c:v>
                </c:pt>
                <c:pt idx="2462">
                  <c:v>set_102_sites_10_iterations_1000_result.csv</c:v>
                </c:pt>
                <c:pt idx="2463">
                  <c:v>set_102_sites_20_iterations_10_result.csv</c:v>
                </c:pt>
                <c:pt idx="2464">
                  <c:v>set_102_sites_20_iterations_100_result.csv</c:v>
                </c:pt>
                <c:pt idx="2465">
                  <c:v>set_102_sites_20_iterations_1000_result.csv</c:v>
                </c:pt>
                <c:pt idx="2466">
                  <c:v>set_102_sites_30_iterations_10_result.csv</c:v>
                </c:pt>
                <c:pt idx="2467">
                  <c:v>set_102_sites_30_iterations_100_result.csv</c:v>
                </c:pt>
                <c:pt idx="2468">
                  <c:v>set_102_sites_30_iterations_1000_result.csv</c:v>
                </c:pt>
                <c:pt idx="2469">
                  <c:v>set_102_sites_100_iterations_10_result.csv</c:v>
                </c:pt>
                <c:pt idx="2470">
                  <c:v>set_102_sites_100_iterations_100_result.csv</c:v>
                </c:pt>
                <c:pt idx="2471">
                  <c:v>set_102_sites_100_iterations_1000_result.csv</c:v>
                </c:pt>
                <c:pt idx="2472">
                  <c:v>set_103_sites_1_iterations_10_result.csv</c:v>
                </c:pt>
                <c:pt idx="2473">
                  <c:v>set_103_sites_1_iterations_100_result.csv</c:v>
                </c:pt>
                <c:pt idx="2474">
                  <c:v>set_103_sites_1_iterations_1000_result.csv</c:v>
                </c:pt>
                <c:pt idx="2475">
                  <c:v>set_103_sites_2_iterations_10_result.csv</c:v>
                </c:pt>
                <c:pt idx="2476">
                  <c:v>set_103_sites_2_iterations_100_result.csv</c:v>
                </c:pt>
                <c:pt idx="2477">
                  <c:v>set_103_sites_2_iterations_1000_result.csv</c:v>
                </c:pt>
                <c:pt idx="2478">
                  <c:v>set_103_sites_3_iterations_10_result.csv</c:v>
                </c:pt>
                <c:pt idx="2479">
                  <c:v>set_103_sites_3_iterations_100_result.csv</c:v>
                </c:pt>
                <c:pt idx="2480">
                  <c:v>set_103_sites_3_iterations_1000_result.csv</c:v>
                </c:pt>
                <c:pt idx="2481">
                  <c:v>set_103_sites_5_iterations_10_result.csv</c:v>
                </c:pt>
                <c:pt idx="2482">
                  <c:v>set_103_sites_5_iterations_100_result.csv</c:v>
                </c:pt>
                <c:pt idx="2483">
                  <c:v>set_103_sites_5_iterations_1000_result.csv</c:v>
                </c:pt>
                <c:pt idx="2484">
                  <c:v>set_103_sites_10_iterations_10_result.csv</c:v>
                </c:pt>
                <c:pt idx="2485">
                  <c:v>set_103_sites_10_iterations_100_result.csv</c:v>
                </c:pt>
                <c:pt idx="2486">
                  <c:v>set_103_sites_10_iterations_1000_result.csv</c:v>
                </c:pt>
                <c:pt idx="2487">
                  <c:v>set_103_sites_20_iterations_10_result.csv</c:v>
                </c:pt>
                <c:pt idx="2488">
                  <c:v>set_103_sites_20_iterations_100_result.csv</c:v>
                </c:pt>
                <c:pt idx="2489">
                  <c:v>set_103_sites_20_iterations_1000_result.csv</c:v>
                </c:pt>
                <c:pt idx="2490">
                  <c:v>set_103_sites_30_iterations_10_result.csv</c:v>
                </c:pt>
                <c:pt idx="2491">
                  <c:v>set_103_sites_30_iterations_100_result.csv</c:v>
                </c:pt>
                <c:pt idx="2492">
                  <c:v>set_103_sites_30_iterations_1000_result.csv</c:v>
                </c:pt>
                <c:pt idx="2493">
                  <c:v>set_103_sites_100_iterations_10_result.csv</c:v>
                </c:pt>
                <c:pt idx="2494">
                  <c:v>set_103_sites_100_iterations_100_result.csv</c:v>
                </c:pt>
                <c:pt idx="2495">
                  <c:v>set_103_sites_100_iterations_1000_result.csv</c:v>
                </c:pt>
                <c:pt idx="2496">
                  <c:v>set_104_sites_1_iterations_10_result.csv</c:v>
                </c:pt>
                <c:pt idx="2497">
                  <c:v>set_104_sites_1_iterations_100_result.csv</c:v>
                </c:pt>
                <c:pt idx="2498">
                  <c:v>set_104_sites_1_iterations_1000_result.csv</c:v>
                </c:pt>
                <c:pt idx="2499">
                  <c:v>set_104_sites_2_iterations_10_result.csv</c:v>
                </c:pt>
                <c:pt idx="2500">
                  <c:v>set_104_sites_2_iterations_100_result.csv</c:v>
                </c:pt>
                <c:pt idx="2501">
                  <c:v>set_104_sites_2_iterations_1000_result.csv</c:v>
                </c:pt>
                <c:pt idx="2502">
                  <c:v>set_104_sites_3_iterations_10_result.csv</c:v>
                </c:pt>
                <c:pt idx="2503">
                  <c:v>set_104_sites_3_iterations_100_result.csv</c:v>
                </c:pt>
                <c:pt idx="2504">
                  <c:v>set_104_sites_3_iterations_1000_result.csv</c:v>
                </c:pt>
                <c:pt idx="2505">
                  <c:v>set_104_sites_5_iterations_10_result.csv</c:v>
                </c:pt>
                <c:pt idx="2506">
                  <c:v>set_104_sites_5_iterations_100_result.csv</c:v>
                </c:pt>
                <c:pt idx="2507">
                  <c:v>set_104_sites_5_iterations_1000_result.csv</c:v>
                </c:pt>
                <c:pt idx="2508">
                  <c:v>set_104_sites_10_iterations_10_result.csv</c:v>
                </c:pt>
                <c:pt idx="2509">
                  <c:v>set_104_sites_10_iterations_100_result.csv</c:v>
                </c:pt>
                <c:pt idx="2510">
                  <c:v>set_104_sites_10_iterations_1000_result.csv</c:v>
                </c:pt>
                <c:pt idx="2511">
                  <c:v>set_104_sites_20_iterations_10_result.csv</c:v>
                </c:pt>
                <c:pt idx="2512">
                  <c:v>set_104_sites_20_iterations_100_result.csv</c:v>
                </c:pt>
                <c:pt idx="2513">
                  <c:v>set_104_sites_20_iterations_1000_result.csv</c:v>
                </c:pt>
                <c:pt idx="2514">
                  <c:v>set_104_sites_30_iterations_10_result.csv</c:v>
                </c:pt>
                <c:pt idx="2515">
                  <c:v>set_104_sites_30_iterations_100_result.csv</c:v>
                </c:pt>
                <c:pt idx="2516">
                  <c:v>set_104_sites_30_iterations_1000_result.csv</c:v>
                </c:pt>
                <c:pt idx="2517">
                  <c:v>set_104_sites_100_iterations_10_result.csv</c:v>
                </c:pt>
                <c:pt idx="2518">
                  <c:v>set_104_sites_100_iterations_100_result.csv</c:v>
                </c:pt>
                <c:pt idx="2519">
                  <c:v>set_104_sites_100_iterations_1000_result.csv</c:v>
                </c:pt>
                <c:pt idx="2520">
                  <c:v>set_105_sites_1_iterations_10_result.csv</c:v>
                </c:pt>
                <c:pt idx="2521">
                  <c:v>set_105_sites_1_iterations_100_result.csv</c:v>
                </c:pt>
                <c:pt idx="2522">
                  <c:v>set_105_sites_1_iterations_1000_result.csv</c:v>
                </c:pt>
                <c:pt idx="2523">
                  <c:v>set_105_sites_2_iterations_10_result.csv</c:v>
                </c:pt>
                <c:pt idx="2524">
                  <c:v>set_105_sites_2_iterations_100_result.csv</c:v>
                </c:pt>
                <c:pt idx="2525">
                  <c:v>set_105_sites_2_iterations_1000_result.csv</c:v>
                </c:pt>
                <c:pt idx="2526">
                  <c:v>set_105_sites_3_iterations_10_result.csv</c:v>
                </c:pt>
                <c:pt idx="2527">
                  <c:v>set_105_sites_3_iterations_100_result.csv</c:v>
                </c:pt>
                <c:pt idx="2528">
                  <c:v>set_105_sites_3_iterations_1000_result.csv</c:v>
                </c:pt>
                <c:pt idx="2529">
                  <c:v>set_105_sites_5_iterations_10_result.csv</c:v>
                </c:pt>
                <c:pt idx="2530">
                  <c:v>set_105_sites_5_iterations_100_result.csv</c:v>
                </c:pt>
                <c:pt idx="2531">
                  <c:v>set_105_sites_5_iterations_1000_result.csv</c:v>
                </c:pt>
                <c:pt idx="2532">
                  <c:v>set_105_sites_10_iterations_10_result.csv</c:v>
                </c:pt>
                <c:pt idx="2533">
                  <c:v>set_105_sites_10_iterations_100_result.csv</c:v>
                </c:pt>
                <c:pt idx="2534">
                  <c:v>set_105_sites_10_iterations_1000_result.csv</c:v>
                </c:pt>
                <c:pt idx="2535">
                  <c:v>set_105_sites_20_iterations_10_result.csv</c:v>
                </c:pt>
                <c:pt idx="2536">
                  <c:v>set_105_sites_20_iterations_100_result.csv</c:v>
                </c:pt>
                <c:pt idx="2537">
                  <c:v>set_105_sites_20_iterations_1000_result.csv</c:v>
                </c:pt>
                <c:pt idx="2538">
                  <c:v>set_105_sites_30_iterations_10_result.csv</c:v>
                </c:pt>
                <c:pt idx="2539">
                  <c:v>set_105_sites_30_iterations_100_result.csv</c:v>
                </c:pt>
                <c:pt idx="2540">
                  <c:v>set_105_sites_30_iterations_1000_result.csv</c:v>
                </c:pt>
                <c:pt idx="2541">
                  <c:v>set_105_sites_100_iterations_10_result.csv</c:v>
                </c:pt>
                <c:pt idx="2542">
                  <c:v>set_105_sites_100_iterations_100_result.csv</c:v>
                </c:pt>
                <c:pt idx="2543">
                  <c:v>set_105_sites_100_iterations_1000_result.csv</c:v>
                </c:pt>
                <c:pt idx="2544">
                  <c:v>set_106_sites_1_iterations_10_result.csv</c:v>
                </c:pt>
                <c:pt idx="2545">
                  <c:v>set_106_sites_1_iterations_100_result.csv</c:v>
                </c:pt>
                <c:pt idx="2546">
                  <c:v>set_106_sites_1_iterations_1000_result.csv</c:v>
                </c:pt>
                <c:pt idx="2547">
                  <c:v>set_106_sites_2_iterations_10_result.csv</c:v>
                </c:pt>
                <c:pt idx="2548">
                  <c:v>set_106_sites_2_iterations_100_result.csv</c:v>
                </c:pt>
                <c:pt idx="2549">
                  <c:v>set_106_sites_2_iterations_1000_result.csv</c:v>
                </c:pt>
                <c:pt idx="2550">
                  <c:v>set_106_sites_3_iterations_10_result.csv</c:v>
                </c:pt>
                <c:pt idx="2551">
                  <c:v>set_106_sites_3_iterations_100_result.csv</c:v>
                </c:pt>
                <c:pt idx="2552">
                  <c:v>set_106_sites_3_iterations_1000_result.csv</c:v>
                </c:pt>
                <c:pt idx="2553">
                  <c:v>set_106_sites_5_iterations_10_result.csv</c:v>
                </c:pt>
                <c:pt idx="2554">
                  <c:v>set_106_sites_5_iterations_100_result.csv</c:v>
                </c:pt>
                <c:pt idx="2555">
                  <c:v>set_106_sites_5_iterations_1000_result.csv</c:v>
                </c:pt>
                <c:pt idx="2556">
                  <c:v>set_106_sites_10_iterations_10_result.csv</c:v>
                </c:pt>
                <c:pt idx="2557">
                  <c:v>set_106_sites_10_iterations_100_result.csv</c:v>
                </c:pt>
                <c:pt idx="2558">
                  <c:v>set_106_sites_10_iterations_1000_result.csv</c:v>
                </c:pt>
                <c:pt idx="2559">
                  <c:v>set_106_sites_20_iterations_10_result.csv</c:v>
                </c:pt>
                <c:pt idx="2560">
                  <c:v>set_106_sites_20_iterations_100_result.csv</c:v>
                </c:pt>
                <c:pt idx="2561">
                  <c:v>set_106_sites_20_iterations_1000_result.csv</c:v>
                </c:pt>
                <c:pt idx="2562">
                  <c:v>set_106_sites_30_iterations_10_result.csv</c:v>
                </c:pt>
                <c:pt idx="2563">
                  <c:v>set_106_sites_30_iterations_100_result.csv</c:v>
                </c:pt>
                <c:pt idx="2564">
                  <c:v>set_106_sites_30_iterations_1000_result.csv</c:v>
                </c:pt>
                <c:pt idx="2565">
                  <c:v>set_106_sites_100_iterations_10_result.csv</c:v>
                </c:pt>
                <c:pt idx="2566">
                  <c:v>set_106_sites_100_iterations_100_result.csv</c:v>
                </c:pt>
                <c:pt idx="2567">
                  <c:v>set_106_sites_100_iterations_1000_result.csv</c:v>
                </c:pt>
                <c:pt idx="2568">
                  <c:v>set_107_sites_1_iterations_10_result.csv</c:v>
                </c:pt>
                <c:pt idx="2569">
                  <c:v>set_107_sites_1_iterations_100_result.csv</c:v>
                </c:pt>
                <c:pt idx="2570">
                  <c:v>set_107_sites_1_iterations_1000_result.csv</c:v>
                </c:pt>
                <c:pt idx="2571">
                  <c:v>set_107_sites_2_iterations_10_result.csv</c:v>
                </c:pt>
                <c:pt idx="2572">
                  <c:v>set_107_sites_2_iterations_100_result.csv</c:v>
                </c:pt>
                <c:pt idx="2573">
                  <c:v>set_107_sites_2_iterations_1000_result.csv</c:v>
                </c:pt>
                <c:pt idx="2574">
                  <c:v>set_107_sites_3_iterations_10_result.csv</c:v>
                </c:pt>
                <c:pt idx="2575">
                  <c:v>set_107_sites_3_iterations_100_result.csv</c:v>
                </c:pt>
                <c:pt idx="2576">
                  <c:v>set_107_sites_3_iterations_1000_result.csv</c:v>
                </c:pt>
                <c:pt idx="2577">
                  <c:v>set_107_sites_5_iterations_10_result.csv</c:v>
                </c:pt>
                <c:pt idx="2578">
                  <c:v>set_107_sites_5_iterations_100_result.csv</c:v>
                </c:pt>
                <c:pt idx="2579">
                  <c:v>set_107_sites_5_iterations_1000_result.csv</c:v>
                </c:pt>
                <c:pt idx="2580">
                  <c:v>set_107_sites_10_iterations_10_result.csv</c:v>
                </c:pt>
                <c:pt idx="2581">
                  <c:v>set_107_sites_10_iterations_100_result.csv</c:v>
                </c:pt>
                <c:pt idx="2582">
                  <c:v>set_107_sites_10_iterations_1000_result.csv</c:v>
                </c:pt>
                <c:pt idx="2583">
                  <c:v>set_107_sites_20_iterations_10_result.csv</c:v>
                </c:pt>
                <c:pt idx="2584">
                  <c:v>set_107_sites_20_iterations_100_result.csv</c:v>
                </c:pt>
                <c:pt idx="2585">
                  <c:v>set_107_sites_20_iterations_1000_result.csv</c:v>
                </c:pt>
                <c:pt idx="2586">
                  <c:v>set_107_sites_30_iterations_10_result.csv</c:v>
                </c:pt>
                <c:pt idx="2587">
                  <c:v>set_107_sites_30_iterations_100_result.csv</c:v>
                </c:pt>
                <c:pt idx="2588">
                  <c:v>set_107_sites_30_iterations_1000_result.csv</c:v>
                </c:pt>
                <c:pt idx="2589">
                  <c:v>set_107_sites_100_iterations_10_result.csv</c:v>
                </c:pt>
                <c:pt idx="2590">
                  <c:v>set_107_sites_100_iterations_100_result.csv</c:v>
                </c:pt>
                <c:pt idx="2591">
                  <c:v>set_107_sites_100_iterations_1000_result.csv</c:v>
                </c:pt>
                <c:pt idx="2592">
                  <c:v>set_108_sites_1_iterations_10_result.csv</c:v>
                </c:pt>
                <c:pt idx="2593">
                  <c:v>set_108_sites_1_iterations_100_result.csv</c:v>
                </c:pt>
                <c:pt idx="2594">
                  <c:v>set_108_sites_1_iterations_1000_result.csv</c:v>
                </c:pt>
                <c:pt idx="2595">
                  <c:v>set_108_sites_2_iterations_10_result.csv</c:v>
                </c:pt>
                <c:pt idx="2596">
                  <c:v>set_108_sites_2_iterations_100_result.csv</c:v>
                </c:pt>
                <c:pt idx="2597">
                  <c:v>set_108_sites_2_iterations_1000_result.csv</c:v>
                </c:pt>
                <c:pt idx="2598">
                  <c:v>set_108_sites_3_iterations_10_result.csv</c:v>
                </c:pt>
                <c:pt idx="2599">
                  <c:v>set_108_sites_3_iterations_100_result.csv</c:v>
                </c:pt>
                <c:pt idx="2600">
                  <c:v>set_108_sites_3_iterations_1000_result.csv</c:v>
                </c:pt>
                <c:pt idx="2601">
                  <c:v>set_108_sites_5_iterations_10_result.csv</c:v>
                </c:pt>
                <c:pt idx="2602">
                  <c:v>set_108_sites_5_iterations_100_result.csv</c:v>
                </c:pt>
                <c:pt idx="2603">
                  <c:v>set_108_sites_5_iterations_1000_result.csv</c:v>
                </c:pt>
                <c:pt idx="2604">
                  <c:v>set_108_sites_10_iterations_10_result.csv</c:v>
                </c:pt>
                <c:pt idx="2605">
                  <c:v>set_108_sites_10_iterations_100_result.csv</c:v>
                </c:pt>
                <c:pt idx="2606">
                  <c:v>set_108_sites_10_iterations_1000_result.csv</c:v>
                </c:pt>
                <c:pt idx="2607">
                  <c:v>set_108_sites_20_iterations_10_result.csv</c:v>
                </c:pt>
                <c:pt idx="2608">
                  <c:v>set_108_sites_20_iterations_100_result.csv</c:v>
                </c:pt>
                <c:pt idx="2609">
                  <c:v>set_108_sites_20_iterations_1000_result.csv</c:v>
                </c:pt>
                <c:pt idx="2610">
                  <c:v>set_108_sites_30_iterations_10_result.csv</c:v>
                </c:pt>
                <c:pt idx="2611">
                  <c:v>set_108_sites_30_iterations_100_result.csv</c:v>
                </c:pt>
                <c:pt idx="2612">
                  <c:v>set_108_sites_30_iterations_1000_result.csv</c:v>
                </c:pt>
                <c:pt idx="2613">
                  <c:v>set_108_sites_100_iterations_10_result.csv</c:v>
                </c:pt>
                <c:pt idx="2614">
                  <c:v>set_108_sites_100_iterations_100_result.csv</c:v>
                </c:pt>
                <c:pt idx="2615">
                  <c:v>set_108_sites_100_iterations_1000_result.csv</c:v>
                </c:pt>
                <c:pt idx="2616">
                  <c:v>set_109_sites_1_iterations_10_result.csv</c:v>
                </c:pt>
                <c:pt idx="2617">
                  <c:v>set_109_sites_1_iterations_100_result.csv</c:v>
                </c:pt>
                <c:pt idx="2618">
                  <c:v>set_109_sites_1_iterations_1000_result.csv</c:v>
                </c:pt>
                <c:pt idx="2619">
                  <c:v>set_109_sites_2_iterations_10_result.csv</c:v>
                </c:pt>
                <c:pt idx="2620">
                  <c:v>set_109_sites_2_iterations_100_result.csv</c:v>
                </c:pt>
                <c:pt idx="2621">
                  <c:v>set_109_sites_2_iterations_1000_result.csv</c:v>
                </c:pt>
                <c:pt idx="2622">
                  <c:v>set_109_sites_3_iterations_10_result.csv</c:v>
                </c:pt>
                <c:pt idx="2623">
                  <c:v>set_109_sites_3_iterations_100_result.csv</c:v>
                </c:pt>
                <c:pt idx="2624">
                  <c:v>set_109_sites_3_iterations_1000_result.csv</c:v>
                </c:pt>
                <c:pt idx="2625">
                  <c:v>set_109_sites_5_iterations_10_result.csv</c:v>
                </c:pt>
                <c:pt idx="2626">
                  <c:v>set_109_sites_5_iterations_100_result.csv</c:v>
                </c:pt>
                <c:pt idx="2627">
                  <c:v>set_109_sites_5_iterations_1000_result.csv</c:v>
                </c:pt>
                <c:pt idx="2628">
                  <c:v>set_109_sites_10_iterations_10_result.csv</c:v>
                </c:pt>
                <c:pt idx="2629">
                  <c:v>set_109_sites_10_iterations_100_result.csv</c:v>
                </c:pt>
                <c:pt idx="2630">
                  <c:v>set_109_sites_10_iterations_1000_result.csv</c:v>
                </c:pt>
                <c:pt idx="2631">
                  <c:v>set_109_sites_20_iterations_10_result.csv</c:v>
                </c:pt>
                <c:pt idx="2632">
                  <c:v>set_109_sites_20_iterations_100_result.csv</c:v>
                </c:pt>
                <c:pt idx="2633">
                  <c:v>set_109_sites_20_iterations_1000_result.csv</c:v>
                </c:pt>
                <c:pt idx="2634">
                  <c:v>set_109_sites_30_iterations_10_result.csv</c:v>
                </c:pt>
                <c:pt idx="2635">
                  <c:v>set_109_sites_30_iterations_100_result.csv</c:v>
                </c:pt>
                <c:pt idx="2636">
                  <c:v>set_109_sites_30_iterations_1000_result.csv</c:v>
                </c:pt>
                <c:pt idx="2637">
                  <c:v>set_109_sites_100_iterations_10_result.csv</c:v>
                </c:pt>
                <c:pt idx="2638">
                  <c:v>set_109_sites_100_iterations_100_result.csv</c:v>
                </c:pt>
                <c:pt idx="2639">
                  <c:v>set_109_sites_100_iterations_1000_result.csv</c:v>
                </c:pt>
                <c:pt idx="2640">
                  <c:v>set_110_sites_1_iterations_10_result.csv</c:v>
                </c:pt>
                <c:pt idx="2641">
                  <c:v>set_110_sites_1_iterations_100_result.csv</c:v>
                </c:pt>
                <c:pt idx="2642">
                  <c:v>set_110_sites_1_iterations_1000_result.csv</c:v>
                </c:pt>
                <c:pt idx="2643">
                  <c:v>set_110_sites_2_iterations_10_result.csv</c:v>
                </c:pt>
                <c:pt idx="2644">
                  <c:v>set_110_sites_2_iterations_100_result.csv</c:v>
                </c:pt>
                <c:pt idx="2645">
                  <c:v>set_110_sites_2_iterations_1000_result.csv</c:v>
                </c:pt>
                <c:pt idx="2646">
                  <c:v>set_110_sites_3_iterations_10_result.csv</c:v>
                </c:pt>
                <c:pt idx="2647">
                  <c:v>set_110_sites_3_iterations_100_result.csv</c:v>
                </c:pt>
                <c:pt idx="2648">
                  <c:v>set_110_sites_3_iterations_1000_result.csv</c:v>
                </c:pt>
                <c:pt idx="2649">
                  <c:v>set_110_sites_5_iterations_10_result.csv</c:v>
                </c:pt>
                <c:pt idx="2650">
                  <c:v>set_110_sites_5_iterations_100_result.csv</c:v>
                </c:pt>
                <c:pt idx="2651">
                  <c:v>set_110_sites_5_iterations_1000_result.csv</c:v>
                </c:pt>
                <c:pt idx="2652">
                  <c:v>set_110_sites_10_iterations_10_result.csv</c:v>
                </c:pt>
                <c:pt idx="2653">
                  <c:v>set_110_sites_10_iterations_100_result.csv</c:v>
                </c:pt>
                <c:pt idx="2654">
                  <c:v>set_110_sites_10_iterations_1000_result.csv</c:v>
                </c:pt>
                <c:pt idx="2655">
                  <c:v>set_110_sites_20_iterations_10_result.csv</c:v>
                </c:pt>
                <c:pt idx="2656">
                  <c:v>set_110_sites_20_iterations_100_result.csv</c:v>
                </c:pt>
                <c:pt idx="2657">
                  <c:v>set_110_sites_20_iterations_1000_result.csv</c:v>
                </c:pt>
                <c:pt idx="2658">
                  <c:v>set_110_sites_30_iterations_10_result.csv</c:v>
                </c:pt>
                <c:pt idx="2659">
                  <c:v>set_110_sites_30_iterations_100_result.csv</c:v>
                </c:pt>
                <c:pt idx="2660">
                  <c:v>set_110_sites_30_iterations_1000_result.csv</c:v>
                </c:pt>
                <c:pt idx="2661">
                  <c:v>set_110_sites_100_iterations_10_result.csv</c:v>
                </c:pt>
                <c:pt idx="2662">
                  <c:v>set_110_sites_100_iterations_100_result.csv</c:v>
                </c:pt>
                <c:pt idx="2663">
                  <c:v>set_110_sites_100_iterations_1000_result.csv</c:v>
                </c:pt>
                <c:pt idx="2664">
                  <c:v>set_111_sites_1_iterations_10_result.csv</c:v>
                </c:pt>
                <c:pt idx="2665">
                  <c:v>set_111_sites_1_iterations_100_result.csv</c:v>
                </c:pt>
                <c:pt idx="2666">
                  <c:v>set_111_sites_1_iterations_1000_result.csv</c:v>
                </c:pt>
                <c:pt idx="2667">
                  <c:v>set_111_sites_2_iterations_10_result.csv</c:v>
                </c:pt>
                <c:pt idx="2668">
                  <c:v>set_111_sites_2_iterations_100_result.csv</c:v>
                </c:pt>
                <c:pt idx="2669">
                  <c:v>set_111_sites_2_iterations_1000_result.csv</c:v>
                </c:pt>
                <c:pt idx="2670">
                  <c:v>set_111_sites_3_iterations_10_result.csv</c:v>
                </c:pt>
                <c:pt idx="2671">
                  <c:v>set_111_sites_3_iterations_100_result.csv</c:v>
                </c:pt>
                <c:pt idx="2672">
                  <c:v>set_111_sites_3_iterations_1000_result.csv</c:v>
                </c:pt>
                <c:pt idx="2673">
                  <c:v>set_111_sites_5_iterations_10_result.csv</c:v>
                </c:pt>
                <c:pt idx="2674">
                  <c:v>set_111_sites_5_iterations_100_result.csv</c:v>
                </c:pt>
                <c:pt idx="2675">
                  <c:v>set_111_sites_5_iterations_1000_result.csv</c:v>
                </c:pt>
                <c:pt idx="2676">
                  <c:v>set_111_sites_10_iterations_10_result.csv</c:v>
                </c:pt>
                <c:pt idx="2677">
                  <c:v>set_111_sites_10_iterations_100_result.csv</c:v>
                </c:pt>
                <c:pt idx="2678">
                  <c:v>set_111_sites_10_iterations_1000_result.csv</c:v>
                </c:pt>
                <c:pt idx="2679">
                  <c:v>set_111_sites_20_iterations_10_result.csv</c:v>
                </c:pt>
                <c:pt idx="2680">
                  <c:v>set_111_sites_20_iterations_100_result.csv</c:v>
                </c:pt>
                <c:pt idx="2681">
                  <c:v>set_111_sites_20_iterations_1000_result.csv</c:v>
                </c:pt>
                <c:pt idx="2682">
                  <c:v>set_111_sites_30_iterations_10_result.csv</c:v>
                </c:pt>
                <c:pt idx="2683">
                  <c:v>set_111_sites_30_iterations_100_result.csv</c:v>
                </c:pt>
                <c:pt idx="2684">
                  <c:v>set_111_sites_30_iterations_1000_result.csv</c:v>
                </c:pt>
                <c:pt idx="2685">
                  <c:v>set_111_sites_100_iterations_10_result.csv</c:v>
                </c:pt>
                <c:pt idx="2686">
                  <c:v>set_111_sites_100_iterations_100_result.csv</c:v>
                </c:pt>
                <c:pt idx="2687">
                  <c:v>set_111_sites_100_iterations_1000_result.csv</c:v>
                </c:pt>
                <c:pt idx="2688">
                  <c:v>set_112_sites_1_iterations_10_result.csv</c:v>
                </c:pt>
                <c:pt idx="2689">
                  <c:v>set_112_sites_1_iterations_100_result.csv</c:v>
                </c:pt>
                <c:pt idx="2690">
                  <c:v>set_112_sites_1_iterations_1000_result.csv</c:v>
                </c:pt>
                <c:pt idx="2691">
                  <c:v>set_112_sites_2_iterations_10_result.csv</c:v>
                </c:pt>
                <c:pt idx="2692">
                  <c:v>set_112_sites_2_iterations_100_result.csv</c:v>
                </c:pt>
                <c:pt idx="2693">
                  <c:v>set_112_sites_2_iterations_1000_result.csv</c:v>
                </c:pt>
                <c:pt idx="2694">
                  <c:v>set_112_sites_3_iterations_10_result.csv</c:v>
                </c:pt>
                <c:pt idx="2695">
                  <c:v>set_112_sites_3_iterations_100_result.csv</c:v>
                </c:pt>
                <c:pt idx="2696">
                  <c:v>set_112_sites_3_iterations_1000_result.csv</c:v>
                </c:pt>
                <c:pt idx="2697">
                  <c:v>set_112_sites_5_iterations_10_result.csv</c:v>
                </c:pt>
                <c:pt idx="2698">
                  <c:v>set_112_sites_5_iterations_100_result.csv</c:v>
                </c:pt>
                <c:pt idx="2699">
                  <c:v>set_112_sites_5_iterations_1000_result.csv</c:v>
                </c:pt>
                <c:pt idx="2700">
                  <c:v>set_112_sites_10_iterations_10_result.csv</c:v>
                </c:pt>
                <c:pt idx="2701">
                  <c:v>set_112_sites_10_iterations_100_result.csv</c:v>
                </c:pt>
                <c:pt idx="2702">
                  <c:v>set_112_sites_10_iterations_1000_result.csv</c:v>
                </c:pt>
                <c:pt idx="2703">
                  <c:v>set_112_sites_20_iterations_10_result.csv</c:v>
                </c:pt>
                <c:pt idx="2704">
                  <c:v>set_112_sites_20_iterations_100_result.csv</c:v>
                </c:pt>
                <c:pt idx="2705">
                  <c:v>set_112_sites_20_iterations_1000_result.csv</c:v>
                </c:pt>
                <c:pt idx="2706">
                  <c:v>set_112_sites_30_iterations_10_result.csv</c:v>
                </c:pt>
                <c:pt idx="2707">
                  <c:v>set_112_sites_30_iterations_100_result.csv</c:v>
                </c:pt>
                <c:pt idx="2708">
                  <c:v>set_112_sites_30_iterations_1000_result.csv</c:v>
                </c:pt>
                <c:pt idx="2709">
                  <c:v>set_112_sites_100_iterations_10_result.csv</c:v>
                </c:pt>
                <c:pt idx="2710">
                  <c:v>set_112_sites_100_iterations_100_result.csv</c:v>
                </c:pt>
                <c:pt idx="2711">
                  <c:v>set_112_sites_100_iterations_1000_result.csv</c:v>
                </c:pt>
                <c:pt idx="2712">
                  <c:v>set_113_sites_1_iterations_10_result.csv</c:v>
                </c:pt>
                <c:pt idx="2713">
                  <c:v>set_113_sites_1_iterations_100_result.csv</c:v>
                </c:pt>
                <c:pt idx="2714">
                  <c:v>set_113_sites_1_iterations_1000_result.csv</c:v>
                </c:pt>
                <c:pt idx="2715">
                  <c:v>set_113_sites_2_iterations_10_result.csv</c:v>
                </c:pt>
                <c:pt idx="2716">
                  <c:v>set_113_sites_2_iterations_100_result.csv</c:v>
                </c:pt>
                <c:pt idx="2717">
                  <c:v>set_113_sites_2_iterations_1000_result.csv</c:v>
                </c:pt>
                <c:pt idx="2718">
                  <c:v>set_113_sites_3_iterations_10_result.csv</c:v>
                </c:pt>
                <c:pt idx="2719">
                  <c:v>set_113_sites_3_iterations_100_result.csv</c:v>
                </c:pt>
                <c:pt idx="2720">
                  <c:v>set_113_sites_3_iterations_1000_result.csv</c:v>
                </c:pt>
                <c:pt idx="2721">
                  <c:v>set_113_sites_5_iterations_10_result.csv</c:v>
                </c:pt>
                <c:pt idx="2722">
                  <c:v>set_113_sites_5_iterations_100_result.csv</c:v>
                </c:pt>
                <c:pt idx="2723">
                  <c:v>set_113_sites_5_iterations_1000_result.csv</c:v>
                </c:pt>
                <c:pt idx="2724">
                  <c:v>set_113_sites_10_iterations_10_result.csv</c:v>
                </c:pt>
                <c:pt idx="2725">
                  <c:v>set_113_sites_10_iterations_100_result.csv</c:v>
                </c:pt>
                <c:pt idx="2726">
                  <c:v>set_113_sites_10_iterations_1000_result.csv</c:v>
                </c:pt>
                <c:pt idx="2727">
                  <c:v>set_113_sites_20_iterations_10_result.csv</c:v>
                </c:pt>
                <c:pt idx="2728">
                  <c:v>set_113_sites_20_iterations_100_result.csv</c:v>
                </c:pt>
                <c:pt idx="2729">
                  <c:v>set_113_sites_20_iterations_1000_result.csv</c:v>
                </c:pt>
                <c:pt idx="2730">
                  <c:v>set_113_sites_30_iterations_10_result.csv</c:v>
                </c:pt>
                <c:pt idx="2731">
                  <c:v>set_113_sites_30_iterations_100_result.csv</c:v>
                </c:pt>
                <c:pt idx="2732">
                  <c:v>set_113_sites_30_iterations_1000_result.csv</c:v>
                </c:pt>
                <c:pt idx="2733">
                  <c:v>set_113_sites_100_iterations_10_result.csv</c:v>
                </c:pt>
                <c:pt idx="2734">
                  <c:v>set_113_sites_100_iterations_100_result.csv</c:v>
                </c:pt>
                <c:pt idx="2735">
                  <c:v>set_113_sites_100_iterations_1000_result.csv</c:v>
                </c:pt>
                <c:pt idx="2736">
                  <c:v>set_114_sites_1_iterations_10_result.csv</c:v>
                </c:pt>
                <c:pt idx="2737">
                  <c:v>set_114_sites_1_iterations_100_result.csv</c:v>
                </c:pt>
                <c:pt idx="2738">
                  <c:v>set_114_sites_1_iterations_1000_result.csv</c:v>
                </c:pt>
                <c:pt idx="2739">
                  <c:v>set_114_sites_2_iterations_10_result.csv</c:v>
                </c:pt>
                <c:pt idx="2740">
                  <c:v>set_114_sites_2_iterations_100_result.csv</c:v>
                </c:pt>
                <c:pt idx="2741">
                  <c:v>set_114_sites_2_iterations_1000_result.csv</c:v>
                </c:pt>
                <c:pt idx="2742">
                  <c:v>set_114_sites_3_iterations_10_result.csv</c:v>
                </c:pt>
                <c:pt idx="2743">
                  <c:v>set_114_sites_3_iterations_100_result.csv</c:v>
                </c:pt>
                <c:pt idx="2744">
                  <c:v>set_114_sites_3_iterations_1000_result.csv</c:v>
                </c:pt>
                <c:pt idx="2745">
                  <c:v>set_114_sites_5_iterations_10_result.csv</c:v>
                </c:pt>
                <c:pt idx="2746">
                  <c:v>set_114_sites_5_iterations_100_result.csv</c:v>
                </c:pt>
                <c:pt idx="2747">
                  <c:v>set_114_sites_5_iterations_1000_result.csv</c:v>
                </c:pt>
                <c:pt idx="2748">
                  <c:v>set_114_sites_10_iterations_10_result.csv</c:v>
                </c:pt>
                <c:pt idx="2749">
                  <c:v>set_114_sites_10_iterations_100_result.csv</c:v>
                </c:pt>
                <c:pt idx="2750">
                  <c:v>set_114_sites_10_iterations_1000_result.csv</c:v>
                </c:pt>
                <c:pt idx="2751">
                  <c:v>set_114_sites_20_iterations_10_result.csv</c:v>
                </c:pt>
                <c:pt idx="2752">
                  <c:v>set_114_sites_20_iterations_100_result.csv</c:v>
                </c:pt>
                <c:pt idx="2753">
                  <c:v>set_114_sites_20_iterations_1000_result.csv</c:v>
                </c:pt>
                <c:pt idx="2754">
                  <c:v>set_114_sites_30_iterations_10_result.csv</c:v>
                </c:pt>
                <c:pt idx="2755">
                  <c:v>set_114_sites_30_iterations_100_result.csv</c:v>
                </c:pt>
                <c:pt idx="2756">
                  <c:v>set_114_sites_30_iterations_1000_result.csv</c:v>
                </c:pt>
                <c:pt idx="2757">
                  <c:v>set_114_sites_100_iterations_10_result.csv</c:v>
                </c:pt>
                <c:pt idx="2758">
                  <c:v>set_114_sites_100_iterations_100_result.csv</c:v>
                </c:pt>
                <c:pt idx="2759">
                  <c:v>set_114_sites_100_iterations_1000_result.csv</c:v>
                </c:pt>
                <c:pt idx="2760">
                  <c:v>set_115_sites_1_iterations_10_result.csv</c:v>
                </c:pt>
                <c:pt idx="2761">
                  <c:v>set_115_sites_1_iterations_100_result.csv</c:v>
                </c:pt>
                <c:pt idx="2762">
                  <c:v>set_115_sites_1_iterations_1000_result.csv</c:v>
                </c:pt>
                <c:pt idx="2763">
                  <c:v>set_115_sites_2_iterations_10_result.csv</c:v>
                </c:pt>
                <c:pt idx="2764">
                  <c:v>set_115_sites_2_iterations_100_result.csv</c:v>
                </c:pt>
                <c:pt idx="2765">
                  <c:v>set_115_sites_2_iterations_1000_result.csv</c:v>
                </c:pt>
                <c:pt idx="2766">
                  <c:v>set_115_sites_3_iterations_10_result.csv</c:v>
                </c:pt>
                <c:pt idx="2767">
                  <c:v>set_115_sites_3_iterations_100_result.csv</c:v>
                </c:pt>
                <c:pt idx="2768">
                  <c:v>set_115_sites_3_iterations_1000_result.csv</c:v>
                </c:pt>
                <c:pt idx="2769">
                  <c:v>set_115_sites_5_iterations_10_result.csv</c:v>
                </c:pt>
                <c:pt idx="2770">
                  <c:v>set_115_sites_5_iterations_100_result.csv</c:v>
                </c:pt>
                <c:pt idx="2771">
                  <c:v>set_115_sites_5_iterations_1000_result.csv</c:v>
                </c:pt>
                <c:pt idx="2772">
                  <c:v>set_115_sites_10_iterations_10_result.csv</c:v>
                </c:pt>
                <c:pt idx="2773">
                  <c:v>set_115_sites_10_iterations_100_result.csv</c:v>
                </c:pt>
                <c:pt idx="2774">
                  <c:v>set_115_sites_10_iterations_1000_result.csv</c:v>
                </c:pt>
                <c:pt idx="2775">
                  <c:v>set_115_sites_20_iterations_10_result.csv</c:v>
                </c:pt>
                <c:pt idx="2776">
                  <c:v>set_115_sites_20_iterations_100_result.csv</c:v>
                </c:pt>
                <c:pt idx="2777">
                  <c:v>set_115_sites_20_iterations_1000_result.csv</c:v>
                </c:pt>
                <c:pt idx="2778">
                  <c:v>set_115_sites_30_iterations_10_result.csv</c:v>
                </c:pt>
                <c:pt idx="2779">
                  <c:v>set_115_sites_30_iterations_100_result.csv</c:v>
                </c:pt>
                <c:pt idx="2780">
                  <c:v>set_115_sites_30_iterations_1000_result.csv</c:v>
                </c:pt>
                <c:pt idx="2781">
                  <c:v>set_115_sites_100_iterations_10_result.csv</c:v>
                </c:pt>
                <c:pt idx="2782">
                  <c:v>set_115_sites_100_iterations_100_result.csv</c:v>
                </c:pt>
                <c:pt idx="2783">
                  <c:v>set_115_sites_100_iterations_1000_result.csv</c:v>
                </c:pt>
                <c:pt idx="2784">
                  <c:v>set_116_sites_1_iterations_10_result.csv</c:v>
                </c:pt>
                <c:pt idx="2785">
                  <c:v>set_116_sites_1_iterations_100_result.csv</c:v>
                </c:pt>
                <c:pt idx="2786">
                  <c:v>set_116_sites_1_iterations_1000_result.csv</c:v>
                </c:pt>
                <c:pt idx="2787">
                  <c:v>set_116_sites_2_iterations_10_result.csv</c:v>
                </c:pt>
                <c:pt idx="2788">
                  <c:v>set_116_sites_2_iterations_100_result.csv</c:v>
                </c:pt>
                <c:pt idx="2789">
                  <c:v>set_116_sites_2_iterations_1000_result.csv</c:v>
                </c:pt>
                <c:pt idx="2790">
                  <c:v>set_116_sites_3_iterations_10_result.csv</c:v>
                </c:pt>
                <c:pt idx="2791">
                  <c:v>set_116_sites_3_iterations_100_result.csv</c:v>
                </c:pt>
                <c:pt idx="2792">
                  <c:v>set_116_sites_3_iterations_1000_result.csv</c:v>
                </c:pt>
                <c:pt idx="2793">
                  <c:v>set_116_sites_5_iterations_10_result.csv</c:v>
                </c:pt>
                <c:pt idx="2794">
                  <c:v>set_116_sites_5_iterations_100_result.csv</c:v>
                </c:pt>
                <c:pt idx="2795">
                  <c:v>set_116_sites_5_iterations_1000_result.csv</c:v>
                </c:pt>
                <c:pt idx="2796">
                  <c:v>set_116_sites_10_iterations_10_result.csv</c:v>
                </c:pt>
                <c:pt idx="2797">
                  <c:v>set_116_sites_10_iterations_100_result.csv</c:v>
                </c:pt>
                <c:pt idx="2798">
                  <c:v>set_116_sites_10_iterations_1000_result.csv</c:v>
                </c:pt>
                <c:pt idx="2799">
                  <c:v>set_116_sites_20_iterations_10_result.csv</c:v>
                </c:pt>
                <c:pt idx="2800">
                  <c:v>set_116_sites_20_iterations_100_result.csv</c:v>
                </c:pt>
                <c:pt idx="2801">
                  <c:v>set_116_sites_20_iterations_1000_result.csv</c:v>
                </c:pt>
                <c:pt idx="2802">
                  <c:v>set_116_sites_30_iterations_10_result.csv</c:v>
                </c:pt>
                <c:pt idx="2803">
                  <c:v>set_116_sites_30_iterations_100_result.csv</c:v>
                </c:pt>
                <c:pt idx="2804">
                  <c:v>set_116_sites_30_iterations_1000_result.csv</c:v>
                </c:pt>
                <c:pt idx="2805">
                  <c:v>set_116_sites_100_iterations_10_result.csv</c:v>
                </c:pt>
                <c:pt idx="2806">
                  <c:v>set_116_sites_100_iterations_100_result.csv</c:v>
                </c:pt>
                <c:pt idx="2807">
                  <c:v>set_116_sites_100_iterations_1000_result.csv</c:v>
                </c:pt>
                <c:pt idx="2808">
                  <c:v>set_117_sites_1_iterations_10_result.csv</c:v>
                </c:pt>
                <c:pt idx="2809">
                  <c:v>set_117_sites_1_iterations_100_result.csv</c:v>
                </c:pt>
                <c:pt idx="2810">
                  <c:v>set_117_sites_1_iterations_1000_result.csv</c:v>
                </c:pt>
                <c:pt idx="2811">
                  <c:v>set_117_sites_2_iterations_10_result.csv</c:v>
                </c:pt>
                <c:pt idx="2812">
                  <c:v>set_117_sites_2_iterations_100_result.csv</c:v>
                </c:pt>
                <c:pt idx="2813">
                  <c:v>set_117_sites_2_iterations_1000_result.csv</c:v>
                </c:pt>
                <c:pt idx="2814">
                  <c:v>set_117_sites_3_iterations_10_result.csv</c:v>
                </c:pt>
                <c:pt idx="2815">
                  <c:v>set_117_sites_3_iterations_100_result.csv</c:v>
                </c:pt>
                <c:pt idx="2816">
                  <c:v>set_117_sites_3_iterations_1000_result.csv</c:v>
                </c:pt>
                <c:pt idx="2817">
                  <c:v>set_117_sites_5_iterations_10_result.csv</c:v>
                </c:pt>
                <c:pt idx="2818">
                  <c:v>set_117_sites_5_iterations_100_result.csv</c:v>
                </c:pt>
                <c:pt idx="2819">
                  <c:v>set_117_sites_5_iterations_1000_result.csv</c:v>
                </c:pt>
                <c:pt idx="2820">
                  <c:v>set_117_sites_10_iterations_10_result.csv</c:v>
                </c:pt>
                <c:pt idx="2821">
                  <c:v>set_117_sites_10_iterations_100_result.csv</c:v>
                </c:pt>
                <c:pt idx="2822">
                  <c:v>set_117_sites_10_iterations_1000_result.csv</c:v>
                </c:pt>
                <c:pt idx="2823">
                  <c:v>set_117_sites_20_iterations_10_result.csv</c:v>
                </c:pt>
                <c:pt idx="2824">
                  <c:v>set_117_sites_20_iterations_100_result.csv</c:v>
                </c:pt>
                <c:pt idx="2825">
                  <c:v>set_117_sites_20_iterations_1000_result.csv</c:v>
                </c:pt>
                <c:pt idx="2826">
                  <c:v>set_117_sites_30_iterations_10_result.csv</c:v>
                </c:pt>
                <c:pt idx="2827">
                  <c:v>set_117_sites_30_iterations_100_result.csv</c:v>
                </c:pt>
                <c:pt idx="2828">
                  <c:v>set_117_sites_30_iterations_1000_result.csv</c:v>
                </c:pt>
                <c:pt idx="2829">
                  <c:v>set_117_sites_100_iterations_10_result.csv</c:v>
                </c:pt>
                <c:pt idx="2830">
                  <c:v>set_117_sites_100_iterations_100_result.csv</c:v>
                </c:pt>
                <c:pt idx="2831">
                  <c:v>set_117_sites_100_iterations_1000_result.csv</c:v>
                </c:pt>
                <c:pt idx="2832">
                  <c:v>set_118_sites_1_iterations_10_result.csv</c:v>
                </c:pt>
                <c:pt idx="2833">
                  <c:v>set_118_sites_1_iterations_100_result.csv</c:v>
                </c:pt>
                <c:pt idx="2834">
                  <c:v>set_118_sites_1_iterations_1000_result.csv</c:v>
                </c:pt>
                <c:pt idx="2835">
                  <c:v>set_118_sites_2_iterations_10_result.csv</c:v>
                </c:pt>
                <c:pt idx="2836">
                  <c:v>set_118_sites_2_iterations_100_result.csv</c:v>
                </c:pt>
                <c:pt idx="2837">
                  <c:v>set_118_sites_2_iterations_1000_result.csv</c:v>
                </c:pt>
                <c:pt idx="2838">
                  <c:v>set_118_sites_3_iterations_10_result.csv</c:v>
                </c:pt>
                <c:pt idx="2839">
                  <c:v>set_118_sites_3_iterations_100_result.csv</c:v>
                </c:pt>
                <c:pt idx="2840">
                  <c:v>set_118_sites_3_iterations_1000_result.csv</c:v>
                </c:pt>
                <c:pt idx="2841">
                  <c:v>set_118_sites_5_iterations_10_result.csv</c:v>
                </c:pt>
                <c:pt idx="2842">
                  <c:v>set_118_sites_5_iterations_100_result.csv</c:v>
                </c:pt>
                <c:pt idx="2843">
                  <c:v>set_118_sites_5_iterations_1000_result.csv</c:v>
                </c:pt>
                <c:pt idx="2844">
                  <c:v>set_118_sites_10_iterations_10_result.csv</c:v>
                </c:pt>
                <c:pt idx="2845">
                  <c:v>set_118_sites_10_iterations_100_result.csv</c:v>
                </c:pt>
                <c:pt idx="2846">
                  <c:v>set_118_sites_10_iterations_1000_result.csv</c:v>
                </c:pt>
                <c:pt idx="2847">
                  <c:v>set_118_sites_20_iterations_10_result.csv</c:v>
                </c:pt>
                <c:pt idx="2848">
                  <c:v>set_118_sites_20_iterations_100_result.csv</c:v>
                </c:pt>
                <c:pt idx="2849">
                  <c:v>set_118_sites_20_iterations_1000_result.csv</c:v>
                </c:pt>
                <c:pt idx="2850">
                  <c:v>set_118_sites_30_iterations_10_result.csv</c:v>
                </c:pt>
                <c:pt idx="2851">
                  <c:v>set_118_sites_30_iterations_100_result.csv</c:v>
                </c:pt>
                <c:pt idx="2852">
                  <c:v>set_118_sites_30_iterations_1000_result.csv</c:v>
                </c:pt>
                <c:pt idx="2853">
                  <c:v>set_118_sites_100_iterations_10_result.csv</c:v>
                </c:pt>
                <c:pt idx="2854">
                  <c:v>set_118_sites_100_iterations_100_result.csv</c:v>
                </c:pt>
                <c:pt idx="2855">
                  <c:v>set_118_sites_100_iterations_1000_result.csv</c:v>
                </c:pt>
                <c:pt idx="2856">
                  <c:v>set_119_sites_1_iterations_10_result.csv</c:v>
                </c:pt>
                <c:pt idx="2857">
                  <c:v>set_119_sites_1_iterations_100_result.csv</c:v>
                </c:pt>
                <c:pt idx="2858">
                  <c:v>set_119_sites_1_iterations_1000_result.csv</c:v>
                </c:pt>
                <c:pt idx="2859">
                  <c:v>set_119_sites_2_iterations_10_result.csv</c:v>
                </c:pt>
                <c:pt idx="2860">
                  <c:v>set_119_sites_2_iterations_100_result.csv</c:v>
                </c:pt>
                <c:pt idx="2861">
                  <c:v>set_119_sites_2_iterations_1000_result.csv</c:v>
                </c:pt>
                <c:pt idx="2862">
                  <c:v>set_119_sites_3_iterations_10_result.csv</c:v>
                </c:pt>
                <c:pt idx="2863">
                  <c:v>set_119_sites_3_iterations_100_result.csv</c:v>
                </c:pt>
                <c:pt idx="2864">
                  <c:v>set_119_sites_3_iterations_1000_result.csv</c:v>
                </c:pt>
                <c:pt idx="2865">
                  <c:v>set_119_sites_5_iterations_10_result.csv</c:v>
                </c:pt>
                <c:pt idx="2866">
                  <c:v>set_119_sites_5_iterations_100_result.csv</c:v>
                </c:pt>
                <c:pt idx="2867">
                  <c:v>set_119_sites_5_iterations_1000_result.csv</c:v>
                </c:pt>
                <c:pt idx="2868">
                  <c:v>set_119_sites_10_iterations_10_result.csv</c:v>
                </c:pt>
                <c:pt idx="2869">
                  <c:v>set_119_sites_10_iterations_100_result.csv</c:v>
                </c:pt>
                <c:pt idx="2870">
                  <c:v>set_119_sites_10_iterations_1000_result.csv</c:v>
                </c:pt>
                <c:pt idx="2871">
                  <c:v>set_119_sites_20_iterations_10_result.csv</c:v>
                </c:pt>
                <c:pt idx="2872">
                  <c:v>set_119_sites_20_iterations_100_result.csv</c:v>
                </c:pt>
                <c:pt idx="2873">
                  <c:v>set_119_sites_20_iterations_1000_result.csv</c:v>
                </c:pt>
                <c:pt idx="2874">
                  <c:v>set_119_sites_30_iterations_10_result.csv</c:v>
                </c:pt>
                <c:pt idx="2875">
                  <c:v>set_119_sites_30_iterations_100_result.csv</c:v>
                </c:pt>
                <c:pt idx="2876">
                  <c:v>set_119_sites_30_iterations_1000_result.csv</c:v>
                </c:pt>
                <c:pt idx="2877">
                  <c:v>set_119_sites_100_iterations_10_result.csv</c:v>
                </c:pt>
                <c:pt idx="2878">
                  <c:v>set_119_sites_100_iterations_100_result.csv</c:v>
                </c:pt>
                <c:pt idx="2879">
                  <c:v>set_119_sites_100_iterations_1000_result.csv</c:v>
                </c:pt>
                <c:pt idx="2880">
                  <c:v>set_120_sites_1_iterations_10_result.csv</c:v>
                </c:pt>
                <c:pt idx="2881">
                  <c:v>set_120_sites_1_iterations_100_result.csv</c:v>
                </c:pt>
                <c:pt idx="2882">
                  <c:v>set_120_sites_1_iterations_1000_result.csv</c:v>
                </c:pt>
                <c:pt idx="2883">
                  <c:v>set_120_sites_2_iterations_10_result.csv</c:v>
                </c:pt>
                <c:pt idx="2884">
                  <c:v>set_120_sites_2_iterations_100_result.csv</c:v>
                </c:pt>
                <c:pt idx="2885">
                  <c:v>set_120_sites_2_iterations_1000_result.csv</c:v>
                </c:pt>
                <c:pt idx="2886">
                  <c:v>set_120_sites_3_iterations_10_result.csv</c:v>
                </c:pt>
                <c:pt idx="2887">
                  <c:v>set_120_sites_3_iterations_100_result.csv</c:v>
                </c:pt>
                <c:pt idx="2888">
                  <c:v>set_120_sites_3_iterations_1000_result.csv</c:v>
                </c:pt>
                <c:pt idx="2889">
                  <c:v>set_120_sites_5_iterations_10_result.csv</c:v>
                </c:pt>
                <c:pt idx="2890">
                  <c:v>set_120_sites_5_iterations_100_result.csv</c:v>
                </c:pt>
                <c:pt idx="2891">
                  <c:v>set_120_sites_5_iterations_1000_result.csv</c:v>
                </c:pt>
                <c:pt idx="2892">
                  <c:v>set_120_sites_10_iterations_10_result.csv</c:v>
                </c:pt>
                <c:pt idx="2893">
                  <c:v>set_120_sites_10_iterations_100_result.csv</c:v>
                </c:pt>
                <c:pt idx="2894">
                  <c:v>set_120_sites_10_iterations_1000_result.csv</c:v>
                </c:pt>
                <c:pt idx="2895">
                  <c:v>set_120_sites_20_iterations_10_result.csv</c:v>
                </c:pt>
                <c:pt idx="2896">
                  <c:v>set_120_sites_20_iterations_100_result.csv</c:v>
                </c:pt>
                <c:pt idx="2897">
                  <c:v>set_120_sites_20_iterations_1000_result.csv</c:v>
                </c:pt>
                <c:pt idx="2898">
                  <c:v>set_120_sites_30_iterations_10_result.csv</c:v>
                </c:pt>
                <c:pt idx="2899">
                  <c:v>set_120_sites_30_iterations_100_result.csv</c:v>
                </c:pt>
                <c:pt idx="2900">
                  <c:v>set_120_sites_30_iterations_1000_result.csv</c:v>
                </c:pt>
                <c:pt idx="2901">
                  <c:v>set_120_sites_100_iterations_10_result.csv</c:v>
                </c:pt>
                <c:pt idx="2902">
                  <c:v>set_120_sites_100_iterations_100_result.csv</c:v>
                </c:pt>
                <c:pt idx="2903">
                  <c:v>set_120_sites_100_iterations_1000_result.csv</c:v>
                </c:pt>
                <c:pt idx="2904">
                  <c:v>set_121_sites_1_iterations_10_result.csv</c:v>
                </c:pt>
                <c:pt idx="2905">
                  <c:v>set_121_sites_1_iterations_100_result.csv</c:v>
                </c:pt>
                <c:pt idx="2906">
                  <c:v>set_121_sites_1_iterations_1000_result.csv</c:v>
                </c:pt>
                <c:pt idx="2907">
                  <c:v>set_121_sites_2_iterations_10_result.csv</c:v>
                </c:pt>
                <c:pt idx="2908">
                  <c:v>set_121_sites_2_iterations_100_result.csv</c:v>
                </c:pt>
                <c:pt idx="2909">
                  <c:v>set_121_sites_2_iterations_1000_result.csv</c:v>
                </c:pt>
                <c:pt idx="2910">
                  <c:v>set_121_sites_3_iterations_10_result.csv</c:v>
                </c:pt>
                <c:pt idx="2911">
                  <c:v>set_121_sites_3_iterations_100_result.csv</c:v>
                </c:pt>
                <c:pt idx="2912">
                  <c:v>set_121_sites_3_iterations_1000_result.csv</c:v>
                </c:pt>
                <c:pt idx="2913">
                  <c:v>set_121_sites_5_iterations_10_result.csv</c:v>
                </c:pt>
                <c:pt idx="2914">
                  <c:v>set_121_sites_5_iterations_100_result.csv</c:v>
                </c:pt>
                <c:pt idx="2915">
                  <c:v>set_121_sites_5_iterations_1000_result.csv</c:v>
                </c:pt>
                <c:pt idx="2916">
                  <c:v>set_121_sites_10_iterations_10_result.csv</c:v>
                </c:pt>
                <c:pt idx="2917">
                  <c:v>set_121_sites_10_iterations_100_result.csv</c:v>
                </c:pt>
                <c:pt idx="2918">
                  <c:v>set_121_sites_10_iterations_1000_result.csv</c:v>
                </c:pt>
                <c:pt idx="2919">
                  <c:v>set_121_sites_20_iterations_10_result.csv</c:v>
                </c:pt>
                <c:pt idx="2920">
                  <c:v>set_121_sites_20_iterations_100_result.csv</c:v>
                </c:pt>
                <c:pt idx="2921">
                  <c:v>set_121_sites_20_iterations_1000_result.csv</c:v>
                </c:pt>
                <c:pt idx="2922">
                  <c:v>set_121_sites_30_iterations_10_result.csv</c:v>
                </c:pt>
                <c:pt idx="2923">
                  <c:v>set_121_sites_30_iterations_100_result.csv</c:v>
                </c:pt>
                <c:pt idx="2924">
                  <c:v>set_121_sites_30_iterations_1000_result.csv</c:v>
                </c:pt>
                <c:pt idx="2925">
                  <c:v>set_121_sites_100_iterations_10_result.csv</c:v>
                </c:pt>
                <c:pt idx="2926">
                  <c:v>set_121_sites_100_iterations_100_result.csv</c:v>
                </c:pt>
                <c:pt idx="2927">
                  <c:v>set_121_sites_100_iterations_1000_result.csv</c:v>
                </c:pt>
                <c:pt idx="2928">
                  <c:v>set_122_sites_1_iterations_10_result.csv</c:v>
                </c:pt>
                <c:pt idx="2929">
                  <c:v>set_122_sites_1_iterations_100_result.csv</c:v>
                </c:pt>
                <c:pt idx="2930">
                  <c:v>set_122_sites_1_iterations_1000_result.csv</c:v>
                </c:pt>
                <c:pt idx="2931">
                  <c:v>set_122_sites_2_iterations_10_result.csv</c:v>
                </c:pt>
                <c:pt idx="2932">
                  <c:v>set_122_sites_2_iterations_100_result.csv</c:v>
                </c:pt>
                <c:pt idx="2933">
                  <c:v>set_122_sites_2_iterations_1000_result.csv</c:v>
                </c:pt>
                <c:pt idx="2934">
                  <c:v>set_122_sites_3_iterations_10_result.csv</c:v>
                </c:pt>
                <c:pt idx="2935">
                  <c:v>set_122_sites_3_iterations_100_result.csv</c:v>
                </c:pt>
                <c:pt idx="2936">
                  <c:v>set_122_sites_3_iterations_1000_result.csv</c:v>
                </c:pt>
                <c:pt idx="2937">
                  <c:v>set_122_sites_5_iterations_10_result.csv</c:v>
                </c:pt>
                <c:pt idx="2938">
                  <c:v>set_122_sites_5_iterations_100_result.csv</c:v>
                </c:pt>
                <c:pt idx="2939">
                  <c:v>set_122_sites_5_iterations_1000_result.csv</c:v>
                </c:pt>
                <c:pt idx="2940">
                  <c:v>set_122_sites_10_iterations_10_result.csv</c:v>
                </c:pt>
                <c:pt idx="2941">
                  <c:v>set_122_sites_10_iterations_100_result.csv</c:v>
                </c:pt>
                <c:pt idx="2942">
                  <c:v>set_122_sites_10_iterations_1000_result.csv</c:v>
                </c:pt>
                <c:pt idx="2943">
                  <c:v>set_122_sites_20_iterations_10_result.csv</c:v>
                </c:pt>
                <c:pt idx="2944">
                  <c:v>set_122_sites_20_iterations_100_result.csv</c:v>
                </c:pt>
                <c:pt idx="2945">
                  <c:v>set_122_sites_20_iterations_1000_result.csv</c:v>
                </c:pt>
                <c:pt idx="2946">
                  <c:v>set_122_sites_30_iterations_10_result.csv</c:v>
                </c:pt>
                <c:pt idx="2947">
                  <c:v>set_122_sites_30_iterations_100_result.csv</c:v>
                </c:pt>
                <c:pt idx="2948">
                  <c:v>set_122_sites_30_iterations_1000_result.csv</c:v>
                </c:pt>
                <c:pt idx="2949">
                  <c:v>set_122_sites_100_iterations_10_result.csv</c:v>
                </c:pt>
                <c:pt idx="2950">
                  <c:v>set_122_sites_100_iterations_100_result.csv</c:v>
                </c:pt>
                <c:pt idx="2951">
                  <c:v>set_122_sites_100_iterations_1000_result.csv</c:v>
                </c:pt>
                <c:pt idx="2952">
                  <c:v>set_123_sites_1_iterations_10_result.csv</c:v>
                </c:pt>
                <c:pt idx="2953">
                  <c:v>set_123_sites_1_iterations_100_result.csv</c:v>
                </c:pt>
                <c:pt idx="2954">
                  <c:v>set_123_sites_1_iterations_1000_result.csv</c:v>
                </c:pt>
                <c:pt idx="2955">
                  <c:v>set_123_sites_2_iterations_10_result.csv</c:v>
                </c:pt>
                <c:pt idx="2956">
                  <c:v>set_123_sites_2_iterations_100_result.csv</c:v>
                </c:pt>
                <c:pt idx="2957">
                  <c:v>set_123_sites_2_iterations_1000_result.csv</c:v>
                </c:pt>
                <c:pt idx="2958">
                  <c:v>set_123_sites_3_iterations_10_result.csv</c:v>
                </c:pt>
                <c:pt idx="2959">
                  <c:v>set_123_sites_3_iterations_100_result.csv</c:v>
                </c:pt>
                <c:pt idx="2960">
                  <c:v>set_123_sites_3_iterations_1000_result.csv</c:v>
                </c:pt>
                <c:pt idx="2961">
                  <c:v>set_123_sites_5_iterations_10_result.csv</c:v>
                </c:pt>
                <c:pt idx="2962">
                  <c:v>set_123_sites_5_iterations_100_result.csv</c:v>
                </c:pt>
                <c:pt idx="2963">
                  <c:v>set_123_sites_5_iterations_1000_result.csv</c:v>
                </c:pt>
                <c:pt idx="2964">
                  <c:v>set_123_sites_10_iterations_10_result.csv</c:v>
                </c:pt>
                <c:pt idx="2965">
                  <c:v>set_123_sites_10_iterations_100_result.csv</c:v>
                </c:pt>
                <c:pt idx="2966">
                  <c:v>set_123_sites_10_iterations_1000_result.csv</c:v>
                </c:pt>
                <c:pt idx="2967">
                  <c:v>set_123_sites_20_iterations_10_result.csv</c:v>
                </c:pt>
                <c:pt idx="2968">
                  <c:v>set_123_sites_20_iterations_100_result.csv</c:v>
                </c:pt>
                <c:pt idx="2969">
                  <c:v>set_123_sites_20_iterations_1000_result.csv</c:v>
                </c:pt>
                <c:pt idx="2970">
                  <c:v>set_123_sites_30_iterations_10_result.csv</c:v>
                </c:pt>
                <c:pt idx="2971">
                  <c:v>set_123_sites_30_iterations_100_result.csv</c:v>
                </c:pt>
                <c:pt idx="2972">
                  <c:v>set_123_sites_30_iterations_1000_result.csv</c:v>
                </c:pt>
                <c:pt idx="2973">
                  <c:v>set_123_sites_100_iterations_10_result.csv</c:v>
                </c:pt>
                <c:pt idx="2974">
                  <c:v>set_123_sites_100_iterations_100_result.csv</c:v>
                </c:pt>
                <c:pt idx="2975">
                  <c:v>set_123_sites_100_iterations_1000_result.csv</c:v>
                </c:pt>
                <c:pt idx="2976">
                  <c:v>set_124_sites_1_iterations_10_result.csv</c:v>
                </c:pt>
                <c:pt idx="2977">
                  <c:v>set_124_sites_1_iterations_100_result.csv</c:v>
                </c:pt>
                <c:pt idx="2978">
                  <c:v>set_124_sites_1_iterations_1000_result.csv</c:v>
                </c:pt>
                <c:pt idx="2979">
                  <c:v>set_124_sites_2_iterations_10_result.csv</c:v>
                </c:pt>
                <c:pt idx="2980">
                  <c:v>set_124_sites_2_iterations_100_result.csv</c:v>
                </c:pt>
                <c:pt idx="2981">
                  <c:v>set_124_sites_2_iterations_1000_result.csv</c:v>
                </c:pt>
                <c:pt idx="2982">
                  <c:v>set_124_sites_3_iterations_10_result.csv</c:v>
                </c:pt>
                <c:pt idx="2983">
                  <c:v>set_124_sites_3_iterations_100_result.csv</c:v>
                </c:pt>
                <c:pt idx="2984">
                  <c:v>set_124_sites_3_iterations_1000_result.csv</c:v>
                </c:pt>
                <c:pt idx="2985">
                  <c:v>set_124_sites_5_iterations_10_result.csv</c:v>
                </c:pt>
                <c:pt idx="2986">
                  <c:v>set_124_sites_5_iterations_100_result.csv</c:v>
                </c:pt>
                <c:pt idx="2987">
                  <c:v>set_124_sites_5_iterations_1000_result.csv</c:v>
                </c:pt>
                <c:pt idx="2988">
                  <c:v>set_124_sites_10_iterations_10_result.csv</c:v>
                </c:pt>
                <c:pt idx="2989">
                  <c:v>set_124_sites_10_iterations_100_result.csv</c:v>
                </c:pt>
                <c:pt idx="2990">
                  <c:v>set_124_sites_10_iterations_1000_result.csv</c:v>
                </c:pt>
                <c:pt idx="2991">
                  <c:v>set_124_sites_20_iterations_10_result.csv</c:v>
                </c:pt>
                <c:pt idx="2992">
                  <c:v>set_124_sites_20_iterations_100_result.csv</c:v>
                </c:pt>
                <c:pt idx="2993">
                  <c:v>set_124_sites_20_iterations_1000_result.csv</c:v>
                </c:pt>
                <c:pt idx="2994">
                  <c:v>set_124_sites_30_iterations_10_result.csv</c:v>
                </c:pt>
                <c:pt idx="2995">
                  <c:v>set_124_sites_30_iterations_100_result.csv</c:v>
                </c:pt>
                <c:pt idx="2996">
                  <c:v>set_124_sites_30_iterations_1000_result.csv</c:v>
                </c:pt>
                <c:pt idx="2997">
                  <c:v>set_124_sites_100_iterations_10_result.csv</c:v>
                </c:pt>
                <c:pt idx="2998">
                  <c:v>set_124_sites_100_iterations_100_result.csv</c:v>
                </c:pt>
                <c:pt idx="2999">
                  <c:v>set_124_sites_100_iterations_1000_result.csv</c:v>
                </c:pt>
                <c:pt idx="3000">
                  <c:v>set_125_sites_1_iterations_10_result.csv</c:v>
                </c:pt>
                <c:pt idx="3001">
                  <c:v>set_125_sites_1_iterations_100_result.csv</c:v>
                </c:pt>
                <c:pt idx="3002">
                  <c:v>set_125_sites_1_iterations_1000_result.csv</c:v>
                </c:pt>
                <c:pt idx="3003">
                  <c:v>set_125_sites_2_iterations_10_result.csv</c:v>
                </c:pt>
                <c:pt idx="3004">
                  <c:v>set_125_sites_2_iterations_100_result.csv</c:v>
                </c:pt>
                <c:pt idx="3005">
                  <c:v>set_125_sites_2_iterations_1000_result.csv</c:v>
                </c:pt>
                <c:pt idx="3006">
                  <c:v>set_125_sites_3_iterations_10_result.csv</c:v>
                </c:pt>
                <c:pt idx="3007">
                  <c:v>set_125_sites_3_iterations_100_result.csv</c:v>
                </c:pt>
                <c:pt idx="3008">
                  <c:v>set_125_sites_3_iterations_1000_result.csv</c:v>
                </c:pt>
                <c:pt idx="3009">
                  <c:v>set_125_sites_5_iterations_10_result.csv</c:v>
                </c:pt>
                <c:pt idx="3010">
                  <c:v>set_125_sites_5_iterations_100_result.csv</c:v>
                </c:pt>
                <c:pt idx="3011">
                  <c:v>set_125_sites_5_iterations_1000_result.csv</c:v>
                </c:pt>
                <c:pt idx="3012">
                  <c:v>set_125_sites_10_iterations_10_result.csv</c:v>
                </c:pt>
                <c:pt idx="3013">
                  <c:v>set_125_sites_10_iterations_100_result.csv</c:v>
                </c:pt>
                <c:pt idx="3014">
                  <c:v>set_125_sites_10_iterations_1000_result.csv</c:v>
                </c:pt>
                <c:pt idx="3015">
                  <c:v>set_125_sites_20_iterations_10_result.csv</c:v>
                </c:pt>
                <c:pt idx="3016">
                  <c:v>set_125_sites_20_iterations_100_result.csv</c:v>
                </c:pt>
                <c:pt idx="3017">
                  <c:v>set_125_sites_20_iterations_1000_result.csv</c:v>
                </c:pt>
                <c:pt idx="3018">
                  <c:v>set_125_sites_30_iterations_10_result.csv</c:v>
                </c:pt>
                <c:pt idx="3019">
                  <c:v>set_125_sites_30_iterations_100_result.csv</c:v>
                </c:pt>
                <c:pt idx="3020">
                  <c:v>set_125_sites_30_iterations_1000_result.csv</c:v>
                </c:pt>
                <c:pt idx="3021">
                  <c:v>set_125_sites_100_iterations_10_result.csv</c:v>
                </c:pt>
                <c:pt idx="3022">
                  <c:v>set_125_sites_100_iterations_100_result.csv</c:v>
                </c:pt>
                <c:pt idx="3023">
                  <c:v>set_125_sites_100_iterations_1000_result.csv</c:v>
                </c:pt>
                <c:pt idx="3024">
                  <c:v>set_126_sites_1_iterations_10_result.csv</c:v>
                </c:pt>
                <c:pt idx="3025">
                  <c:v>set_126_sites_1_iterations_100_result.csv</c:v>
                </c:pt>
                <c:pt idx="3026">
                  <c:v>set_126_sites_1_iterations_1000_result.csv</c:v>
                </c:pt>
                <c:pt idx="3027">
                  <c:v>set_126_sites_2_iterations_10_result.csv</c:v>
                </c:pt>
                <c:pt idx="3028">
                  <c:v>set_126_sites_2_iterations_100_result.csv</c:v>
                </c:pt>
                <c:pt idx="3029">
                  <c:v>set_126_sites_2_iterations_1000_result.csv</c:v>
                </c:pt>
                <c:pt idx="3030">
                  <c:v>set_126_sites_3_iterations_10_result.csv</c:v>
                </c:pt>
                <c:pt idx="3031">
                  <c:v>set_126_sites_3_iterations_100_result.csv</c:v>
                </c:pt>
                <c:pt idx="3032">
                  <c:v>set_126_sites_3_iterations_1000_result.csv</c:v>
                </c:pt>
                <c:pt idx="3033">
                  <c:v>set_126_sites_5_iterations_10_result.csv</c:v>
                </c:pt>
                <c:pt idx="3034">
                  <c:v>set_126_sites_5_iterations_100_result.csv</c:v>
                </c:pt>
                <c:pt idx="3035">
                  <c:v>set_126_sites_5_iterations_1000_result.csv</c:v>
                </c:pt>
                <c:pt idx="3036">
                  <c:v>set_126_sites_10_iterations_10_result.csv</c:v>
                </c:pt>
                <c:pt idx="3037">
                  <c:v>set_126_sites_10_iterations_100_result.csv</c:v>
                </c:pt>
                <c:pt idx="3038">
                  <c:v>set_126_sites_10_iterations_1000_result.csv</c:v>
                </c:pt>
                <c:pt idx="3039">
                  <c:v>set_126_sites_20_iterations_10_result.csv</c:v>
                </c:pt>
                <c:pt idx="3040">
                  <c:v>set_126_sites_20_iterations_100_result.csv</c:v>
                </c:pt>
                <c:pt idx="3041">
                  <c:v>set_126_sites_20_iterations_1000_result.csv</c:v>
                </c:pt>
                <c:pt idx="3042">
                  <c:v>set_126_sites_30_iterations_10_result.csv</c:v>
                </c:pt>
                <c:pt idx="3043">
                  <c:v>set_126_sites_30_iterations_100_result.csv</c:v>
                </c:pt>
                <c:pt idx="3044">
                  <c:v>set_126_sites_30_iterations_1000_result.csv</c:v>
                </c:pt>
                <c:pt idx="3045">
                  <c:v>set_126_sites_100_iterations_10_result.csv</c:v>
                </c:pt>
                <c:pt idx="3046">
                  <c:v>set_126_sites_100_iterations_100_result.csv</c:v>
                </c:pt>
                <c:pt idx="3047">
                  <c:v>set_126_sites_100_iterations_1000_result.csv</c:v>
                </c:pt>
                <c:pt idx="3048">
                  <c:v>set_127_sites_1_iterations_10_result.csv</c:v>
                </c:pt>
                <c:pt idx="3049">
                  <c:v>set_127_sites_1_iterations_100_result.csv</c:v>
                </c:pt>
                <c:pt idx="3050">
                  <c:v>set_127_sites_1_iterations_1000_result.csv</c:v>
                </c:pt>
                <c:pt idx="3051">
                  <c:v>set_127_sites_2_iterations_10_result.csv</c:v>
                </c:pt>
                <c:pt idx="3052">
                  <c:v>set_127_sites_2_iterations_100_result.csv</c:v>
                </c:pt>
                <c:pt idx="3053">
                  <c:v>set_127_sites_2_iterations_1000_result.csv</c:v>
                </c:pt>
                <c:pt idx="3054">
                  <c:v>set_127_sites_3_iterations_10_result.csv</c:v>
                </c:pt>
                <c:pt idx="3055">
                  <c:v>set_127_sites_3_iterations_100_result.csv</c:v>
                </c:pt>
                <c:pt idx="3056">
                  <c:v>set_127_sites_3_iterations_1000_result.csv</c:v>
                </c:pt>
                <c:pt idx="3057">
                  <c:v>set_127_sites_5_iterations_10_result.csv</c:v>
                </c:pt>
                <c:pt idx="3058">
                  <c:v>set_127_sites_5_iterations_100_result.csv</c:v>
                </c:pt>
                <c:pt idx="3059">
                  <c:v>set_127_sites_5_iterations_1000_result.csv</c:v>
                </c:pt>
                <c:pt idx="3060">
                  <c:v>set_127_sites_10_iterations_10_result.csv</c:v>
                </c:pt>
                <c:pt idx="3061">
                  <c:v>set_127_sites_10_iterations_100_result.csv</c:v>
                </c:pt>
                <c:pt idx="3062">
                  <c:v>set_127_sites_10_iterations_1000_result.csv</c:v>
                </c:pt>
                <c:pt idx="3063">
                  <c:v>set_127_sites_20_iterations_10_result.csv</c:v>
                </c:pt>
                <c:pt idx="3064">
                  <c:v>set_127_sites_20_iterations_100_result.csv</c:v>
                </c:pt>
                <c:pt idx="3065">
                  <c:v>set_127_sites_20_iterations_1000_result.csv</c:v>
                </c:pt>
                <c:pt idx="3066">
                  <c:v>set_127_sites_30_iterations_10_result.csv</c:v>
                </c:pt>
                <c:pt idx="3067">
                  <c:v>set_127_sites_30_iterations_100_result.csv</c:v>
                </c:pt>
                <c:pt idx="3068">
                  <c:v>set_127_sites_30_iterations_1000_result.csv</c:v>
                </c:pt>
                <c:pt idx="3069">
                  <c:v>set_127_sites_100_iterations_10_result.csv</c:v>
                </c:pt>
                <c:pt idx="3070">
                  <c:v>set_127_sites_100_iterations_100_result.csv</c:v>
                </c:pt>
                <c:pt idx="3071">
                  <c:v>set_127_sites_100_iterations_1000_result.csv</c:v>
                </c:pt>
                <c:pt idx="3072">
                  <c:v>set_128_sites_1_iterations_10_result.csv</c:v>
                </c:pt>
                <c:pt idx="3073">
                  <c:v>set_128_sites_1_iterations_100_result.csv</c:v>
                </c:pt>
                <c:pt idx="3074">
                  <c:v>set_128_sites_1_iterations_1000_result.csv</c:v>
                </c:pt>
                <c:pt idx="3075">
                  <c:v>set_128_sites_2_iterations_10_result.csv</c:v>
                </c:pt>
                <c:pt idx="3076">
                  <c:v>set_128_sites_2_iterations_100_result.csv</c:v>
                </c:pt>
                <c:pt idx="3077">
                  <c:v>set_128_sites_2_iterations_1000_result.csv</c:v>
                </c:pt>
                <c:pt idx="3078">
                  <c:v>set_128_sites_3_iterations_10_result.csv</c:v>
                </c:pt>
                <c:pt idx="3079">
                  <c:v>set_128_sites_3_iterations_100_result.csv</c:v>
                </c:pt>
                <c:pt idx="3080">
                  <c:v>set_128_sites_3_iterations_1000_result.csv</c:v>
                </c:pt>
                <c:pt idx="3081">
                  <c:v>set_128_sites_5_iterations_10_result.csv</c:v>
                </c:pt>
                <c:pt idx="3082">
                  <c:v>set_128_sites_5_iterations_100_result.csv</c:v>
                </c:pt>
                <c:pt idx="3083">
                  <c:v>set_128_sites_5_iterations_1000_result.csv</c:v>
                </c:pt>
                <c:pt idx="3084">
                  <c:v>set_128_sites_10_iterations_10_result.csv</c:v>
                </c:pt>
                <c:pt idx="3085">
                  <c:v>set_128_sites_10_iterations_100_result.csv</c:v>
                </c:pt>
                <c:pt idx="3086">
                  <c:v>set_128_sites_10_iterations_1000_result.csv</c:v>
                </c:pt>
                <c:pt idx="3087">
                  <c:v>set_128_sites_20_iterations_10_result.csv</c:v>
                </c:pt>
                <c:pt idx="3088">
                  <c:v>set_128_sites_20_iterations_100_result.csv</c:v>
                </c:pt>
                <c:pt idx="3089">
                  <c:v>set_128_sites_20_iterations_1000_result.csv</c:v>
                </c:pt>
                <c:pt idx="3090">
                  <c:v>set_128_sites_30_iterations_10_result.csv</c:v>
                </c:pt>
                <c:pt idx="3091">
                  <c:v>set_128_sites_30_iterations_100_result.csv</c:v>
                </c:pt>
                <c:pt idx="3092">
                  <c:v>set_128_sites_30_iterations_1000_result.csv</c:v>
                </c:pt>
                <c:pt idx="3093">
                  <c:v>set_128_sites_100_iterations_10_result.csv</c:v>
                </c:pt>
                <c:pt idx="3094">
                  <c:v>set_128_sites_100_iterations_100_result.csv</c:v>
                </c:pt>
                <c:pt idx="3095">
                  <c:v>set_128_sites_100_iterations_1000_result.csv</c:v>
                </c:pt>
                <c:pt idx="3096">
                  <c:v>set_129_sites_1_iterations_10_result.csv</c:v>
                </c:pt>
                <c:pt idx="3097">
                  <c:v>set_129_sites_1_iterations_100_result.csv</c:v>
                </c:pt>
                <c:pt idx="3098">
                  <c:v>set_129_sites_1_iterations_1000_result.csv</c:v>
                </c:pt>
                <c:pt idx="3099">
                  <c:v>set_129_sites_2_iterations_10_result.csv</c:v>
                </c:pt>
                <c:pt idx="3100">
                  <c:v>set_129_sites_2_iterations_100_result.csv</c:v>
                </c:pt>
                <c:pt idx="3101">
                  <c:v>set_129_sites_2_iterations_1000_result.csv</c:v>
                </c:pt>
                <c:pt idx="3102">
                  <c:v>set_129_sites_3_iterations_10_result.csv</c:v>
                </c:pt>
                <c:pt idx="3103">
                  <c:v>set_129_sites_3_iterations_100_result.csv</c:v>
                </c:pt>
                <c:pt idx="3104">
                  <c:v>set_129_sites_3_iterations_1000_result.csv</c:v>
                </c:pt>
                <c:pt idx="3105">
                  <c:v>set_129_sites_5_iterations_10_result.csv</c:v>
                </c:pt>
                <c:pt idx="3106">
                  <c:v>set_129_sites_5_iterations_100_result.csv</c:v>
                </c:pt>
                <c:pt idx="3107">
                  <c:v>set_129_sites_5_iterations_1000_result.csv</c:v>
                </c:pt>
                <c:pt idx="3108">
                  <c:v>set_129_sites_10_iterations_10_result.csv</c:v>
                </c:pt>
                <c:pt idx="3109">
                  <c:v>set_129_sites_10_iterations_100_result.csv</c:v>
                </c:pt>
                <c:pt idx="3110">
                  <c:v>set_129_sites_10_iterations_1000_result.csv</c:v>
                </c:pt>
                <c:pt idx="3111">
                  <c:v>set_129_sites_20_iterations_10_result.csv</c:v>
                </c:pt>
                <c:pt idx="3112">
                  <c:v>set_129_sites_20_iterations_100_result.csv</c:v>
                </c:pt>
                <c:pt idx="3113">
                  <c:v>set_129_sites_20_iterations_1000_result.csv</c:v>
                </c:pt>
                <c:pt idx="3114">
                  <c:v>set_129_sites_30_iterations_10_result.csv</c:v>
                </c:pt>
                <c:pt idx="3115">
                  <c:v>set_129_sites_30_iterations_100_result.csv</c:v>
                </c:pt>
                <c:pt idx="3116">
                  <c:v>set_129_sites_30_iterations_1000_result.csv</c:v>
                </c:pt>
                <c:pt idx="3117">
                  <c:v>set_129_sites_100_iterations_10_result.csv</c:v>
                </c:pt>
                <c:pt idx="3118">
                  <c:v>set_129_sites_100_iterations_100_result.csv</c:v>
                </c:pt>
                <c:pt idx="3119">
                  <c:v>set_129_sites_100_iterations_1000_result.csv</c:v>
                </c:pt>
                <c:pt idx="3120">
                  <c:v>set_130_sites_1_iterations_10_result.csv</c:v>
                </c:pt>
                <c:pt idx="3121">
                  <c:v>set_130_sites_1_iterations_100_result.csv</c:v>
                </c:pt>
                <c:pt idx="3122">
                  <c:v>set_130_sites_1_iterations_1000_result.csv</c:v>
                </c:pt>
                <c:pt idx="3123">
                  <c:v>set_130_sites_2_iterations_10_result.csv</c:v>
                </c:pt>
                <c:pt idx="3124">
                  <c:v>set_130_sites_2_iterations_100_result.csv</c:v>
                </c:pt>
                <c:pt idx="3125">
                  <c:v>set_130_sites_2_iterations_1000_result.csv</c:v>
                </c:pt>
                <c:pt idx="3126">
                  <c:v>set_130_sites_3_iterations_10_result.csv</c:v>
                </c:pt>
                <c:pt idx="3127">
                  <c:v>set_130_sites_3_iterations_100_result.csv</c:v>
                </c:pt>
                <c:pt idx="3128">
                  <c:v>set_130_sites_3_iterations_1000_result.csv</c:v>
                </c:pt>
                <c:pt idx="3129">
                  <c:v>set_130_sites_5_iterations_10_result.csv</c:v>
                </c:pt>
                <c:pt idx="3130">
                  <c:v>set_130_sites_5_iterations_100_result.csv</c:v>
                </c:pt>
                <c:pt idx="3131">
                  <c:v>set_130_sites_5_iterations_1000_result.csv</c:v>
                </c:pt>
                <c:pt idx="3132">
                  <c:v>set_130_sites_10_iterations_10_result.csv</c:v>
                </c:pt>
                <c:pt idx="3133">
                  <c:v>set_130_sites_10_iterations_100_result.csv</c:v>
                </c:pt>
                <c:pt idx="3134">
                  <c:v>set_130_sites_10_iterations_1000_result.csv</c:v>
                </c:pt>
                <c:pt idx="3135">
                  <c:v>set_130_sites_20_iterations_10_result.csv</c:v>
                </c:pt>
                <c:pt idx="3136">
                  <c:v>set_130_sites_20_iterations_100_result.csv</c:v>
                </c:pt>
                <c:pt idx="3137">
                  <c:v>set_130_sites_20_iterations_1000_result.csv</c:v>
                </c:pt>
                <c:pt idx="3138">
                  <c:v>set_130_sites_30_iterations_10_result.csv</c:v>
                </c:pt>
                <c:pt idx="3139">
                  <c:v>set_130_sites_30_iterations_100_result.csv</c:v>
                </c:pt>
                <c:pt idx="3140">
                  <c:v>set_130_sites_30_iterations_1000_result.csv</c:v>
                </c:pt>
                <c:pt idx="3141">
                  <c:v>set_130_sites_100_iterations_10_result.csv</c:v>
                </c:pt>
                <c:pt idx="3142">
                  <c:v>set_130_sites_100_iterations_100_result.csv</c:v>
                </c:pt>
                <c:pt idx="3143">
                  <c:v>set_130_sites_100_iterations_1000_result.csv</c:v>
                </c:pt>
                <c:pt idx="3144">
                  <c:v>set_131_sites_1_iterations_10_result.csv</c:v>
                </c:pt>
                <c:pt idx="3145">
                  <c:v>set_131_sites_1_iterations_100_result.csv</c:v>
                </c:pt>
                <c:pt idx="3146">
                  <c:v>set_131_sites_1_iterations_1000_result.csv</c:v>
                </c:pt>
                <c:pt idx="3147">
                  <c:v>set_131_sites_2_iterations_10_result.csv</c:v>
                </c:pt>
                <c:pt idx="3148">
                  <c:v>set_131_sites_2_iterations_100_result.csv</c:v>
                </c:pt>
                <c:pt idx="3149">
                  <c:v>set_131_sites_2_iterations_1000_result.csv</c:v>
                </c:pt>
                <c:pt idx="3150">
                  <c:v>set_131_sites_3_iterations_10_result.csv</c:v>
                </c:pt>
                <c:pt idx="3151">
                  <c:v>set_131_sites_3_iterations_100_result.csv</c:v>
                </c:pt>
                <c:pt idx="3152">
                  <c:v>set_131_sites_3_iterations_1000_result.csv</c:v>
                </c:pt>
                <c:pt idx="3153">
                  <c:v>set_131_sites_5_iterations_10_result.csv</c:v>
                </c:pt>
                <c:pt idx="3154">
                  <c:v>set_131_sites_5_iterations_100_result.csv</c:v>
                </c:pt>
                <c:pt idx="3155">
                  <c:v>set_131_sites_5_iterations_1000_result.csv</c:v>
                </c:pt>
                <c:pt idx="3156">
                  <c:v>set_131_sites_10_iterations_10_result.csv</c:v>
                </c:pt>
                <c:pt idx="3157">
                  <c:v>set_131_sites_10_iterations_100_result.csv</c:v>
                </c:pt>
                <c:pt idx="3158">
                  <c:v>set_131_sites_10_iterations_1000_result.csv</c:v>
                </c:pt>
                <c:pt idx="3159">
                  <c:v>set_131_sites_20_iterations_10_result.csv</c:v>
                </c:pt>
                <c:pt idx="3160">
                  <c:v>set_131_sites_20_iterations_100_result.csv</c:v>
                </c:pt>
                <c:pt idx="3161">
                  <c:v>set_131_sites_20_iterations_1000_result.csv</c:v>
                </c:pt>
                <c:pt idx="3162">
                  <c:v>set_131_sites_30_iterations_10_result.csv</c:v>
                </c:pt>
                <c:pt idx="3163">
                  <c:v>set_131_sites_30_iterations_100_result.csv</c:v>
                </c:pt>
                <c:pt idx="3164">
                  <c:v>set_131_sites_30_iterations_1000_result.csv</c:v>
                </c:pt>
                <c:pt idx="3165">
                  <c:v>set_131_sites_100_iterations_10_result.csv</c:v>
                </c:pt>
                <c:pt idx="3166">
                  <c:v>set_131_sites_100_iterations_100_result.csv</c:v>
                </c:pt>
                <c:pt idx="3167">
                  <c:v>set_131_sites_100_iterations_1000_result.csv</c:v>
                </c:pt>
                <c:pt idx="3168">
                  <c:v>set_132_sites_1_iterations_10_result.csv</c:v>
                </c:pt>
                <c:pt idx="3169">
                  <c:v>set_132_sites_1_iterations_100_result.csv</c:v>
                </c:pt>
                <c:pt idx="3170">
                  <c:v>set_132_sites_1_iterations_1000_result.csv</c:v>
                </c:pt>
                <c:pt idx="3171">
                  <c:v>set_132_sites_2_iterations_10_result.csv</c:v>
                </c:pt>
                <c:pt idx="3172">
                  <c:v>set_132_sites_2_iterations_100_result.csv</c:v>
                </c:pt>
                <c:pt idx="3173">
                  <c:v>set_132_sites_2_iterations_1000_result.csv</c:v>
                </c:pt>
                <c:pt idx="3174">
                  <c:v>set_132_sites_3_iterations_10_result.csv</c:v>
                </c:pt>
                <c:pt idx="3175">
                  <c:v>set_132_sites_3_iterations_100_result.csv</c:v>
                </c:pt>
                <c:pt idx="3176">
                  <c:v>set_132_sites_3_iterations_1000_result.csv</c:v>
                </c:pt>
                <c:pt idx="3177">
                  <c:v>set_132_sites_5_iterations_10_result.csv</c:v>
                </c:pt>
                <c:pt idx="3178">
                  <c:v>set_132_sites_5_iterations_100_result.csv</c:v>
                </c:pt>
                <c:pt idx="3179">
                  <c:v>set_132_sites_5_iterations_1000_result.csv</c:v>
                </c:pt>
                <c:pt idx="3180">
                  <c:v>set_132_sites_10_iterations_10_result.csv</c:v>
                </c:pt>
                <c:pt idx="3181">
                  <c:v>set_132_sites_10_iterations_100_result.csv</c:v>
                </c:pt>
                <c:pt idx="3182">
                  <c:v>set_132_sites_10_iterations_1000_result.csv</c:v>
                </c:pt>
                <c:pt idx="3183">
                  <c:v>set_132_sites_20_iterations_10_result.csv</c:v>
                </c:pt>
                <c:pt idx="3184">
                  <c:v>set_132_sites_20_iterations_100_result.csv</c:v>
                </c:pt>
                <c:pt idx="3185">
                  <c:v>set_132_sites_20_iterations_1000_result.csv</c:v>
                </c:pt>
                <c:pt idx="3186">
                  <c:v>set_132_sites_30_iterations_10_result.csv</c:v>
                </c:pt>
                <c:pt idx="3187">
                  <c:v>set_132_sites_30_iterations_100_result.csv</c:v>
                </c:pt>
                <c:pt idx="3188">
                  <c:v>set_132_sites_30_iterations_1000_result.csv</c:v>
                </c:pt>
                <c:pt idx="3189">
                  <c:v>set_132_sites_100_iterations_10_result.csv</c:v>
                </c:pt>
                <c:pt idx="3190">
                  <c:v>set_132_sites_100_iterations_100_result.csv</c:v>
                </c:pt>
                <c:pt idx="3191">
                  <c:v>set_132_sites_100_iterations_1000_result.csv</c:v>
                </c:pt>
                <c:pt idx="3192">
                  <c:v>set_133_sites_1_iterations_10_result.csv</c:v>
                </c:pt>
                <c:pt idx="3193">
                  <c:v>set_133_sites_1_iterations_100_result.csv</c:v>
                </c:pt>
                <c:pt idx="3194">
                  <c:v>set_133_sites_1_iterations_1000_result.csv</c:v>
                </c:pt>
                <c:pt idx="3195">
                  <c:v>set_133_sites_2_iterations_10_result.csv</c:v>
                </c:pt>
                <c:pt idx="3196">
                  <c:v>set_133_sites_2_iterations_100_result.csv</c:v>
                </c:pt>
                <c:pt idx="3197">
                  <c:v>set_133_sites_2_iterations_1000_result.csv</c:v>
                </c:pt>
                <c:pt idx="3198">
                  <c:v>set_133_sites_3_iterations_10_result.csv</c:v>
                </c:pt>
                <c:pt idx="3199">
                  <c:v>set_133_sites_3_iterations_100_result.csv</c:v>
                </c:pt>
                <c:pt idx="3200">
                  <c:v>set_133_sites_3_iterations_1000_result.csv</c:v>
                </c:pt>
                <c:pt idx="3201">
                  <c:v>set_133_sites_5_iterations_10_result.csv</c:v>
                </c:pt>
                <c:pt idx="3202">
                  <c:v>set_133_sites_5_iterations_100_result.csv</c:v>
                </c:pt>
                <c:pt idx="3203">
                  <c:v>set_133_sites_5_iterations_1000_result.csv</c:v>
                </c:pt>
                <c:pt idx="3204">
                  <c:v>set_133_sites_10_iterations_10_result.csv</c:v>
                </c:pt>
                <c:pt idx="3205">
                  <c:v>set_133_sites_10_iterations_100_result.csv</c:v>
                </c:pt>
                <c:pt idx="3206">
                  <c:v>set_133_sites_10_iterations_1000_result.csv</c:v>
                </c:pt>
                <c:pt idx="3207">
                  <c:v>set_133_sites_20_iterations_10_result.csv</c:v>
                </c:pt>
                <c:pt idx="3208">
                  <c:v>set_133_sites_20_iterations_100_result.csv</c:v>
                </c:pt>
                <c:pt idx="3209">
                  <c:v>set_133_sites_20_iterations_1000_result.csv</c:v>
                </c:pt>
                <c:pt idx="3210">
                  <c:v>set_133_sites_30_iterations_10_result.csv</c:v>
                </c:pt>
                <c:pt idx="3211">
                  <c:v>set_133_sites_30_iterations_100_result.csv</c:v>
                </c:pt>
                <c:pt idx="3212">
                  <c:v>set_133_sites_30_iterations_1000_result.csv</c:v>
                </c:pt>
                <c:pt idx="3213">
                  <c:v>set_133_sites_100_iterations_10_result.csv</c:v>
                </c:pt>
                <c:pt idx="3214">
                  <c:v>set_133_sites_100_iterations_100_result.csv</c:v>
                </c:pt>
                <c:pt idx="3215">
                  <c:v>set_133_sites_100_iterations_1000_result.csv</c:v>
                </c:pt>
                <c:pt idx="3216">
                  <c:v>set_134_sites_1_iterations_10_result.csv</c:v>
                </c:pt>
                <c:pt idx="3217">
                  <c:v>set_134_sites_1_iterations_100_result.csv</c:v>
                </c:pt>
                <c:pt idx="3218">
                  <c:v>set_134_sites_1_iterations_1000_result.csv</c:v>
                </c:pt>
                <c:pt idx="3219">
                  <c:v>set_134_sites_2_iterations_10_result.csv</c:v>
                </c:pt>
                <c:pt idx="3220">
                  <c:v>set_134_sites_2_iterations_100_result.csv</c:v>
                </c:pt>
                <c:pt idx="3221">
                  <c:v>set_134_sites_2_iterations_1000_result.csv</c:v>
                </c:pt>
                <c:pt idx="3222">
                  <c:v>set_134_sites_3_iterations_10_result.csv</c:v>
                </c:pt>
                <c:pt idx="3223">
                  <c:v>set_134_sites_3_iterations_100_result.csv</c:v>
                </c:pt>
                <c:pt idx="3224">
                  <c:v>set_134_sites_3_iterations_1000_result.csv</c:v>
                </c:pt>
                <c:pt idx="3225">
                  <c:v>set_134_sites_5_iterations_10_result.csv</c:v>
                </c:pt>
                <c:pt idx="3226">
                  <c:v>set_134_sites_5_iterations_100_result.csv</c:v>
                </c:pt>
                <c:pt idx="3227">
                  <c:v>set_134_sites_5_iterations_1000_result.csv</c:v>
                </c:pt>
                <c:pt idx="3228">
                  <c:v>set_134_sites_10_iterations_10_result.csv</c:v>
                </c:pt>
                <c:pt idx="3229">
                  <c:v>set_134_sites_10_iterations_100_result.csv</c:v>
                </c:pt>
                <c:pt idx="3230">
                  <c:v>set_134_sites_10_iterations_1000_result.csv</c:v>
                </c:pt>
                <c:pt idx="3231">
                  <c:v>set_134_sites_20_iterations_10_result.csv</c:v>
                </c:pt>
                <c:pt idx="3232">
                  <c:v>set_134_sites_20_iterations_100_result.csv</c:v>
                </c:pt>
                <c:pt idx="3233">
                  <c:v>set_134_sites_20_iterations_1000_result.csv</c:v>
                </c:pt>
                <c:pt idx="3234">
                  <c:v>set_134_sites_30_iterations_10_result.csv</c:v>
                </c:pt>
                <c:pt idx="3235">
                  <c:v>set_134_sites_30_iterations_100_result.csv</c:v>
                </c:pt>
                <c:pt idx="3236">
                  <c:v>set_134_sites_30_iterations_1000_result.csv</c:v>
                </c:pt>
                <c:pt idx="3237">
                  <c:v>set_134_sites_100_iterations_10_result.csv</c:v>
                </c:pt>
                <c:pt idx="3238">
                  <c:v>set_134_sites_100_iterations_100_result.csv</c:v>
                </c:pt>
                <c:pt idx="3239">
                  <c:v>set_134_sites_100_iterations_1000_result.csv</c:v>
                </c:pt>
                <c:pt idx="3240">
                  <c:v>set_135_sites_1_iterations_10_result.csv</c:v>
                </c:pt>
                <c:pt idx="3241">
                  <c:v>set_135_sites_1_iterations_100_result.csv</c:v>
                </c:pt>
                <c:pt idx="3242">
                  <c:v>set_135_sites_1_iterations_1000_result.csv</c:v>
                </c:pt>
                <c:pt idx="3243">
                  <c:v>set_135_sites_2_iterations_10_result.csv</c:v>
                </c:pt>
                <c:pt idx="3244">
                  <c:v>set_135_sites_2_iterations_100_result.csv</c:v>
                </c:pt>
                <c:pt idx="3245">
                  <c:v>set_135_sites_2_iterations_1000_result.csv</c:v>
                </c:pt>
                <c:pt idx="3246">
                  <c:v>set_135_sites_3_iterations_10_result.csv</c:v>
                </c:pt>
                <c:pt idx="3247">
                  <c:v>set_135_sites_3_iterations_100_result.csv</c:v>
                </c:pt>
                <c:pt idx="3248">
                  <c:v>set_135_sites_3_iterations_1000_result.csv</c:v>
                </c:pt>
                <c:pt idx="3249">
                  <c:v>set_135_sites_5_iterations_10_result.csv</c:v>
                </c:pt>
                <c:pt idx="3250">
                  <c:v>set_135_sites_5_iterations_100_result.csv</c:v>
                </c:pt>
                <c:pt idx="3251">
                  <c:v>set_135_sites_5_iterations_1000_result.csv</c:v>
                </c:pt>
                <c:pt idx="3252">
                  <c:v>set_135_sites_10_iterations_10_result.csv</c:v>
                </c:pt>
                <c:pt idx="3253">
                  <c:v>set_135_sites_10_iterations_100_result.csv</c:v>
                </c:pt>
                <c:pt idx="3254">
                  <c:v>set_135_sites_10_iterations_1000_result.csv</c:v>
                </c:pt>
                <c:pt idx="3255">
                  <c:v>set_135_sites_20_iterations_10_result.csv</c:v>
                </c:pt>
                <c:pt idx="3256">
                  <c:v>set_135_sites_20_iterations_100_result.csv</c:v>
                </c:pt>
                <c:pt idx="3257">
                  <c:v>set_135_sites_20_iterations_1000_result.csv</c:v>
                </c:pt>
                <c:pt idx="3258">
                  <c:v>set_135_sites_30_iterations_10_result.csv</c:v>
                </c:pt>
                <c:pt idx="3259">
                  <c:v>set_135_sites_30_iterations_100_result.csv</c:v>
                </c:pt>
                <c:pt idx="3260">
                  <c:v>set_135_sites_30_iterations_1000_result.csv</c:v>
                </c:pt>
                <c:pt idx="3261">
                  <c:v>set_135_sites_100_iterations_10_result.csv</c:v>
                </c:pt>
                <c:pt idx="3262">
                  <c:v>set_135_sites_100_iterations_100_result.csv</c:v>
                </c:pt>
                <c:pt idx="3263">
                  <c:v>set_135_sites_100_iterations_1000_result.csv</c:v>
                </c:pt>
                <c:pt idx="3264">
                  <c:v>set_136_sites_1_iterations_10_result.csv</c:v>
                </c:pt>
                <c:pt idx="3265">
                  <c:v>set_136_sites_1_iterations_100_result.csv</c:v>
                </c:pt>
                <c:pt idx="3266">
                  <c:v>set_136_sites_1_iterations_1000_result.csv</c:v>
                </c:pt>
                <c:pt idx="3267">
                  <c:v>set_136_sites_2_iterations_10_result.csv</c:v>
                </c:pt>
                <c:pt idx="3268">
                  <c:v>set_136_sites_2_iterations_100_result.csv</c:v>
                </c:pt>
                <c:pt idx="3269">
                  <c:v>set_136_sites_2_iterations_1000_result.csv</c:v>
                </c:pt>
                <c:pt idx="3270">
                  <c:v>set_136_sites_3_iterations_10_result.csv</c:v>
                </c:pt>
                <c:pt idx="3271">
                  <c:v>set_136_sites_3_iterations_100_result.csv</c:v>
                </c:pt>
                <c:pt idx="3272">
                  <c:v>set_136_sites_3_iterations_1000_result.csv</c:v>
                </c:pt>
                <c:pt idx="3273">
                  <c:v>set_136_sites_5_iterations_10_result.csv</c:v>
                </c:pt>
                <c:pt idx="3274">
                  <c:v>set_136_sites_5_iterations_100_result.csv</c:v>
                </c:pt>
                <c:pt idx="3275">
                  <c:v>set_136_sites_5_iterations_1000_result.csv</c:v>
                </c:pt>
                <c:pt idx="3276">
                  <c:v>set_136_sites_10_iterations_10_result.csv</c:v>
                </c:pt>
                <c:pt idx="3277">
                  <c:v>set_136_sites_10_iterations_100_result.csv</c:v>
                </c:pt>
                <c:pt idx="3278">
                  <c:v>set_136_sites_10_iterations_1000_result.csv</c:v>
                </c:pt>
                <c:pt idx="3279">
                  <c:v>set_136_sites_20_iterations_10_result.csv</c:v>
                </c:pt>
                <c:pt idx="3280">
                  <c:v>set_136_sites_20_iterations_100_result.csv</c:v>
                </c:pt>
                <c:pt idx="3281">
                  <c:v>set_136_sites_20_iterations_1000_result.csv</c:v>
                </c:pt>
                <c:pt idx="3282">
                  <c:v>set_136_sites_30_iterations_10_result.csv</c:v>
                </c:pt>
                <c:pt idx="3283">
                  <c:v>set_136_sites_30_iterations_100_result.csv</c:v>
                </c:pt>
                <c:pt idx="3284">
                  <c:v>set_136_sites_30_iterations_1000_result.csv</c:v>
                </c:pt>
                <c:pt idx="3285">
                  <c:v>set_136_sites_100_iterations_10_result.csv</c:v>
                </c:pt>
                <c:pt idx="3286">
                  <c:v>set_136_sites_100_iterations_100_result.csv</c:v>
                </c:pt>
                <c:pt idx="3287">
                  <c:v>set_136_sites_100_iterations_1000_result.csv</c:v>
                </c:pt>
                <c:pt idx="3288">
                  <c:v>set_137_sites_1_iterations_10_result.csv</c:v>
                </c:pt>
                <c:pt idx="3289">
                  <c:v>set_137_sites_1_iterations_100_result.csv</c:v>
                </c:pt>
                <c:pt idx="3290">
                  <c:v>set_137_sites_1_iterations_1000_result.csv</c:v>
                </c:pt>
                <c:pt idx="3291">
                  <c:v>set_137_sites_2_iterations_10_result.csv</c:v>
                </c:pt>
                <c:pt idx="3292">
                  <c:v>set_137_sites_2_iterations_100_result.csv</c:v>
                </c:pt>
                <c:pt idx="3293">
                  <c:v>set_137_sites_2_iterations_1000_result.csv</c:v>
                </c:pt>
                <c:pt idx="3294">
                  <c:v>set_137_sites_3_iterations_10_result.csv</c:v>
                </c:pt>
                <c:pt idx="3295">
                  <c:v>set_137_sites_3_iterations_100_result.csv</c:v>
                </c:pt>
                <c:pt idx="3296">
                  <c:v>set_137_sites_3_iterations_1000_result.csv</c:v>
                </c:pt>
                <c:pt idx="3297">
                  <c:v>set_137_sites_5_iterations_10_result.csv</c:v>
                </c:pt>
                <c:pt idx="3298">
                  <c:v>set_137_sites_5_iterations_100_result.csv</c:v>
                </c:pt>
                <c:pt idx="3299">
                  <c:v>set_137_sites_5_iterations_1000_result.csv</c:v>
                </c:pt>
                <c:pt idx="3300">
                  <c:v>set_137_sites_10_iterations_10_result.csv</c:v>
                </c:pt>
                <c:pt idx="3301">
                  <c:v>set_137_sites_10_iterations_100_result.csv</c:v>
                </c:pt>
                <c:pt idx="3302">
                  <c:v>set_137_sites_10_iterations_1000_result.csv</c:v>
                </c:pt>
                <c:pt idx="3303">
                  <c:v>set_137_sites_20_iterations_10_result.csv</c:v>
                </c:pt>
                <c:pt idx="3304">
                  <c:v>set_137_sites_20_iterations_100_result.csv</c:v>
                </c:pt>
                <c:pt idx="3305">
                  <c:v>set_137_sites_20_iterations_1000_result.csv</c:v>
                </c:pt>
                <c:pt idx="3306">
                  <c:v>set_137_sites_30_iterations_10_result.csv</c:v>
                </c:pt>
                <c:pt idx="3307">
                  <c:v>set_137_sites_30_iterations_100_result.csv</c:v>
                </c:pt>
                <c:pt idx="3308">
                  <c:v>set_137_sites_30_iterations_1000_result.csv</c:v>
                </c:pt>
                <c:pt idx="3309">
                  <c:v>set_137_sites_100_iterations_10_result.csv</c:v>
                </c:pt>
                <c:pt idx="3310">
                  <c:v>set_137_sites_100_iterations_100_result.csv</c:v>
                </c:pt>
                <c:pt idx="3311">
                  <c:v>set_137_sites_100_iterations_1000_result.csv</c:v>
                </c:pt>
                <c:pt idx="3312">
                  <c:v>set_138_sites_1_iterations_10_result.csv</c:v>
                </c:pt>
                <c:pt idx="3313">
                  <c:v>set_138_sites_1_iterations_100_result.csv</c:v>
                </c:pt>
                <c:pt idx="3314">
                  <c:v>set_138_sites_1_iterations_1000_result.csv</c:v>
                </c:pt>
                <c:pt idx="3315">
                  <c:v>set_138_sites_2_iterations_10_result.csv</c:v>
                </c:pt>
                <c:pt idx="3316">
                  <c:v>set_138_sites_2_iterations_100_result.csv</c:v>
                </c:pt>
                <c:pt idx="3317">
                  <c:v>set_138_sites_2_iterations_1000_result.csv</c:v>
                </c:pt>
                <c:pt idx="3318">
                  <c:v>set_138_sites_3_iterations_10_result.csv</c:v>
                </c:pt>
                <c:pt idx="3319">
                  <c:v>set_138_sites_3_iterations_100_result.csv</c:v>
                </c:pt>
                <c:pt idx="3320">
                  <c:v>set_138_sites_3_iterations_1000_result.csv</c:v>
                </c:pt>
                <c:pt idx="3321">
                  <c:v>set_138_sites_5_iterations_10_result.csv</c:v>
                </c:pt>
                <c:pt idx="3322">
                  <c:v>set_138_sites_5_iterations_100_result.csv</c:v>
                </c:pt>
                <c:pt idx="3323">
                  <c:v>set_138_sites_5_iterations_1000_result.csv</c:v>
                </c:pt>
                <c:pt idx="3324">
                  <c:v>set_138_sites_10_iterations_10_result.csv</c:v>
                </c:pt>
                <c:pt idx="3325">
                  <c:v>set_138_sites_10_iterations_100_result.csv</c:v>
                </c:pt>
                <c:pt idx="3326">
                  <c:v>set_138_sites_10_iterations_1000_result.csv</c:v>
                </c:pt>
                <c:pt idx="3327">
                  <c:v>set_138_sites_20_iterations_10_result.csv</c:v>
                </c:pt>
                <c:pt idx="3328">
                  <c:v>set_138_sites_20_iterations_100_result.csv</c:v>
                </c:pt>
                <c:pt idx="3329">
                  <c:v>set_138_sites_20_iterations_1000_result.csv</c:v>
                </c:pt>
                <c:pt idx="3330">
                  <c:v>set_138_sites_30_iterations_10_result.csv</c:v>
                </c:pt>
                <c:pt idx="3331">
                  <c:v>set_138_sites_30_iterations_100_result.csv</c:v>
                </c:pt>
                <c:pt idx="3332">
                  <c:v>set_138_sites_30_iterations_1000_result.csv</c:v>
                </c:pt>
                <c:pt idx="3333">
                  <c:v>set_138_sites_100_iterations_10_result.csv</c:v>
                </c:pt>
                <c:pt idx="3334">
                  <c:v>set_138_sites_100_iterations_100_result.csv</c:v>
                </c:pt>
                <c:pt idx="3335">
                  <c:v>set_138_sites_100_iterations_1000_result.csv</c:v>
                </c:pt>
                <c:pt idx="3336">
                  <c:v>set_139_sites_1_iterations_10_result.csv</c:v>
                </c:pt>
                <c:pt idx="3337">
                  <c:v>set_139_sites_1_iterations_100_result.csv</c:v>
                </c:pt>
                <c:pt idx="3338">
                  <c:v>set_139_sites_1_iterations_1000_result.csv</c:v>
                </c:pt>
                <c:pt idx="3339">
                  <c:v>set_139_sites_2_iterations_10_result.csv</c:v>
                </c:pt>
                <c:pt idx="3340">
                  <c:v>set_139_sites_2_iterations_100_result.csv</c:v>
                </c:pt>
                <c:pt idx="3341">
                  <c:v>set_139_sites_2_iterations_1000_result.csv</c:v>
                </c:pt>
                <c:pt idx="3342">
                  <c:v>set_139_sites_3_iterations_10_result.csv</c:v>
                </c:pt>
                <c:pt idx="3343">
                  <c:v>set_139_sites_3_iterations_100_result.csv</c:v>
                </c:pt>
                <c:pt idx="3344">
                  <c:v>set_139_sites_3_iterations_1000_result.csv</c:v>
                </c:pt>
                <c:pt idx="3345">
                  <c:v>set_139_sites_5_iterations_10_result.csv</c:v>
                </c:pt>
                <c:pt idx="3346">
                  <c:v>set_139_sites_5_iterations_100_result.csv</c:v>
                </c:pt>
                <c:pt idx="3347">
                  <c:v>set_139_sites_5_iterations_1000_result.csv</c:v>
                </c:pt>
                <c:pt idx="3348">
                  <c:v>set_139_sites_10_iterations_10_result.csv</c:v>
                </c:pt>
                <c:pt idx="3349">
                  <c:v>set_139_sites_10_iterations_100_result.csv</c:v>
                </c:pt>
                <c:pt idx="3350">
                  <c:v>set_139_sites_10_iterations_1000_result.csv</c:v>
                </c:pt>
                <c:pt idx="3351">
                  <c:v>set_139_sites_20_iterations_10_result.csv</c:v>
                </c:pt>
                <c:pt idx="3352">
                  <c:v>set_139_sites_20_iterations_100_result.csv</c:v>
                </c:pt>
                <c:pt idx="3353">
                  <c:v>set_139_sites_20_iterations_1000_result.csv</c:v>
                </c:pt>
                <c:pt idx="3354">
                  <c:v>set_139_sites_30_iterations_10_result.csv</c:v>
                </c:pt>
                <c:pt idx="3355">
                  <c:v>set_139_sites_30_iterations_100_result.csv</c:v>
                </c:pt>
                <c:pt idx="3356">
                  <c:v>set_139_sites_30_iterations_1000_result.csv</c:v>
                </c:pt>
                <c:pt idx="3357">
                  <c:v>set_139_sites_100_iterations_10_result.csv</c:v>
                </c:pt>
                <c:pt idx="3358">
                  <c:v>set_139_sites_100_iterations_100_result.csv</c:v>
                </c:pt>
                <c:pt idx="3359">
                  <c:v>set_139_sites_100_iterations_1000_result.csv</c:v>
                </c:pt>
                <c:pt idx="3360">
                  <c:v>set_140_sites_1_iterations_10_result.csv</c:v>
                </c:pt>
                <c:pt idx="3361">
                  <c:v>set_140_sites_1_iterations_100_result.csv</c:v>
                </c:pt>
                <c:pt idx="3362">
                  <c:v>set_140_sites_1_iterations_1000_result.csv</c:v>
                </c:pt>
                <c:pt idx="3363">
                  <c:v>set_140_sites_2_iterations_10_result.csv</c:v>
                </c:pt>
                <c:pt idx="3364">
                  <c:v>set_140_sites_2_iterations_100_result.csv</c:v>
                </c:pt>
                <c:pt idx="3365">
                  <c:v>set_140_sites_2_iterations_1000_result.csv</c:v>
                </c:pt>
                <c:pt idx="3366">
                  <c:v>set_140_sites_3_iterations_10_result.csv</c:v>
                </c:pt>
                <c:pt idx="3367">
                  <c:v>set_140_sites_3_iterations_100_result.csv</c:v>
                </c:pt>
                <c:pt idx="3368">
                  <c:v>set_140_sites_3_iterations_1000_result.csv</c:v>
                </c:pt>
                <c:pt idx="3369">
                  <c:v>set_140_sites_5_iterations_10_result.csv</c:v>
                </c:pt>
                <c:pt idx="3370">
                  <c:v>set_140_sites_5_iterations_100_result.csv</c:v>
                </c:pt>
                <c:pt idx="3371">
                  <c:v>set_140_sites_5_iterations_1000_result.csv</c:v>
                </c:pt>
                <c:pt idx="3372">
                  <c:v>set_140_sites_10_iterations_10_result.csv</c:v>
                </c:pt>
                <c:pt idx="3373">
                  <c:v>set_140_sites_10_iterations_100_result.csv</c:v>
                </c:pt>
                <c:pt idx="3374">
                  <c:v>set_140_sites_10_iterations_1000_result.csv</c:v>
                </c:pt>
                <c:pt idx="3375">
                  <c:v>set_140_sites_20_iterations_10_result.csv</c:v>
                </c:pt>
                <c:pt idx="3376">
                  <c:v>set_140_sites_20_iterations_100_result.csv</c:v>
                </c:pt>
                <c:pt idx="3377">
                  <c:v>set_140_sites_20_iterations_1000_result.csv</c:v>
                </c:pt>
                <c:pt idx="3378">
                  <c:v>set_140_sites_30_iterations_10_result.csv</c:v>
                </c:pt>
                <c:pt idx="3379">
                  <c:v>set_140_sites_30_iterations_100_result.csv</c:v>
                </c:pt>
                <c:pt idx="3380">
                  <c:v>set_140_sites_30_iterations_1000_result.csv</c:v>
                </c:pt>
                <c:pt idx="3381">
                  <c:v>set_140_sites_100_iterations_10_result.csv</c:v>
                </c:pt>
                <c:pt idx="3382">
                  <c:v>set_140_sites_100_iterations_100_result.csv</c:v>
                </c:pt>
                <c:pt idx="3383">
                  <c:v>set_140_sites_100_iterations_1000_result.csv</c:v>
                </c:pt>
                <c:pt idx="3384">
                  <c:v>set_141_sites_1_iterations_10_result.csv</c:v>
                </c:pt>
                <c:pt idx="3385">
                  <c:v>set_141_sites_1_iterations_100_result.csv</c:v>
                </c:pt>
                <c:pt idx="3386">
                  <c:v>set_141_sites_1_iterations_1000_result.csv</c:v>
                </c:pt>
                <c:pt idx="3387">
                  <c:v>set_141_sites_2_iterations_10_result.csv</c:v>
                </c:pt>
                <c:pt idx="3388">
                  <c:v>set_141_sites_2_iterations_100_result.csv</c:v>
                </c:pt>
                <c:pt idx="3389">
                  <c:v>set_141_sites_2_iterations_1000_result.csv</c:v>
                </c:pt>
                <c:pt idx="3390">
                  <c:v>set_141_sites_3_iterations_10_result.csv</c:v>
                </c:pt>
                <c:pt idx="3391">
                  <c:v>set_141_sites_3_iterations_100_result.csv</c:v>
                </c:pt>
                <c:pt idx="3392">
                  <c:v>set_141_sites_3_iterations_1000_result.csv</c:v>
                </c:pt>
                <c:pt idx="3393">
                  <c:v>set_141_sites_5_iterations_10_result.csv</c:v>
                </c:pt>
                <c:pt idx="3394">
                  <c:v>set_141_sites_5_iterations_100_result.csv</c:v>
                </c:pt>
                <c:pt idx="3395">
                  <c:v>set_141_sites_5_iterations_1000_result.csv</c:v>
                </c:pt>
                <c:pt idx="3396">
                  <c:v>set_141_sites_10_iterations_10_result.csv</c:v>
                </c:pt>
                <c:pt idx="3397">
                  <c:v>set_141_sites_10_iterations_100_result.csv</c:v>
                </c:pt>
                <c:pt idx="3398">
                  <c:v>set_141_sites_10_iterations_1000_result.csv</c:v>
                </c:pt>
                <c:pt idx="3399">
                  <c:v>set_141_sites_20_iterations_10_result.csv</c:v>
                </c:pt>
                <c:pt idx="3400">
                  <c:v>set_141_sites_20_iterations_100_result.csv</c:v>
                </c:pt>
                <c:pt idx="3401">
                  <c:v>set_141_sites_20_iterations_1000_result.csv</c:v>
                </c:pt>
                <c:pt idx="3402">
                  <c:v>set_141_sites_30_iterations_10_result.csv</c:v>
                </c:pt>
                <c:pt idx="3403">
                  <c:v>set_141_sites_30_iterations_100_result.csv</c:v>
                </c:pt>
                <c:pt idx="3404">
                  <c:v>set_141_sites_30_iterations_1000_result.csv</c:v>
                </c:pt>
                <c:pt idx="3405">
                  <c:v>set_141_sites_100_iterations_10_result.csv</c:v>
                </c:pt>
                <c:pt idx="3406">
                  <c:v>set_141_sites_100_iterations_100_result.csv</c:v>
                </c:pt>
                <c:pt idx="3407">
                  <c:v>set_141_sites_100_iterations_1000_result.csv</c:v>
                </c:pt>
                <c:pt idx="3408">
                  <c:v>set_142_sites_1_iterations_10_result.csv</c:v>
                </c:pt>
                <c:pt idx="3409">
                  <c:v>set_142_sites_1_iterations_100_result.csv</c:v>
                </c:pt>
                <c:pt idx="3410">
                  <c:v>set_142_sites_1_iterations_1000_result.csv</c:v>
                </c:pt>
                <c:pt idx="3411">
                  <c:v>set_142_sites_2_iterations_10_result.csv</c:v>
                </c:pt>
                <c:pt idx="3412">
                  <c:v>set_142_sites_2_iterations_100_result.csv</c:v>
                </c:pt>
                <c:pt idx="3413">
                  <c:v>set_142_sites_2_iterations_1000_result.csv</c:v>
                </c:pt>
                <c:pt idx="3414">
                  <c:v>set_142_sites_3_iterations_10_result.csv</c:v>
                </c:pt>
                <c:pt idx="3415">
                  <c:v>set_142_sites_3_iterations_100_result.csv</c:v>
                </c:pt>
                <c:pt idx="3416">
                  <c:v>set_142_sites_3_iterations_1000_result.csv</c:v>
                </c:pt>
                <c:pt idx="3417">
                  <c:v>set_142_sites_5_iterations_10_result.csv</c:v>
                </c:pt>
                <c:pt idx="3418">
                  <c:v>set_142_sites_5_iterations_100_result.csv</c:v>
                </c:pt>
                <c:pt idx="3419">
                  <c:v>set_142_sites_5_iterations_1000_result.csv</c:v>
                </c:pt>
                <c:pt idx="3420">
                  <c:v>set_142_sites_10_iterations_10_result.csv</c:v>
                </c:pt>
                <c:pt idx="3421">
                  <c:v>set_142_sites_10_iterations_100_result.csv</c:v>
                </c:pt>
                <c:pt idx="3422">
                  <c:v>set_142_sites_10_iterations_1000_result.csv</c:v>
                </c:pt>
                <c:pt idx="3423">
                  <c:v>set_142_sites_20_iterations_10_result.csv</c:v>
                </c:pt>
                <c:pt idx="3424">
                  <c:v>set_142_sites_20_iterations_100_result.csv</c:v>
                </c:pt>
                <c:pt idx="3425">
                  <c:v>set_142_sites_20_iterations_1000_result.csv</c:v>
                </c:pt>
                <c:pt idx="3426">
                  <c:v>set_142_sites_30_iterations_10_result.csv</c:v>
                </c:pt>
                <c:pt idx="3427">
                  <c:v>set_142_sites_30_iterations_100_result.csv</c:v>
                </c:pt>
                <c:pt idx="3428">
                  <c:v>set_142_sites_30_iterations_1000_result.csv</c:v>
                </c:pt>
                <c:pt idx="3429">
                  <c:v>set_142_sites_100_iterations_10_result.csv</c:v>
                </c:pt>
                <c:pt idx="3430">
                  <c:v>set_142_sites_100_iterations_100_result.csv</c:v>
                </c:pt>
                <c:pt idx="3431">
                  <c:v>set_142_sites_100_iterations_1000_result.csv</c:v>
                </c:pt>
                <c:pt idx="3432">
                  <c:v>set_143_sites_1_iterations_10_result.csv</c:v>
                </c:pt>
                <c:pt idx="3433">
                  <c:v>set_143_sites_1_iterations_100_result.csv</c:v>
                </c:pt>
                <c:pt idx="3434">
                  <c:v>set_143_sites_1_iterations_1000_result.csv</c:v>
                </c:pt>
                <c:pt idx="3435">
                  <c:v>set_143_sites_2_iterations_10_result.csv</c:v>
                </c:pt>
                <c:pt idx="3436">
                  <c:v>set_143_sites_2_iterations_100_result.csv</c:v>
                </c:pt>
                <c:pt idx="3437">
                  <c:v>set_143_sites_2_iterations_1000_result.csv</c:v>
                </c:pt>
                <c:pt idx="3438">
                  <c:v>set_143_sites_3_iterations_10_result.csv</c:v>
                </c:pt>
                <c:pt idx="3439">
                  <c:v>set_143_sites_3_iterations_100_result.csv</c:v>
                </c:pt>
                <c:pt idx="3440">
                  <c:v>set_143_sites_3_iterations_1000_result.csv</c:v>
                </c:pt>
                <c:pt idx="3441">
                  <c:v>set_143_sites_5_iterations_10_result.csv</c:v>
                </c:pt>
                <c:pt idx="3442">
                  <c:v>set_143_sites_5_iterations_100_result.csv</c:v>
                </c:pt>
                <c:pt idx="3443">
                  <c:v>set_143_sites_5_iterations_1000_result.csv</c:v>
                </c:pt>
                <c:pt idx="3444">
                  <c:v>set_143_sites_10_iterations_10_result.csv</c:v>
                </c:pt>
                <c:pt idx="3445">
                  <c:v>set_143_sites_10_iterations_100_result.csv</c:v>
                </c:pt>
                <c:pt idx="3446">
                  <c:v>set_143_sites_10_iterations_1000_result.csv</c:v>
                </c:pt>
                <c:pt idx="3447">
                  <c:v>set_143_sites_20_iterations_10_result.csv</c:v>
                </c:pt>
                <c:pt idx="3448">
                  <c:v>set_143_sites_20_iterations_100_result.csv</c:v>
                </c:pt>
                <c:pt idx="3449">
                  <c:v>set_143_sites_20_iterations_1000_result.csv</c:v>
                </c:pt>
                <c:pt idx="3450">
                  <c:v>set_143_sites_30_iterations_10_result.csv</c:v>
                </c:pt>
                <c:pt idx="3451">
                  <c:v>set_143_sites_30_iterations_100_result.csv</c:v>
                </c:pt>
                <c:pt idx="3452">
                  <c:v>set_143_sites_30_iterations_1000_result.csv</c:v>
                </c:pt>
                <c:pt idx="3453">
                  <c:v>set_143_sites_100_iterations_10_result.csv</c:v>
                </c:pt>
                <c:pt idx="3454">
                  <c:v>set_143_sites_100_iterations_100_result.csv</c:v>
                </c:pt>
                <c:pt idx="3455">
                  <c:v>set_143_sites_100_iterations_1000_result.csv</c:v>
                </c:pt>
                <c:pt idx="3456">
                  <c:v>set_144_sites_1_iterations_10_result.csv</c:v>
                </c:pt>
                <c:pt idx="3457">
                  <c:v>set_144_sites_1_iterations_100_result.csv</c:v>
                </c:pt>
                <c:pt idx="3458">
                  <c:v>set_144_sites_1_iterations_1000_result.csv</c:v>
                </c:pt>
                <c:pt idx="3459">
                  <c:v>set_144_sites_2_iterations_10_result.csv</c:v>
                </c:pt>
                <c:pt idx="3460">
                  <c:v>set_144_sites_2_iterations_100_result.csv</c:v>
                </c:pt>
                <c:pt idx="3461">
                  <c:v>set_144_sites_2_iterations_1000_result.csv</c:v>
                </c:pt>
                <c:pt idx="3462">
                  <c:v>set_144_sites_3_iterations_10_result.csv</c:v>
                </c:pt>
                <c:pt idx="3463">
                  <c:v>set_144_sites_3_iterations_100_result.csv</c:v>
                </c:pt>
                <c:pt idx="3464">
                  <c:v>set_144_sites_3_iterations_1000_result.csv</c:v>
                </c:pt>
                <c:pt idx="3465">
                  <c:v>set_144_sites_5_iterations_10_result.csv</c:v>
                </c:pt>
                <c:pt idx="3466">
                  <c:v>set_144_sites_5_iterations_100_result.csv</c:v>
                </c:pt>
                <c:pt idx="3467">
                  <c:v>set_144_sites_5_iterations_1000_result.csv</c:v>
                </c:pt>
                <c:pt idx="3468">
                  <c:v>set_144_sites_10_iterations_10_result.csv</c:v>
                </c:pt>
                <c:pt idx="3469">
                  <c:v>set_144_sites_10_iterations_100_result.csv</c:v>
                </c:pt>
                <c:pt idx="3470">
                  <c:v>set_144_sites_10_iterations_1000_result.csv</c:v>
                </c:pt>
                <c:pt idx="3471">
                  <c:v>set_144_sites_20_iterations_10_result.csv</c:v>
                </c:pt>
                <c:pt idx="3472">
                  <c:v>set_144_sites_20_iterations_100_result.csv</c:v>
                </c:pt>
                <c:pt idx="3473">
                  <c:v>set_144_sites_20_iterations_1000_result.csv</c:v>
                </c:pt>
                <c:pt idx="3474">
                  <c:v>set_144_sites_30_iterations_10_result.csv</c:v>
                </c:pt>
                <c:pt idx="3475">
                  <c:v>set_144_sites_30_iterations_100_result.csv</c:v>
                </c:pt>
                <c:pt idx="3476">
                  <c:v>set_144_sites_30_iterations_1000_result.csv</c:v>
                </c:pt>
                <c:pt idx="3477">
                  <c:v>set_144_sites_100_iterations_10_result.csv</c:v>
                </c:pt>
                <c:pt idx="3478">
                  <c:v>set_144_sites_100_iterations_100_result.csv</c:v>
                </c:pt>
                <c:pt idx="3479">
                  <c:v>set_144_sites_100_iterations_1000_result.csv</c:v>
                </c:pt>
                <c:pt idx="3480">
                  <c:v>set_145_sites_1_iterations_10_result.csv</c:v>
                </c:pt>
                <c:pt idx="3481">
                  <c:v>set_145_sites_1_iterations_100_result.csv</c:v>
                </c:pt>
                <c:pt idx="3482">
                  <c:v>set_145_sites_1_iterations_1000_result.csv</c:v>
                </c:pt>
                <c:pt idx="3483">
                  <c:v>set_145_sites_2_iterations_10_result.csv</c:v>
                </c:pt>
                <c:pt idx="3484">
                  <c:v>set_145_sites_2_iterations_100_result.csv</c:v>
                </c:pt>
                <c:pt idx="3485">
                  <c:v>set_145_sites_2_iterations_1000_result.csv</c:v>
                </c:pt>
                <c:pt idx="3486">
                  <c:v>set_145_sites_3_iterations_10_result.csv</c:v>
                </c:pt>
                <c:pt idx="3487">
                  <c:v>set_145_sites_3_iterations_100_result.csv</c:v>
                </c:pt>
                <c:pt idx="3488">
                  <c:v>set_145_sites_3_iterations_1000_result.csv</c:v>
                </c:pt>
                <c:pt idx="3489">
                  <c:v>set_145_sites_5_iterations_10_result.csv</c:v>
                </c:pt>
                <c:pt idx="3490">
                  <c:v>set_145_sites_5_iterations_100_result.csv</c:v>
                </c:pt>
                <c:pt idx="3491">
                  <c:v>set_145_sites_5_iterations_1000_result.csv</c:v>
                </c:pt>
                <c:pt idx="3492">
                  <c:v>set_145_sites_10_iterations_10_result.csv</c:v>
                </c:pt>
                <c:pt idx="3493">
                  <c:v>set_145_sites_10_iterations_100_result.csv</c:v>
                </c:pt>
                <c:pt idx="3494">
                  <c:v>set_145_sites_10_iterations_1000_result.csv</c:v>
                </c:pt>
                <c:pt idx="3495">
                  <c:v>set_145_sites_20_iterations_10_result.csv</c:v>
                </c:pt>
                <c:pt idx="3496">
                  <c:v>set_145_sites_20_iterations_100_result.csv</c:v>
                </c:pt>
                <c:pt idx="3497">
                  <c:v>set_145_sites_20_iterations_1000_result.csv</c:v>
                </c:pt>
                <c:pt idx="3498">
                  <c:v>set_145_sites_30_iterations_10_result.csv</c:v>
                </c:pt>
                <c:pt idx="3499">
                  <c:v>set_145_sites_30_iterations_100_result.csv</c:v>
                </c:pt>
                <c:pt idx="3500">
                  <c:v>set_145_sites_30_iterations_1000_result.csv</c:v>
                </c:pt>
                <c:pt idx="3501">
                  <c:v>set_145_sites_100_iterations_10_result.csv</c:v>
                </c:pt>
                <c:pt idx="3502">
                  <c:v>set_145_sites_100_iterations_100_result.csv</c:v>
                </c:pt>
                <c:pt idx="3503">
                  <c:v>set_145_sites_100_iterations_1000_result.csv</c:v>
                </c:pt>
                <c:pt idx="3504">
                  <c:v>set_146_sites_1_iterations_10_result.csv</c:v>
                </c:pt>
                <c:pt idx="3505">
                  <c:v>set_146_sites_1_iterations_100_result.csv</c:v>
                </c:pt>
                <c:pt idx="3506">
                  <c:v>set_146_sites_1_iterations_1000_result.csv</c:v>
                </c:pt>
                <c:pt idx="3507">
                  <c:v>set_146_sites_2_iterations_10_result.csv</c:v>
                </c:pt>
                <c:pt idx="3508">
                  <c:v>set_146_sites_2_iterations_100_result.csv</c:v>
                </c:pt>
                <c:pt idx="3509">
                  <c:v>set_146_sites_2_iterations_1000_result.csv</c:v>
                </c:pt>
                <c:pt idx="3510">
                  <c:v>set_146_sites_3_iterations_10_result.csv</c:v>
                </c:pt>
                <c:pt idx="3511">
                  <c:v>set_146_sites_3_iterations_100_result.csv</c:v>
                </c:pt>
                <c:pt idx="3512">
                  <c:v>set_146_sites_3_iterations_1000_result.csv</c:v>
                </c:pt>
                <c:pt idx="3513">
                  <c:v>set_146_sites_5_iterations_10_result.csv</c:v>
                </c:pt>
                <c:pt idx="3514">
                  <c:v>set_146_sites_5_iterations_100_result.csv</c:v>
                </c:pt>
                <c:pt idx="3515">
                  <c:v>set_146_sites_5_iterations_1000_result.csv</c:v>
                </c:pt>
                <c:pt idx="3516">
                  <c:v>set_146_sites_10_iterations_10_result.csv</c:v>
                </c:pt>
                <c:pt idx="3517">
                  <c:v>set_146_sites_10_iterations_100_result.csv</c:v>
                </c:pt>
                <c:pt idx="3518">
                  <c:v>set_146_sites_10_iterations_1000_result.csv</c:v>
                </c:pt>
                <c:pt idx="3519">
                  <c:v>set_146_sites_20_iterations_10_result.csv</c:v>
                </c:pt>
                <c:pt idx="3520">
                  <c:v>set_146_sites_20_iterations_100_result.csv</c:v>
                </c:pt>
                <c:pt idx="3521">
                  <c:v>set_146_sites_20_iterations_1000_result.csv</c:v>
                </c:pt>
                <c:pt idx="3522">
                  <c:v>set_146_sites_30_iterations_10_result.csv</c:v>
                </c:pt>
                <c:pt idx="3523">
                  <c:v>set_146_sites_30_iterations_100_result.csv</c:v>
                </c:pt>
                <c:pt idx="3524">
                  <c:v>set_146_sites_30_iterations_1000_result.csv</c:v>
                </c:pt>
                <c:pt idx="3525">
                  <c:v>set_146_sites_100_iterations_10_result.csv</c:v>
                </c:pt>
                <c:pt idx="3526">
                  <c:v>set_146_sites_100_iterations_100_result.csv</c:v>
                </c:pt>
                <c:pt idx="3527">
                  <c:v>set_146_sites_100_iterations_1000_result.csv</c:v>
                </c:pt>
                <c:pt idx="3528">
                  <c:v>set_147_sites_1_iterations_10_result.csv</c:v>
                </c:pt>
                <c:pt idx="3529">
                  <c:v>set_147_sites_1_iterations_100_result.csv</c:v>
                </c:pt>
                <c:pt idx="3530">
                  <c:v>set_147_sites_1_iterations_1000_result.csv</c:v>
                </c:pt>
                <c:pt idx="3531">
                  <c:v>set_147_sites_2_iterations_10_result.csv</c:v>
                </c:pt>
                <c:pt idx="3532">
                  <c:v>set_147_sites_2_iterations_100_result.csv</c:v>
                </c:pt>
                <c:pt idx="3533">
                  <c:v>set_147_sites_2_iterations_1000_result.csv</c:v>
                </c:pt>
                <c:pt idx="3534">
                  <c:v>set_147_sites_3_iterations_10_result.csv</c:v>
                </c:pt>
                <c:pt idx="3535">
                  <c:v>set_147_sites_3_iterations_100_result.csv</c:v>
                </c:pt>
                <c:pt idx="3536">
                  <c:v>set_147_sites_3_iterations_1000_result.csv</c:v>
                </c:pt>
                <c:pt idx="3537">
                  <c:v>set_147_sites_5_iterations_10_result.csv</c:v>
                </c:pt>
                <c:pt idx="3538">
                  <c:v>set_147_sites_5_iterations_100_result.csv</c:v>
                </c:pt>
                <c:pt idx="3539">
                  <c:v>set_147_sites_5_iterations_1000_result.csv</c:v>
                </c:pt>
                <c:pt idx="3540">
                  <c:v>set_147_sites_10_iterations_10_result.csv</c:v>
                </c:pt>
                <c:pt idx="3541">
                  <c:v>set_147_sites_10_iterations_100_result.csv</c:v>
                </c:pt>
                <c:pt idx="3542">
                  <c:v>set_147_sites_10_iterations_1000_result.csv</c:v>
                </c:pt>
                <c:pt idx="3543">
                  <c:v>set_147_sites_20_iterations_10_result.csv</c:v>
                </c:pt>
                <c:pt idx="3544">
                  <c:v>set_147_sites_20_iterations_100_result.csv</c:v>
                </c:pt>
                <c:pt idx="3545">
                  <c:v>set_147_sites_20_iterations_1000_result.csv</c:v>
                </c:pt>
                <c:pt idx="3546">
                  <c:v>set_147_sites_30_iterations_10_result.csv</c:v>
                </c:pt>
                <c:pt idx="3547">
                  <c:v>set_147_sites_30_iterations_100_result.csv</c:v>
                </c:pt>
                <c:pt idx="3548">
                  <c:v>set_147_sites_30_iterations_1000_result.csv</c:v>
                </c:pt>
                <c:pt idx="3549">
                  <c:v>set_147_sites_100_iterations_10_result.csv</c:v>
                </c:pt>
                <c:pt idx="3550">
                  <c:v>set_147_sites_100_iterations_100_result.csv</c:v>
                </c:pt>
                <c:pt idx="3551">
                  <c:v>set_147_sites_100_iterations_1000_result.csv</c:v>
                </c:pt>
                <c:pt idx="3552">
                  <c:v>set_148_sites_1_iterations_10_result.csv</c:v>
                </c:pt>
                <c:pt idx="3553">
                  <c:v>set_148_sites_1_iterations_100_result.csv</c:v>
                </c:pt>
                <c:pt idx="3554">
                  <c:v>set_148_sites_1_iterations_1000_result.csv</c:v>
                </c:pt>
                <c:pt idx="3555">
                  <c:v>set_148_sites_2_iterations_10_result.csv</c:v>
                </c:pt>
                <c:pt idx="3556">
                  <c:v>set_148_sites_2_iterations_100_result.csv</c:v>
                </c:pt>
                <c:pt idx="3557">
                  <c:v>set_148_sites_2_iterations_1000_result.csv</c:v>
                </c:pt>
                <c:pt idx="3558">
                  <c:v>set_148_sites_3_iterations_10_result.csv</c:v>
                </c:pt>
                <c:pt idx="3559">
                  <c:v>set_148_sites_3_iterations_100_result.csv</c:v>
                </c:pt>
                <c:pt idx="3560">
                  <c:v>set_148_sites_3_iterations_1000_result.csv</c:v>
                </c:pt>
                <c:pt idx="3561">
                  <c:v>set_148_sites_5_iterations_10_result.csv</c:v>
                </c:pt>
                <c:pt idx="3562">
                  <c:v>set_148_sites_5_iterations_100_result.csv</c:v>
                </c:pt>
                <c:pt idx="3563">
                  <c:v>set_148_sites_5_iterations_1000_result.csv</c:v>
                </c:pt>
                <c:pt idx="3564">
                  <c:v>set_148_sites_10_iterations_10_result.csv</c:v>
                </c:pt>
                <c:pt idx="3565">
                  <c:v>set_148_sites_10_iterations_100_result.csv</c:v>
                </c:pt>
                <c:pt idx="3566">
                  <c:v>set_148_sites_10_iterations_1000_result.csv</c:v>
                </c:pt>
                <c:pt idx="3567">
                  <c:v>set_148_sites_20_iterations_10_result.csv</c:v>
                </c:pt>
                <c:pt idx="3568">
                  <c:v>set_148_sites_20_iterations_100_result.csv</c:v>
                </c:pt>
                <c:pt idx="3569">
                  <c:v>set_148_sites_20_iterations_1000_result.csv</c:v>
                </c:pt>
                <c:pt idx="3570">
                  <c:v>set_148_sites_30_iterations_10_result.csv</c:v>
                </c:pt>
                <c:pt idx="3571">
                  <c:v>set_148_sites_30_iterations_100_result.csv</c:v>
                </c:pt>
                <c:pt idx="3572">
                  <c:v>set_148_sites_30_iterations_1000_result.csv</c:v>
                </c:pt>
                <c:pt idx="3573">
                  <c:v>set_148_sites_100_iterations_10_result.csv</c:v>
                </c:pt>
                <c:pt idx="3574">
                  <c:v>set_148_sites_100_iterations_100_result.csv</c:v>
                </c:pt>
                <c:pt idx="3575">
                  <c:v>set_148_sites_100_iterations_1000_result.csv</c:v>
                </c:pt>
                <c:pt idx="3576">
                  <c:v>set_149_sites_1_iterations_10_result.csv</c:v>
                </c:pt>
                <c:pt idx="3577">
                  <c:v>set_149_sites_1_iterations_100_result.csv</c:v>
                </c:pt>
                <c:pt idx="3578">
                  <c:v>set_149_sites_1_iterations_1000_result.csv</c:v>
                </c:pt>
                <c:pt idx="3579">
                  <c:v>set_149_sites_2_iterations_10_result.csv</c:v>
                </c:pt>
                <c:pt idx="3580">
                  <c:v>set_149_sites_2_iterations_100_result.csv</c:v>
                </c:pt>
                <c:pt idx="3581">
                  <c:v>set_149_sites_2_iterations_1000_result.csv</c:v>
                </c:pt>
                <c:pt idx="3582">
                  <c:v>set_149_sites_3_iterations_10_result.csv</c:v>
                </c:pt>
                <c:pt idx="3583">
                  <c:v>set_149_sites_3_iterations_100_result.csv</c:v>
                </c:pt>
                <c:pt idx="3584">
                  <c:v>set_149_sites_3_iterations_1000_result.csv</c:v>
                </c:pt>
                <c:pt idx="3585">
                  <c:v>set_149_sites_5_iterations_10_result.csv</c:v>
                </c:pt>
                <c:pt idx="3586">
                  <c:v>set_149_sites_5_iterations_100_result.csv</c:v>
                </c:pt>
                <c:pt idx="3587">
                  <c:v>set_149_sites_5_iterations_1000_result.csv</c:v>
                </c:pt>
                <c:pt idx="3588">
                  <c:v>set_149_sites_10_iterations_10_result.csv</c:v>
                </c:pt>
                <c:pt idx="3589">
                  <c:v>set_149_sites_10_iterations_100_result.csv</c:v>
                </c:pt>
                <c:pt idx="3590">
                  <c:v>set_149_sites_10_iterations_1000_result.csv</c:v>
                </c:pt>
                <c:pt idx="3591">
                  <c:v>set_149_sites_20_iterations_10_result.csv</c:v>
                </c:pt>
                <c:pt idx="3592">
                  <c:v>set_149_sites_20_iterations_100_result.csv</c:v>
                </c:pt>
                <c:pt idx="3593">
                  <c:v>set_149_sites_20_iterations_1000_result.csv</c:v>
                </c:pt>
                <c:pt idx="3594">
                  <c:v>set_149_sites_30_iterations_10_result.csv</c:v>
                </c:pt>
                <c:pt idx="3595">
                  <c:v>set_149_sites_30_iterations_100_result.csv</c:v>
                </c:pt>
                <c:pt idx="3596">
                  <c:v>set_149_sites_30_iterations_1000_result.csv</c:v>
                </c:pt>
                <c:pt idx="3597">
                  <c:v>set_149_sites_100_iterations_10_result.csv</c:v>
                </c:pt>
                <c:pt idx="3598">
                  <c:v>set_149_sites_100_iterations_100_result.csv</c:v>
                </c:pt>
                <c:pt idx="3599">
                  <c:v>set_149_sites_100_iterations_1000_result.csv</c:v>
                </c:pt>
                <c:pt idx="3600">
                  <c:v>set_150_sites_1_iterations_10_result.csv</c:v>
                </c:pt>
                <c:pt idx="3601">
                  <c:v>set_150_sites_1_iterations_100_result.csv</c:v>
                </c:pt>
                <c:pt idx="3602">
                  <c:v>set_150_sites_1_iterations_1000_result.csv</c:v>
                </c:pt>
                <c:pt idx="3603">
                  <c:v>set_150_sites_2_iterations_10_result.csv</c:v>
                </c:pt>
                <c:pt idx="3604">
                  <c:v>set_150_sites_2_iterations_100_result.csv</c:v>
                </c:pt>
                <c:pt idx="3605">
                  <c:v>set_150_sites_2_iterations_1000_result.csv</c:v>
                </c:pt>
                <c:pt idx="3606">
                  <c:v>set_150_sites_3_iterations_10_result.csv</c:v>
                </c:pt>
                <c:pt idx="3607">
                  <c:v>set_150_sites_3_iterations_100_result.csv</c:v>
                </c:pt>
                <c:pt idx="3608">
                  <c:v>set_150_sites_3_iterations_1000_result.csv</c:v>
                </c:pt>
                <c:pt idx="3609">
                  <c:v>set_150_sites_5_iterations_10_result.csv</c:v>
                </c:pt>
                <c:pt idx="3610">
                  <c:v>set_150_sites_5_iterations_100_result.csv</c:v>
                </c:pt>
                <c:pt idx="3611">
                  <c:v>set_150_sites_5_iterations_1000_result.csv</c:v>
                </c:pt>
                <c:pt idx="3612">
                  <c:v>set_150_sites_10_iterations_10_result.csv</c:v>
                </c:pt>
                <c:pt idx="3613">
                  <c:v>set_150_sites_10_iterations_100_result.csv</c:v>
                </c:pt>
                <c:pt idx="3614">
                  <c:v>set_150_sites_10_iterations_1000_result.csv</c:v>
                </c:pt>
                <c:pt idx="3615">
                  <c:v>set_150_sites_20_iterations_10_result.csv</c:v>
                </c:pt>
                <c:pt idx="3616">
                  <c:v>set_150_sites_20_iterations_100_result.csv</c:v>
                </c:pt>
                <c:pt idx="3617">
                  <c:v>set_150_sites_20_iterations_1000_result.csv</c:v>
                </c:pt>
                <c:pt idx="3618">
                  <c:v>set_150_sites_30_iterations_10_result.csv</c:v>
                </c:pt>
                <c:pt idx="3619">
                  <c:v>set_150_sites_30_iterations_100_result.csv</c:v>
                </c:pt>
                <c:pt idx="3620">
                  <c:v>set_150_sites_30_iterations_1000_result.csv</c:v>
                </c:pt>
                <c:pt idx="3621">
                  <c:v>set_150_sites_100_iterations_10_result.csv</c:v>
                </c:pt>
                <c:pt idx="3622">
                  <c:v>set_150_sites_100_iterations_100_result.csv</c:v>
                </c:pt>
                <c:pt idx="3623">
                  <c:v>set_150_sites_100_iterations_1000_result.csv</c:v>
                </c:pt>
              </c:strCache>
            </c:strRef>
          </c:cat>
          <c:val>
            <c:numRef>
              <c:f>1</c:f>
              <c:numCache>
                <c:formatCode>General</c:formatCode>
                <c:ptCount val="3624"/>
                <c:pt idx="0">
                  <c:v>700</c:v>
                </c:pt>
                <c:pt idx="1">
                  <c:v>800</c:v>
                </c:pt>
                <c:pt idx="2">
                  <c:v>1500</c:v>
                </c:pt>
                <c:pt idx="3">
                  <c:v>700</c:v>
                </c:pt>
                <c:pt idx="4">
                  <c:v>600</c:v>
                </c:pt>
                <c:pt idx="5">
                  <c:v>700</c:v>
                </c:pt>
                <c:pt idx="6">
                  <c:v>300</c:v>
                </c:pt>
                <c:pt idx="7">
                  <c:v>300</c:v>
                </c:pt>
                <c:pt idx="8">
                  <c:v>300</c:v>
                </c:pt>
                <c:pt idx="9">
                  <c:v>300</c:v>
                </c:pt>
                <c:pt idx="10">
                  <c:v>200</c:v>
                </c:pt>
                <c:pt idx="11">
                  <c:v>2000</c:v>
                </c:pt>
                <c:pt idx="12">
                  <c:v>200</c:v>
                </c:pt>
                <c:pt idx="13">
                  <c:v>600</c:v>
                </c:pt>
                <c:pt idx="14">
                  <c:v>400</c:v>
                </c:pt>
                <c:pt idx="15">
                  <c:v>200</c:v>
                </c:pt>
                <c:pt idx="16">
                  <c:v>300</c:v>
                </c:pt>
                <c:pt idx="17">
                  <c:v>600</c:v>
                </c:pt>
                <c:pt idx="18">
                  <c:v>300</c:v>
                </c:pt>
                <c:pt idx="19">
                  <c:v>500</c:v>
                </c:pt>
                <c:pt idx="20">
                  <c:v>500</c:v>
                </c:pt>
                <c:pt idx="21">
                  <c:v>500</c:v>
                </c:pt>
                <c:pt idx="22">
                  <c:v>800</c:v>
                </c:pt>
                <c:pt idx="23">
                  <c:v>1600</c:v>
                </c:pt>
                <c:pt idx="24">
                  <c:v>700</c:v>
                </c:pt>
                <c:pt idx="25">
                  <c:v>700</c:v>
                </c:pt>
                <c:pt idx="26">
                  <c:v>800</c:v>
                </c:pt>
                <c:pt idx="27">
                  <c:v>500</c:v>
                </c:pt>
                <c:pt idx="28">
                  <c:v>500</c:v>
                </c:pt>
                <c:pt idx="29">
                  <c:v>500</c:v>
                </c:pt>
                <c:pt idx="30">
                  <c:v>300</c:v>
                </c:pt>
                <c:pt idx="31">
                  <c:v>200</c:v>
                </c:pt>
                <c:pt idx="32">
                  <c:v>300</c:v>
                </c:pt>
                <c:pt idx="33">
                  <c:v>300</c:v>
                </c:pt>
                <c:pt idx="34">
                  <c:v>300</c:v>
                </c:pt>
                <c:pt idx="35">
                  <c:v>300</c:v>
                </c:pt>
                <c:pt idx="36">
                  <c:v>200</c:v>
                </c:pt>
                <c:pt idx="37">
                  <c:v>200</c:v>
                </c:pt>
                <c:pt idx="38">
                  <c:v>500</c:v>
                </c:pt>
                <c:pt idx="39">
                  <c:v>200</c:v>
                </c:pt>
                <c:pt idx="40">
                  <c:v>200</c:v>
                </c:pt>
                <c:pt idx="41">
                  <c:v>1400</c:v>
                </c:pt>
                <c:pt idx="42">
                  <c:v>300</c:v>
                </c:pt>
                <c:pt idx="43">
                  <c:v>400</c:v>
                </c:pt>
                <c:pt idx="44">
                  <c:v>500</c:v>
                </c:pt>
                <c:pt idx="45">
                  <c:v>500</c:v>
                </c:pt>
                <c:pt idx="46">
                  <c:v>700</c:v>
                </c:pt>
                <c:pt idx="47">
                  <c:v>700</c:v>
                </c:pt>
                <c:pt idx="48">
                  <c:v>1000</c:v>
                </c:pt>
                <c:pt idx="49">
                  <c:v>1200</c:v>
                </c:pt>
                <c:pt idx="50">
                  <c:v>1000</c:v>
                </c:pt>
                <c:pt idx="51">
                  <c:v>500</c:v>
                </c:pt>
                <c:pt idx="52">
                  <c:v>500</c:v>
                </c:pt>
                <c:pt idx="53">
                  <c:v>500</c:v>
                </c:pt>
                <c:pt idx="54">
                  <c:v>800</c:v>
                </c:pt>
                <c:pt idx="55">
                  <c:v>700</c:v>
                </c:pt>
                <c:pt idx="56">
                  <c:v>800</c:v>
                </c:pt>
                <c:pt idx="57">
                  <c:v>400</c:v>
                </c:pt>
                <c:pt idx="58">
                  <c:v>300</c:v>
                </c:pt>
                <c:pt idx="59">
                  <c:v>400</c:v>
                </c:pt>
                <c:pt idx="60">
                  <c:v>200</c:v>
                </c:pt>
                <c:pt idx="61">
                  <c:v>200</c:v>
                </c:pt>
                <c:pt idx="62">
                  <c:v>300</c:v>
                </c:pt>
                <c:pt idx="63">
                  <c:v>300</c:v>
                </c:pt>
                <c:pt idx="64">
                  <c:v>200</c:v>
                </c:pt>
                <c:pt idx="65">
                  <c:v>500</c:v>
                </c:pt>
                <c:pt idx="66">
                  <c:v>300</c:v>
                </c:pt>
                <c:pt idx="67">
                  <c:v>300</c:v>
                </c:pt>
                <c:pt idx="68">
                  <c:v>500</c:v>
                </c:pt>
                <c:pt idx="69">
                  <c:v>700</c:v>
                </c:pt>
                <c:pt idx="70">
                  <c:v>1000</c:v>
                </c:pt>
                <c:pt idx="71">
                  <c:v>800</c:v>
                </c:pt>
                <c:pt idx="72">
                  <c:v>800</c:v>
                </c:pt>
                <c:pt idx="73">
                  <c:v>800</c:v>
                </c:pt>
                <c:pt idx="74">
                  <c:v>800</c:v>
                </c:pt>
                <c:pt idx="75">
                  <c:v>400</c:v>
                </c:pt>
                <c:pt idx="76">
                  <c:v>400</c:v>
                </c:pt>
                <c:pt idx="77">
                  <c:v>400</c:v>
                </c:pt>
                <c:pt idx="78">
                  <c:v>400</c:v>
                </c:pt>
                <c:pt idx="79">
                  <c:v>400</c:v>
                </c:pt>
                <c:pt idx="80">
                  <c:v>400</c:v>
                </c:pt>
                <c:pt idx="81">
                  <c:v>300</c:v>
                </c:pt>
                <c:pt idx="82">
                  <c:v>300</c:v>
                </c:pt>
                <c:pt idx="83">
                  <c:v>300</c:v>
                </c:pt>
                <c:pt idx="84">
                  <c:v>200</c:v>
                </c:pt>
                <c:pt idx="85">
                  <c:v>200</c:v>
                </c:pt>
                <c:pt idx="86">
                  <c:v>300</c:v>
                </c:pt>
                <c:pt idx="87">
                  <c:v>300</c:v>
                </c:pt>
                <c:pt idx="88">
                  <c:v>300</c:v>
                </c:pt>
                <c:pt idx="89">
                  <c:v>400</c:v>
                </c:pt>
                <c:pt idx="90">
                  <c:v>300</c:v>
                </c:pt>
                <c:pt idx="91">
                  <c:v>300</c:v>
                </c:pt>
                <c:pt idx="92">
                  <c:v>700</c:v>
                </c:pt>
                <c:pt idx="93">
                  <c:v>700</c:v>
                </c:pt>
                <c:pt idx="94">
                  <c:v>700</c:v>
                </c:pt>
                <c:pt idx="95">
                  <c:v>800</c:v>
                </c:pt>
                <c:pt idx="96">
                  <c:v>700</c:v>
                </c:pt>
                <c:pt idx="97">
                  <c:v>800</c:v>
                </c:pt>
                <c:pt idx="98">
                  <c:v>800</c:v>
                </c:pt>
                <c:pt idx="99">
                  <c:v>400</c:v>
                </c:pt>
                <c:pt idx="100">
                  <c:v>400</c:v>
                </c:pt>
                <c:pt idx="101">
                  <c:v>1300</c:v>
                </c:pt>
                <c:pt idx="102">
                  <c:v>400</c:v>
                </c:pt>
                <c:pt idx="103">
                  <c:v>400</c:v>
                </c:pt>
                <c:pt idx="104">
                  <c:v>1200</c:v>
                </c:pt>
                <c:pt idx="105">
                  <c:v>300</c:v>
                </c:pt>
                <c:pt idx="106">
                  <c:v>200</c:v>
                </c:pt>
                <c:pt idx="107">
                  <c:v>500</c:v>
                </c:pt>
                <c:pt idx="108">
                  <c:v>200</c:v>
                </c:pt>
                <c:pt idx="109">
                  <c:v>200</c:v>
                </c:pt>
                <c:pt idx="110">
                  <c:v>300</c:v>
                </c:pt>
                <c:pt idx="111">
                  <c:v>300</c:v>
                </c:pt>
                <c:pt idx="112">
                  <c:v>300</c:v>
                </c:pt>
                <c:pt idx="113">
                  <c:v>600</c:v>
                </c:pt>
                <c:pt idx="114">
                  <c:v>300</c:v>
                </c:pt>
                <c:pt idx="115">
                  <c:v>300</c:v>
                </c:pt>
                <c:pt idx="116">
                  <c:v>500</c:v>
                </c:pt>
                <c:pt idx="117">
                  <c:v>700</c:v>
                </c:pt>
                <c:pt idx="118">
                  <c:v>700</c:v>
                </c:pt>
                <c:pt idx="119">
                  <c:v>1700</c:v>
                </c:pt>
                <c:pt idx="120">
                  <c:v>600</c:v>
                </c:pt>
                <c:pt idx="121">
                  <c:v>600</c:v>
                </c:pt>
                <c:pt idx="122">
                  <c:v>500</c:v>
                </c:pt>
                <c:pt idx="123">
                  <c:v>700</c:v>
                </c:pt>
                <c:pt idx="124">
                  <c:v>800</c:v>
                </c:pt>
                <c:pt idx="125">
                  <c:v>900</c:v>
                </c:pt>
                <c:pt idx="126">
                  <c:v>700</c:v>
                </c:pt>
                <c:pt idx="127">
                  <c:v>300</c:v>
                </c:pt>
                <c:pt idx="128">
                  <c:v>400</c:v>
                </c:pt>
                <c:pt idx="129">
                  <c:v>300</c:v>
                </c:pt>
                <c:pt idx="130">
                  <c:v>300</c:v>
                </c:pt>
                <c:pt idx="131">
                  <c:v>300</c:v>
                </c:pt>
                <c:pt idx="132">
                  <c:v>300</c:v>
                </c:pt>
                <c:pt idx="133">
                  <c:v>200</c:v>
                </c:pt>
                <c:pt idx="134">
                  <c:v>2400</c:v>
                </c:pt>
                <c:pt idx="135">
                  <c:v>500</c:v>
                </c:pt>
                <c:pt idx="136">
                  <c:v>300</c:v>
                </c:pt>
                <c:pt idx="137">
                  <c:v>600</c:v>
                </c:pt>
                <c:pt idx="138">
                  <c:v>300</c:v>
                </c:pt>
                <c:pt idx="139">
                  <c:v>500</c:v>
                </c:pt>
                <c:pt idx="140">
                  <c:v>700</c:v>
                </c:pt>
                <c:pt idx="141">
                  <c:v>700</c:v>
                </c:pt>
                <c:pt idx="142">
                  <c:v>800</c:v>
                </c:pt>
                <c:pt idx="143">
                  <c:v>800</c:v>
                </c:pt>
                <c:pt idx="144">
                  <c:v>500</c:v>
                </c:pt>
                <c:pt idx="145">
                  <c:v>500</c:v>
                </c:pt>
                <c:pt idx="146">
                  <c:v>500</c:v>
                </c:pt>
                <c:pt idx="147">
                  <c:v>500</c:v>
                </c:pt>
                <c:pt idx="148">
                  <c:v>500</c:v>
                </c:pt>
                <c:pt idx="149">
                  <c:v>600</c:v>
                </c:pt>
                <c:pt idx="150">
                  <c:v>400</c:v>
                </c:pt>
                <c:pt idx="151">
                  <c:v>400</c:v>
                </c:pt>
                <c:pt idx="152">
                  <c:v>500</c:v>
                </c:pt>
                <c:pt idx="153">
                  <c:v>200</c:v>
                </c:pt>
                <c:pt idx="154">
                  <c:v>500</c:v>
                </c:pt>
                <c:pt idx="155">
                  <c:v>400</c:v>
                </c:pt>
                <c:pt idx="156">
                  <c:v>200</c:v>
                </c:pt>
                <c:pt idx="157">
                  <c:v>300</c:v>
                </c:pt>
                <c:pt idx="158">
                  <c:v>300</c:v>
                </c:pt>
                <c:pt idx="159">
                  <c:v>300</c:v>
                </c:pt>
                <c:pt idx="160">
                  <c:v>600</c:v>
                </c:pt>
                <c:pt idx="161">
                  <c:v>400</c:v>
                </c:pt>
                <c:pt idx="162">
                  <c:v>200</c:v>
                </c:pt>
                <c:pt idx="163">
                  <c:v>600</c:v>
                </c:pt>
                <c:pt idx="164">
                  <c:v>400</c:v>
                </c:pt>
                <c:pt idx="165">
                  <c:v>700</c:v>
                </c:pt>
                <c:pt idx="166">
                  <c:v>700</c:v>
                </c:pt>
                <c:pt idx="167">
                  <c:v>800</c:v>
                </c:pt>
                <c:pt idx="168">
                  <c:v>500</c:v>
                </c:pt>
                <c:pt idx="169">
                  <c:v>700</c:v>
                </c:pt>
                <c:pt idx="170">
                  <c:v>800</c:v>
                </c:pt>
                <c:pt idx="171">
                  <c:v>500</c:v>
                </c:pt>
                <c:pt idx="172">
                  <c:v>500</c:v>
                </c:pt>
                <c:pt idx="173">
                  <c:v>500</c:v>
                </c:pt>
                <c:pt idx="174">
                  <c:v>600</c:v>
                </c:pt>
                <c:pt idx="175">
                  <c:v>600</c:v>
                </c:pt>
                <c:pt idx="176">
                  <c:v>700</c:v>
                </c:pt>
                <c:pt idx="177">
                  <c:v>300</c:v>
                </c:pt>
                <c:pt idx="178">
                  <c:v>300</c:v>
                </c:pt>
                <c:pt idx="179">
                  <c:v>300</c:v>
                </c:pt>
                <c:pt idx="180">
                  <c:v>200</c:v>
                </c:pt>
                <c:pt idx="181">
                  <c:v>200</c:v>
                </c:pt>
                <c:pt idx="182">
                  <c:v>300</c:v>
                </c:pt>
                <c:pt idx="183">
                  <c:v>300</c:v>
                </c:pt>
                <c:pt idx="184">
                  <c:v>300</c:v>
                </c:pt>
                <c:pt idx="185">
                  <c:v>600</c:v>
                </c:pt>
                <c:pt idx="186">
                  <c:v>200</c:v>
                </c:pt>
                <c:pt idx="187">
                  <c:v>300</c:v>
                </c:pt>
                <c:pt idx="188">
                  <c:v>800</c:v>
                </c:pt>
                <c:pt idx="189">
                  <c:v>500</c:v>
                </c:pt>
                <c:pt idx="190">
                  <c:v>700</c:v>
                </c:pt>
                <c:pt idx="191">
                  <c:v>1000</c:v>
                </c:pt>
                <c:pt idx="192">
                  <c:v>1700</c:v>
                </c:pt>
                <c:pt idx="193">
                  <c:v>2100</c:v>
                </c:pt>
                <c:pt idx="194">
                  <c:v>2100</c:v>
                </c:pt>
                <c:pt idx="195">
                  <c:v>500</c:v>
                </c:pt>
                <c:pt idx="196">
                  <c:v>400</c:v>
                </c:pt>
                <c:pt idx="197">
                  <c:v>1000</c:v>
                </c:pt>
                <c:pt idx="198">
                  <c:v>400</c:v>
                </c:pt>
                <c:pt idx="199">
                  <c:v>400</c:v>
                </c:pt>
                <c:pt idx="200">
                  <c:v>400</c:v>
                </c:pt>
                <c:pt idx="201">
                  <c:v>400</c:v>
                </c:pt>
                <c:pt idx="202">
                  <c:v>400</c:v>
                </c:pt>
                <c:pt idx="203">
                  <c:v>1800</c:v>
                </c:pt>
                <c:pt idx="204">
                  <c:v>700</c:v>
                </c:pt>
                <c:pt idx="205">
                  <c:v>200</c:v>
                </c:pt>
                <c:pt idx="206">
                  <c:v>700</c:v>
                </c:pt>
                <c:pt idx="207">
                  <c:v>200</c:v>
                </c:pt>
                <c:pt idx="208">
                  <c:v>300</c:v>
                </c:pt>
                <c:pt idx="209">
                  <c:v>600</c:v>
                </c:pt>
                <c:pt idx="210">
                  <c:v>200</c:v>
                </c:pt>
                <c:pt idx="211">
                  <c:v>300</c:v>
                </c:pt>
                <c:pt idx="212">
                  <c:v>900</c:v>
                </c:pt>
                <c:pt idx="213">
                  <c:v>700</c:v>
                </c:pt>
                <c:pt idx="214">
                  <c:v>600</c:v>
                </c:pt>
                <c:pt idx="215">
                  <c:v>700</c:v>
                </c:pt>
                <c:pt idx="216">
                  <c:v>2100</c:v>
                </c:pt>
                <c:pt idx="217">
                  <c:v>2100</c:v>
                </c:pt>
                <c:pt idx="218">
                  <c:v>1700</c:v>
                </c:pt>
                <c:pt idx="219">
                  <c:v>500</c:v>
                </c:pt>
                <c:pt idx="220">
                  <c:v>500</c:v>
                </c:pt>
                <c:pt idx="221">
                  <c:v>500</c:v>
                </c:pt>
                <c:pt idx="222">
                  <c:v>400</c:v>
                </c:pt>
                <c:pt idx="223">
                  <c:v>400</c:v>
                </c:pt>
                <c:pt idx="224">
                  <c:v>400</c:v>
                </c:pt>
                <c:pt idx="225">
                  <c:v>400</c:v>
                </c:pt>
                <c:pt idx="226">
                  <c:v>400</c:v>
                </c:pt>
                <c:pt idx="227">
                  <c:v>300</c:v>
                </c:pt>
                <c:pt idx="228">
                  <c:v>200</c:v>
                </c:pt>
                <c:pt idx="229">
                  <c:v>300</c:v>
                </c:pt>
                <c:pt idx="230">
                  <c:v>300</c:v>
                </c:pt>
                <c:pt idx="231">
                  <c:v>300</c:v>
                </c:pt>
                <c:pt idx="232">
                  <c:v>300</c:v>
                </c:pt>
                <c:pt idx="233">
                  <c:v>300</c:v>
                </c:pt>
                <c:pt idx="234">
                  <c:v>300</c:v>
                </c:pt>
                <c:pt idx="235">
                  <c:v>300</c:v>
                </c:pt>
                <c:pt idx="236">
                  <c:v>700</c:v>
                </c:pt>
                <c:pt idx="237">
                  <c:v>600</c:v>
                </c:pt>
                <c:pt idx="238">
                  <c:v>700</c:v>
                </c:pt>
                <c:pt idx="239">
                  <c:v>700</c:v>
                </c:pt>
                <c:pt idx="240">
                  <c:v>400</c:v>
                </c:pt>
                <c:pt idx="241">
                  <c:v>500</c:v>
                </c:pt>
                <c:pt idx="242">
                  <c:v>900</c:v>
                </c:pt>
                <c:pt idx="243">
                  <c:v>600</c:v>
                </c:pt>
                <c:pt idx="244">
                  <c:v>700</c:v>
                </c:pt>
                <c:pt idx="245">
                  <c:v>600</c:v>
                </c:pt>
                <c:pt idx="246">
                  <c:v>400</c:v>
                </c:pt>
                <c:pt idx="247">
                  <c:v>400</c:v>
                </c:pt>
                <c:pt idx="248">
                  <c:v>500</c:v>
                </c:pt>
                <c:pt idx="249">
                  <c:v>300</c:v>
                </c:pt>
                <c:pt idx="250">
                  <c:v>300</c:v>
                </c:pt>
                <c:pt idx="251">
                  <c:v>300</c:v>
                </c:pt>
                <c:pt idx="252">
                  <c:v>200</c:v>
                </c:pt>
                <c:pt idx="253">
                  <c:v>200</c:v>
                </c:pt>
                <c:pt idx="254">
                  <c:v>900</c:v>
                </c:pt>
                <c:pt idx="255">
                  <c:v>300</c:v>
                </c:pt>
                <c:pt idx="256">
                  <c:v>300</c:v>
                </c:pt>
                <c:pt idx="257">
                  <c:v>400</c:v>
                </c:pt>
                <c:pt idx="258">
                  <c:v>300</c:v>
                </c:pt>
                <c:pt idx="259">
                  <c:v>500</c:v>
                </c:pt>
                <c:pt idx="260">
                  <c:v>500</c:v>
                </c:pt>
                <c:pt idx="261">
                  <c:v>500</c:v>
                </c:pt>
                <c:pt idx="262">
                  <c:v>700</c:v>
                </c:pt>
                <c:pt idx="263">
                  <c:v>700</c:v>
                </c:pt>
                <c:pt idx="264">
                  <c:v>1700</c:v>
                </c:pt>
                <c:pt idx="265">
                  <c:v>1700</c:v>
                </c:pt>
                <c:pt idx="266">
                  <c:v>1700</c:v>
                </c:pt>
                <c:pt idx="267">
                  <c:v>400</c:v>
                </c:pt>
                <c:pt idx="268">
                  <c:v>500</c:v>
                </c:pt>
                <c:pt idx="269">
                  <c:v>600</c:v>
                </c:pt>
                <c:pt idx="270">
                  <c:v>300</c:v>
                </c:pt>
                <c:pt idx="271">
                  <c:v>400</c:v>
                </c:pt>
                <c:pt idx="272">
                  <c:v>400</c:v>
                </c:pt>
                <c:pt idx="273">
                  <c:v>300</c:v>
                </c:pt>
                <c:pt idx="274">
                  <c:v>1300</c:v>
                </c:pt>
                <c:pt idx="275">
                  <c:v>600</c:v>
                </c:pt>
                <c:pt idx="276">
                  <c:v>200</c:v>
                </c:pt>
                <c:pt idx="277">
                  <c:v>200</c:v>
                </c:pt>
                <c:pt idx="278">
                  <c:v>800</c:v>
                </c:pt>
                <c:pt idx="279">
                  <c:v>300</c:v>
                </c:pt>
                <c:pt idx="280">
                  <c:v>300</c:v>
                </c:pt>
                <c:pt idx="281">
                  <c:v>600</c:v>
                </c:pt>
                <c:pt idx="282">
                  <c:v>300</c:v>
                </c:pt>
                <c:pt idx="283">
                  <c:v>300</c:v>
                </c:pt>
                <c:pt idx="284">
                  <c:v>500</c:v>
                </c:pt>
                <c:pt idx="285">
                  <c:v>700</c:v>
                </c:pt>
                <c:pt idx="286">
                  <c:v>700</c:v>
                </c:pt>
                <c:pt idx="287">
                  <c:v>800</c:v>
                </c:pt>
                <c:pt idx="288">
                  <c:v>500</c:v>
                </c:pt>
                <c:pt idx="289">
                  <c:v>400</c:v>
                </c:pt>
                <c:pt idx="290">
                  <c:v>500</c:v>
                </c:pt>
                <c:pt idx="291">
                  <c:v>800</c:v>
                </c:pt>
                <c:pt idx="292">
                  <c:v>800</c:v>
                </c:pt>
                <c:pt idx="293">
                  <c:v>800</c:v>
                </c:pt>
                <c:pt idx="294">
                  <c:v>300</c:v>
                </c:pt>
                <c:pt idx="295">
                  <c:v>300</c:v>
                </c:pt>
                <c:pt idx="296">
                  <c:v>400</c:v>
                </c:pt>
                <c:pt idx="297">
                  <c:v>300</c:v>
                </c:pt>
                <c:pt idx="298">
                  <c:v>300</c:v>
                </c:pt>
                <c:pt idx="299">
                  <c:v>400</c:v>
                </c:pt>
                <c:pt idx="300">
                  <c:v>200</c:v>
                </c:pt>
                <c:pt idx="301">
                  <c:v>300</c:v>
                </c:pt>
                <c:pt idx="302">
                  <c:v>500</c:v>
                </c:pt>
                <c:pt idx="303">
                  <c:v>700</c:v>
                </c:pt>
                <c:pt idx="304">
                  <c:v>200</c:v>
                </c:pt>
                <c:pt idx="305">
                  <c:v>400</c:v>
                </c:pt>
                <c:pt idx="306">
                  <c:v>300</c:v>
                </c:pt>
                <c:pt idx="307">
                  <c:v>400</c:v>
                </c:pt>
                <c:pt idx="308">
                  <c:v>600</c:v>
                </c:pt>
                <c:pt idx="309">
                  <c:v>700</c:v>
                </c:pt>
                <c:pt idx="310">
                  <c:v>700</c:v>
                </c:pt>
                <c:pt idx="311">
                  <c:v>900</c:v>
                </c:pt>
                <c:pt idx="312">
                  <c:v>600</c:v>
                </c:pt>
                <c:pt idx="313">
                  <c:v>600</c:v>
                </c:pt>
                <c:pt idx="314">
                  <c:v>3100</c:v>
                </c:pt>
                <c:pt idx="315">
                  <c:v>700</c:v>
                </c:pt>
                <c:pt idx="316">
                  <c:v>800</c:v>
                </c:pt>
                <c:pt idx="317">
                  <c:v>800</c:v>
                </c:pt>
                <c:pt idx="318">
                  <c:v>500</c:v>
                </c:pt>
                <c:pt idx="319">
                  <c:v>500</c:v>
                </c:pt>
                <c:pt idx="320">
                  <c:v>500</c:v>
                </c:pt>
                <c:pt idx="321">
                  <c:v>300</c:v>
                </c:pt>
                <c:pt idx="322">
                  <c:v>200</c:v>
                </c:pt>
                <c:pt idx="323">
                  <c:v>300</c:v>
                </c:pt>
                <c:pt idx="324">
                  <c:v>200</c:v>
                </c:pt>
                <c:pt idx="325">
                  <c:v>300</c:v>
                </c:pt>
                <c:pt idx="326">
                  <c:v>300</c:v>
                </c:pt>
                <c:pt idx="327">
                  <c:v>200</c:v>
                </c:pt>
                <c:pt idx="328">
                  <c:v>300</c:v>
                </c:pt>
                <c:pt idx="329">
                  <c:v>400</c:v>
                </c:pt>
                <c:pt idx="330">
                  <c:v>300</c:v>
                </c:pt>
                <c:pt idx="331">
                  <c:v>300</c:v>
                </c:pt>
                <c:pt idx="332">
                  <c:v>1100</c:v>
                </c:pt>
                <c:pt idx="333">
                  <c:v>700</c:v>
                </c:pt>
                <c:pt idx="334">
                  <c:v>700</c:v>
                </c:pt>
                <c:pt idx="335">
                  <c:v>800</c:v>
                </c:pt>
                <c:pt idx="336">
                  <c:v>1000</c:v>
                </c:pt>
                <c:pt idx="337">
                  <c:v>1000</c:v>
                </c:pt>
                <c:pt idx="338">
                  <c:v>1200</c:v>
                </c:pt>
                <c:pt idx="339">
                  <c:v>500</c:v>
                </c:pt>
                <c:pt idx="340">
                  <c:v>500</c:v>
                </c:pt>
                <c:pt idx="341">
                  <c:v>500</c:v>
                </c:pt>
                <c:pt idx="342">
                  <c:v>400</c:v>
                </c:pt>
                <c:pt idx="343">
                  <c:v>300</c:v>
                </c:pt>
                <c:pt idx="344">
                  <c:v>400</c:v>
                </c:pt>
                <c:pt idx="345">
                  <c:v>300</c:v>
                </c:pt>
                <c:pt idx="346">
                  <c:v>600</c:v>
                </c:pt>
                <c:pt idx="347">
                  <c:v>300</c:v>
                </c:pt>
                <c:pt idx="348">
                  <c:v>200</c:v>
                </c:pt>
                <c:pt idx="349">
                  <c:v>200</c:v>
                </c:pt>
                <c:pt idx="350">
                  <c:v>300</c:v>
                </c:pt>
                <c:pt idx="351">
                  <c:v>300</c:v>
                </c:pt>
                <c:pt idx="352">
                  <c:v>300</c:v>
                </c:pt>
                <c:pt idx="353">
                  <c:v>400</c:v>
                </c:pt>
                <c:pt idx="354">
                  <c:v>200</c:v>
                </c:pt>
                <c:pt idx="355">
                  <c:v>200</c:v>
                </c:pt>
                <c:pt idx="356">
                  <c:v>500</c:v>
                </c:pt>
                <c:pt idx="357">
                  <c:v>600</c:v>
                </c:pt>
                <c:pt idx="358">
                  <c:v>600</c:v>
                </c:pt>
                <c:pt idx="359">
                  <c:v>800</c:v>
                </c:pt>
                <c:pt idx="360">
                  <c:v>1000</c:v>
                </c:pt>
                <c:pt idx="361">
                  <c:v>1000</c:v>
                </c:pt>
                <c:pt idx="362">
                  <c:v>1200</c:v>
                </c:pt>
                <c:pt idx="363">
                  <c:v>1000</c:v>
                </c:pt>
                <c:pt idx="364">
                  <c:v>2300</c:v>
                </c:pt>
                <c:pt idx="365">
                  <c:v>1200</c:v>
                </c:pt>
                <c:pt idx="366">
                  <c:v>300</c:v>
                </c:pt>
                <c:pt idx="367">
                  <c:v>300</c:v>
                </c:pt>
                <c:pt idx="368">
                  <c:v>300</c:v>
                </c:pt>
                <c:pt idx="369">
                  <c:v>200</c:v>
                </c:pt>
                <c:pt idx="370">
                  <c:v>300</c:v>
                </c:pt>
                <c:pt idx="371">
                  <c:v>300</c:v>
                </c:pt>
                <c:pt idx="372">
                  <c:v>200</c:v>
                </c:pt>
                <c:pt idx="373">
                  <c:v>200</c:v>
                </c:pt>
                <c:pt idx="374">
                  <c:v>300</c:v>
                </c:pt>
                <c:pt idx="375">
                  <c:v>300</c:v>
                </c:pt>
                <c:pt idx="376">
                  <c:v>300</c:v>
                </c:pt>
                <c:pt idx="377">
                  <c:v>400</c:v>
                </c:pt>
                <c:pt idx="378">
                  <c:v>300</c:v>
                </c:pt>
                <c:pt idx="379">
                  <c:v>200</c:v>
                </c:pt>
                <c:pt idx="380">
                  <c:v>500</c:v>
                </c:pt>
                <c:pt idx="381">
                  <c:v>800</c:v>
                </c:pt>
                <c:pt idx="382">
                  <c:v>700</c:v>
                </c:pt>
                <c:pt idx="383">
                  <c:v>700</c:v>
                </c:pt>
                <c:pt idx="384">
                  <c:v>700</c:v>
                </c:pt>
                <c:pt idx="385">
                  <c:v>800</c:v>
                </c:pt>
                <c:pt idx="386">
                  <c:v>800</c:v>
                </c:pt>
                <c:pt idx="387">
                  <c:v>500</c:v>
                </c:pt>
                <c:pt idx="388">
                  <c:v>500</c:v>
                </c:pt>
                <c:pt idx="389">
                  <c:v>500</c:v>
                </c:pt>
                <c:pt idx="390">
                  <c:v>300</c:v>
                </c:pt>
                <c:pt idx="391">
                  <c:v>400</c:v>
                </c:pt>
                <c:pt idx="392">
                  <c:v>400</c:v>
                </c:pt>
                <c:pt idx="393">
                  <c:v>300</c:v>
                </c:pt>
                <c:pt idx="394">
                  <c:v>300</c:v>
                </c:pt>
                <c:pt idx="395">
                  <c:v>400</c:v>
                </c:pt>
                <c:pt idx="396">
                  <c:v>200</c:v>
                </c:pt>
                <c:pt idx="397">
                  <c:v>200</c:v>
                </c:pt>
                <c:pt idx="398">
                  <c:v>300</c:v>
                </c:pt>
                <c:pt idx="399">
                  <c:v>200</c:v>
                </c:pt>
                <c:pt idx="400">
                  <c:v>200</c:v>
                </c:pt>
                <c:pt idx="401">
                  <c:v>800</c:v>
                </c:pt>
                <c:pt idx="402">
                  <c:v>300</c:v>
                </c:pt>
                <c:pt idx="403">
                  <c:v>200</c:v>
                </c:pt>
                <c:pt idx="404">
                  <c:v>500</c:v>
                </c:pt>
                <c:pt idx="405">
                  <c:v>500</c:v>
                </c:pt>
                <c:pt idx="406">
                  <c:v>800</c:v>
                </c:pt>
                <c:pt idx="407">
                  <c:v>800</c:v>
                </c:pt>
                <c:pt idx="408">
                  <c:v>1700</c:v>
                </c:pt>
                <c:pt idx="409">
                  <c:v>2100</c:v>
                </c:pt>
                <c:pt idx="410">
                  <c:v>1700</c:v>
                </c:pt>
                <c:pt idx="411">
                  <c:v>400</c:v>
                </c:pt>
                <c:pt idx="412">
                  <c:v>400</c:v>
                </c:pt>
                <c:pt idx="413">
                  <c:v>700</c:v>
                </c:pt>
                <c:pt idx="414">
                  <c:v>600</c:v>
                </c:pt>
                <c:pt idx="415">
                  <c:v>600</c:v>
                </c:pt>
                <c:pt idx="416">
                  <c:v>700</c:v>
                </c:pt>
                <c:pt idx="417">
                  <c:v>400</c:v>
                </c:pt>
                <c:pt idx="418">
                  <c:v>400</c:v>
                </c:pt>
                <c:pt idx="419">
                  <c:v>2900</c:v>
                </c:pt>
                <c:pt idx="420">
                  <c:v>200</c:v>
                </c:pt>
                <c:pt idx="421">
                  <c:v>200</c:v>
                </c:pt>
                <c:pt idx="422">
                  <c:v>300</c:v>
                </c:pt>
                <c:pt idx="423">
                  <c:v>300</c:v>
                </c:pt>
                <c:pt idx="424">
                  <c:v>300</c:v>
                </c:pt>
                <c:pt idx="425">
                  <c:v>700</c:v>
                </c:pt>
                <c:pt idx="426">
                  <c:v>300</c:v>
                </c:pt>
                <c:pt idx="427">
                  <c:v>300</c:v>
                </c:pt>
                <c:pt idx="428">
                  <c:v>500</c:v>
                </c:pt>
                <c:pt idx="429">
                  <c:v>500</c:v>
                </c:pt>
                <c:pt idx="430">
                  <c:v>700</c:v>
                </c:pt>
                <c:pt idx="431">
                  <c:v>800</c:v>
                </c:pt>
                <c:pt idx="432">
                  <c:v>500</c:v>
                </c:pt>
                <c:pt idx="433">
                  <c:v>500</c:v>
                </c:pt>
                <c:pt idx="434">
                  <c:v>800</c:v>
                </c:pt>
                <c:pt idx="435">
                  <c:v>500</c:v>
                </c:pt>
                <c:pt idx="436">
                  <c:v>600</c:v>
                </c:pt>
                <c:pt idx="437">
                  <c:v>700</c:v>
                </c:pt>
                <c:pt idx="438">
                  <c:v>400</c:v>
                </c:pt>
                <c:pt idx="439">
                  <c:v>400</c:v>
                </c:pt>
                <c:pt idx="440">
                  <c:v>400</c:v>
                </c:pt>
                <c:pt idx="441">
                  <c:v>400</c:v>
                </c:pt>
                <c:pt idx="442">
                  <c:v>300</c:v>
                </c:pt>
                <c:pt idx="443">
                  <c:v>400</c:v>
                </c:pt>
                <c:pt idx="444">
                  <c:v>300</c:v>
                </c:pt>
                <c:pt idx="445">
                  <c:v>700</c:v>
                </c:pt>
                <c:pt idx="446">
                  <c:v>300</c:v>
                </c:pt>
                <c:pt idx="447">
                  <c:v>300</c:v>
                </c:pt>
                <c:pt idx="448">
                  <c:v>300</c:v>
                </c:pt>
                <c:pt idx="449">
                  <c:v>500</c:v>
                </c:pt>
                <c:pt idx="450">
                  <c:v>300</c:v>
                </c:pt>
                <c:pt idx="451">
                  <c:v>400</c:v>
                </c:pt>
                <c:pt idx="452">
                  <c:v>700</c:v>
                </c:pt>
                <c:pt idx="453">
                  <c:v>500</c:v>
                </c:pt>
                <c:pt idx="454">
                  <c:v>800</c:v>
                </c:pt>
                <c:pt idx="455">
                  <c:v>900</c:v>
                </c:pt>
                <c:pt idx="456">
                  <c:v>900</c:v>
                </c:pt>
                <c:pt idx="457">
                  <c:v>500</c:v>
                </c:pt>
                <c:pt idx="458">
                  <c:v>500</c:v>
                </c:pt>
                <c:pt idx="459">
                  <c:v>600</c:v>
                </c:pt>
                <c:pt idx="460">
                  <c:v>600</c:v>
                </c:pt>
                <c:pt idx="461">
                  <c:v>600</c:v>
                </c:pt>
                <c:pt idx="462">
                  <c:v>400</c:v>
                </c:pt>
                <c:pt idx="463">
                  <c:v>500</c:v>
                </c:pt>
                <c:pt idx="464">
                  <c:v>500</c:v>
                </c:pt>
                <c:pt idx="465">
                  <c:v>300</c:v>
                </c:pt>
                <c:pt idx="466">
                  <c:v>300</c:v>
                </c:pt>
                <c:pt idx="467">
                  <c:v>300</c:v>
                </c:pt>
                <c:pt idx="468">
                  <c:v>300</c:v>
                </c:pt>
                <c:pt idx="469">
                  <c:v>300</c:v>
                </c:pt>
                <c:pt idx="470">
                  <c:v>400</c:v>
                </c:pt>
                <c:pt idx="471">
                  <c:v>300</c:v>
                </c:pt>
                <c:pt idx="472">
                  <c:v>500</c:v>
                </c:pt>
                <c:pt idx="473">
                  <c:v>600</c:v>
                </c:pt>
                <c:pt idx="474">
                  <c:v>300</c:v>
                </c:pt>
                <c:pt idx="475">
                  <c:v>300</c:v>
                </c:pt>
                <c:pt idx="476">
                  <c:v>600</c:v>
                </c:pt>
                <c:pt idx="477">
                  <c:v>700</c:v>
                </c:pt>
                <c:pt idx="478">
                  <c:v>500</c:v>
                </c:pt>
                <c:pt idx="479">
                  <c:v>1600</c:v>
                </c:pt>
                <c:pt idx="480">
                  <c:v>2100</c:v>
                </c:pt>
                <c:pt idx="481">
                  <c:v>2100</c:v>
                </c:pt>
                <c:pt idx="482">
                  <c:v>2500</c:v>
                </c:pt>
                <c:pt idx="483">
                  <c:v>500</c:v>
                </c:pt>
                <c:pt idx="484">
                  <c:v>400</c:v>
                </c:pt>
                <c:pt idx="485">
                  <c:v>600</c:v>
                </c:pt>
                <c:pt idx="486">
                  <c:v>400</c:v>
                </c:pt>
                <c:pt idx="487">
                  <c:v>400</c:v>
                </c:pt>
                <c:pt idx="488">
                  <c:v>400</c:v>
                </c:pt>
                <c:pt idx="489">
                  <c:v>400</c:v>
                </c:pt>
                <c:pt idx="490">
                  <c:v>700</c:v>
                </c:pt>
                <c:pt idx="491">
                  <c:v>400</c:v>
                </c:pt>
                <c:pt idx="492">
                  <c:v>300</c:v>
                </c:pt>
                <c:pt idx="493">
                  <c:v>300</c:v>
                </c:pt>
                <c:pt idx="494">
                  <c:v>300</c:v>
                </c:pt>
                <c:pt idx="495">
                  <c:v>300</c:v>
                </c:pt>
                <c:pt idx="496">
                  <c:v>200</c:v>
                </c:pt>
                <c:pt idx="497">
                  <c:v>500</c:v>
                </c:pt>
                <c:pt idx="498">
                  <c:v>300</c:v>
                </c:pt>
                <c:pt idx="499">
                  <c:v>200</c:v>
                </c:pt>
                <c:pt idx="500">
                  <c:v>600</c:v>
                </c:pt>
                <c:pt idx="501">
                  <c:v>700</c:v>
                </c:pt>
                <c:pt idx="502">
                  <c:v>700</c:v>
                </c:pt>
                <c:pt idx="503">
                  <c:v>1700</c:v>
                </c:pt>
                <c:pt idx="504">
                  <c:v>800</c:v>
                </c:pt>
                <c:pt idx="505">
                  <c:v>800</c:v>
                </c:pt>
                <c:pt idx="506">
                  <c:v>800</c:v>
                </c:pt>
                <c:pt idx="507">
                  <c:v>400</c:v>
                </c:pt>
                <c:pt idx="508">
                  <c:v>400</c:v>
                </c:pt>
                <c:pt idx="509">
                  <c:v>400</c:v>
                </c:pt>
                <c:pt idx="510">
                  <c:v>400</c:v>
                </c:pt>
                <c:pt idx="511">
                  <c:v>400</c:v>
                </c:pt>
                <c:pt idx="512">
                  <c:v>400</c:v>
                </c:pt>
                <c:pt idx="513">
                  <c:v>300</c:v>
                </c:pt>
                <c:pt idx="514">
                  <c:v>300</c:v>
                </c:pt>
                <c:pt idx="515">
                  <c:v>400</c:v>
                </c:pt>
                <c:pt idx="516">
                  <c:v>200</c:v>
                </c:pt>
                <c:pt idx="517">
                  <c:v>200</c:v>
                </c:pt>
                <c:pt idx="518">
                  <c:v>600</c:v>
                </c:pt>
                <c:pt idx="519">
                  <c:v>300</c:v>
                </c:pt>
                <c:pt idx="520">
                  <c:v>300</c:v>
                </c:pt>
                <c:pt idx="521">
                  <c:v>400</c:v>
                </c:pt>
                <c:pt idx="522">
                  <c:v>300</c:v>
                </c:pt>
                <c:pt idx="523">
                  <c:v>200</c:v>
                </c:pt>
                <c:pt idx="524">
                  <c:v>500</c:v>
                </c:pt>
                <c:pt idx="525">
                  <c:v>500</c:v>
                </c:pt>
                <c:pt idx="526">
                  <c:v>700</c:v>
                </c:pt>
                <c:pt idx="527">
                  <c:v>800</c:v>
                </c:pt>
                <c:pt idx="528">
                  <c:v>500</c:v>
                </c:pt>
                <c:pt idx="529">
                  <c:v>700</c:v>
                </c:pt>
                <c:pt idx="530">
                  <c:v>500</c:v>
                </c:pt>
                <c:pt idx="531">
                  <c:v>500</c:v>
                </c:pt>
                <c:pt idx="532">
                  <c:v>500</c:v>
                </c:pt>
                <c:pt idx="533">
                  <c:v>500</c:v>
                </c:pt>
                <c:pt idx="534">
                  <c:v>300</c:v>
                </c:pt>
                <c:pt idx="535">
                  <c:v>300</c:v>
                </c:pt>
                <c:pt idx="536">
                  <c:v>400</c:v>
                </c:pt>
                <c:pt idx="537">
                  <c:v>200</c:v>
                </c:pt>
                <c:pt idx="538">
                  <c:v>300</c:v>
                </c:pt>
                <c:pt idx="539">
                  <c:v>300</c:v>
                </c:pt>
                <c:pt idx="540">
                  <c:v>200</c:v>
                </c:pt>
                <c:pt idx="541">
                  <c:v>200</c:v>
                </c:pt>
                <c:pt idx="542">
                  <c:v>300</c:v>
                </c:pt>
                <c:pt idx="543">
                  <c:v>300</c:v>
                </c:pt>
                <c:pt idx="544">
                  <c:v>300</c:v>
                </c:pt>
                <c:pt idx="545">
                  <c:v>1000</c:v>
                </c:pt>
                <c:pt idx="546">
                  <c:v>300</c:v>
                </c:pt>
                <c:pt idx="547">
                  <c:v>700</c:v>
                </c:pt>
                <c:pt idx="548">
                  <c:v>700</c:v>
                </c:pt>
                <c:pt idx="549">
                  <c:v>800</c:v>
                </c:pt>
                <c:pt idx="550">
                  <c:v>800</c:v>
                </c:pt>
                <c:pt idx="551">
                  <c:v>800</c:v>
                </c:pt>
                <c:pt idx="552">
                  <c:v>1200</c:v>
                </c:pt>
                <c:pt idx="553">
                  <c:v>1000</c:v>
                </c:pt>
                <c:pt idx="554">
                  <c:v>1000</c:v>
                </c:pt>
                <c:pt idx="555">
                  <c:v>400</c:v>
                </c:pt>
                <c:pt idx="556">
                  <c:v>400</c:v>
                </c:pt>
                <c:pt idx="557">
                  <c:v>400</c:v>
                </c:pt>
                <c:pt idx="558">
                  <c:v>400</c:v>
                </c:pt>
                <c:pt idx="559">
                  <c:v>400</c:v>
                </c:pt>
                <c:pt idx="560">
                  <c:v>500</c:v>
                </c:pt>
                <c:pt idx="561">
                  <c:v>300</c:v>
                </c:pt>
                <c:pt idx="562">
                  <c:v>300</c:v>
                </c:pt>
                <c:pt idx="563">
                  <c:v>300</c:v>
                </c:pt>
                <c:pt idx="564">
                  <c:v>300</c:v>
                </c:pt>
                <c:pt idx="565">
                  <c:v>300</c:v>
                </c:pt>
                <c:pt idx="566">
                  <c:v>600</c:v>
                </c:pt>
                <c:pt idx="567">
                  <c:v>300</c:v>
                </c:pt>
                <c:pt idx="568">
                  <c:v>300</c:v>
                </c:pt>
                <c:pt idx="569">
                  <c:v>400</c:v>
                </c:pt>
                <c:pt idx="570">
                  <c:v>300</c:v>
                </c:pt>
                <c:pt idx="571">
                  <c:v>300</c:v>
                </c:pt>
                <c:pt idx="572">
                  <c:v>400</c:v>
                </c:pt>
                <c:pt idx="573">
                  <c:v>700</c:v>
                </c:pt>
                <c:pt idx="574">
                  <c:v>700</c:v>
                </c:pt>
                <c:pt idx="575">
                  <c:v>800</c:v>
                </c:pt>
                <c:pt idx="576">
                  <c:v>2100</c:v>
                </c:pt>
                <c:pt idx="577">
                  <c:v>2100</c:v>
                </c:pt>
                <c:pt idx="578">
                  <c:v>2100</c:v>
                </c:pt>
                <c:pt idx="579">
                  <c:v>500</c:v>
                </c:pt>
                <c:pt idx="580">
                  <c:v>500</c:v>
                </c:pt>
                <c:pt idx="581">
                  <c:v>500</c:v>
                </c:pt>
                <c:pt idx="582">
                  <c:v>500</c:v>
                </c:pt>
                <c:pt idx="583">
                  <c:v>500</c:v>
                </c:pt>
                <c:pt idx="584">
                  <c:v>700</c:v>
                </c:pt>
                <c:pt idx="585">
                  <c:v>300</c:v>
                </c:pt>
                <c:pt idx="586">
                  <c:v>800</c:v>
                </c:pt>
                <c:pt idx="587">
                  <c:v>400</c:v>
                </c:pt>
                <c:pt idx="588">
                  <c:v>200</c:v>
                </c:pt>
                <c:pt idx="589">
                  <c:v>200</c:v>
                </c:pt>
                <c:pt idx="590">
                  <c:v>300</c:v>
                </c:pt>
                <c:pt idx="591">
                  <c:v>300</c:v>
                </c:pt>
                <c:pt idx="592">
                  <c:v>400</c:v>
                </c:pt>
                <c:pt idx="593">
                  <c:v>400</c:v>
                </c:pt>
                <c:pt idx="594">
                  <c:v>300</c:v>
                </c:pt>
                <c:pt idx="595">
                  <c:v>400</c:v>
                </c:pt>
                <c:pt idx="596">
                  <c:v>900</c:v>
                </c:pt>
                <c:pt idx="597">
                  <c:v>800</c:v>
                </c:pt>
                <c:pt idx="598">
                  <c:v>600</c:v>
                </c:pt>
                <c:pt idx="599">
                  <c:v>800</c:v>
                </c:pt>
                <c:pt idx="600">
                  <c:v>600</c:v>
                </c:pt>
                <c:pt idx="601">
                  <c:v>600</c:v>
                </c:pt>
                <c:pt idx="602">
                  <c:v>700</c:v>
                </c:pt>
                <c:pt idx="603">
                  <c:v>500</c:v>
                </c:pt>
                <c:pt idx="604">
                  <c:v>500</c:v>
                </c:pt>
                <c:pt idx="605">
                  <c:v>500</c:v>
                </c:pt>
                <c:pt idx="606">
                  <c:v>300</c:v>
                </c:pt>
                <c:pt idx="607">
                  <c:v>300</c:v>
                </c:pt>
                <c:pt idx="608">
                  <c:v>300</c:v>
                </c:pt>
                <c:pt idx="609">
                  <c:v>300</c:v>
                </c:pt>
                <c:pt idx="610">
                  <c:v>300</c:v>
                </c:pt>
                <c:pt idx="611">
                  <c:v>300</c:v>
                </c:pt>
                <c:pt idx="612">
                  <c:v>200</c:v>
                </c:pt>
                <c:pt idx="613">
                  <c:v>300</c:v>
                </c:pt>
                <c:pt idx="614">
                  <c:v>300</c:v>
                </c:pt>
                <c:pt idx="615">
                  <c:v>300</c:v>
                </c:pt>
                <c:pt idx="616">
                  <c:v>200</c:v>
                </c:pt>
                <c:pt idx="617">
                  <c:v>800</c:v>
                </c:pt>
                <c:pt idx="618">
                  <c:v>300</c:v>
                </c:pt>
                <c:pt idx="619">
                  <c:v>300</c:v>
                </c:pt>
                <c:pt idx="620">
                  <c:v>500</c:v>
                </c:pt>
                <c:pt idx="621">
                  <c:v>700</c:v>
                </c:pt>
                <c:pt idx="622">
                  <c:v>800</c:v>
                </c:pt>
                <c:pt idx="623">
                  <c:v>800</c:v>
                </c:pt>
                <c:pt idx="624">
                  <c:v>1000</c:v>
                </c:pt>
                <c:pt idx="625">
                  <c:v>1200</c:v>
                </c:pt>
                <c:pt idx="626">
                  <c:v>1000</c:v>
                </c:pt>
                <c:pt idx="627">
                  <c:v>900</c:v>
                </c:pt>
                <c:pt idx="628">
                  <c:v>400</c:v>
                </c:pt>
                <c:pt idx="629">
                  <c:v>1200</c:v>
                </c:pt>
                <c:pt idx="630">
                  <c:v>400</c:v>
                </c:pt>
                <c:pt idx="631">
                  <c:v>500</c:v>
                </c:pt>
                <c:pt idx="632">
                  <c:v>500</c:v>
                </c:pt>
                <c:pt idx="633">
                  <c:v>1500</c:v>
                </c:pt>
                <c:pt idx="634">
                  <c:v>600</c:v>
                </c:pt>
                <c:pt idx="635">
                  <c:v>500</c:v>
                </c:pt>
                <c:pt idx="636">
                  <c:v>200</c:v>
                </c:pt>
                <c:pt idx="637">
                  <c:v>300</c:v>
                </c:pt>
                <c:pt idx="638">
                  <c:v>300</c:v>
                </c:pt>
                <c:pt idx="639">
                  <c:v>300</c:v>
                </c:pt>
                <c:pt idx="640">
                  <c:v>400</c:v>
                </c:pt>
                <c:pt idx="641">
                  <c:v>600</c:v>
                </c:pt>
                <c:pt idx="642">
                  <c:v>300</c:v>
                </c:pt>
                <c:pt idx="643">
                  <c:v>200</c:v>
                </c:pt>
                <c:pt idx="644">
                  <c:v>600</c:v>
                </c:pt>
                <c:pt idx="645">
                  <c:v>500</c:v>
                </c:pt>
                <c:pt idx="646">
                  <c:v>700</c:v>
                </c:pt>
                <c:pt idx="647">
                  <c:v>800</c:v>
                </c:pt>
                <c:pt idx="648">
                  <c:v>1700</c:v>
                </c:pt>
                <c:pt idx="649">
                  <c:v>2100</c:v>
                </c:pt>
                <c:pt idx="650">
                  <c:v>2100</c:v>
                </c:pt>
                <c:pt idx="651">
                  <c:v>500</c:v>
                </c:pt>
                <c:pt idx="652">
                  <c:v>4200</c:v>
                </c:pt>
                <c:pt idx="653">
                  <c:v>700</c:v>
                </c:pt>
                <c:pt idx="654">
                  <c:v>600</c:v>
                </c:pt>
                <c:pt idx="655">
                  <c:v>500</c:v>
                </c:pt>
                <c:pt idx="656">
                  <c:v>600</c:v>
                </c:pt>
                <c:pt idx="657">
                  <c:v>300</c:v>
                </c:pt>
                <c:pt idx="658">
                  <c:v>300</c:v>
                </c:pt>
                <c:pt idx="659">
                  <c:v>1300</c:v>
                </c:pt>
                <c:pt idx="660">
                  <c:v>300</c:v>
                </c:pt>
                <c:pt idx="661">
                  <c:v>300</c:v>
                </c:pt>
                <c:pt idx="662">
                  <c:v>300</c:v>
                </c:pt>
                <c:pt idx="663">
                  <c:v>300</c:v>
                </c:pt>
                <c:pt idx="664">
                  <c:v>300</c:v>
                </c:pt>
                <c:pt idx="665">
                  <c:v>600</c:v>
                </c:pt>
                <c:pt idx="666">
                  <c:v>300</c:v>
                </c:pt>
                <c:pt idx="667">
                  <c:v>200</c:v>
                </c:pt>
                <c:pt idx="668">
                  <c:v>500</c:v>
                </c:pt>
                <c:pt idx="669">
                  <c:v>500</c:v>
                </c:pt>
                <c:pt idx="670">
                  <c:v>700</c:v>
                </c:pt>
                <c:pt idx="671">
                  <c:v>800</c:v>
                </c:pt>
                <c:pt idx="672">
                  <c:v>2100</c:v>
                </c:pt>
                <c:pt idx="673">
                  <c:v>2100</c:v>
                </c:pt>
                <c:pt idx="674">
                  <c:v>2100</c:v>
                </c:pt>
                <c:pt idx="675">
                  <c:v>1100</c:v>
                </c:pt>
                <c:pt idx="676">
                  <c:v>500</c:v>
                </c:pt>
                <c:pt idx="677">
                  <c:v>600</c:v>
                </c:pt>
                <c:pt idx="678">
                  <c:v>600</c:v>
                </c:pt>
                <c:pt idx="679">
                  <c:v>600</c:v>
                </c:pt>
                <c:pt idx="680">
                  <c:v>700</c:v>
                </c:pt>
                <c:pt idx="681">
                  <c:v>300</c:v>
                </c:pt>
                <c:pt idx="682">
                  <c:v>400</c:v>
                </c:pt>
                <c:pt idx="683">
                  <c:v>400</c:v>
                </c:pt>
                <c:pt idx="684">
                  <c:v>200</c:v>
                </c:pt>
                <c:pt idx="685">
                  <c:v>200</c:v>
                </c:pt>
                <c:pt idx="686">
                  <c:v>300</c:v>
                </c:pt>
                <c:pt idx="687">
                  <c:v>300</c:v>
                </c:pt>
                <c:pt idx="688">
                  <c:v>300</c:v>
                </c:pt>
                <c:pt idx="689">
                  <c:v>500</c:v>
                </c:pt>
                <c:pt idx="690">
                  <c:v>300</c:v>
                </c:pt>
                <c:pt idx="691">
                  <c:v>300</c:v>
                </c:pt>
                <c:pt idx="692">
                  <c:v>600</c:v>
                </c:pt>
                <c:pt idx="693">
                  <c:v>700</c:v>
                </c:pt>
                <c:pt idx="694">
                  <c:v>600</c:v>
                </c:pt>
                <c:pt idx="695">
                  <c:v>800</c:v>
                </c:pt>
                <c:pt idx="696">
                  <c:v>1700</c:v>
                </c:pt>
                <c:pt idx="697">
                  <c:v>2100</c:v>
                </c:pt>
                <c:pt idx="698">
                  <c:v>2100</c:v>
                </c:pt>
                <c:pt idx="699">
                  <c:v>800</c:v>
                </c:pt>
                <c:pt idx="700">
                  <c:v>800</c:v>
                </c:pt>
                <c:pt idx="701">
                  <c:v>700</c:v>
                </c:pt>
                <c:pt idx="702">
                  <c:v>300</c:v>
                </c:pt>
                <c:pt idx="703">
                  <c:v>300</c:v>
                </c:pt>
                <c:pt idx="704">
                  <c:v>400</c:v>
                </c:pt>
                <c:pt idx="705">
                  <c:v>400</c:v>
                </c:pt>
                <c:pt idx="706">
                  <c:v>400</c:v>
                </c:pt>
                <c:pt idx="707">
                  <c:v>400</c:v>
                </c:pt>
                <c:pt idx="708">
                  <c:v>300</c:v>
                </c:pt>
                <c:pt idx="709">
                  <c:v>300</c:v>
                </c:pt>
                <c:pt idx="710">
                  <c:v>400</c:v>
                </c:pt>
                <c:pt idx="711">
                  <c:v>300</c:v>
                </c:pt>
                <c:pt idx="712">
                  <c:v>300</c:v>
                </c:pt>
                <c:pt idx="713">
                  <c:v>500</c:v>
                </c:pt>
                <c:pt idx="714">
                  <c:v>300</c:v>
                </c:pt>
                <c:pt idx="715">
                  <c:v>300</c:v>
                </c:pt>
                <c:pt idx="716">
                  <c:v>400</c:v>
                </c:pt>
                <c:pt idx="717">
                  <c:v>500</c:v>
                </c:pt>
                <c:pt idx="718">
                  <c:v>700</c:v>
                </c:pt>
                <c:pt idx="719">
                  <c:v>800</c:v>
                </c:pt>
                <c:pt idx="720">
                  <c:v>3400</c:v>
                </c:pt>
                <c:pt idx="721">
                  <c:v>2100</c:v>
                </c:pt>
                <c:pt idx="722">
                  <c:v>1700</c:v>
                </c:pt>
                <c:pt idx="723">
                  <c:v>700</c:v>
                </c:pt>
                <c:pt idx="724">
                  <c:v>800</c:v>
                </c:pt>
                <c:pt idx="725">
                  <c:v>800</c:v>
                </c:pt>
                <c:pt idx="726">
                  <c:v>400</c:v>
                </c:pt>
                <c:pt idx="727">
                  <c:v>500</c:v>
                </c:pt>
                <c:pt idx="728">
                  <c:v>500</c:v>
                </c:pt>
                <c:pt idx="729">
                  <c:v>400</c:v>
                </c:pt>
                <c:pt idx="730">
                  <c:v>500</c:v>
                </c:pt>
                <c:pt idx="731">
                  <c:v>400</c:v>
                </c:pt>
                <c:pt idx="732">
                  <c:v>300</c:v>
                </c:pt>
                <c:pt idx="733">
                  <c:v>300</c:v>
                </c:pt>
                <c:pt idx="734">
                  <c:v>200</c:v>
                </c:pt>
                <c:pt idx="735">
                  <c:v>300</c:v>
                </c:pt>
                <c:pt idx="736">
                  <c:v>300</c:v>
                </c:pt>
                <c:pt idx="737">
                  <c:v>500</c:v>
                </c:pt>
                <c:pt idx="738">
                  <c:v>300</c:v>
                </c:pt>
                <c:pt idx="739">
                  <c:v>300</c:v>
                </c:pt>
                <c:pt idx="740">
                  <c:v>600</c:v>
                </c:pt>
                <c:pt idx="741">
                  <c:v>700</c:v>
                </c:pt>
                <c:pt idx="742">
                  <c:v>600</c:v>
                </c:pt>
                <c:pt idx="743">
                  <c:v>800</c:v>
                </c:pt>
                <c:pt idx="744">
                  <c:v>1700</c:v>
                </c:pt>
                <c:pt idx="745">
                  <c:v>2100</c:v>
                </c:pt>
                <c:pt idx="746">
                  <c:v>2100</c:v>
                </c:pt>
                <c:pt idx="747">
                  <c:v>600</c:v>
                </c:pt>
                <c:pt idx="748">
                  <c:v>700</c:v>
                </c:pt>
                <c:pt idx="749">
                  <c:v>700</c:v>
                </c:pt>
                <c:pt idx="750">
                  <c:v>400</c:v>
                </c:pt>
                <c:pt idx="751">
                  <c:v>400</c:v>
                </c:pt>
                <c:pt idx="752">
                  <c:v>500</c:v>
                </c:pt>
                <c:pt idx="753">
                  <c:v>300</c:v>
                </c:pt>
                <c:pt idx="754">
                  <c:v>400</c:v>
                </c:pt>
                <c:pt idx="755">
                  <c:v>400</c:v>
                </c:pt>
                <c:pt idx="756">
                  <c:v>300</c:v>
                </c:pt>
                <c:pt idx="757">
                  <c:v>300</c:v>
                </c:pt>
                <c:pt idx="758">
                  <c:v>800</c:v>
                </c:pt>
                <c:pt idx="759">
                  <c:v>200</c:v>
                </c:pt>
                <c:pt idx="760">
                  <c:v>2100</c:v>
                </c:pt>
                <c:pt idx="761">
                  <c:v>700</c:v>
                </c:pt>
                <c:pt idx="762">
                  <c:v>300</c:v>
                </c:pt>
                <c:pt idx="763">
                  <c:v>200</c:v>
                </c:pt>
                <c:pt idx="764">
                  <c:v>700</c:v>
                </c:pt>
                <c:pt idx="765">
                  <c:v>500</c:v>
                </c:pt>
                <c:pt idx="766">
                  <c:v>600</c:v>
                </c:pt>
                <c:pt idx="767">
                  <c:v>800</c:v>
                </c:pt>
                <c:pt idx="768">
                  <c:v>500</c:v>
                </c:pt>
                <c:pt idx="769">
                  <c:v>500</c:v>
                </c:pt>
                <c:pt idx="770">
                  <c:v>800</c:v>
                </c:pt>
                <c:pt idx="771">
                  <c:v>800</c:v>
                </c:pt>
                <c:pt idx="772">
                  <c:v>800</c:v>
                </c:pt>
                <c:pt idx="773">
                  <c:v>5200</c:v>
                </c:pt>
                <c:pt idx="774">
                  <c:v>400</c:v>
                </c:pt>
                <c:pt idx="775">
                  <c:v>500</c:v>
                </c:pt>
                <c:pt idx="776">
                  <c:v>500</c:v>
                </c:pt>
                <c:pt idx="777">
                  <c:v>300</c:v>
                </c:pt>
                <c:pt idx="778">
                  <c:v>400</c:v>
                </c:pt>
                <c:pt idx="779">
                  <c:v>300</c:v>
                </c:pt>
                <c:pt idx="780">
                  <c:v>300</c:v>
                </c:pt>
                <c:pt idx="781">
                  <c:v>300</c:v>
                </c:pt>
                <c:pt idx="782">
                  <c:v>600</c:v>
                </c:pt>
                <c:pt idx="783">
                  <c:v>300</c:v>
                </c:pt>
                <c:pt idx="784">
                  <c:v>300</c:v>
                </c:pt>
                <c:pt idx="785">
                  <c:v>500</c:v>
                </c:pt>
                <c:pt idx="786">
                  <c:v>300</c:v>
                </c:pt>
                <c:pt idx="787">
                  <c:v>900</c:v>
                </c:pt>
                <c:pt idx="788">
                  <c:v>600</c:v>
                </c:pt>
                <c:pt idx="789">
                  <c:v>500</c:v>
                </c:pt>
                <c:pt idx="790">
                  <c:v>700</c:v>
                </c:pt>
                <c:pt idx="791">
                  <c:v>900</c:v>
                </c:pt>
                <c:pt idx="792">
                  <c:v>2100</c:v>
                </c:pt>
                <c:pt idx="793">
                  <c:v>1200</c:v>
                </c:pt>
                <c:pt idx="794">
                  <c:v>2100</c:v>
                </c:pt>
                <c:pt idx="795">
                  <c:v>300</c:v>
                </c:pt>
                <c:pt idx="796">
                  <c:v>300</c:v>
                </c:pt>
                <c:pt idx="797">
                  <c:v>400</c:v>
                </c:pt>
                <c:pt idx="798">
                  <c:v>900</c:v>
                </c:pt>
                <c:pt idx="799">
                  <c:v>600</c:v>
                </c:pt>
                <c:pt idx="800">
                  <c:v>600</c:v>
                </c:pt>
                <c:pt idx="801">
                  <c:v>300</c:v>
                </c:pt>
                <c:pt idx="802">
                  <c:v>300</c:v>
                </c:pt>
                <c:pt idx="803">
                  <c:v>300</c:v>
                </c:pt>
                <c:pt idx="804">
                  <c:v>200</c:v>
                </c:pt>
                <c:pt idx="805">
                  <c:v>300</c:v>
                </c:pt>
                <c:pt idx="806">
                  <c:v>600</c:v>
                </c:pt>
                <c:pt idx="807">
                  <c:v>200</c:v>
                </c:pt>
                <c:pt idx="808">
                  <c:v>300</c:v>
                </c:pt>
                <c:pt idx="809">
                  <c:v>600</c:v>
                </c:pt>
                <c:pt idx="810">
                  <c:v>300</c:v>
                </c:pt>
                <c:pt idx="811">
                  <c:v>400</c:v>
                </c:pt>
                <c:pt idx="812">
                  <c:v>500</c:v>
                </c:pt>
                <c:pt idx="813">
                  <c:v>600</c:v>
                </c:pt>
                <c:pt idx="814">
                  <c:v>700</c:v>
                </c:pt>
                <c:pt idx="815">
                  <c:v>1900</c:v>
                </c:pt>
                <c:pt idx="816">
                  <c:v>800</c:v>
                </c:pt>
                <c:pt idx="817">
                  <c:v>800</c:v>
                </c:pt>
                <c:pt idx="818">
                  <c:v>700</c:v>
                </c:pt>
                <c:pt idx="819">
                  <c:v>700</c:v>
                </c:pt>
                <c:pt idx="820">
                  <c:v>700</c:v>
                </c:pt>
                <c:pt idx="821">
                  <c:v>700</c:v>
                </c:pt>
                <c:pt idx="822">
                  <c:v>300</c:v>
                </c:pt>
                <c:pt idx="823">
                  <c:v>300</c:v>
                </c:pt>
                <c:pt idx="824">
                  <c:v>300</c:v>
                </c:pt>
                <c:pt idx="825">
                  <c:v>300</c:v>
                </c:pt>
                <c:pt idx="826">
                  <c:v>300</c:v>
                </c:pt>
                <c:pt idx="827">
                  <c:v>300</c:v>
                </c:pt>
                <c:pt idx="828">
                  <c:v>200</c:v>
                </c:pt>
                <c:pt idx="829">
                  <c:v>200</c:v>
                </c:pt>
                <c:pt idx="830">
                  <c:v>400</c:v>
                </c:pt>
                <c:pt idx="831">
                  <c:v>200</c:v>
                </c:pt>
                <c:pt idx="832">
                  <c:v>300</c:v>
                </c:pt>
                <c:pt idx="833">
                  <c:v>500</c:v>
                </c:pt>
                <c:pt idx="834">
                  <c:v>300</c:v>
                </c:pt>
                <c:pt idx="835">
                  <c:v>200</c:v>
                </c:pt>
                <c:pt idx="836">
                  <c:v>600</c:v>
                </c:pt>
                <c:pt idx="837">
                  <c:v>700</c:v>
                </c:pt>
                <c:pt idx="838">
                  <c:v>700</c:v>
                </c:pt>
                <c:pt idx="839">
                  <c:v>800</c:v>
                </c:pt>
                <c:pt idx="840">
                  <c:v>1500</c:v>
                </c:pt>
                <c:pt idx="841">
                  <c:v>800</c:v>
                </c:pt>
                <c:pt idx="842">
                  <c:v>800</c:v>
                </c:pt>
                <c:pt idx="843">
                  <c:v>500</c:v>
                </c:pt>
                <c:pt idx="844">
                  <c:v>500</c:v>
                </c:pt>
                <c:pt idx="845">
                  <c:v>600</c:v>
                </c:pt>
                <c:pt idx="846">
                  <c:v>400</c:v>
                </c:pt>
                <c:pt idx="847">
                  <c:v>300</c:v>
                </c:pt>
                <c:pt idx="848">
                  <c:v>500</c:v>
                </c:pt>
                <c:pt idx="849">
                  <c:v>200</c:v>
                </c:pt>
                <c:pt idx="850">
                  <c:v>300</c:v>
                </c:pt>
                <c:pt idx="851">
                  <c:v>400</c:v>
                </c:pt>
                <c:pt idx="852">
                  <c:v>200</c:v>
                </c:pt>
                <c:pt idx="853">
                  <c:v>200</c:v>
                </c:pt>
                <c:pt idx="854">
                  <c:v>700</c:v>
                </c:pt>
                <c:pt idx="855">
                  <c:v>300</c:v>
                </c:pt>
                <c:pt idx="856">
                  <c:v>300</c:v>
                </c:pt>
                <c:pt idx="857">
                  <c:v>400</c:v>
                </c:pt>
                <c:pt idx="858">
                  <c:v>300</c:v>
                </c:pt>
                <c:pt idx="859">
                  <c:v>400</c:v>
                </c:pt>
                <c:pt idx="860">
                  <c:v>1000</c:v>
                </c:pt>
                <c:pt idx="861">
                  <c:v>700</c:v>
                </c:pt>
                <c:pt idx="862">
                  <c:v>700</c:v>
                </c:pt>
                <c:pt idx="863">
                  <c:v>700</c:v>
                </c:pt>
                <c:pt idx="864">
                  <c:v>1300</c:v>
                </c:pt>
                <c:pt idx="865">
                  <c:v>600</c:v>
                </c:pt>
                <c:pt idx="866">
                  <c:v>700</c:v>
                </c:pt>
                <c:pt idx="867">
                  <c:v>300</c:v>
                </c:pt>
                <c:pt idx="868">
                  <c:v>400</c:v>
                </c:pt>
                <c:pt idx="869">
                  <c:v>400</c:v>
                </c:pt>
                <c:pt idx="870">
                  <c:v>300</c:v>
                </c:pt>
                <c:pt idx="871">
                  <c:v>300</c:v>
                </c:pt>
                <c:pt idx="872">
                  <c:v>300</c:v>
                </c:pt>
                <c:pt idx="873">
                  <c:v>200</c:v>
                </c:pt>
                <c:pt idx="874">
                  <c:v>200</c:v>
                </c:pt>
                <c:pt idx="875">
                  <c:v>200</c:v>
                </c:pt>
                <c:pt idx="876">
                  <c:v>200</c:v>
                </c:pt>
                <c:pt idx="877">
                  <c:v>200</c:v>
                </c:pt>
                <c:pt idx="878">
                  <c:v>300</c:v>
                </c:pt>
                <c:pt idx="879">
                  <c:v>300</c:v>
                </c:pt>
                <c:pt idx="880">
                  <c:v>300</c:v>
                </c:pt>
                <c:pt idx="881">
                  <c:v>500</c:v>
                </c:pt>
                <c:pt idx="882">
                  <c:v>500</c:v>
                </c:pt>
                <c:pt idx="883">
                  <c:v>500</c:v>
                </c:pt>
                <c:pt idx="884">
                  <c:v>500</c:v>
                </c:pt>
                <c:pt idx="885">
                  <c:v>800</c:v>
                </c:pt>
                <c:pt idx="886">
                  <c:v>900</c:v>
                </c:pt>
                <c:pt idx="887">
                  <c:v>1000</c:v>
                </c:pt>
                <c:pt idx="888">
                  <c:v>600</c:v>
                </c:pt>
                <c:pt idx="889">
                  <c:v>700</c:v>
                </c:pt>
                <c:pt idx="890">
                  <c:v>4000</c:v>
                </c:pt>
                <c:pt idx="891">
                  <c:v>300</c:v>
                </c:pt>
                <c:pt idx="892">
                  <c:v>300</c:v>
                </c:pt>
                <c:pt idx="893">
                  <c:v>300</c:v>
                </c:pt>
                <c:pt idx="894">
                  <c:v>300</c:v>
                </c:pt>
                <c:pt idx="895">
                  <c:v>300</c:v>
                </c:pt>
                <c:pt idx="896">
                  <c:v>300</c:v>
                </c:pt>
                <c:pt idx="897">
                  <c:v>200</c:v>
                </c:pt>
                <c:pt idx="898">
                  <c:v>200</c:v>
                </c:pt>
                <c:pt idx="899">
                  <c:v>300</c:v>
                </c:pt>
                <c:pt idx="900">
                  <c:v>200</c:v>
                </c:pt>
                <c:pt idx="901">
                  <c:v>200</c:v>
                </c:pt>
                <c:pt idx="902">
                  <c:v>2300</c:v>
                </c:pt>
                <c:pt idx="903">
                  <c:v>300</c:v>
                </c:pt>
                <c:pt idx="904">
                  <c:v>300</c:v>
                </c:pt>
                <c:pt idx="905">
                  <c:v>300</c:v>
                </c:pt>
                <c:pt idx="906">
                  <c:v>300</c:v>
                </c:pt>
                <c:pt idx="907">
                  <c:v>400</c:v>
                </c:pt>
                <c:pt idx="908">
                  <c:v>500</c:v>
                </c:pt>
                <c:pt idx="909">
                  <c:v>700</c:v>
                </c:pt>
                <c:pt idx="910">
                  <c:v>800</c:v>
                </c:pt>
                <c:pt idx="911">
                  <c:v>900</c:v>
                </c:pt>
                <c:pt idx="912">
                  <c:v>400</c:v>
                </c:pt>
                <c:pt idx="913">
                  <c:v>400</c:v>
                </c:pt>
                <c:pt idx="914">
                  <c:v>400</c:v>
                </c:pt>
                <c:pt idx="915">
                  <c:v>900</c:v>
                </c:pt>
                <c:pt idx="916">
                  <c:v>500</c:v>
                </c:pt>
                <c:pt idx="917">
                  <c:v>500</c:v>
                </c:pt>
                <c:pt idx="918">
                  <c:v>300</c:v>
                </c:pt>
                <c:pt idx="919">
                  <c:v>300</c:v>
                </c:pt>
                <c:pt idx="920">
                  <c:v>1000</c:v>
                </c:pt>
                <c:pt idx="921">
                  <c:v>300</c:v>
                </c:pt>
                <c:pt idx="922">
                  <c:v>200</c:v>
                </c:pt>
                <c:pt idx="923">
                  <c:v>300</c:v>
                </c:pt>
                <c:pt idx="924">
                  <c:v>200</c:v>
                </c:pt>
                <c:pt idx="925">
                  <c:v>200</c:v>
                </c:pt>
                <c:pt idx="926">
                  <c:v>400</c:v>
                </c:pt>
                <c:pt idx="927">
                  <c:v>200</c:v>
                </c:pt>
                <c:pt idx="928">
                  <c:v>300</c:v>
                </c:pt>
                <c:pt idx="929">
                  <c:v>600</c:v>
                </c:pt>
                <c:pt idx="930">
                  <c:v>400</c:v>
                </c:pt>
                <c:pt idx="931">
                  <c:v>300</c:v>
                </c:pt>
                <c:pt idx="932">
                  <c:v>500</c:v>
                </c:pt>
                <c:pt idx="933">
                  <c:v>800</c:v>
                </c:pt>
                <c:pt idx="934">
                  <c:v>800</c:v>
                </c:pt>
                <c:pt idx="935">
                  <c:v>900</c:v>
                </c:pt>
                <c:pt idx="936">
                  <c:v>500</c:v>
                </c:pt>
                <c:pt idx="937">
                  <c:v>500</c:v>
                </c:pt>
                <c:pt idx="938">
                  <c:v>500</c:v>
                </c:pt>
                <c:pt idx="939">
                  <c:v>400</c:v>
                </c:pt>
                <c:pt idx="940">
                  <c:v>400</c:v>
                </c:pt>
                <c:pt idx="941">
                  <c:v>400</c:v>
                </c:pt>
                <c:pt idx="942">
                  <c:v>300</c:v>
                </c:pt>
                <c:pt idx="943">
                  <c:v>200</c:v>
                </c:pt>
                <c:pt idx="944">
                  <c:v>300</c:v>
                </c:pt>
                <c:pt idx="945">
                  <c:v>200</c:v>
                </c:pt>
                <c:pt idx="946">
                  <c:v>300</c:v>
                </c:pt>
                <c:pt idx="947">
                  <c:v>600</c:v>
                </c:pt>
                <c:pt idx="948">
                  <c:v>200</c:v>
                </c:pt>
                <c:pt idx="949">
                  <c:v>600</c:v>
                </c:pt>
                <c:pt idx="950">
                  <c:v>400</c:v>
                </c:pt>
                <c:pt idx="951">
                  <c:v>300</c:v>
                </c:pt>
                <c:pt idx="952">
                  <c:v>300</c:v>
                </c:pt>
                <c:pt idx="953">
                  <c:v>400</c:v>
                </c:pt>
                <c:pt idx="954">
                  <c:v>400</c:v>
                </c:pt>
                <c:pt idx="955">
                  <c:v>1000</c:v>
                </c:pt>
                <c:pt idx="956">
                  <c:v>500</c:v>
                </c:pt>
                <c:pt idx="957">
                  <c:v>900</c:v>
                </c:pt>
                <c:pt idx="958">
                  <c:v>900</c:v>
                </c:pt>
                <c:pt idx="959">
                  <c:v>900</c:v>
                </c:pt>
                <c:pt idx="960">
                  <c:v>1400</c:v>
                </c:pt>
                <c:pt idx="961">
                  <c:v>800</c:v>
                </c:pt>
                <c:pt idx="962">
                  <c:v>900</c:v>
                </c:pt>
                <c:pt idx="963">
                  <c:v>600</c:v>
                </c:pt>
                <c:pt idx="964">
                  <c:v>500</c:v>
                </c:pt>
                <c:pt idx="965">
                  <c:v>600</c:v>
                </c:pt>
                <c:pt idx="966">
                  <c:v>300</c:v>
                </c:pt>
                <c:pt idx="967">
                  <c:v>300</c:v>
                </c:pt>
                <c:pt idx="968">
                  <c:v>1300</c:v>
                </c:pt>
                <c:pt idx="969">
                  <c:v>200</c:v>
                </c:pt>
                <c:pt idx="970">
                  <c:v>200</c:v>
                </c:pt>
                <c:pt idx="971">
                  <c:v>300</c:v>
                </c:pt>
                <c:pt idx="972">
                  <c:v>300</c:v>
                </c:pt>
                <c:pt idx="973">
                  <c:v>300</c:v>
                </c:pt>
                <c:pt idx="974">
                  <c:v>300</c:v>
                </c:pt>
                <c:pt idx="975">
                  <c:v>300</c:v>
                </c:pt>
                <c:pt idx="976">
                  <c:v>300</c:v>
                </c:pt>
                <c:pt idx="977">
                  <c:v>500</c:v>
                </c:pt>
                <c:pt idx="978">
                  <c:v>400</c:v>
                </c:pt>
                <c:pt idx="979">
                  <c:v>500</c:v>
                </c:pt>
                <c:pt idx="980">
                  <c:v>500</c:v>
                </c:pt>
                <c:pt idx="981">
                  <c:v>900</c:v>
                </c:pt>
                <c:pt idx="982">
                  <c:v>900</c:v>
                </c:pt>
                <c:pt idx="983">
                  <c:v>900</c:v>
                </c:pt>
                <c:pt idx="984">
                  <c:v>400</c:v>
                </c:pt>
                <c:pt idx="985">
                  <c:v>400</c:v>
                </c:pt>
                <c:pt idx="986">
                  <c:v>400</c:v>
                </c:pt>
                <c:pt idx="987">
                  <c:v>200</c:v>
                </c:pt>
                <c:pt idx="988">
                  <c:v>300</c:v>
                </c:pt>
                <c:pt idx="989">
                  <c:v>300</c:v>
                </c:pt>
                <c:pt idx="990">
                  <c:v>300</c:v>
                </c:pt>
                <c:pt idx="991">
                  <c:v>1400</c:v>
                </c:pt>
                <c:pt idx="992">
                  <c:v>300</c:v>
                </c:pt>
                <c:pt idx="993">
                  <c:v>200</c:v>
                </c:pt>
                <c:pt idx="994">
                  <c:v>200</c:v>
                </c:pt>
                <c:pt idx="995">
                  <c:v>300</c:v>
                </c:pt>
                <c:pt idx="996">
                  <c:v>200</c:v>
                </c:pt>
                <c:pt idx="997">
                  <c:v>800</c:v>
                </c:pt>
                <c:pt idx="998">
                  <c:v>300</c:v>
                </c:pt>
                <c:pt idx="999">
                  <c:v>200</c:v>
                </c:pt>
                <c:pt idx="1000">
                  <c:v>300</c:v>
                </c:pt>
                <c:pt idx="1001">
                  <c:v>600</c:v>
                </c:pt>
                <c:pt idx="1002">
                  <c:v>300</c:v>
                </c:pt>
                <c:pt idx="1003">
                  <c:v>300</c:v>
                </c:pt>
                <c:pt idx="1004">
                  <c:v>500</c:v>
                </c:pt>
                <c:pt idx="1005">
                  <c:v>800</c:v>
                </c:pt>
                <c:pt idx="1006">
                  <c:v>900</c:v>
                </c:pt>
                <c:pt idx="1007">
                  <c:v>1000</c:v>
                </c:pt>
                <c:pt idx="1008">
                  <c:v>1000</c:v>
                </c:pt>
                <c:pt idx="1009">
                  <c:v>1000</c:v>
                </c:pt>
                <c:pt idx="1010">
                  <c:v>1000</c:v>
                </c:pt>
                <c:pt idx="1011">
                  <c:v>500</c:v>
                </c:pt>
                <c:pt idx="1012">
                  <c:v>500</c:v>
                </c:pt>
                <c:pt idx="1013">
                  <c:v>500</c:v>
                </c:pt>
                <c:pt idx="1014">
                  <c:v>300</c:v>
                </c:pt>
                <c:pt idx="1015">
                  <c:v>300</c:v>
                </c:pt>
                <c:pt idx="1016">
                  <c:v>300</c:v>
                </c:pt>
                <c:pt idx="1017">
                  <c:v>200</c:v>
                </c:pt>
                <c:pt idx="1018">
                  <c:v>200</c:v>
                </c:pt>
                <c:pt idx="1019">
                  <c:v>300</c:v>
                </c:pt>
                <c:pt idx="1020">
                  <c:v>200</c:v>
                </c:pt>
                <c:pt idx="1021">
                  <c:v>200</c:v>
                </c:pt>
                <c:pt idx="1022">
                  <c:v>300</c:v>
                </c:pt>
                <c:pt idx="1023">
                  <c:v>300</c:v>
                </c:pt>
                <c:pt idx="1024">
                  <c:v>300</c:v>
                </c:pt>
                <c:pt idx="1025">
                  <c:v>500</c:v>
                </c:pt>
                <c:pt idx="1026">
                  <c:v>300</c:v>
                </c:pt>
                <c:pt idx="1027">
                  <c:v>500</c:v>
                </c:pt>
                <c:pt idx="1028">
                  <c:v>500</c:v>
                </c:pt>
                <c:pt idx="1029">
                  <c:v>900</c:v>
                </c:pt>
                <c:pt idx="1030">
                  <c:v>2100</c:v>
                </c:pt>
                <c:pt idx="1031">
                  <c:v>900</c:v>
                </c:pt>
                <c:pt idx="1032">
                  <c:v>1200</c:v>
                </c:pt>
                <c:pt idx="1033">
                  <c:v>1000</c:v>
                </c:pt>
                <c:pt idx="1034">
                  <c:v>1200</c:v>
                </c:pt>
                <c:pt idx="1035">
                  <c:v>400</c:v>
                </c:pt>
                <c:pt idx="1036">
                  <c:v>500</c:v>
                </c:pt>
                <c:pt idx="1037">
                  <c:v>500</c:v>
                </c:pt>
                <c:pt idx="1038">
                  <c:v>300</c:v>
                </c:pt>
                <c:pt idx="1039">
                  <c:v>300</c:v>
                </c:pt>
                <c:pt idx="1040">
                  <c:v>400</c:v>
                </c:pt>
                <c:pt idx="1041">
                  <c:v>300</c:v>
                </c:pt>
                <c:pt idx="1042">
                  <c:v>300</c:v>
                </c:pt>
                <c:pt idx="1043">
                  <c:v>300</c:v>
                </c:pt>
                <c:pt idx="1044">
                  <c:v>200</c:v>
                </c:pt>
                <c:pt idx="1045">
                  <c:v>300</c:v>
                </c:pt>
                <c:pt idx="1046">
                  <c:v>200</c:v>
                </c:pt>
                <c:pt idx="1047">
                  <c:v>300</c:v>
                </c:pt>
                <c:pt idx="1048">
                  <c:v>500</c:v>
                </c:pt>
                <c:pt idx="1049">
                  <c:v>500</c:v>
                </c:pt>
                <c:pt idx="1050">
                  <c:v>400</c:v>
                </c:pt>
                <c:pt idx="1051">
                  <c:v>300</c:v>
                </c:pt>
                <c:pt idx="1052">
                  <c:v>800</c:v>
                </c:pt>
                <c:pt idx="1053">
                  <c:v>900</c:v>
                </c:pt>
                <c:pt idx="1054">
                  <c:v>1000</c:v>
                </c:pt>
                <c:pt idx="1055">
                  <c:v>1000</c:v>
                </c:pt>
                <c:pt idx="1056">
                  <c:v>600</c:v>
                </c:pt>
                <c:pt idx="1057">
                  <c:v>600</c:v>
                </c:pt>
                <c:pt idx="1058">
                  <c:v>500</c:v>
                </c:pt>
                <c:pt idx="1059">
                  <c:v>300</c:v>
                </c:pt>
                <c:pt idx="1060">
                  <c:v>300</c:v>
                </c:pt>
                <c:pt idx="1061">
                  <c:v>400</c:v>
                </c:pt>
                <c:pt idx="1062">
                  <c:v>200</c:v>
                </c:pt>
                <c:pt idx="1063">
                  <c:v>300</c:v>
                </c:pt>
                <c:pt idx="1064">
                  <c:v>300</c:v>
                </c:pt>
                <c:pt idx="1065">
                  <c:v>200</c:v>
                </c:pt>
                <c:pt idx="1066">
                  <c:v>200</c:v>
                </c:pt>
                <c:pt idx="1067">
                  <c:v>1200</c:v>
                </c:pt>
                <c:pt idx="1068">
                  <c:v>200</c:v>
                </c:pt>
                <c:pt idx="1069">
                  <c:v>200</c:v>
                </c:pt>
                <c:pt idx="1070">
                  <c:v>300</c:v>
                </c:pt>
                <c:pt idx="1071">
                  <c:v>900</c:v>
                </c:pt>
                <c:pt idx="1072">
                  <c:v>300</c:v>
                </c:pt>
                <c:pt idx="1073">
                  <c:v>500</c:v>
                </c:pt>
                <c:pt idx="1074">
                  <c:v>400</c:v>
                </c:pt>
                <c:pt idx="1075">
                  <c:v>300</c:v>
                </c:pt>
                <c:pt idx="1076">
                  <c:v>600</c:v>
                </c:pt>
                <c:pt idx="1077">
                  <c:v>800</c:v>
                </c:pt>
                <c:pt idx="1078">
                  <c:v>900</c:v>
                </c:pt>
                <c:pt idx="1079">
                  <c:v>900</c:v>
                </c:pt>
                <c:pt idx="1080">
                  <c:v>600</c:v>
                </c:pt>
                <c:pt idx="1081">
                  <c:v>600</c:v>
                </c:pt>
                <c:pt idx="1082">
                  <c:v>700</c:v>
                </c:pt>
                <c:pt idx="1083">
                  <c:v>300</c:v>
                </c:pt>
                <c:pt idx="1084">
                  <c:v>300</c:v>
                </c:pt>
                <c:pt idx="1085">
                  <c:v>300</c:v>
                </c:pt>
                <c:pt idx="1086">
                  <c:v>200</c:v>
                </c:pt>
                <c:pt idx="1087">
                  <c:v>300</c:v>
                </c:pt>
                <c:pt idx="1088">
                  <c:v>300</c:v>
                </c:pt>
                <c:pt idx="1089">
                  <c:v>200</c:v>
                </c:pt>
                <c:pt idx="1090">
                  <c:v>600</c:v>
                </c:pt>
                <c:pt idx="1091">
                  <c:v>300</c:v>
                </c:pt>
                <c:pt idx="1092">
                  <c:v>200</c:v>
                </c:pt>
                <c:pt idx="1093">
                  <c:v>300</c:v>
                </c:pt>
                <c:pt idx="1094">
                  <c:v>600</c:v>
                </c:pt>
                <c:pt idx="1095">
                  <c:v>300</c:v>
                </c:pt>
                <c:pt idx="1096">
                  <c:v>300</c:v>
                </c:pt>
                <c:pt idx="1097">
                  <c:v>300</c:v>
                </c:pt>
                <c:pt idx="1098">
                  <c:v>400</c:v>
                </c:pt>
                <c:pt idx="1099">
                  <c:v>400</c:v>
                </c:pt>
                <c:pt idx="1100">
                  <c:v>600</c:v>
                </c:pt>
                <c:pt idx="1101">
                  <c:v>700</c:v>
                </c:pt>
                <c:pt idx="1102">
                  <c:v>900</c:v>
                </c:pt>
                <c:pt idx="1103">
                  <c:v>2000</c:v>
                </c:pt>
                <c:pt idx="1104">
                  <c:v>300</c:v>
                </c:pt>
                <c:pt idx="1105">
                  <c:v>400</c:v>
                </c:pt>
                <c:pt idx="1106">
                  <c:v>1300</c:v>
                </c:pt>
                <c:pt idx="1107">
                  <c:v>400</c:v>
                </c:pt>
                <c:pt idx="1108">
                  <c:v>400</c:v>
                </c:pt>
                <c:pt idx="1109">
                  <c:v>400</c:v>
                </c:pt>
                <c:pt idx="1110">
                  <c:v>300</c:v>
                </c:pt>
                <c:pt idx="1111">
                  <c:v>400</c:v>
                </c:pt>
                <c:pt idx="1112">
                  <c:v>200</c:v>
                </c:pt>
                <c:pt idx="1113">
                  <c:v>200</c:v>
                </c:pt>
                <c:pt idx="1114">
                  <c:v>200</c:v>
                </c:pt>
                <c:pt idx="1115">
                  <c:v>500</c:v>
                </c:pt>
                <c:pt idx="1116">
                  <c:v>200</c:v>
                </c:pt>
                <c:pt idx="1117">
                  <c:v>200</c:v>
                </c:pt>
                <c:pt idx="1118">
                  <c:v>500</c:v>
                </c:pt>
                <c:pt idx="1119">
                  <c:v>300</c:v>
                </c:pt>
                <c:pt idx="1120">
                  <c:v>300</c:v>
                </c:pt>
                <c:pt idx="1121">
                  <c:v>500</c:v>
                </c:pt>
                <c:pt idx="1122">
                  <c:v>400</c:v>
                </c:pt>
                <c:pt idx="1123">
                  <c:v>500</c:v>
                </c:pt>
                <c:pt idx="1124">
                  <c:v>500</c:v>
                </c:pt>
                <c:pt idx="1125">
                  <c:v>1000</c:v>
                </c:pt>
                <c:pt idx="1126">
                  <c:v>800</c:v>
                </c:pt>
                <c:pt idx="1127">
                  <c:v>1000</c:v>
                </c:pt>
                <c:pt idx="1128">
                  <c:v>1000</c:v>
                </c:pt>
                <c:pt idx="1129">
                  <c:v>1200</c:v>
                </c:pt>
                <c:pt idx="1130">
                  <c:v>800</c:v>
                </c:pt>
                <c:pt idx="1131">
                  <c:v>500</c:v>
                </c:pt>
                <c:pt idx="1132">
                  <c:v>500</c:v>
                </c:pt>
                <c:pt idx="1133">
                  <c:v>2700</c:v>
                </c:pt>
                <c:pt idx="1134">
                  <c:v>300</c:v>
                </c:pt>
                <c:pt idx="1135">
                  <c:v>300</c:v>
                </c:pt>
                <c:pt idx="1136">
                  <c:v>500</c:v>
                </c:pt>
                <c:pt idx="1137">
                  <c:v>200</c:v>
                </c:pt>
                <c:pt idx="1138">
                  <c:v>300</c:v>
                </c:pt>
                <c:pt idx="1139">
                  <c:v>1900</c:v>
                </c:pt>
                <c:pt idx="1140">
                  <c:v>200</c:v>
                </c:pt>
                <c:pt idx="1141">
                  <c:v>200</c:v>
                </c:pt>
                <c:pt idx="1142">
                  <c:v>400</c:v>
                </c:pt>
                <c:pt idx="1143">
                  <c:v>500</c:v>
                </c:pt>
                <c:pt idx="1144">
                  <c:v>400</c:v>
                </c:pt>
                <c:pt idx="1145">
                  <c:v>300</c:v>
                </c:pt>
                <c:pt idx="1146">
                  <c:v>400</c:v>
                </c:pt>
                <c:pt idx="1147">
                  <c:v>600</c:v>
                </c:pt>
                <c:pt idx="1148">
                  <c:v>700</c:v>
                </c:pt>
                <c:pt idx="1149">
                  <c:v>600</c:v>
                </c:pt>
                <c:pt idx="1150">
                  <c:v>800</c:v>
                </c:pt>
                <c:pt idx="1151">
                  <c:v>900</c:v>
                </c:pt>
                <c:pt idx="1152">
                  <c:v>400</c:v>
                </c:pt>
                <c:pt idx="1153">
                  <c:v>400</c:v>
                </c:pt>
                <c:pt idx="1154">
                  <c:v>2000</c:v>
                </c:pt>
                <c:pt idx="1155">
                  <c:v>400</c:v>
                </c:pt>
                <c:pt idx="1156">
                  <c:v>400</c:v>
                </c:pt>
                <c:pt idx="1157">
                  <c:v>400</c:v>
                </c:pt>
                <c:pt idx="1158">
                  <c:v>400</c:v>
                </c:pt>
                <c:pt idx="1159">
                  <c:v>500</c:v>
                </c:pt>
                <c:pt idx="1160">
                  <c:v>500</c:v>
                </c:pt>
                <c:pt idx="1161">
                  <c:v>300</c:v>
                </c:pt>
                <c:pt idx="1162">
                  <c:v>300</c:v>
                </c:pt>
                <c:pt idx="1163">
                  <c:v>300</c:v>
                </c:pt>
                <c:pt idx="1164">
                  <c:v>200</c:v>
                </c:pt>
                <c:pt idx="1165">
                  <c:v>600</c:v>
                </c:pt>
                <c:pt idx="1166">
                  <c:v>400</c:v>
                </c:pt>
                <c:pt idx="1167">
                  <c:v>500</c:v>
                </c:pt>
                <c:pt idx="1168">
                  <c:v>500</c:v>
                </c:pt>
                <c:pt idx="1169">
                  <c:v>800</c:v>
                </c:pt>
                <c:pt idx="1170">
                  <c:v>400</c:v>
                </c:pt>
                <c:pt idx="1171">
                  <c:v>400</c:v>
                </c:pt>
                <c:pt idx="1172">
                  <c:v>500</c:v>
                </c:pt>
                <c:pt idx="1173">
                  <c:v>700</c:v>
                </c:pt>
                <c:pt idx="1174">
                  <c:v>800</c:v>
                </c:pt>
                <c:pt idx="1175">
                  <c:v>900</c:v>
                </c:pt>
                <c:pt idx="1176">
                  <c:v>900</c:v>
                </c:pt>
                <c:pt idx="1177">
                  <c:v>800</c:v>
                </c:pt>
                <c:pt idx="1178">
                  <c:v>800</c:v>
                </c:pt>
                <c:pt idx="1179">
                  <c:v>300</c:v>
                </c:pt>
                <c:pt idx="1180">
                  <c:v>300</c:v>
                </c:pt>
                <c:pt idx="1181">
                  <c:v>400</c:v>
                </c:pt>
                <c:pt idx="1182">
                  <c:v>300</c:v>
                </c:pt>
                <c:pt idx="1183">
                  <c:v>300</c:v>
                </c:pt>
                <c:pt idx="1184">
                  <c:v>300</c:v>
                </c:pt>
                <c:pt idx="1185">
                  <c:v>200</c:v>
                </c:pt>
                <c:pt idx="1186">
                  <c:v>200</c:v>
                </c:pt>
                <c:pt idx="1187">
                  <c:v>600</c:v>
                </c:pt>
                <c:pt idx="1188">
                  <c:v>200</c:v>
                </c:pt>
                <c:pt idx="1189">
                  <c:v>200</c:v>
                </c:pt>
                <c:pt idx="1190">
                  <c:v>400</c:v>
                </c:pt>
                <c:pt idx="1191">
                  <c:v>300</c:v>
                </c:pt>
                <c:pt idx="1192">
                  <c:v>400</c:v>
                </c:pt>
                <c:pt idx="1193">
                  <c:v>300</c:v>
                </c:pt>
                <c:pt idx="1194">
                  <c:v>200</c:v>
                </c:pt>
                <c:pt idx="1195">
                  <c:v>400</c:v>
                </c:pt>
                <c:pt idx="1196">
                  <c:v>400</c:v>
                </c:pt>
                <c:pt idx="1197">
                  <c:v>700</c:v>
                </c:pt>
                <c:pt idx="1198">
                  <c:v>900</c:v>
                </c:pt>
                <c:pt idx="1199">
                  <c:v>1000</c:v>
                </c:pt>
                <c:pt idx="1200">
                  <c:v>500</c:v>
                </c:pt>
                <c:pt idx="1201">
                  <c:v>600</c:v>
                </c:pt>
                <c:pt idx="1202">
                  <c:v>400</c:v>
                </c:pt>
                <c:pt idx="1203">
                  <c:v>400</c:v>
                </c:pt>
                <c:pt idx="1204">
                  <c:v>400</c:v>
                </c:pt>
                <c:pt idx="1205">
                  <c:v>500</c:v>
                </c:pt>
                <c:pt idx="1206">
                  <c:v>300</c:v>
                </c:pt>
                <c:pt idx="1207">
                  <c:v>300</c:v>
                </c:pt>
                <c:pt idx="1208">
                  <c:v>400</c:v>
                </c:pt>
                <c:pt idx="1209">
                  <c:v>300</c:v>
                </c:pt>
                <c:pt idx="1210">
                  <c:v>200</c:v>
                </c:pt>
                <c:pt idx="1211">
                  <c:v>300</c:v>
                </c:pt>
                <c:pt idx="1212">
                  <c:v>200</c:v>
                </c:pt>
                <c:pt idx="1213">
                  <c:v>200</c:v>
                </c:pt>
                <c:pt idx="1214">
                  <c:v>400</c:v>
                </c:pt>
                <c:pt idx="1215">
                  <c:v>300</c:v>
                </c:pt>
                <c:pt idx="1216">
                  <c:v>300</c:v>
                </c:pt>
                <c:pt idx="1217">
                  <c:v>500</c:v>
                </c:pt>
                <c:pt idx="1218">
                  <c:v>300</c:v>
                </c:pt>
                <c:pt idx="1219">
                  <c:v>400</c:v>
                </c:pt>
                <c:pt idx="1220">
                  <c:v>500</c:v>
                </c:pt>
                <c:pt idx="1221">
                  <c:v>700</c:v>
                </c:pt>
                <c:pt idx="1222">
                  <c:v>800</c:v>
                </c:pt>
                <c:pt idx="1223">
                  <c:v>900</c:v>
                </c:pt>
                <c:pt idx="1224">
                  <c:v>800</c:v>
                </c:pt>
                <c:pt idx="1225">
                  <c:v>800</c:v>
                </c:pt>
                <c:pt idx="1226">
                  <c:v>700</c:v>
                </c:pt>
                <c:pt idx="1227">
                  <c:v>300</c:v>
                </c:pt>
                <c:pt idx="1228">
                  <c:v>200</c:v>
                </c:pt>
                <c:pt idx="1229">
                  <c:v>400</c:v>
                </c:pt>
                <c:pt idx="1230">
                  <c:v>200</c:v>
                </c:pt>
                <c:pt idx="1231">
                  <c:v>200</c:v>
                </c:pt>
                <c:pt idx="1232">
                  <c:v>300</c:v>
                </c:pt>
                <c:pt idx="1233">
                  <c:v>200</c:v>
                </c:pt>
                <c:pt idx="1234">
                  <c:v>200</c:v>
                </c:pt>
                <c:pt idx="1235">
                  <c:v>500</c:v>
                </c:pt>
                <c:pt idx="1236">
                  <c:v>200</c:v>
                </c:pt>
                <c:pt idx="1237">
                  <c:v>300</c:v>
                </c:pt>
                <c:pt idx="1238">
                  <c:v>400</c:v>
                </c:pt>
                <c:pt idx="1239">
                  <c:v>300</c:v>
                </c:pt>
                <c:pt idx="1240">
                  <c:v>300</c:v>
                </c:pt>
                <c:pt idx="1241">
                  <c:v>600</c:v>
                </c:pt>
                <c:pt idx="1242">
                  <c:v>500</c:v>
                </c:pt>
                <c:pt idx="1243">
                  <c:v>800</c:v>
                </c:pt>
                <c:pt idx="1244">
                  <c:v>600</c:v>
                </c:pt>
                <c:pt idx="1245">
                  <c:v>800</c:v>
                </c:pt>
                <c:pt idx="1246">
                  <c:v>900</c:v>
                </c:pt>
                <c:pt idx="1247">
                  <c:v>900</c:v>
                </c:pt>
                <c:pt idx="1248">
                  <c:v>900</c:v>
                </c:pt>
                <c:pt idx="1249">
                  <c:v>400</c:v>
                </c:pt>
                <c:pt idx="1250">
                  <c:v>400</c:v>
                </c:pt>
                <c:pt idx="1251">
                  <c:v>200</c:v>
                </c:pt>
                <c:pt idx="1252">
                  <c:v>200</c:v>
                </c:pt>
                <c:pt idx="1253">
                  <c:v>300</c:v>
                </c:pt>
                <c:pt idx="1254">
                  <c:v>300</c:v>
                </c:pt>
                <c:pt idx="1255">
                  <c:v>300</c:v>
                </c:pt>
                <c:pt idx="1256">
                  <c:v>400</c:v>
                </c:pt>
                <c:pt idx="1257">
                  <c:v>200</c:v>
                </c:pt>
                <c:pt idx="1258">
                  <c:v>200</c:v>
                </c:pt>
                <c:pt idx="1259">
                  <c:v>300</c:v>
                </c:pt>
                <c:pt idx="1260">
                  <c:v>300</c:v>
                </c:pt>
                <c:pt idx="1261">
                  <c:v>300</c:v>
                </c:pt>
                <c:pt idx="1262">
                  <c:v>700</c:v>
                </c:pt>
                <c:pt idx="1263">
                  <c:v>600</c:v>
                </c:pt>
                <c:pt idx="1264">
                  <c:v>300</c:v>
                </c:pt>
                <c:pt idx="1265">
                  <c:v>500</c:v>
                </c:pt>
                <c:pt idx="1266">
                  <c:v>400</c:v>
                </c:pt>
                <c:pt idx="1267">
                  <c:v>500</c:v>
                </c:pt>
                <c:pt idx="1268">
                  <c:v>600</c:v>
                </c:pt>
                <c:pt idx="1269">
                  <c:v>1000</c:v>
                </c:pt>
                <c:pt idx="1270">
                  <c:v>800</c:v>
                </c:pt>
                <c:pt idx="1271">
                  <c:v>2000</c:v>
                </c:pt>
                <c:pt idx="1272">
                  <c:v>400</c:v>
                </c:pt>
                <c:pt idx="1273">
                  <c:v>300</c:v>
                </c:pt>
                <c:pt idx="1274">
                  <c:v>400</c:v>
                </c:pt>
                <c:pt idx="1275">
                  <c:v>300</c:v>
                </c:pt>
                <c:pt idx="1276">
                  <c:v>300</c:v>
                </c:pt>
                <c:pt idx="1277">
                  <c:v>300</c:v>
                </c:pt>
                <c:pt idx="1278">
                  <c:v>300</c:v>
                </c:pt>
                <c:pt idx="1279">
                  <c:v>300</c:v>
                </c:pt>
                <c:pt idx="1280">
                  <c:v>300</c:v>
                </c:pt>
                <c:pt idx="1281">
                  <c:v>300</c:v>
                </c:pt>
                <c:pt idx="1282">
                  <c:v>300</c:v>
                </c:pt>
                <c:pt idx="1283">
                  <c:v>400</c:v>
                </c:pt>
                <c:pt idx="1284">
                  <c:v>300</c:v>
                </c:pt>
                <c:pt idx="1285">
                  <c:v>300</c:v>
                </c:pt>
                <c:pt idx="1286">
                  <c:v>400</c:v>
                </c:pt>
                <c:pt idx="1287">
                  <c:v>200</c:v>
                </c:pt>
                <c:pt idx="1288">
                  <c:v>700</c:v>
                </c:pt>
                <c:pt idx="1289">
                  <c:v>500</c:v>
                </c:pt>
                <c:pt idx="1290">
                  <c:v>200</c:v>
                </c:pt>
                <c:pt idx="1291">
                  <c:v>400</c:v>
                </c:pt>
                <c:pt idx="1292">
                  <c:v>500</c:v>
                </c:pt>
                <c:pt idx="1293">
                  <c:v>1000</c:v>
                </c:pt>
                <c:pt idx="1294">
                  <c:v>900</c:v>
                </c:pt>
                <c:pt idx="1295">
                  <c:v>2000</c:v>
                </c:pt>
                <c:pt idx="1296">
                  <c:v>800</c:v>
                </c:pt>
                <c:pt idx="1297">
                  <c:v>800</c:v>
                </c:pt>
                <c:pt idx="1298">
                  <c:v>700</c:v>
                </c:pt>
                <c:pt idx="1299">
                  <c:v>600</c:v>
                </c:pt>
                <c:pt idx="1300">
                  <c:v>700</c:v>
                </c:pt>
                <c:pt idx="1301">
                  <c:v>600</c:v>
                </c:pt>
                <c:pt idx="1302">
                  <c:v>400</c:v>
                </c:pt>
                <c:pt idx="1303">
                  <c:v>400</c:v>
                </c:pt>
                <c:pt idx="1304">
                  <c:v>500</c:v>
                </c:pt>
                <c:pt idx="1305">
                  <c:v>400</c:v>
                </c:pt>
                <c:pt idx="1306">
                  <c:v>1200</c:v>
                </c:pt>
                <c:pt idx="1307">
                  <c:v>1400</c:v>
                </c:pt>
                <c:pt idx="1308">
                  <c:v>200</c:v>
                </c:pt>
                <c:pt idx="1309">
                  <c:v>200</c:v>
                </c:pt>
                <c:pt idx="1310">
                  <c:v>300</c:v>
                </c:pt>
                <c:pt idx="1311">
                  <c:v>300</c:v>
                </c:pt>
                <c:pt idx="1312">
                  <c:v>200</c:v>
                </c:pt>
                <c:pt idx="1313">
                  <c:v>600</c:v>
                </c:pt>
                <c:pt idx="1314">
                  <c:v>400</c:v>
                </c:pt>
                <c:pt idx="1315">
                  <c:v>400</c:v>
                </c:pt>
                <c:pt idx="1316">
                  <c:v>500</c:v>
                </c:pt>
                <c:pt idx="1317">
                  <c:v>700</c:v>
                </c:pt>
                <c:pt idx="1318">
                  <c:v>1000</c:v>
                </c:pt>
                <c:pt idx="1319">
                  <c:v>1000</c:v>
                </c:pt>
                <c:pt idx="1320">
                  <c:v>500</c:v>
                </c:pt>
                <c:pt idx="1321">
                  <c:v>400</c:v>
                </c:pt>
                <c:pt idx="1322">
                  <c:v>700</c:v>
                </c:pt>
                <c:pt idx="1323">
                  <c:v>1400</c:v>
                </c:pt>
                <c:pt idx="1324">
                  <c:v>400</c:v>
                </c:pt>
                <c:pt idx="1325">
                  <c:v>600</c:v>
                </c:pt>
                <c:pt idx="1326">
                  <c:v>300</c:v>
                </c:pt>
                <c:pt idx="1327">
                  <c:v>400</c:v>
                </c:pt>
                <c:pt idx="1328">
                  <c:v>400</c:v>
                </c:pt>
                <c:pt idx="1329">
                  <c:v>300</c:v>
                </c:pt>
                <c:pt idx="1330">
                  <c:v>300</c:v>
                </c:pt>
                <c:pt idx="1331">
                  <c:v>300</c:v>
                </c:pt>
                <c:pt idx="1332">
                  <c:v>200</c:v>
                </c:pt>
                <c:pt idx="1333">
                  <c:v>300</c:v>
                </c:pt>
                <c:pt idx="1334">
                  <c:v>300</c:v>
                </c:pt>
                <c:pt idx="1335">
                  <c:v>200</c:v>
                </c:pt>
                <c:pt idx="1336">
                  <c:v>300</c:v>
                </c:pt>
                <c:pt idx="1337">
                  <c:v>600</c:v>
                </c:pt>
                <c:pt idx="1338">
                  <c:v>400</c:v>
                </c:pt>
                <c:pt idx="1339">
                  <c:v>400</c:v>
                </c:pt>
                <c:pt idx="1340">
                  <c:v>700</c:v>
                </c:pt>
                <c:pt idx="1341">
                  <c:v>700</c:v>
                </c:pt>
                <c:pt idx="1342">
                  <c:v>900</c:v>
                </c:pt>
                <c:pt idx="1343">
                  <c:v>900</c:v>
                </c:pt>
                <c:pt idx="1344">
                  <c:v>800</c:v>
                </c:pt>
                <c:pt idx="1345">
                  <c:v>1000</c:v>
                </c:pt>
                <c:pt idx="1346">
                  <c:v>1000</c:v>
                </c:pt>
                <c:pt idx="1347">
                  <c:v>400</c:v>
                </c:pt>
                <c:pt idx="1348">
                  <c:v>400</c:v>
                </c:pt>
                <c:pt idx="1349">
                  <c:v>400</c:v>
                </c:pt>
                <c:pt idx="1350">
                  <c:v>300</c:v>
                </c:pt>
                <c:pt idx="1351">
                  <c:v>400</c:v>
                </c:pt>
                <c:pt idx="1352">
                  <c:v>400</c:v>
                </c:pt>
                <c:pt idx="1353">
                  <c:v>300</c:v>
                </c:pt>
                <c:pt idx="1354">
                  <c:v>200</c:v>
                </c:pt>
                <c:pt idx="1355">
                  <c:v>1200</c:v>
                </c:pt>
                <c:pt idx="1356">
                  <c:v>300</c:v>
                </c:pt>
                <c:pt idx="1357">
                  <c:v>300</c:v>
                </c:pt>
                <c:pt idx="1358">
                  <c:v>2000</c:v>
                </c:pt>
                <c:pt idx="1359">
                  <c:v>300</c:v>
                </c:pt>
                <c:pt idx="1360">
                  <c:v>300</c:v>
                </c:pt>
                <c:pt idx="1361">
                  <c:v>600</c:v>
                </c:pt>
                <c:pt idx="1362">
                  <c:v>400</c:v>
                </c:pt>
                <c:pt idx="1363">
                  <c:v>400</c:v>
                </c:pt>
                <c:pt idx="1364">
                  <c:v>500</c:v>
                </c:pt>
                <c:pt idx="1365">
                  <c:v>900</c:v>
                </c:pt>
                <c:pt idx="1366">
                  <c:v>900</c:v>
                </c:pt>
                <c:pt idx="1367">
                  <c:v>1000</c:v>
                </c:pt>
                <c:pt idx="1368">
                  <c:v>400</c:v>
                </c:pt>
                <c:pt idx="1369">
                  <c:v>500</c:v>
                </c:pt>
                <c:pt idx="1370">
                  <c:v>400</c:v>
                </c:pt>
                <c:pt idx="1371">
                  <c:v>500</c:v>
                </c:pt>
                <c:pt idx="1372">
                  <c:v>600</c:v>
                </c:pt>
                <c:pt idx="1373">
                  <c:v>500</c:v>
                </c:pt>
                <c:pt idx="1374">
                  <c:v>300</c:v>
                </c:pt>
                <c:pt idx="1375">
                  <c:v>300</c:v>
                </c:pt>
                <c:pt idx="1376">
                  <c:v>300</c:v>
                </c:pt>
                <c:pt idx="1377">
                  <c:v>200</c:v>
                </c:pt>
                <c:pt idx="1378">
                  <c:v>200</c:v>
                </c:pt>
                <c:pt idx="1379">
                  <c:v>300</c:v>
                </c:pt>
                <c:pt idx="1380">
                  <c:v>200</c:v>
                </c:pt>
                <c:pt idx="1381">
                  <c:v>300</c:v>
                </c:pt>
                <c:pt idx="1382">
                  <c:v>700</c:v>
                </c:pt>
                <c:pt idx="1383">
                  <c:v>300</c:v>
                </c:pt>
                <c:pt idx="1384">
                  <c:v>300</c:v>
                </c:pt>
                <c:pt idx="1385">
                  <c:v>600</c:v>
                </c:pt>
                <c:pt idx="1386">
                  <c:v>400</c:v>
                </c:pt>
                <c:pt idx="1387">
                  <c:v>400</c:v>
                </c:pt>
                <c:pt idx="1388">
                  <c:v>700</c:v>
                </c:pt>
                <c:pt idx="1389">
                  <c:v>900</c:v>
                </c:pt>
                <c:pt idx="1390">
                  <c:v>900</c:v>
                </c:pt>
                <c:pt idx="1391">
                  <c:v>900</c:v>
                </c:pt>
                <c:pt idx="1392">
                  <c:v>400</c:v>
                </c:pt>
                <c:pt idx="1393">
                  <c:v>2700</c:v>
                </c:pt>
                <c:pt idx="1394">
                  <c:v>500</c:v>
                </c:pt>
                <c:pt idx="1395">
                  <c:v>400</c:v>
                </c:pt>
                <c:pt idx="1396">
                  <c:v>600</c:v>
                </c:pt>
                <c:pt idx="1397">
                  <c:v>500</c:v>
                </c:pt>
                <c:pt idx="1398">
                  <c:v>500</c:v>
                </c:pt>
                <c:pt idx="1399">
                  <c:v>400</c:v>
                </c:pt>
                <c:pt idx="1400">
                  <c:v>400</c:v>
                </c:pt>
                <c:pt idx="1401">
                  <c:v>200</c:v>
                </c:pt>
                <c:pt idx="1402">
                  <c:v>200</c:v>
                </c:pt>
                <c:pt idx="1403">
                  <c:v>300</c:v>
                </c:pt>
                <c:pt idx="1404">
                  <c:v>200</c:v>
                </c:pt>
                <c:pt idx="1405">
                  <c:v>200</c:v>
                </c:pt>
                <c:pt idx="1406">
                  <c:v>600</c:v>
                </c:pt>
                <c:pt idx="1407">
                  <c:v>300</c:v>
                </c:pt>
                <c:pt idx="1408">
                  <c:v>700</c:v>
                </c:pt>
                <c:pt idx="1409">
                  <c:v>300</c:v>
                </c:pt>
                <c:pt idx="1410">
                  <c:v>500</c:v>
                </c:pt>
                <c:pt idx="1411">
                  <c:v>300</c:v>
                </c:pt>
                <c:pt idx="1412">
                  <c:v>600</c:v>
                </c:pt>
                <c:pt idx="1413">
                  <c:v>800</c:v>
                </c:pt>
                <c:pt idx="1414">
                  <c:v>900</c:v>
                </c:pt>
                <c:pt idx="1415">
                  <c:v>2000</c:v>
                </c:pt>
                <c:pt idx="1416">
                  <c:v>700</c:v>
                </c:pt>
                <c:pt idx="1417">
                  <c:v>800</c:v>
                </c:pt>
                <c:pt idx="1418">
                  <c:v>800</c:v>
                </c:pt>
                <c:pt idx="1419">
                  <c:v>300</c:v>
                </c:pt>
                <c:pt idx="1420">
                  <c:v>300</c:v>
                </c:pt>
                <c:pt idx="1421">
                  <c:v>400</c:v>
                </c:pt>
                <c:pt idx="1422">
                  <c:v>200</c:v>
                </c:pt>
                <c:pt idx="1423">
                  <c:v>300</c:v>
                </c:pt>
                <c:pt idx="1424">
                  <c:v>400</c:v>
                </c:pt>
                <c:pt idx="1425">
                  <c:v>300</c:v>
                </c:pt>
                <c:pt idx="1426">
                  <c:v>400</c:v>
                </c:pt>
                <c:pt idx="1427">
                  <c:v>200</c:v>
                </c:pt>
                <c:pt idx="1428">
                  <c:v>200</c:v>
                </c:pt>
                <c:pt idx="1429">
                  <c:v>300</c:v>
                </c:pt>
                <c:pt idx="1430">
                  <c:v>500</c:v>
                </c:pt>
                <c:pt idx="1431">
                  <c:v>300</c:v>
                </c:pt>
                <c:pt idx="1432">
                  <c:v>300</c:v>
                </c:pt>
                <c:pt idx="1433">
                  <c:v>500</c:v>
                </c:pt>
                <c:pt idx="1434">
                  <c:v>300</c:v>
                </c:pt>
                <c:pt idx="1435">
                  <c:v>300</c:v>
                </c:pt>
                <c:pt idx="1436">
                  <c:v>500</c:v>
                </c:pt>
                <c:pt idx="1437">
                  <c:v>800</c:v>
                </c:pt>
                <c:pt idx="1438">
                  <c:v>900</c:v>
                </c:pt>
                <c:pt idx="1439">
                  <c:v>900</c:v>
                </c:pt>
                <c:pt idx="1440">
                  <c:v>400</c:v>
                </c:pt>
                <c:pt idx="1441">
                  <c:v>500</c:v>
                </c:pt>
                <c:pt idx="1442">
                  <c:v>600</c:v>
                </c:pt>
                <c:pt idx="1443">
                  <c:v>300</c:v>
                </c:pt>
                <c:pt idx="1444">
                  <c:v>300</c:v>
                </c:pt>
                <c:pt idx="1445">
                  <c:v>300</c:v>
                </c:pt>
                <c:pt idx="1446">
                  <c:v>200</c:v>
                </c:pt>
                <c:pt idx="1447">
                  <c:v>300</c:v>
                </c:pt>
                <c:pt idx="1448">
                  <c:v>300</c:v>
                </c:pt>
                <c:pt idx="1449">
                  <c:v>200</c:v>
                </c:pt>
                <c:pt idx="1450">
                  <c:v>300</c:v>
                </c:pt>
                <c:pt idx="1451">
                  <c:v>900</c:v>
                </c:pt>
                <c:pt idx="1452">
                  <c:v>200</c:v>
                </c:pt>
                <c:pt idx="1453">
                  <c:v>600</c:v>
                </c:pt>
                <c:pt idx="1454">
                  <c:v>600</c:v>
                </c:pt>
                <c:pt idx="1455">
                  <c:v>300</c:v>
                </c:pt>
                <c:pt idx="1456">
                  <c:v>200</c:v>
                </c:pt>
                <c:pt idx="1457">
                  <c:v>400</c:v>
                </c:pt>
                <c:pt idx="1458">
                  <c:v>200</c:v>
                </c:pt>
                <c:pt idx="1459">
                  <c:v>800</c:v>
                </c:pt>
                <c:pt idx="1460">
                  <c:v>500</c:v>
                </c:pt>
                <c:pt idx="1461">
                  <c:v>900</c:v>
                </c:pt>
                <c:pt idx="1462">
                  <c:v>1000</c:v>
                </c:pt>
                <c:pt idx="1463">
                  <c:v>1000</c:v>
                </c:pt>
                <c:pt idx="1464">
                  <c:v>600</c:v>
                </c:pt>
                <c:pt idx="1465">
                  <c:v>700</c:v>
                </c:pt>
                <c:pt idx="1466">
                  <c:v>1300</c:v>
                </c:pt>
                <c:pt idx="1467">
                  <c:v>300</c:v>
                </c:pt>
                <c:pt idx="1468">
                  <c:v>400</c:v>
                </c:pt>
                <c:pt idx="1469">
                  <c:v>500</c:v>
                </c:pt>
                <c:pt idx="1470">
                  <c:v>300</c:v>
                </c:pt>
                <c:pt idx="1471">
                  <c:v>300</c:v>
                </c:pt>
                <c:pt idx="1472">
                  <c:v>300</c:v>
                </c:pt>
                <c:pt idx="1473">
                  <c:v>300</c:v>
                </c:pt>
                <c:pt idx="1474">
                  <c:v>300</c:v>
                </c:pt>
                <c:pt idx="1475">
                  <c:v>300</c:v>
                </c:pt>
                <c:pt idx="1476">
                  <c:v>200</c:v>
                </c:pt>
                <c:pt idx="1477">
                  <c:v>200</c:v>
                </c:pt>
                <c:pt idx="1478">
                  <c:v>600</c:v>
                </c:pt>
                <c:pt idx="1479">
                  <c:v>200</c:v>
                </c:pt>
                <c:pt idx="1480">
                  <c:v>200</c:v>
                </c:pt>
                <c:pt idx="1481">
                  <c:v>600</c:v>
                </c:pt>
                <c:pt idx="1482">
                  <c:v>300</c:v>
                </c:pt>
                <c:pt idx="1483">
                  <c:v>400</c:v>
                </c:pt>
                <c:pt idx="1484">
                  <c:v>600</c:v>
                </c:pt>
                <c:pt idx="1485">
                  <c:v>700</c:v>
                </c:pt>
                <c:pt idx="1486">
                  <c:v>800</c:v>
                </c:pt>
                <c:pt idx="1487">
                  <c:v>900</c:v>
                </c:pt>
                <c:pt idx="1488">
                  <c:v>600</c:v>
                </c:pt>
                <c:pt idx="1489">
                  <c:v>700</c:v>
                </c:pt>
                <c:pt idx="1490">
                  <c:v>700</c:v>
                </c:pt>
                <c:pt idx="1491">
                  <c:v>400</c:v>
                </c:pt>
                <c:pt idx="1492">
                  <c:v>400</c:v>
                </c:pt>
                <c:pt idx="1493">
                  <c:v>400</c:v>
                </c:pt>
                <c:pt idx="1494">
                  <c:v>300</c:v>
                </c:pt>
                <c:pt idx="1495">
                  <c:v>300</c:v>
                </c:pt>
                <c:pt idx="1496">
                  <c:v>900</c:v>
                </c:pt>
                <c:pt idx="1497">
                  <c:v>200</c:v>
                </c:pt>
                <c:pt idx="1498">
                  <c:v>200</c:v>
                </c:pt>
                <c:pt idx="1499">
                  <c:v>300</c:v>
                </c:pt>
                <c:pt idx="1500">
                  <c:v>200</c:v>
                </c:pt>
                <c:pt idx="1501">
                  <c:v>200</c:v>
                </c:pt>
                <c:pt idx="1502">
                  <c:v>500</c:v>
                </c:pt>
                <c:pt idx="1503">
                  <c:v>300</c:v>
                </c:pt>
                <c:pt idx="1504">
                  <c:v>500</c:v>
                </c:pt>
                <c:pt idx="1505">
                  <c:v>800</c:v>
                </c:pt>
                <c:pt idx="1506">
                  <c:v>300</c:v>
                </c:pt>
                <c:pt idx="1507">
                  <c:v>400</c:v>
                </c:pt>
                <c:pt idx="1508">
                  <c:v>600</c:v>
                </c:pt>
                <c:pt idx="1509">
                  <c:v>600</c:v>
                </c:pt>
                <c:pt idx="1510">
                  <c:v>800</c:v>
                </c:pt>
                <c:pt idx="1511">
                  <c:v>900</c:v>
                </c:pt>
                <c:pt idx="1512">
                  <c:v>1000</c:v>
                </c:pt>
                <c:pt idx="1513">
                  <c:v>1000</c:v>
                </c:pt>
                <c:pt idx="1514">
                  <c:v>1200</c:v>
                </c:pt>
                <c:pt idx="1515">
                  <c:v>400</c:v>
                </c:pt>
                <c:pt idx="1516">
                  <c:v>400</c:v>
                </c:pt>
                <c:pt idx="1517">
                  <c:v>400</c:v>
                </c:pt>
                <c:pt idx="1518">
                  <c:v>400</c:v>
                </c:pt>
                <c:pt idx="1519">
                  <c:v>400</c:v>
                </c:pt>
                <c:pt idx="1520">
                  <c:v>500</c:v>
                </c:pt>
                <c:pt idx="1521">
                  <c:v>300</c:v>
                </c:pt>
                <c:pt idx="1522">
                  <c:v>200</c:v>
                </c:pt>
                <c:pt idx="1523">
                  <c:v>400</c:v>
                </c:pt>
                <c:pt idx="1524">
                  <c:v>300</c:v>
                </c:pt>
                <c:pt idx="1525">
                  <c:v>300</c:v>
                </c:pt>
                <c:pt idx="1526">
                  <c:v>400</c:v>
                </c:pt>
                <c:pt idx="1527">
                  <c:v>200</c:v>
                </c:pt>
                <c:pt idx="1528">
                  <c:v>600</c:v>
                </c:pt>
                <c:pt idx="1529">
                  <c:v>600</c:v>
                </c:pt>
                <c:pt idx="1530">
                  <c:v>400</c:v>
                </c:pt>
                <c:pt idx="1531">
                  <c:v>400</c:v>
                </c:pt>
                <c:pt idx="1532">
                  <c:v>600</c:v>
                </c:pt>
                <c:pt idx="1533">
                  <c:v>900</c:v>
                </c:pt>
                <c:pt idx="1534">
                  <c:v>1000</c:v>
                </c:pt>
                <c:pt idx="1535">
                  <c:v>1000</c:v>
                </c:pt>
                <c:pt idx="1536">
                  <c:v>500</c:v>
                </c:pt>
                <c:pt idx="1537">
                  <c:v>600</c:v>
                </c:pt>
                <c:pt idx="1538">
                  <c:v>500</c:v>
                </c:pt>
                <c:pt idx="1539">
                  <c:v>300</c:v>
                </c:pt>
                <c:pt idx="1540">
                  <c:v>400</c:v>
                </c:pt>
                <c:pt idx="1541">
                  <c:v>400</c:v>
                </c:pt>
                <c:pt idx="1542">
                  <c:v>400</c:v>
                </c:pt>
                <c:pt idx="1543">
                  <c:v>300</c:v>
                </c:pt>
                <c:pt idx="1544">
                  <c:v>400</c:v>
                </c:pt>
                <c:pt idx="1545">
                  <c:v>300</c:v>
                </c:pt>
                <c:pt idx="1546">
                  <c:v>600</c:v>
                </c:pt>
                <c:pt idx="1547">
                  <c:v>300</c:v>
                </c:pt>
                <c:pt idx="1548">
                  <c:v>300</c:v>
                </c:pt>
                <c:pt idx="1549">
                  <c:v>200</c:v>
                </c:pt>
                <c:pt idx="1550">
                  <c:v>700</c:v>
                </c:pt>
                <c:pt idx="1551">
                  <c:v>200</c:v>
                </c:pt>
                <c:pt idx="1552">
                  <c:v>400</c:v>
                </c:pt>
                <c:pt idx="1553">
                  <c:v>400</c:v>
                </c:pt>
                <c:pt idx="1554">
                  <c:v>400</c:v>
                </c:pt>
                <c:pt idx="1555">
                  <c:v>300</c:v>
                </c:pt>
                <c:pt idx="1556">
                  <c:v>600</c:v>
                </c:pt>
                <c:pt idx="1557">
                  <c:v>800</c:v>
                </c:pt>
                <c:pt idx="1558">
                  <c:v>900</c:v>
                </c:pt>
                <c:pt idx="1559">
                  <c:v>1900</c:v>
                </c:pt>
                <c:pt idx="1560">
                  <c:v>1000</c:v>
                </c:pt>
                <c:pt idx="1561">
                  <c:v>800</c:v>
                </c:pt>
                <c:pt idx="1562">
                  <c:v>1000</c:v>
                </c:pt>
                <c:pt idx="1563">
                  <c:v>800</c:v>
                </c:pt>
                <c:pt idx="1564">
                  <c:v>800</c:v>
                </c:pt>
                <c:pt idx="1565">
                  <c:v>900</c:v>
                </c:pt>
                <c:pt idx="1566">
                  <c:v>600</c:v>
                </c:pt>
                <c:pt idx="1567">
                  <c:v>400</c:v>
                </c:pt>
                <c:pt idx="1568">
                  <c:v>400</c:v>
                </c:pt>
                <c:pt idx="1569">
                  <c:v>300</c:v>
                </c:pt>
                <c:pt idx="1570">
                  <c:v>300</c:v>
                </c:pt>
                <c:pt idx="1571">
                  <c:v>300</c:v>
                </c:pt>
                <c:pt idx="1572">
                  <c:v>200</c:v>
                </c:pt>
                <c:pt idx="1573">
                  <c:v>200</c:v>
                </c:pt>
                <c:pt idx="1574">
                  <c:v>300</c:v>
                </c:pt>
                <c:pt idx="1575">
                  <c:v>200</c:v>
                </c:pt>
                <c:pt idx="1576">
                  <c:v>200</c:v>
                </c:pt>
                <c:pt idx="1577">
                  <c:v>600</c:v>
                </c:pt>
                <c:pt idx="1578">
                  <c:v>400</c:v>
                </c:pt>
                <c:pt idx="1579">
                  <c:v>1000</c:v>
                </c:pt>
                <c:pt idx="1580">
                  <c:v>500</c:v>
                </c:pt>
                <c:pt idx="1581">
                  <c:v>700</c:v>
                </c:pt>
                <c:pt idx="1582">
                  <c:v>800</c:v>
                </c:pt>
                <c:pt idx="1583">
                  <c:v>900</c:v>
                </c:pt>
                <c:pt idx="1584">
                  <c:v>500</c:v>
                </c:pt>
                <c:pt idx="1585">
                  <c:v>900</c:v>
                </c:pt>
                <c:pt idx="1586">
                  <c:v>1000</c:v>
                </c:pt>
                <c:pt idx="1587">
                  <c:v>300</c:v>
                </c:pt>
                <c:pt idx="1588">
                  <c:v>300</c:v>
                </c:pt>
                <c:pt idx="1589">
                  <c:v>400</c:v>
                </c:pt>
                <c:pt idx="1590">
                  <c:v>500</c:v>
                </c:pt>
                <c:pt idx="1591">
                  <c:v>500</c:v>
                </c:pt>
                <c:pt idx="1592">
                  <c:v>600</c:v>
                </c:pt>
                <c:pt idx="1593">
                  <c:v>300</c:v>
                </c:pt>
                <c:pt idx="1594">
                  <c:v>300</c:v>
                </c:pt>
                <c:pt idx="1595">
                  <c:v>1400</c:v>
                </c:pt>
                <c:pt idx="1596">
                  <c:v>300</c:v>
                </c:pt>
                <c:pt idx="1597">
                  <c:v>300</c:v>
                </c:pt>
                <c:pt idx="1598">
                  <c:v>700</c:v>
                </c:pt>
                <c:pt idx="1599">
                  <c:v>500</c:v>
                </c:pt>
                <c:pt idx="1600">
                  <c:v>200</c:v>
                </c:pt>
                <c:pt idx="1601">
                  <c:v>400</c:v>
                </c:pt>
                <c:pt idx="1602">
                  <c:v>400</c:v>
                </c:pt>
                <c:pt idx="1603">
                  <c:v>500</c:v>
                </c:pt>
                <c:pt idx="1604">
                  <c:v>900</c:v>
                </c:pt>
                <c:pt idx="1605">
                  <c:v>900</c:v>
                </c:pt>
                <c:pt idx="1606">
                  <c:v>900</c:v>
                </c:pt>
                <c:pt idx="1607">
                  <c:v>1500</c:v>
                </c:pt>
                <c:pt idx="1608">
                  <c:v>700</c:v>
                </c:pt>
                <c:pt idx="1609">
                  <c:v>800</c:v>
                </c:pt>
                <c:pt idx="1610">
                  <c:v>800</c:v>
                </c:pt>
                <c:pt idx="1611">
                  <c:v>500</c:v>
                </c:pt>
                <c:pt idx="1612">
                  <c:v>500</c:v>
                </c:pt>
                <c:pt idx="1613">
                  <c:v>500</c:v>
                </c:pt>
                <c:pt idx="1614">
                  <c:v>500</c:v>
                </c:pt>
                <c:pt idx="1615">
                  <c:v>500</c:v>
                </c:pt>
                <c:pt idx="1616">
                  <c:v>400</c:v>
                </c:pt>
                <c:pt idx="1617">
                  <c:v>300</c:v>
                </c:pt>
                <c:pt idx="1618">
                  <c:v>300</c:v>
                </c:pt>
                <c:pt idx="1619">
                  <c:v>300</c:v>
                </c:pt>
                <c:pt idx="1620">
                  <c:v>300</c:v>
                </c:pt>
                <c:pt idx="1621">
                  <c:v>300</c:v>
                </c:pt>
                <c:pt idx="1622">
                  <c:v>300</c:v>
                </c:pt>
                <c:pt idx="1623">
                  <c:v>300</c:v>
                </c:pt>
                <c:pt idx="1624">
                  <c:v>300</c:v>
                </c:pt>
                <c:pt idx="1625">
                  <c:v>600</c:v>
                </c:pt>
                <c:pt idx="1626">
                  <c:v>300</c:v>
                </c:pt>
                <c:pt idx="1627">
                  <c:v>400</c:v>
                </c:pt>
                <c:pt idx="1628">
                  <c:v>600</c:v>
                </c:pt>
                <c:pt idx="1629">
                  <c:v>700</c:v>
                </c:pt>
                <c:pt idx="1630">
                  <c:v>900</c:v>
                </c:pt>
                <c:pt idx="1631">
                  <c:v>900</c:v>
                </c:pt>
                <c:pt idx="1632">
                  <c:v>500</c:v>
                </c:pt>
                <c:pt idx="1633">
                  <c:v>700</c:v>
                </c:pt>
                <c:pt idx="1634">
                  <c:v>4300</c:v>
                </c:pt>
                <c:pt idx="1635">
                  <c:v>400</c:v>
                </c:pt>
                <c:pt idx="1636">
                  <c:v>500</c:v>
                </c:pt>
                <c:pt idx="1637">
                  <c:v>500</c:v>
                </c:pt>
                <c:pt idx="1638">
                  <c:v>500</c:v>
                </c:pt>
                <c:pt idx="1639">
                  <c:v>500</c:v>
                </c:pt>
                <c:pt idx="1640">
                  <c:v>500</c:v>
                </c:pt>
                <c:pt idx="1641">
                  <c:v>300</c:v>
                </c:pt>
                <c:pt idx="1642">
                  <c:v>400</c:v>
                </c:pt>
                <c:pt idx="1643">
                  <c:v>300</c:v>
                </c:pt>
                <c:pt idx="1644">
                  <c:v>300</c:v>
                </c:pt>
                <c:pt idx="1645">
                  <c:v>200</c:v>
                </c:pt>
                <c:pt idx="1646">
                  <c:v>300</c:v>
                </c:pt>
                <c:pt idx="1647">
                  <c:v>300</c:v>
                </c:pt>
                <c:pt idx="1648">
                  <c:v>400</c:v>
                </c:pt>
                <c:pt idx="1649">
                  <c:v>600</c:v>
                </c:pt>
                <c:pt idx="1650">
                  <c:v>400</c:v>
                </c:pt>
                <c:pt idx="1651">
                  <c:v>500</c:v>
                </c:pt>
                <c:pt idx="1652">
                  <c:v>800</c:v>
                </c:pt>
                <c:pt idx="1653">
                  <c:v>900</c:v>
                </c:pt>
                <c:pt idx="1654">
                  <c:v>800</c:v>
                </c:pt>
                <c:pt idx="1655">
                  <c:v>1000</c:v>
                </c:pt>
                <c:pt idx="1656">
                  <c:v>300</c:v>
                </c:pt>
                <c:pt idx="1657">
                  <c:v>300</c:v>
                </c:pt>
                <c:pt idx="1658">
                  <c:v>400</c:v>
                </c:pt>
                <c:pt idx="1659">
                  <c:v>300</c:v>
                </c:pt>
                <c:pt idx="1660">
                  <c:v>300</c:v>
                </c:pt>
                <c:pt idx="1661">
                  <c:v>1500</c:v>
                </c:pt>
                <c:pt idx="1662">
                  <c:v>300</c:v>
                </c:pt>
                <c:pt idx="1663">
                  <c:v>300</c:v>
                </c:pt>
                <c:pt idx="1664">
                  <c:v>300</c:v>
                </c:pt>
                <c:pt idx="1665">
                  <c:v>200</c:v>
                </c:pt>
                <c:pt idx="1666">
                  <c:v>200</c:v>
                </c:pt>
                <c:pt idx="1667">
                  <c:v>700</c:v>
                </c:pt>
                <c:pt idx="1668">
                  <c:v>200</c:v>
                </c:pt>
                <c:pt idx="1669">
                  <c:v>200</c:v>
                </c:pt>
                <c:pt idx="1670">
                  <c:v>500</c:v>
                </c:pt>
                <c:pt idx="1671">
                  <c:v>200</c:v>
                </c:pt>
                <c:pt idx="1672">
                  <c:v>300</c:v>
                </c:pt>
                <c:pt idx="1673">
                  <c:v>400</c:v>
                </c:pt>
                <c:pt idx="1674">
                  <c:v>300</c:v>
                </c:pt>
                <c:pt idx="1675">
                  <c:v>400</c:v>
                </c:pt>
                <c:pt idx="1676">
                  <c:v>500</c:v>
                </c:pt>
                <c:pt idx="1677">
                  <c:v>700</c:v>
                </c:pt>
                <c:pt idx="1678">
                  <c:v>900</c:v>
                </c:pt>
                <c:pt idx="1679">
                  <c:v>1900</c:v>
                </c:pt>
                <c:pt idx="1680">
                  <c:v>400</c:v>
                </c:pt>
                <c:pt idx="1681">
                  <c:v>400</c:v>
                </c:pt>
                <c:pt idx="1682">
                  <c:v>400</c:v>
                </c:pt>
                <c:pt idx="1683">
                  <c:v>400</c:v>
                </c:pt>
                <c:pt idx="1684">
                  <c:v>400</c:v>
                </c:pt>
                <c:pt idx="1685">
                  <c:v>400</c:v>
                </c:pt>
                <c:pt idx="1686">
                  <c:v>300</c:v>
                </c:pt>
                <c:pt idx="1687">
                  <c:v>200</c:v>
                </c:pt>
                <c:pt idx="1688">
                  <c:v>400</c:v>
                </c:pt>
                <c:pt idx="1689">
                  <c:v>200</c:v>
                </c:pt>
                <c:pt idx="1690">
                  <c:v>200</c:v>
                </c:pt>
                <c:pt idx="1691">
                  <c:v>200</c:v>
                </c:pt>
                <c:pt idx="1692">
                  <c:v>200</c:v>
                </c:pt>
                <c:pt idx="1693">
                  <c:v>100</c:v>
                </c:pt>
                <c:pt idx="1694">
                  <c:v>300</c:v>
                </c:pt>
                <c:pt idx="1695">
                  <c:v>200</c:v>
                </c:pt>
                <c:pt idx="1696">
                  <c:v>300</c:v>
                </c:pt>
                <c:pt idx="1697">
                  <c:v>1300</c:v>
                </c:pt>
                <c:pt idx="1698">
                  <c:v>300</c:v>
                </c:pt>
                <c:pt idx="1699">
                  <c:v>600</c:v>
                </c:pt>
                <c:pt idx="1700">
                  <c:v>700</c:v>
                </c:pt>
                <c:pt idx="1701">
                  <c:v>700</c:v>
                </c:pt>
                <c:pt idx="1702">
                  <c:v>800</c:v>
                </c:pt>
                <c:pt idx="1703">
                  <c:v>1400</c:v>
                </c:pt>
                <c:pt idx="1704">
                  <c:v>400</c:v>
                </c:pt>
                <c:pt idx="1705">
                  <c:v>500</c:v>
                </c:pt>
                <c:pt idx="1706">
                  <c:v>600</c:v>
                </c:pt>
                <c:pt idx="1707">
                  <c:v>400</c:v>
                </c:pt>
                <c:pt idx="1708">
                  <c:v>500</c:v>
                </c:pt>
                <c:pt idx="1709">
                  <c:v>400</c:v>
                </c:pt>
                <c:pt idx="1710">
                  <c:v>300</c:v>
                </c:pt>
                <c:pt idx="1711">
                  <c:v>200</c:v>
                </c:pt>
                <c:pt idx="1712">
                  <c:v>200</c:v>
                </c:pt>
                <c:pt idx="1713">
                  <c:v>200</c:v>
                </c:pt>
                <c:pt idx="1714">
                  <c:v>200</c:v>
                </c:pt>
                <c:pt idx="1715">
                  <c:v>300</c:v>
                </c:pt>
                <c:pt idx="1716">
                  <c:v>200</c:v>
                </c:pt>
                <c:pt idx="1717">
                  <c:v>300</c:v>
                </c:pt>
                <c:pt idx="1718">
                  <c:v>600</c:v>
                </c:pt>
                <c:pt idx="1719">
                  <c:v>300</c:v>
                </c:pt>
                <c:pt idx="1720">
                  <c:v>200</c:v>
                </c:pt>
                <c:pt idx="1721">
                  <c:v>800</c:v>
                </c:pt>
                <c:pt idx="1722">
                  <c:v>400</c:v>
                </c:pt>
                <c:pt idx="1723">
                  <c:v>400</c:v>
                </c:pt>
                <c:pt idx="1724">
                  <c:v>500</c:v>
                </c:pt>
                <c:pt idx="1725">
                  <c:v>700</c:v>
                </c:pt>
                <c:pt idx="1726">
                  <c:v>800</c:v>
                </c:pt>
                <c:pt idx="1727">
                  <c:v>900</c:v>
                </c:pt>
                <c:pt idx="1728">
                  <c:v>500</c:v>
                </c:pt>
                <c:pt idx="1729">
                  <c:v>700</c:v>
                </c:pt>
                <c:pt idx="1730">
                  <c:v>600</c:v>
                </c:pt>
                <c:pt idx="1731">
                  <c:v>300</c:v>
                </c:pt>
                <c:pt idx="1732">
                  <c:v>500</c:v>
                </c:pt>
                <c:pt idx="1733">
                  <c:v>400</c:v>
                </c:pt>
                <c:pt idx="1734">
                  <c:v>200</c:v>
                </c:pt>
                <c:pt idx="1735">
                  <c:v>200</c:v>
                </c:pt>
                <c:pt idx="1736">
                  <c:v>300</c:v>
                </c:pt>
                <c:pt idx="1737">
                  <c:v>200</c:v>
                </c:pt>
                <c:pt idx="1738">
                  <c:v>200</c:v>
                </c:pt>
                <c:pt idx="1739">
                  <c:v>400</c:v>
                </c:pt>
                <c:pt idx="1740">
                  <c:v>200</c:v>
                </c:pt>
                <c:pt idx="1741">
                  <c:v>300</c:v>
                </c:pt>
                <c:pt idx="1742">
                  <c:v>500</c:v>
                </c:pt>
                <c:pt idx="1743">
                  <c:v>400</c:v>
                </c:pt>
                <c:pt idx="1744">
                  <c:v>400</c:v>
                </c:pt>
                <c:pt idx="1745">
                  <c:v>500</c:v>
                </c:pt>
                <c:pt idx="1746">
                  <c:v>400</c:v>
                </c:pt>
                <c:pt idx="1747">
                  <c:v>400</c:v>
                </c:pt>
                <c:pt idx="1748">
                  <c:v>600</c:v>
                </c:pt>
                <c:pt idx="1749">
                  <c:v>1100</c:v>
                </c:pt>
                <c:pt idx="1750">
                  <c:v>1100</c:v>
                </c:pt>
                <c:pt idx="1751">
                  <c:v>2600</c:v>
                </c:pt>
                <c:pt idx="1752">
                  <c:v>300</c:v>
                </c:pt>
                <c:pt idx="1753">
                  <c:v>300</c:v>
                </c:pt>
                <c:pt idx="1754">
                  <c:v>300</c:v>
                </c:pt>
                <c:pt idx="1755">
                  <c:v>300</c:v>
                </c:pt>
                <c:pt idx="1756">
                  <c:v>300</c:v>
                </c:pt>
                <c:pt idx="1757">
                  <c:v>300</c:v>
                </c:pt>
                <c:pt idx="1758">
                  <c:v>200</c:v>
                </c:pt>
                <c:pt idx="1759">
                  <c:v>300</c:v>
                </c:pt>
                <c:pt idx="1760">
                  <c:v>400</c:v>
                </c:pt>
                <c:pt idx="1761">
                  <c:v>200</c:v>
                </c:pt>
                <c:pt idx="1762">
                  <c:v>200</c:v>
                </c:pt>
                <c:pt idx="1763">
                  <c:v>400</c:v>
                </c:pt>
                <c:pt idx="1764">
                  <c:v>300</c:v>
                </c:pt>
                <c:pt idx="1765">
                  <c:v>300</c:v>
                </c:pt>
                <c:pt idx="1766">
                  <c:v>400</c:v>
                </c:pt>
                <c:pt idx="1767">
                  <c:v>300</c:v>
                </c:pt>
                <c:pt idx="1768">
                  <c:v>400</c:v>
                </c:pt>
                <c:pt idx="1769">
                  <c:v>500</c:v>
                </c:pt>
                <c:pt idx="1770">
                  <c:v>300</c:v>
                </c:pt>
                <c:pt idx="1771">
                  <c:v>500</c:v>
                </c:pt>
                <c:pt idx="1772">
                  <c:v>500</c:v>
                </c:pt>
                <c:pt idx="1773">
                  <c:v>1200</c:v>
                </c:pt>
                <c:pt idx="1774">
                  <c:v>1000</c:v>
                </c:pt>
                <c:pt idx="1775">
                  <c:v>1000</c:v>
                </c:pt>
                <c:pt idx="1776">
                  <c:v>300</c:v>
                </c:pt>
                <c:pt idx="1777">
                  <c:v>300</c:v>
                </c:pt>
                <c:pt idx="1778">
                  <c:v>300</c:v>
                </c:pt>
                <c:pt idx="1779">
                  <c:v>300</c:v>
                </c:pt>
                <c:pt idx="1780">
                  <c:v>200</c:v>
                </c:pt>
                <c:pt idx="1781">
                  <c:v>1100</c:v>
                </c:pt>
                <c:pt idx="1782">
                  <c:v>200</c:v>
                </c:pt>
                <c:pt idx="1783">
                  <c:v>300</c:v>
                </c:pt>
                <c:pt idx="1784">
                  <c:v>300</c:v>
                </c:pt>
                <c:pt idx="1785">
                  <c:v>200</c:v>
                </c:pt>
                <c:pt idx="1786">
                  <c:v>200</c:v>
                </c:pt>
                <c:pt idx="1787">
                  <c:v>300</c:v>
                </c:pt>
                <c:pt idx="1788">
                  <c:v>300</c:v>
                </c:pt>
                <c:pt idx="1789">
                  <c:v>300</c:v>
                </c:pt>
                <c:pt idx="1790">
                  <c:v>500</c:v>
                </c:pt>
                <c:pt idx="1791">
                  <c:v>500</c:v>
                </c:pt>
                <c:pt idx="1792">
                  <c:v>300</c:v>
                </c:pt>
                <c:pt idx="1793">
                  <c:v>500</c:v>
                </c:pt>
                <c:pt idx="1794">
                  <c:v>400</c:v>
                </c:pt>
                <c:pt idx="1795">
                  <c:v>400</c:v>
                </c:pt>
                <c:pt idx="1796">
                  <c:v>500</c:v>
                </c:pt>
                <c:pt idx="1797">
                  <c:v>1000</c:v>
                </c:pt>
                <c:pt idx="1798">
                  <c:v>1100</c:v>
                </c:pt>
                <c:pt idx="1799">
                  <c:v>1100</c:v>
                </c:pt>
                <c:pt idx="1800">
                  <c:v>300</c:v>
                </c:pt>
                <c:pt idx="1801">
                  <c:v>300</c:v>
                </c:pt>
                <c:pt idx="1802">
                  <c:v>300</c:v>
                </c:pt>
                <c:pt idx="1803">
                  <c:v>200</c:v>
                </c:pt>
                <c:pt idx="1804">
                  <c:v>200</c:v>
                </c:pt>
                <c:pt idx="1805">
                  <c:v>300</c:v>
                </c:pt>
                <c:pt idx="1806">
                  <c:v>200</c:v>
                </c:pt>
                <c:pt idx="1807">
                  <c:v>200</c:v>
                </c:pt>
                <c:pt idx="1808">
                  <c:v>700</c:v>
                </c:pt>
                <c:pt idx="1809">
                  <c:v>200</c:v>
                </c:pt>
                <c:pt idx="1810">
                  <c:v>200</c:v>
                </c:pt>
                <c:pt idx="1811">
                  <c:v>300</c:v>
                </c:pt>
                <c:pt idx="1812">
                  <c:v>300</c:v>
                </c:pt>
                <c:pt idx="1813">
                  <c:v>500</c:v>
                </c:pt>
                <c:pt idx="1814">
                  <c:v>500</c:v>
                </c:pt>
                <c:pt idx="1815">
                  <c:v>400</c:v>
                </c:pt>
                <c:pt idx="1816">
                  <c:v>400</c:v>
                </c:pt>
                <c:pt idx="1817">
                  <c:v>600</c:v>
                </c:pt>
                <c:pt idx="1818">
                  <c:v>600</c:v>
                </c:pt>
                <c:pt idx="1819">
                  <c:v>600</c:v>
                </c:pt>
                <c:pt idx="1820">
                  <c:v>600</c:v>
                </c:pt>
                <c:pt idx="1821">
                  <c:v>1100</c:v>
                </c:pt>
                <c:pt idx="1822">
                  <c:v>1200</c:v>
                </c:pt>
                <c:pt idx="1823">
                  <c:v>1300</c:v>
                </c:pt>
                <c:pt idx="1824">
                  <c:v>200</c:v>
                </c:pt>
                <c:pt idx="1825">
                  <c:v>200</c:v>
                </c:pt>
                <c:pt idx="1826">
                  <c:v>300</c:v>
                </c:pt>
                <c:pt idx="1827">
                  <c:v>200</c:v>
                </c:pt>
                <c:pt idx="1828">
                  <c:v>200</c:v>
                </c:pt>
                <c:pt idx="1829">
                  <c:v>300</c:v>
                </c:pt>
                <c:pt idx="1830">
                  <c:v>200</c:v>
                </c:pt>
                <c:pt idx="1831">
                  <c:v>200</c:v>
                </c:pt>
                <c:pt idx="1832">
                  <c:v>200</c:v>
                </c:pt>
                <c:pt idx="1833">
                  <c:v>200</c:v>
                </c:pt>
                <c:pt idx="1834">
                  <c:v>200</c:v>
                </c:pt>
                <c:pt idx="1835">
                  <c:v>400</c:v>
                </c:pt>
                <c:pt idx="1836">
                  <c:v>200</c:v>
                </c:pt>
                <c:pt idx="1837">
                  <c:v>200</c:v>
                </c:pt>
                <c:pt idx="1838">
                  <c:v>400</c:v>
                </c:pt>
                <c:pt idx="1839">
                  <c:v>400</c:v>
                </c:pt>
                <c:pt idx="1840">
                  <c:v>600</c:v>
                </c:pt>
                <c:pt idx="1841">
                  <c:v>500</c:v>
                </c:pt>
                <c:pt idx="1842">
                  <c:v>600</c:v>
                </c:pt>
                <c:pt idx="1843">
                  <c:v>600</c:v>
                </c:pt>
                <c:pt idx="1844">
                  <c:v>600</c:v>
                </c:pt>
                <c:pt idx="1845">
                  <c:v>1100</c:v>
                </c:pt>
                <c:pt idx="1846">
                  <c:v>1200</c:v>
                </c:pt>
                <c:pt idx="1847">
                  <c:v>1200</c:v>
                </c:pt>
                <c:pt idx="1848">
                  <c:v>200</c:v>
                </c:pt>
                <c:pt idx="1849">
                  <c:v>300</c:v>
                </c:pt>
                <c:pt idx="1850">
                  <c:v>300</c:v>
                </c:pt>
                <c:pt idx="1851">
                  <c:v>200</c:v>
                </c:pt>
                <c:pt idx="1852">
                  <c:v>200</c:v>
                </c:pt>
                <c:pt idx="1853">
                  <c:v>300</c:v>
                </c:pt>
                <c:pt idx="1854">
                  <c:v>200</c:v>
                </c:pt>
                <c:pt idx="1855">
                  <c:v>200</c:v>
                </c:pt>
                <c:pt idx="1856">
                  <c:v>200</c:v>
                </c:pt>
                <c:pt idx="1857">
                  <c:v>200</c:v>
                </c:pt>
                <c:pt idx="1858">
                  <c:v>200</c:v>
                </c:pt>
                <c:pt idx="1859">
                  <c:v>300</c:v>
                </c:pt>
                <c:pt idx="1860">
                  <c:v>200</c:v>
                </c:pt>
                <c:pt idx="1861">
                  <c:v>200</c:v>
                </c:pt>
                <c:pt idx="1862">
                  <c:v>400</c:v>
                </c:pt>
                <c:pt idx="1863">
                  <c:v>200</c:v>
                </c:pt>
                <c:pt idx="1864">
                  <c:v>300</c:v>
                </c:pt>
                <c:pt idx="1865">
                  <c:v>500</c:v>
                </c:pt>
                <c:pt idx="1866">
                  <c:v>400</c:v>
                </c:pt>
                <c:pt idx="1867">
                  <c:v>500</c:v>
                </c:pt>
                <c:pt idx="1868">
                  <c:v>800</c:v>
                </c:pt>
                <c:pt idx="1869">
                  <c:v>1200</c:v>
                </c:pt>
                <c:pt idx="1870">
                  <c:v>1200</c:v>
                </c:pt>
                <c:pt idx="1871">
                  <c:v>1400</c:v>
                </c:pt>
                <c:pt idx="1872">
                  <c:v>200</c:v>
                </c:pt>
                <c:pt idx="1873">
                  <c:v>300</c:v>
                </c:pt>
                <c:pt idx="1874">
                  <c:v>300</c:v>
                </c:pt>
                <c:pt idx="1875">
                  <c:v>200</c:v>
                </c:pt>
                <c:pt idx="1876">
                  <c:v>200</c:v>
                </c:pt>
                <c:pt idx="1877">
                  <c:v>100</c:v>
                </c:pt>
                <c:pt idx="1878">
                  <c:v>200</c:v>
                </c:pt>
                <c:pt idx="1879">
                  <c:v>200</c:v>
                </c:pt>
                <c:pt idx="1880">
                  <c:v>300</c:v>
                </c:pt>
                <c:pt idx="1881">
                  <c:v>200</c:v>
                </c:pt>
                <c:pt idx="1882">
                  <c:v>200</c:v>
                </c:pt>
                <c:pt idx="1883">
                  <c:v>200</c:v>
                </c:pt>
                <c:pt idx="1884">
                  <c:v>200</c:v>
                </c:pt>
                <c:pt idx="1885">
                  <c:v>300</c:v>
                </c:pt>
                <c:pt idx="1886">
                  <c:v>300</c:v>
                </c:pt>
                <c:pt idx="1887">
                  <c:v>400</c:v>
                </c:pt>
                <c:pt idx="1888">
                  <c:v>400</c:v>
                </c:pt>
                <c:pt idx="1889">
                  <c:v>500</c:v>
                </c:pt>
                <c:pt idx="1890">
                  <c:v>500</c:v>
                </c:pt>
                <c:pt idx="1891">
                  <c:v>500</c:v>
                </c:pt>
                <c:pt idx="1892">
                  <c:v>500</c:v>
                </c:pt>
                <c:pt idx="1893">
                  <c:v>1200</c:v>
                </c:pt>
                <c:pt idx="1894">
                  <c:v>3000</c:v>
                </c:pt>
                <c:pt idx="1895">
                  <c:v>1300</c:v>
                </c:pt>
                <c:pt idx="1896">
                  <c:v>300</c:v>
                </c:pt>
                <c:pt idx="1897">
                  <c:v>300</c:v>
                </c:pt>
                <c:pt idx="1898">
                  <c:v>300</c:v>
                </c:pt>
                <c:pt idx="1899">
                  <c:v>300</c:v>
                </c:pt>
                <c:pt idx="1900">
                  <c:v>300</c:v>
                </c:pt>
                <c:pt idx="1901">
                  <c:v>900</c:v>
                </c:pt>
                <c:pt idx="1902">
                  <c:v>200</c:v>
                </c:pt>
                <c:pt idx="1903">
                  <c:v>200</c:v>
                </c:pt>
                <c:pt idx="1904">
                  <c:v>300</c:v>
                </c:pt>
                <c:pt idx="1905">
                  <c:v>200</c:v>
                </c:pt>
                <c:pt idx="1906">
                  <c:v>200</c:v>
                </c:pt>
                <c:pt idx="1907">
                  <c:v>300</c:v>
                </c:pt>
                <c:pt idx="1908">
                  <c:v>300</c:v>
                </c:pt>
                <c:pt idx="1909">
                  <c:v>300</c:v>
                </c:pt>
                <c:pt idx="1910">
                  <c:v>400</c:v>
                </c:pt>
                <c:pt idx="1911">
                  <c:v>400</c:v>
                </c:pt>
                <c:pt idx="1912">
                  <c:v>400</c:v>
                </c:pt>
                <c:pt idx="1913">
                  <c:v>500</c:v>
                </c:pt>
                <c:pt idx="1914">
                  <c:v>500</c:v>
                </c:pt>
                <c:pt idx="1915">
                  <c:v>600</c:v>
                </c:pt>
                <c:pt idx="1916">
                  <c:v>500</c:v>
                </c:pt>
                <c:pt idx="1917">
                  <c:v>1100</c:v>
                </c:pt>
                <c:pt idx="1918">
                  <c:v>1200</c:v>
                </c:pt>
                <c:pt idx="1919">
                  <c:v>2800</c:v>
                </c:pt>
                <c:pt idx="1920">
                  <c:v>300</c:v>
                </c:pt>
                <c:pt idx="1921">
                  <c:v>300</c:v>
                </c:pt>
                <c:pt idx="1922">
                  <c:v>300</c:v>
                </c:pt>
                <c:pt idx="1923">
                  <c:v>200</c:v>
                </c:pt>
                <c:pt idx="1924">
                  <c:v>200</c:v>
                </c:pt>
                <c:pt idx="1925">
                  <c:v>700</c:v>
                </c:pt>
                <c:pt idx="1926">
                  <c:v>200</c:v>
                </c:pt>
                <c:pt idx="1927">
                  <c:v>200</c:v>
                </c:pt>
                <c:pt idx="1928">
                  <c:v>500</c:v>
                </c:pt>
                <c:pt idx="1929">
                  <c:v>200</c:v>
                </c:pt>
                <c:pt idx="1930">
                  <c:v>200</c:v>
                </c:pt>
                <c:pt idx="1931">
                  <c:v>400</c:v>
                </c:pt>
                <c:pt idx="1932">
                  <c:v>300</c:v>
                </c:pt>
                <c:pt idx="1933">
                  <c:v>300</c:v>
                </c:pt>
                <c:pt idx="1934">
                  <c:v>500</c:v>
                </c:pt>
                <c:pt idx="1935">
                  <c:v>400</c:v>
                </c:pt>
                <c:pt idx="1936">
                  <c:v>500</c:v>
                </c:pt>
                <c:pt idx="1937">
                  <c:v>500</c:v>
                </c:pt>
                <c:pt idx="1938">
                  <c:v>500</c:v>
                </c:pt>
                <c:pt idx="1939">
                  <c:v>500</c:v>
                </c:pt>
                <c:pt idx="1940">
                  <c:v>1200</c:v>
                </c:pt>
                <c:pt idx="1941">
                  <c:v>1100</c:v>
                </c:pt>
                <c:pt idx="1942">
                  <c:v>1400</c:v>
                </c:pt>
                <c:pt idx="1943">
                  <c:v>2900</c:v>
                </c:pt>
                <c:pt idx="1944">
                  <c:v>700</c:v>
                </c:pt>
                <c:pt idx="1945">
                  <c:v>800</c:v>
                </c:pt>
                <c:pt idx="1946">
                  <c:v>900</c:v>
                </c:pt>
                <c:pt idx="1947">
                  <c:v>200</c:v>
                </c:pt>
                <c:pt idx="1948">
                  <c:v>300</c:v>
                </c:pt>
                <c:pt idx="1949">
                  <c:v>300</c:v>
                </c:pt>
                <c:pt idx="1950">
                  <c:v>200</c:v>
                </c:pt>
                <c:pt idx="1951">
                  <c:v>200</c:v>
                </c:pt>
                <c:pt idx="1952">
                  <c:v>1000</c:v>
                </c:pt>
                <c:pt idx="1953">
                  <c:v>200</c:v>
                </c:pt>
                <c:pt idx="1954">
                  <c:v>1300</c:v>
                </c:pt>
                <c:pt idx="1955">
                  <c:v>300</c:v>
                </c:pt>
                <c:pt idx="1956">
                  <c:v>300</c:v>
                </c:pt>
                <c:pt idx="1957">
                  <c:v>300</c:v>
                </c:pt>
                <c:pt idx="1958">
                  <c:v>300</c:v>
                </c:pt>
                <c:pt idx="1959">
                  <c:v>400</c:v>
                </c:pt>
                <c:pt idx="1960">
                  <c:v>500</c:v>
                </c:pt>
                <c:pt idx="1961">
                  <c:v>500</c:v>
                </c:pt>
                <c:pt idx="1962">
                  <c:v>400</c:v>
                </c:pt>
                <c:pt idx="1963">
                  <c:v>500</c:v>
                </c:pt>
                <c:pt idx="1964">
                  <c:v>900</c:v>
                </c:pt>
                <c:pt idx="1965">
                  <c:v>1100</c:v>
                </c:pt>
                <c:pt idx="1966">
                  <c:v>1100</c:v>
                </c:pt>
                <c:pt idx="1967">
                  <c:v>1100</c:v>
                </c:pt>
                <c:pt idx="1968">
                  <c:v>200</c:v>
                </c:pt>
                <c:pt idx="1969">
                  <c:v>200</c:v>
                </c:pt>
                <c:pt idx="1970">
                  <c:v>200</c:v>
                </c:pt>
                <c:pt idx="1971">
                  <c:v>200</c:v>
                </c:pt>
                <c:pt idx="1972">
                  <c:v>200</c:v>
                </c:pt>
                <c:pt idx="1973">
                  <c:v>200</c:v>
                </c:pt>
                <c:pt idx="1974">
                  <c:v>200</c:v>
                </c:pt>
                <c:pt idx="1975">
                  <c:v>200</c:v>
                </c:pt>
                <c:pt idx="1976">
                  <c:v>200</c:v>
                </c:pt>
                <c:pt idx="1977">
                  <c:v>200</c:v>
                </c:pt>
                <c:pt idx="1978">
                  <c:v>400</c:v>
                </c:pt>
                <c:pt idx="1979">
                  <c:v>500</c:v>
                </c:pt>
                <c:pt idx="1980">
                  <c:v>200</c:v>
                </c:pt>
                <c:pt idx="1981">
                  <c:v>200</c:v>
                </c:pt>
                <c:pt idx="1982">
                  <c:v>500</c:v>
                </c:pt>
                <c:pt idx="1983">
                  <c:v>300</c:v>
                </c:pt>
                <c:pt idx="1984">
                  <c:v>600</c:v>
                </c:pt>
                <c:pt idx="1985">
                  <c:v>600</c:v>
                </c:pt>
                <c:pt idx="1986">
                  <c:v>400</c:v>
                </c:pt>
                <c:pt idx="1987">
                  <c:v>500</c:v>
                </c:pt>
                <c:pt idx="1988">
                  <c:v>600</c:v>
                </c:pt>
                <c:pt idx="1989">
                  <c:v>1100</c:v>
                </c:pt>
                <c:pt idx="1990">
                  <c:v>1800</c:v>
                </c:pt>
                <c:pt idx="1991">
                  <c:v>1200</c:v>
                </c:pt>
                <c:pt idx="1992">
                  <c:v>300</c:v>
                </c:pt>
                <c:pt idx="1993">
                  <c:v>300</c:v>
                </c:pt>
                <c:pt idx="1994">
                  <c:v>300</c:v>
                </c:pt>
                <c:pt idx="1995">
                  <c:v>200</c:v>
                </c:pt>
                <c:pt idx="1996">
                  <c:v>200</c:v>
                </c:pt>
                <c:pt idx="1997">
                  <c:v>200</c:v>
                </c:pt>
                <c:pt idx="1998">
                  <c:v>100</c:v>
                </c:pt>
                <c:pt idx="1999">
                  <c:v>200</c:v>
                </c:pt>
                <c:pt idx="2000">
                  <c:v>500</c:v>
                </c:pt>
                <c:pt idx="2001">
                  <c:v>100</c:v>
                </c:pt>
                <c:pt idx="2002">
                  <c:v>100</c:v>
                </c:pt>
                <c:pt idx="2003">
                  <c:v>200</c:v>
                </c:pt>
                <c:pt idx="2004">
                  <c:v>200</c:v>
                </c:pt>
                <c:pt idx="2005">
                  <c:v>200</c:v>
                </c:pt>
                <c:pt idx="2006">
                  <c:v>400</c:v>
                </c:pt>
                <c:pt idx="2007">
                  <c:v>200</c:v>
                </c:pt>
                <c:pt idx="2008">
                  <c:v>300</c:v>
                </c:pt>
                <c:pt idx="2009">
                  <c:v>400</c:v>
                </c:pt>
                <c:pt idx="2010">
                  <c:v>300</c:v>
                </c:pt>
                <c:pt idx="2011">
                  <c:v>500</c:v>
                </c:pt>
                <c:pt idx="2012">
                  <c:v>500</c:v>
                </c:pt>
                <c:pt idx="2013">
                  <c:v>1000</c:v>
                </c:pt>
                <c:pt idx="2014">
                  <c:v>1000</c:v>
                </c:pt>
                <c:pt idx="2015">
                  <c:v>1100</c:v>
                </c:pt>
                <c:pt idx="2016">
                  <c:v>200</c:v>
                </c:pt>
                <c:pt idx="2017">
                  <c:v>200</c:v>
                </c:pt>
                <c:pt idx="2018">
                  <c:v>200</c:v>
                </c:pt>
                <c:pt idx="2019">
                  <c:v>200</c:v>
                </c:pt>
                <c:pt idx="2020">
                  <c:v>200</c:v>
                </c:pt>
                <c:pt idx="2021">
                  <c:v>1700</c:v>
                </c:pt>
                <c:pt idx="2022">
                  <c:v>200</c:v>
                </c:pt>
                <c:pt idx="2023">
                  <c:v>200</c:v>
                </c:pt>
                <c:pt idx="2024">
                  <c:v>600</c:v>
                </c:pt>
                <c:pt idx="2025">
                  <c:v>100</c:v>
                </c:pt>
                <c:pt idx="2026">
                  <c:v>100</c:v>
                </c:pt>
                <c:pt idx="2027">
                  <c:v>400</c:v>
                </c:pt>
                <c:pt idx="2028">
                  <c:v>200</c:v>
                </c:pt>
                <c:pt idx="2029">
                  <c:v>300</c:v>
                </c:pt>
                <c:pt idx="2030">
                  <c:v>500</c:v>
                </c:pt>
                <c:pt idx="2031">
                  <c:v>300</c:v>
                </c:pt>
                <c:pt idx="2032">
                  <c:v>300</c:v>
                </c:pt>
                <c:pt idx="2033">
                  <c:v>500</c:v>
                </c:pt>
                <c:pt idx="2034">
                  <c:v>400</c:v>
                </c:pt>
                <c:pt idx="2035">
                  <c:v>400</c:v>
                </c:pt>
                <c:pt idx="2036">
                  <c:v>500</c:v>
                </c:pt>
                <c:pt idx="2037">
                  <c:v>900</c:v>
                </c:pt>
                <c:pt idx="2038">
                  <c:v>1100</c:v>
                </c:pt>
                <c:pt idx="2039">
                  <c:v>1300</c:v>
                </c:pt>
                <c:pt idx="2040">
                  <c:v>200</c:v>
                </c:pt>
                <c:pt idx="2041">
                  <c:v>200</c:v>
                </c:pt>
                <c:pt idx="2042">
                  <c:v>900</c:v>
                </c:pt>
                <c:pt idx="2043">
                  <c:v>300</c:v>
                </c:pt>
                <c:pt idx="2044">
                  <c:v>300</c:v>
                </c:pt>
                <c:pt idx="2045">
                  <c:v>300</c:v>
                </c:pt>
                <c:pt idx="2046">
                  <c:v>200</c:v>
                </c:pt>
                <c:pt idx="2047">
                  <c:v>200</c:v>
                </c:pt>
                <c:pt idx="2048">
                  <c:v>200</c:v>
                </c:pt>
                <c:pt idx="2049">
                  <c:v>100</c:v>
                </c:pt>
                <c:pt idx="2050">
                  <c:v>200</c:v>
                </c:pt>
                <c:pt idx="2051">
                  <c:v>300</c:v>
                </c:pt>
                <c:pt idx="2052">
                  <c:v>200</c:v>
                </c:pt>
                <c:pt idx="2053">
                  <c:v>200</c:v>
                </c:pt>
                <c:pt idx="2054">
                  <c:v>500</c:v>
                </c:pt>
                <c:pt idx="2055">
                  <c:v>300</c:v>
                </c:pt>
                <c:pt idx="2056">
                  <c:v>400</c:v>
                </c:pt>
                <c:pt idx="2057">
                  <c:v>500</c:v>
                </c:pt>
                <c:pt idx="2058">
                  <c:v>300</c:v>
                </c:pt>
                <c:pt idx="2059">
                  <c:v>500</c:v>
                </c:pt>
                <c:pt idx="2060">
                  <c:v>500</c:v>
                </c:pt>
                <c:pt idx="2061">
                  <c:v>1000</c:v>
                </c:pt>
                <c:pt idx="2062">
                  <c:v>1100</c:v>
                </c:pt>
                <c:pt idx="2063">
                  <c:v>1100</c:v>
                </c:pt>
                <c:pt idx="2064">
                  <c:v>300</c:v>
                </c:pt>
                <c:pt idx="2065">
                  <c:v>400</c:v>
                </c:pt>
                <c:pt idx="2066">
                  <c:v>400</c:v>
                </c:pt>
                <c:pt idx="2067">
                  <c:v>300</c:v>
                </c:pt>
                <c:pt idx="2068">
                  <c:v>300</c:v>
                </c:pt>
                <c:pt idx="2069">
                  <c:v>200</c:v>
                </c:pt>
                <c:pt idx="2070">
                  <c:v>200</c:v>
                </c:pt>
                <c:pt idx="2071">
                  <c:v>200</c:v>
                </c:pt>
                <c:pt idx="2072">
                  <c:v>1200</c:v>
                </c:pt>
                <c:pt idx="2073">
                  <c:v>100</c:v>
                </c:pt>
                <c:pt idx="2074">
                  <c:v>200</c:v>
                </c:pt>
                <c:pt idx="2075">
                  <c:v>500</c:v>
                </c:pt>
                <c:pt idx="2076">
                  <c:v>200</c:v>
                </c:pt>
                <c:pt idx="2077">
                  <c:v>300</c:v>
                </c:pt>
                <c:pt idx="2078">
                  <c:v>500</c:v>
                </c:pt>
                <c:pt idx="2079">
                  <c:v>300</c:v>
                </c:pt>
                <c:pt idx="2080">
                  <c:v>400</c:v>
                </c:pt>
                <c:pt idx="2081">
                  <c:v>400</c:v>
                </c:pt>
                <c:pt idx="2082">
                  <c:v>400</c:v>
                </c:pt>
                <c:pt idx="2083">
                  <c:v>500</c:v>
                </c:pt>
                <c:pt idx="2084">
                  <c:v>600</c:v>
                </c:pt>
                <c:pt idx="2085">
                  <c:v>1000</c:v>
                </c:pt>
                <c:pt idx="2086">
                  <c:v>1100</c:v>
                </c:pt>
                <c:pt idx="2087">
                  <c:v>1100</c:v>
                </c:pt>
                <c:pt idx="2088">
                  <c:v>700</c:v>
                </c:pt>
                <c:pt idx="2089">
                  <c:v>700</c:v>
                </c:pt>
                <c:pt idx="2090">
                  <c:v>4400</c:v>
                </c:pt>
                <c:pt idx="2091">
                  <c:v>200</c:v>
                </c:pt>
                <c:pt idx="2092">
                  <c:v>200</c:v>
                </c:pt>
                <c:pt idx="2093">
                  <c:v>200</c:v>
                </c:pt>
                <c:pt idx="2094">
                  <c:v>200</c:v>
                </c:pt>
                <c:pt idx="2095">
                  <c:v>200</c:v>
                </c:pt>
                <c:pt idx="2096">
                  <c:v>200</c:v>
                </c:pt>
                <c:pt idx="2097">
                  <c:v>100</c:v>
                </c:pt>
                <c:pt idx="2098">
                  <c:v>100</c:v>
                </c:pt>
                <c:pt idx="2099">
                  <c:v>500</c:v>
                </c:pt>
                <c:pt idx="2100">
                  <c:v>200</c:v>
                </c:pt>
                <c:pt idx="2101">
                  <c:v>700</c:v>
                </c:pt>
                <c:pt idx="2102">
                  <c:v>500</c:v>
                </c:pt>
                <c:pt idx="2103">
                  <c:v>400</c:v>
                </c:pt>
                <c:pt idx="2104">
                  <c:v>400</c:v>
                </c:pt>
                <c:pt idx="2105">
                  <c:v>500</c:v>
                </c:pt>
                <c:pt idx="2106">
                  <c:v>400</c:v>
                </c:pt>
                <c:pt idx="2107">
                  <c:v>400</c:v>
                </c:pt>
                <c:pt idx="2108">
                  <c:v>500</c:v>
                </c:pt>
                <c:pt idx="2109">
                  <c:v>1300</c:v>
                </c:pt>
                <c:pt idx="2110">
                  <c:v>1200</c:v>
                </c:pt>
                <c:pt idx="2111">
                  <c:v>1800</c:v>
                </c:pt>
                <c:pt idx="2112">
                  <c:v>200</c:v>
                </c:pt>
                <c:pt idx="2113">
                  <c:v>200</c:v>
                </c:pt>
                <c:pt idx="2114">
                  <c:v>200</c:v>
                </c:pt>
                <c:pt idx="2115">
                  <c:v>200</c:v>
                </c:pt>
                <c:pt idx="2116">
                  <c:v>200</c:v>
                </c:pt>
                <c:pt idx="2117">
                  <c:v>1100</c:v>
                </c:pt>
                <c:pt idx="2118">
                  <c:v>100</c:v>
                </c:pt>
                <c:pt idx="2119">
                  <c:v>300</c:v>
                </c:pt>
                <c:pt idx="2120">
                  <c:v>500</c:v>
                </c:pt>
                <c:pt idx="2121">
                  <c:v>100</c:v>
                </c:pt>
                <c:pt idx="2122">
                  <c:v>100</c:v>
                </c:pt>
                <c:pt idx="2123">
                  <c:v>400</c:v>
                </c:pt>
                <c:pt idx="2124">
                  <c:v>200</c:v>
                </c:pt>
                <c:pt idx="2125">
                  <c:v>200</c:v>
                </c:pt>
                <c:pt idx="2126">
                  <c:v>400</c:v>
                </c:pt>
                <c:pt idx="2127">
                  <c:v>300</c:v>
                </c:pt>
                <c:pt idx="2128">
                  <c:v>400</c:v>
                </c:pt>
                <c:pt idx="2129">
                  <c:v>400</c:v>
                </c:pt>
                <c:pt idx="2130">
                  <c:v>400</c:v>
                </c:pt>
                <c:pt idx="2131">
                  <c:v>500</c:v>
                </c:pt>
                <c:pt idx="2132">
                  <c:v>600</c:v>
                </c:pt>
                <c:pt idx="2133">
                  <c:v>1200</c:v>
                </c:pt>
                <c:pt idx="2134">
                  <c:v>1200</c:v>
                </c:pt>
                <c:pt idx="2135">
                  <c:v>1200</c:v>
                </c:pt>
                <c:pt idx="2136">
                  <c:v>2200</c:v>
                </c:pt>
                <c:pt idx="2137">
                  <c:v>400</c:v>
                </c:pt>
                <c:pt idx="2138">
                  <c:v>400</c:v>
                </c:pt>
                <c:pt idx="2139">
                  <c:v>200</c:v>
                </c:pt>
                <c:pt idx="2140">
                  <c:v>200</c:v>
                </c:pt>
                <c:pt idx="2141">
                  <c:v>200</c:v>
                </c:pt>
                <c:pt idx="2142">
                  <c:v>100</c:v>
                </c:pt>
                <c:pt idx="2143">
                  <c:v>100</c:v>
                </c:pt>
                <c:pt idx="2144">
                  <c:v>500</c:v>
                </c:pt>
                <c:pt idx="2145">
                  <c:v>100</c:v>
                </c:pt>
                <c:pt idx="2146">
                  <c:v>100</c:v>
                </c:pt>
                <c:pt idx="2147">
                  <c:v>300</c:v>
                </c:pt>
                <c:pt idx="2148">
                  <c:v>200</c:v>
                </c:pt>
                <c:pt idx="2149">
                  <c:v>200</c:v>
                </c:pt>
                <c:pt idx="2150">
                  <c:v>400</c:v>
                </c:pt>
                <c:pt idx="2151">
                  <c:v>300</c:v>
                </c:pt>
                <c:pt idx="2152">
                  <c:v>500</c:v>
                </c:pt>
                <c:pt idx="2153">
                  <c:v>500</c:v>
                </c:pt>
                <c:pt idx="2154">
                  <c:v>300</c:v>
                </c:pt>
                <c:pt idx="2155">
                  <c:v>500</c:v>
                </c:pt>
                <c:pt idx="2156">
                  <c:v>600</c:v>
                </c:pt>
                <c:pt idx="2157">
                  <c:v>1200</c:v>
                </c:pt>
                <c:pt idx="2158">
                  <c:v>1200</c:v>
                </c:pt>
                <c:pt idx="2159">
                  <c:v>1300</c:v>
                </c:pt>
                <c:pt idx="2160">
                  <c:v>600</c:v>
                </c:pt>
                <c:pt idx="2161">
                  <c:v>2700</c:v>
                </c:pt>
                <c:pt idx="2162">
                  <c:v>500</c:v>
                </c:pt>
                <c:pt idx="2163">
                  <c:v>200</c:v>
                </c:pt>
                <c:pt idx="2164">
                  <c:v>200</c:v>
                </c:pt>
                <c:pt idx="2165">
                  <c:v>200</c:v>
                </c:pt>
                <c:pt idx="2166">
                  <c:v>200</c:v>
                </c:pt>
                <c:pt idx="2167">
                  <c:v>200</c:v>
                </c:pt>
                <c:pt idx="2168">
                  <c:v>800</c:v>
                </c:pt>
                <c:pt idx="2169">
                  <c:v>200</c:v>
                </c:pt>
                <c:pt idx="2170">
                  <c:v>200</c:v>
                </c:pt>
                <c:pt idx="2171">
                  <c:v>700</c:v>
                </c:pt>
                <c:pt idx="2172">
                  <c:v>200</c:v>
                </c:pt>
                <c:pt idx="2173">
                  <c:v>400</c:v>
                </c:pt>
                <c:pt idx="2174">
                  <c:v>400</c:v>
                </c:pt>
                <c:pt idx="2175">
                  <c:v>200</c:v>
                </c:pt>
                <c:pt idx="2176">
                  <c:v>300</c:v>
                </c:pt>
                <c:pt idx="2177">
                  <c:v>500</c:v>
                </c:pt>
                <c:pt idx="2178">
                  <c:v>400</c:v>
                </c:pt>
                <c:pt idx="2179">
                  <c:v>600</c:v>
                </c:pt>
                <c:pt idx="2180">
                  <c:v>600</c:v>
                </c:pt>
                <c:pt idx="2181">
                  <c:v>1100</c:v>
                </c:pt>
                <c:pt idx="2182">
                  <c:v>1200</c:v>
                </c:pt>
                <c:pt idx="2183">
                  <c:v>1300</c:v>
                </c:pt>
                <c:pt idx="2184">
                  <c:v>200</c:v>
                </c:pt>
                <c:pt idx="2185">
                  <c:v>200</c:v>
                </c:pt>
                <c:pt idx="2186">
                  <c:v>900</c:v>
                </c:pt>
                <c:pt idx="2187">
                  <c:v>200</c:v>
                </c:pt>
                <c:pt idx="2188">
                  <c:v>200</c:v>
                </c:pt>
                <c:pt idx="2189">
                  <c:v>300</c:v>
                </c:pt>
                <c:pt idx="2190">
                  <c:v>200</c:v>
                </c:pt>
                <c:pt idx="2191">
                  <c:v>1000</c:v>
                </c:pt>
                <c:pt idx="2192">
                  <c:v>1300</c:v>
                </c:pt>
                <c:pt idx="2193">
                  <c:v>200</c:v>
                </c:pt>
                <c:pt idx="2194">
                  <c:v>200</c:v>
                </c:pt>
                <c:pt idx="2195">
                  <c:v>900</c:v>
                </c:pt>
                <c:pt idx="2196">
                  <c:v>200</c:v>
                </c:pt>
                <c:pt idx="2197">
                  <c:v>200</c:v>
                </c:pt>
                <c:pt idx="2198">
                  <c:v>700</c:v>
                </c:pt>
                <c:pt idx="2199">
                  <c:v>300</c:v>
                </c:pt>
                <c:pt idx="2200">
                  <c:v>500</c:v>
                </c:pt>
                <c:pt idx="2201">
                  <c:v>500</c:v>
                </c:pt>
                <c:pt idx="2202">
                  <c:v>300</c:v>
                </c:pt>
                <c:pt idx="2203">
                  <c:v>600</c:v>
                </c:pt>
                <c:pt idx="2204">
                  <c:v>600</c:v>
                </c:pt>
                <c:pt idx="2205">
                  <c:v>1000</c:v>
                </c:pt>
                <c:pt idx="2206">
                  <c:v>1100</c:v>
                </c:pt>
                <c:pt idx="2207">
                  <c:v>1200</c:v>
                </c:pt>
                <c:pt idx="2208">
                  <c:v>300</c:v>
                </c:pt>
                <c:pt idx="2209">
                  <c:v>300</c:v>
                </c:pt>
                <c:pt idx="2210">
                  <c:v>500</c:v>
                </c:pt>
                <c:pt idx="2211">
                  <c:v>500</c:v>
                </c:pt>
                <c:pt idx="2212">
                  <c:v>500</c:v>
                </c:pt>
                <c:pt idx="2213">
                  <c:v>500</c:v>
                </c:pt>
                <c:pt idx="2214">
                  <c:v>500</c:v>
                </c:pt>
                <c:pt idx="2215">
                  <c:v>200</c:v>
                </c:pt>
                <c:pt idx="2216">
                  <c:v>600</c:v>
                </c:pt>
                <c:pt idx="2217">
                  <c:v>100</c:v>
                </c:pt>
                <c:pt idx="2218">
                  <c:v>200</c:v>
                </c:pt>
                <c:pt idx="2219">
                  <c:v>400</c:v>
                </c:pt>
                <c:pt idx="2220">
                  <c:v>200</c:v>
                </c:pt>
                <c:pt idx="2221">
                  <c:v>200</c:v>
                </c:pt>
                <c:pt idx="2222">
                  <c:v>300</c:v>
                </c:pt>
                <c:pt idx="2223">
                  <c:v>200</c:v>
                </c:pt>
                <c:pt idx="2224">
                  <c:v>400</c:v>
                </c:pt>
                <c:pt idx="2225">
                  <c:v>500</c:v>
                </c:pt>
                <c:pt idx="2226">
                  <c:v>500</c:v>
                </c:pt>
                <c:pt idx="2227">
                  <c:v>500</c:v>
                </c:pt>
                <c:pt idx="2228">
                  <c:v>600</c:v>
                </c:pt>
                <c:pt idx="2229">
                  <c:v>1000</c:v>
                </c:pt>
                <c:pt idx="2230">
                  <c:v>1100</c:v>
                </c:pt>
                <c:pt idx="2231">
                  <c:v>1200</c:v>
                </c:pt>
                <c:pt idx="2232">
                  <c:v>400</c:v>
                </c:pt>
                <c:pt idx="2233">
                  <c:v>400</c:v>
                </c:pt>
                <c:pt idx="2234">
                  <c:v>400</c:v>
                </c:pt>
                <c:pt idx="2235">
                  <c:v>200</c:v>
                </c:pt>
                <c:pt idx="2236">
                  <c:v>200</c:v>
                </c:pt>
                <c:pt idx="2237">
                  <c:v>300</c:v>
                </c:pt>
                <c:pt idx="2238">
                  <c:v>200</c:v>
                </c:pt>
                <c:pt idx="2239">
                  <c:v>200</c:v>
                </c:pt>
                <c:pt idx="2240">
                  <c:v>1600</c:v>
                </c:pt>
                <c:pt idx="2241">
                  <c:v>200</c:v>
                </c:pt>
                <c:pt idx="2242">
                  <c:v>200</c:v>
                </c:pt>
                <c:pt idx="2243">
                  <c:v>400</c:v>
                </c:pt>
                <c:pt idx="2244">
                  <c:v>200</c:v>
                </c:pt>
                <c:pt idx="2245">
                  <c:v>200</c:v>
                </c:pt>
                <c:pt idx="2246">
                  <c:v>500</c:v>
                </c:pt>
                <c:pt idx="2247">
                  <c:v>300</c:v>
                </c:pt>
                <c:pt idx="2248">
                  <c:v>400</c:v>
                </c:pt>
                <c:pt idx="2249">
                  <c:v>600</c:v>
                </c:pt>
                <c:pt idx="2250">
                  <c:v>600</c:v>
                </c:pt>
                <c:pt idx="2251">
                  <c:v>500</c:v>
                </c:pt>
                <c:pt idx="2252">
                  <c:v>500</c:v>
                </c:pt>
                <c:pt idx="2253">
                  <c:v>1000</c:v>
                </c:pt>
                <c:pt idx="2254">
                  <c:v>1200</c:v>
                </c:pt>
                <c:pt idx="2255">
                  <c:v>1200</c:v>
                </c:pt>
                <c:pt idx="2256">
                  <c:v>200</c:v>
                </c:pt>
                <c:pt idx="2257">
                  <c:v>200</c:v>
                </c:pt>
                <c:pt idx="2258">
                  <c:v>200</c:v>
                </c:pt>
                <c:pt idx="2259">
                  <c:v>200</c:v>
                </c:pt>
                <c:pt idx="2260">
                  <c:v>200</c:v>
                </c:pt>
                <c:pt idx="2261">
                  <c:v>200</c:v>
                </c:pt>
                <c:pt idx="2262">
                  <c:v>200</c:v>
                </c:pt>
                <c:pt idx="2263">
                  <c:v>200</c:v>
                </c:pt>
                <c:pt idx="2264">
                  <c:v>200</c:v>
                </c:pt>
                <c:pt idx="2265">
                  <c:v>100</c:v>
                </c:pt>
                <c:pt idx="2266">
                  <c:v>200</c:v>
                </c:pt>
                <c:pt idx="2267">
                  <c:v>400</c:v>
                </c:pt>
                <c:pt idx="2268">
                  <c:v>300</c:v>
                </c:pt>
                <c:pt idx="2269">
                  <c:v>200</c:v>
                </c:pt>
                <c:pt idx="2270">
                  <c:v>600</c:v>
                </c:pt>
                <c:pt idx="2271">
                  <c:v>300</c:v>
                </c:pt>
                <c:pt idx="2272">
                  <c:v>300</c:v>
                </c:pt>
                <c:pt idx="2273">
                  <c:v>500</c:v>
                </c:pt>
                <c:pt idx="2274">
                  <c:v>400</c:v>
                </c:pt>
                <c:pt idx="2275">
                  <c:v>400</c:v>
                </c:pt>
                <c:pt idx="2276">
                  <c:v>500</c:v>
                </c:pt>
                <c:pt idx="2277">
                  <c:v>1000</c:v>
                </c:pt>
                <c:pt idx="2278">
                  <c:v>1100</c:v>
                </c:pt>
                <c:pt idx="2279">
                  <c:v>1200</c:v>
                </c:pt>
                <c:pt idx="2280">
                  <c:v>700</c:v>
                </c:pt>
                <c:pt idx="2281">
                  <c:v>700</c:v>
                </c:pt>
                <c:pt idx="2282">
                  <c:v>700</c:v>
                </c:pt>
                <c:pt idx="2283">
                  <c:v>200</c:v>
                </c:pt>
                <c:pt idx="2284">
                  <c:v>200</c:v>
                </c:pt>
                <c:pt idx="2285">
                  <c:v>200</c:v>
                </c:pt>
                <c:pt idx="2286">
                  <c:v>100</c:v>
                </c:pt>
                <c:pt idx="2287">
                  <c:v>100</c:v>
                </c:pt>
                <c:pt idx="2288">
                  <c:v>500</c:v>
                </c:pt>
                <c:pt idx="2289">
                  <c:v>200</c:v>
                </c:pt>
                <c:pt idx="2290">
                  <c:v>400</c:v>
                </c:pt>
                <c:pt idx="2291">
                  <c:v>500</c:v>
                </c:pt>
                <c:pt idx="2292">
                  <c:v>200</c:v>
                </c:pt>
                <c:pt idx="2293">
                  <c:v>300</c:v>
                </c:pt>
                <c:pt idx="2294">
                  <c:v>400</c:v>
                </c:pt>
                <c:pt idx="2295">
                  <c:v>200</c:v>
                </c:pt>
                <c:pt idx="2296">
                  <c:v>300</c:v>
                </c:pt>
                <c:pt idx="2297">
                  <c:v>400</c:v>
                </c:pt>
                <c:pt idx="2298">
                  <c:v>300</c:v>
                </c:pt>
                <c:pt idx="2299">
                  <c:v>500</c:v>
                </c:pt>
                <c:pt idx="2300">
                  <c:v>500</c:v>
                </c:pt>
                <c:pt idx="2301">
                  <c:v>1000</c:v>
                </c:pt>
                <c:pt idx="2302">
                  <c:v>1100</c:v>
                </c:pt>
                <c:pt idx="2303">
                  <c:v>1100</c:v>
                </c:pt>
                <c:pt idx="2304">
                  <c:v>200</c:v>
                </c:pt>
                <c:pt idx="2305">
                  <c:v>200</c:v>
                </c:pt>
                <c:pt idx="2306">
                  <c:v>800</c:v>
                </c:pt>
                <c:pt idx="2307">
                  <c:v>200</c:v>
                </c:pt>
                <c:pt idx="2308">
                  <c:v>200</c:v>
                </c:pt>
                <c:pt idx="2309">
                  <c:v>200</c:v>
                </c:pt>
                <c:pt idx="2310">
                  <c:v>500</c:v>
                </c:pt>
                <c:pt idx="2311">
                  <c:v>1300</c:v>
                </c:pt>
                <c:pt idx="2312">
                  <c:v>200</c:v>
                </c:pt>
                <c:pt idx="2313">
                  <c:v>100</c:v>
                </c:pt>
                <c:pt idx="2314">
                  <c:v>100</c:v>
                </c:pt>
                <c:pt idx="2315">
                  <c:v>400</c:v>
                </c:pt>
                <c:pt idx="2316">
                  <c:v>200</c:v>
                </c:pt>
                <c:pt idx="2317">
                  <c:v>200</c:v>
                </c:pt>
                <c:pt idx="2318">
                  <c:v>500</c:v>
                </c:pt>
                <c:pt idx="2319">
                  <c:v>300</c:v>
                </c:pt>
                <c:pt idx="2320">
                  <c:v>300</c:v>
                </c:pt>
                <c:pt idx="2321">
                  <c:v>500</c:v>
                </c:pt>
                <c:pt idx="2322">
                  <c:v>400</c:v>
                </c:pt>
                <c:pt idx="2323">
                  <c:v>500</c:v>
                </c:pt>
                <c:pt idx="2324">
                  <c:v>500</c:v>
                </c:pt>
                <c:pt idx="2325">
                  <c:v>1000</c:v>
                </c:pt>
                <c:pt idx="2326">
                  <c:v>1100</c:v>
                </c:pt>
                <c:pt idx="2327">
                  <c:v>1200</c:v>
                </c:pt>
                <c:pt idx="2328">
                  <c:v>200</c:v>
                </c:pt>
                <c:pt idx="2329">
                  <c:v>900</c:v>
                </c:pt>
                <c:pt idx="2330">
                  <c:v>200</c:v>
                </c:pt>
                <c:pt idx="2331">
                  <c:v>200</c:v>
                </c:pt>
                <c:pt idx="2332">
                  <c:v>200</c:v>
                </c:pt>
                <c:pt idx="2333">
                  <c:v>1000</c:v>
                </c:pt>
                <c:pt idx="2334">
                  <c:v>200</c:v>
                </c:pt>
                <c:pt idx="2335">
                  <c:v>200</c:v>
                </c:pt>
                <c:pt idx="2336">
                  <c:v>900</c:v>
                </c:pt>
                <c:pt idx="2337">
                  <c:v>400</c:v>
                </c:pt>
                <c:pt idx="2338">
                  <c:v>200</c:v>
                </c:pt>
                <c:pt idx="2339">
                  <c:v>400</c:v>
                </c:pt>
                <c:pt idx="2340">
                  <c:v>200</c:v>
                </c:pt>
                <c:pt idx="2341">
                  <c:v>200</c:v>
                </c:pt>
                <c:pt idx="2342">
                  <c:v>400</c:v>
                </c:pt>
                <c:pt idx="2343">
                  <c:v>400</c:v>
                </c:pt>
                <c:pt idx="2344">
                  <c:v>600</c:v>
                </c:pt>
                <c:pt idx="2345">
                  <c:v>600</c:v>
                </c:pt>
                <c:pt idx="2346">
                  <c:v>400</c:v>
                </c:pt>
                <c:pt idx="2347">
                  <c:v>400</c:v>
                </c:pt>
                <c:pt idx="2348">
                  <c:v>500</c:v>
                </c:pt>
                <c:pt idx="2349">
                  <c:v>1000</c:v>
                </c:pt>
                <c:pt idx="2350">
                  <c:v>1300</c:v>
                </c:pt>
                <c:pt idx="2351">
                  <c:v>1300</c:v>
                </c:pt>
                <c:pt idx="2352">
                  <c:v>200</c:v>
                </c:pt>
                <c:pt idx="2353">
                  <c:v>200</c:v>
                </c:pt>
                <c:pt idx="2354">
                  <c:v>200</c:v>
                </c:pt>
                <c:pt idx="2355">
                  <c:v>200</c:v>
                </c:pt>
                <c:pt idx="2356">
                  <c:v>200</c:v>
                </c:pt>
                <c:pt idx="2357">
                  <c:v>800</c:v>
                </c:pt>
                <c:pt idx="2358">
                  <c:v>200</c:v>
                </c:pt>
                <c:pt idx="2359">
                  <c:v>200</c:v>
                </c:pt>
                <c:pt idx="2360">
                  <c:v>200</c:v>
                </c:pt>
                <c:pt idx="2361">
                  <c:v>200</c:v>
                </c:pt>
                <c:pt idx="2362">
                  <c:v>200</c:v>
                </c:pt>
                <c:pt idx="2363">
                  <c:v>400</c:v>
                </c:pt>
                <c:pt idx="2364">
                  <c:v>200</c:v>
                </c:pt>
                <c:pt idx="2365">
                  <c:v>300</c:v>
                </c:pt>
                <c:pt idx="2366">
                  <c:v>500</c:v>
                </c:pt>
                <c:pt idx="2367">
                  <c:v>200</c:v>
                </c:pt>
                <c:pt idx="2368">
                  <c:v>300</c:v>
                </c:pt>
                <c:pt idx="2369">
                  <c:v>500</c:v>
                </c:pt>
                <c:pt idx="2370">
                  <c:v>300</c:v>
                </c:pt>
                <c:pt idx="2371">
                  <c:v>400</c:v>
                </c:pt>
                <c:pt idx="2372">
                  <c:v>600</c:v>
                </c:pt>
                <c:pt idx="2373">
                  <c:v>1100</c:v>
                </c:pt>
                <c:pt idx="2374">
                  <c:v>1000</c:v>
                </c:pt>
                <c:pt idx="2375">
                  <c:v>1100</c:v>
                </c:pt>
                <c:pt idx="2376">
                  <c:v>700</c:v>
                </c:pt>
                <c:pt idx="2377">
                  <c:v>700</c:v>
                </c:pt>
                <c:pt idx="2378">
                  <c:v>700</c:v>
                </c:pt>
                <c:pt idx="2379">
                  <c:v>200</c:v>
                </c:pt>
                <c:pt idx="2380">
                  <c:v>200</c:v>
                </c:pt>
                <c:pt idx="2381">
                  <c:v>200</c:v>
                </c:pt>
                <c:pt idx="2382">
                  <c:v>200</c:v>
                </c:pt>
                <c:pt idx="2383">
                  <c:v>200</c:v>
                </c:pt>
                <c:pt idx="2384">
                  <c:v>600</c:v>
                </c:pt>
                <c:pt idx="2385">
                  <c:v>200</c:v>
                </c:pt>
                <c:pt idx="2386">
                  <c:v>500</c:v>
                </c:pt>
                <c:pt idx="2387">
                  <c:v>500</c:v>
                </c:pt>
                <c:pt idx="2388">
                  <c:v>200</c:v>
                </c:pt>
                <c:pt idx="2389">
                  <c:v>500</c:v>
                </c:pt>
                <c:pt idx="2390">
                  <c:v>400</c:v>
                </c:pt>
                <c:pt idx="2391">
                  <c:v>400</c:v>
                </c:pt>
                <c:pt idx="2392">
                  <c:v>300</c:v>
                </c:pt>
                <c:pt idx="2393">
                  <c:v>400</c:v>
                </c:pt>
                <c:pt idx="2394">
                  <c:v>400</c:v>
                </c:pt>
                <c:pt idx="2395">
                  <c:v>500</c:v>
                </c:pt>
                <c:pt idx="2396">
                  <c:v>600</c:v>
                </c:pt>
                <c:pt idx="2397">
                  <c:v>1100</c:v>
                </c:pt>
                <c:pt idx="2398">
                  <c:v>1200</c:v>
                </c:pt>
                <c:pt idx="2399">
                  <c:v>1300</c:v>
                </c:pt>
                <c:pt idx="2400">
                  <c:v>300</c:v>
                </c:pt>
                <c:pt idx="2401">
                  <c:v>200</c:v>
                </c:pt>
                <c:pt idx="2402">
                  <c:v>200</c:v>
                </c:pt>
                <c:pt idx="2403">
                  <c:v>200</c:v>
                </c:pt>
                <c:pt idx="2404">
                  <c:v>200</c:v>
                </c:pt>
                <c:pt idx="2405">
                  <c:v>300</c:v>
                </c:pt>
                <c:pt idx="2406">
                  <c:v>200</c:v>
                </c:pt>
                <c:pt idx="2407">
                  <c:v>200</c:v>
                </c:pt>
                <c:pt idx="2408">
                  <c:v>3000</c:v>
                </c:pt>
                <c:pt idx="2409">
                  <c:v>100</c:v>
                </c:pt>
                <c:pt idx="2410">
                  <c:v>200</c:v>
                </c:pt>
                <c:pt idx="2411">
                  <c:v>200</c:v>
                </c:pt>
                <c:pt idx="2412">
                  <c:v>200</c:v>
                </c:pt>
                <c:pt idx="2413">
                  <c:v>200</c:v>
                </c:pt>
                <c:pt idx="2414">
                  <c:v>600</c:v>
                </c:pt>
                <c:pt idx="2415">
                  <c:v>400</c:v>
                </c:pt>
                <c:pt idx="2416">
                  <c:v>500</c:v>
                </c:pt>
                <c:pt idx="2417">
                  <c:v>500</c:v>
                </c:pt>
                <c:pt idx="2418">
                  <c:v>400</c:v>
                </c:pt>
                <c:pt idx="2419">
                  <c:v>500</c:v>
                </c:pt>
                <c:pt idx="2420">
                  <c:v>600</c:v>
                </c:pt>
                <c:pt idx="2421">
                  <c:v>1200</c:v>
                </c:pt>
                <c:pt idx="2422">
                  <c:v>1200</c:v>
                </c:pt>
                <c:pt idx="2423">
                  <c:v>1500</c:v>
                </c:pt>
                <c:pt idx="2424">
                  <c:v>500</c:v>
                </c:pt>
                <c:pt idx="2425">
                  <c:v>500</c:v>
                </c:pt>
                <c:pt idx="2426">
                  <c:v>700</c:v>
                </c:pt>
                <c:pt idx="2427">
                  <c:v>200</c:v>
                </c:pt>
                <c:pt idx="2428">
                  <c:v>200</c:v>
                </c:pt>
                <c:pt idx="2429">
                  <c:v>200</c:v>
                </c:pt>
                <c:pt idx="2430">
                  <c:v>200</c:v>
                </c:pt>
                <c:pt idx="2431">
                  <c:v>200</c:v>
                </c:pt>
                <c:pt idx="2432">
                  <c:v>200</c:v>
                </c:pt>
                <c:pt idx="2433">
                  <c:v>200</c:v>
                </c:pt>
                <c:pt idx="2434">
                  <c:v>200</c:v>
                </c:pt>
                <c:pt idx="2435">
                  <c:v>500</c:v>
                </c:pt>
                <c:pt idx="2436">
                  <c:v>200</c:v>
                </c:pt>
                <c:pt idx="2437">
                  <c:v>300</c:v>
                </c:pt>
                <c:pt idx="2438">
                  <c:v>400</c:v>
                </c:pt>
                <c:pt idx="2439">
                  <c:v>300</c:v>
                </c:pt>
                <c:pt idx="2440">
                  <c:v>500</c:v>
                </c:pt>
                <c:pt idx="2441">
                  <c:v>600</c:v>
                </c:pt>
                <c:pt idx="2442">
                  <c:v>600</c:v>
                </c:pt>
                <c:pt idx="2443">
                  <c:v>600</c:v>
                </c:pt>
                <c:pt idx="2444">
                  <c:v>700</c:v>
                </c:pt>
                <c:pt idx="2445">
                  <c:v>1200</c:v>
                </c:pt>
                <c:pt idx="2446">
                  <c:v>1200</c:v>
                </c:pt>
                <c:pt idx="2447">
                  <c:v>1300</c:v>
                </c:pt>
                <c:pt idx="2448">
                  <c:v>200</c:v>
                </c:pt>
                <c:pt idx="2449">
                  <c:v>200</c:v>
                </c:pt>
                <c:pt idx="2450">
                  <c:v>300</c:v>
                </c:pt>
                <c:pt idx="2451">
                  <c:v>300</c:v>
                </c:pt>
                <c:pt idx="2452">
                  <c:v>300</c:v>
                </c:pt>
                <c:pt idx="2453">
                  <c:v>300</c:v>
                </c:pt>
                <c:pt idx="2454">
                  <c:v>200</c:v>
                </c:pt>
                <c:pt idx="2455">
                  <c:v>200</c:v>
                </c:pt>
                <c:pt idx="2456">
                  <c:v>1200</c:v>
                </c:pt>
                <c:pt idx="2457">
                  <c:v>100</c:v>
                </c:pt>
                <c:pt idx="2458">
                  <c:v>100</c:v>
                </c:pt>
                <c:pt idx="2459">
                  <c:v>500</c:v>
                </c:pt>
                <c:pt idx="2460">
                  <c:v>200</c:v>
                </c:pt>
                <c:pt idx="2461">
                  <c:v>200</c:v>
                </c:pt>
                <c:pt idx="2462">
                  <c:v>600</c:v>
                </c:pt>
                <c:pt idx="2463">
                  <c:v>300</c:v>
                </c:pt>
                <c:pt idx="2464">
                  <c:v>300</c:v>
                </c:pt>
                <c:pt idx="2465">
                  <c:v>500</c:v>
                </c:pt>
                <c:pt idx="2466">
                  <c:v>300</c:v>
                </c:pt>
                <c:pt idx="2467">
                  <c:v>400</c:v>
                </c:pt>
                <c:pt idx="2468">
                  <c:v>600</c:v>
                </c:pt>
                <c:pt idx="2469">
                  <c:v>1000</c:v>
                </c:pt>
                <c:pt idx="2470">
                  <c:v>1200</c:v>
                </c:pt>
                <c:pt idx="2471">
                  <c:v>1400</c:v>
                </c:pt>
                <c:pt idx="2472">
                  <c:v>500</c:v>
                </c:pt>
                <c:pt idx="2473">
                  <c:v>700</c:v>
                </c:pt>
                <c:pt idx="2474">
                  <c:v>500</c:v>
                </c:pt>
                <c:pt idx="2475">
                  <c:v>200</c:v>
                </c:pt>
                <c:pt idx="2476">
                  <c:v>200</c:v>
                </c:pt>
                <c:pt idx="2477">
                  <c:v>1700</c:v>
                </c:pt>
                <c:pt idx="2478">
                  <c:v>100</c:v>
                </c:pt>
                <c:pt idx="2479">
                  <c:v>200</c:v>
                </c:pt>
                <c:pt idx="2480">
                  <c:v>1300</c:v>
                </c:pt>
                <c:pt idx="2481">
                  <c:v>200</c:v>
                </c:pt>
                <c:pt idx="2482">
                  <c:v>200</c:v>
                </c:pt>
                <c:pt idx="2483">
                  <c:v>500</c:v>
                </c:pt>
                <c:pt idx="2484">
                  <c:v>200</c:v>
                </c:pt>
                <c:pt idx="2485">
                  <c:v>200</c:v>
                </c:pt>
                <c:pt idx="2486">
                  <c:v>800</c:v>
                </c:pt>
                <c:pt idx="2487">
                  <c:v>300</c:v>
                </c:pt>
                <c:pt idx="2488">
                  <c:v>500</c:v>
                </c:pt>
                <c:pt idx="2489">
                  <c:v>700</c:v>
                </c:pt>
                <c:pt idx="2490">
                  <c:v>400</c:v>
                </c:pt>
                <c:pt idx="2491">
                  <c:v>600</c:v>
                </c:pt>
                <c:pt idx="2492">
                  <c:v>700</c:v>
                </c:pt>
                <c:pt idx="2493">
                  <c:v>1100</c:v>
                </c:pt>
                <c:pt idx="2494">
                  <c:v>1200</c:v>
                </c:pt>
                <c:pt idx="2495">
                  <c:v>1200</c:v>
                </c:pt>
                <c:pt idx="2496">
                  <c:v>300</c:v>
                </c:pt>
                <c:pt idx="2497">
                  <c:v>1200</c:v>
                </c:pt>
                <c:pt idx="2498">
                  <c:v>300</c:v>
                </c:pt>
                <c:pt idx="2499">
                  <c:v>200</c:v>
                </c:pt>
                <c:pt idx="2500">
                  <c:v>200</c:v>
                </c:pt>
                <c:pt idx="2501">
                  <c:v>800</c:v>
                </c:pt>
                <c:pt idx="2502">
                  <c:v>200</c:v>
                </c:pt>
                <c:pt idx="2503">
                  <c:v>200</c:v>
                </c:pt>
                <c:pt idx="2504">
                  <c:v>600</c:v>
                </c:pt>
                <c:pt idx="2505">
                  <c:v>100</c:v>
                </c:pt>
                <c:pt idx="2506">
                  <c:v>400</c:v>
                </c:pt>
                <c:pt idx="2507">
                  <c:v>700</c:v>
                </c:pt>
                <c:pt idx="2508">
                  <c:v>200</c:v>
                </c:pt>
                <c:pt idx="2509">
                  <c:v>300</c:v>
                </c:pt>
                <c:pt idx="2510">
                  <c:v>500</c:v>
                </c:pt>
                <c:pt idx="2511">
                  <c:v>300</c:v>
                </c:pt>
                <c:pt idx="2512">
                  <c:v>300</c:v>
                </c:pt>
                <c:pt idx="2513">
                  <c:v>500</c:v>
                </c:pt>
                <c:pt idx="2514">
                  <c:v>400</c:v>
                </c:pt>
                <c:pt idx="2515">
                  <c:v>700</c:v>
                </c:pt>
                <c:pt idx="2516">
                  <c:v>600</c:v>
                </c:pt>
                <c:pt idx="2517">
                  <c:v>1100</c:v>
                </c:pt>
                <c:pt idx="2518">
                  <c:v>1100</c:v>
                </c:pt>
                <c:pt idx="2519">
                  <c:v>1200</c:v>
                </c:pt>
                <c:pt idx="2520">
                  <c:v>200</c:v>
                </c:pt>
                <c:pt idx="2521">
                  <c:v>300</c:v>
                </c:pt>
                <c:pt idx="2522">
                  <c:v>200</c:v>
                </c:pt>
                <c:pt idx="2523">
                  <c:v>200</c:v>
                </c:pt>
                <c:pt idx="2524">
                  <c:v>200</c:v>
                </c:pt>
                <c:pt idx="2525">
                  <c:v>200</c:v>
                </c:pt>
                <c:pt idx="2526">
                  <c:v>100</c:v>
                </c:pt>
                <c:pt idx="2527">
                  <c:v>100</c:v>
                </c:pt>
                <c:pt idx="2528">
                  <c:v>700</c:v>
                </c:pt>
                <c:pt idx="2529">
                  <c:v>100</c:v>
                </c:pt>
                <c:pt idx="2530">
                  <c:v>100</c:v>
                </c:pt>
                <c:pt idx="2531">
                  <c:v>200</c:v>
                </c:pt>
                <c:pt idx="2532">
                  <c:v>200</c:v>
                </c:pt>
                <c:pt idx="2533">
                  <c:v>200</c:v>
                </c:pt>
                <c:pt idx="2534">
                  <c:v>500</c:v>
                </c:pt>
                <c:pt idx="2535">
                  <c:v>400</c:v>
                </c:pt>
                <c:pt idx="2536">
                  <c:v>400</c:v>
                </c:pt>
                <c:pt idx="2537">
                  <c:v>500</c:v>
                </c:pt>
                <c:pt idx="2538">
                  <c:v>400</c:v>
                </c:pt>
                <c:pt idx="2539">
                  <c:v>400</c:v>
                </c:pt>
                <c:pt idx="2540">
                  <c:v>600</c:v>
                </c:pt>
                <c:pt idx="2541">
                  <c:v>900</c:v>
                </c:pt>
                <c:pt idx="2542">
                  <c:v>1000</c:v>
                </c:pt>
                <c:pt idx="2543">
                  <c:v>1100</c:v>
                </c:pt>
                <c:pt idx="2544">
                  <c:v>200</c:v>
                </c:pt>
                <c:pt idx="2545">
                  <c:v>200</c:v>
                </c:pt>
                <c:pt idx="2546">
                  <c:v>200</c:v>
                </c:pt>
                <c:pt idx="2547">
                  <c:v>200</c:v>
                </c:pt>
                <c:pt idx="2548">
                  <c:v>200</c:v>
                </c:pt>
                <c:pt idx="2549">
                  <c:v>200</c:v>
                </c:pt>
                <c:pt idx="2550">
                  <c:v>200</c:v>
                </c:pt>
                <c:pt idx="2551">
                  <c:v>200</c:v>
                </c:pt>
                <c:pt idx="2552">
                  <c:v>300</c:v>
                </c:pt>
                <c:pt idx="2553">
                  <c:v>100</c:v>
                </c:pt>
                <c:pt idx="2554">
                  <c:v>400</c:v>
                </c:pt>
                <c:pt idx="2555">
                  <c:v>400</c:v>
                </c:pt>
                <c:pt idx="2556">
                  <c:v>200</c:v>
                </c:pt>
                <c:pt idx="2557">
                  <c:v>200</c:v>
                </c:pt>
                <c:pt idx="2558">
                  <c:v>300</c:v>
                </c:pt>
                <c:pt idx="2559">
                  <c:v>400</c:v>
                </c:pt>
                <c:pt idx="2560">
                  <c:v>400</c:v>
                </c:pt>
                <c:pt idx="2561">
                  <c:v>600</c:v>
                </c:pt>
                <c:pt idx="2562">
                  <c:v>400</c:v>
                </c:pt>
                <c:pt idx="2563">
                  <c:v>500</c:v>
                </c:pt>
                <c:pt idx="2564">
                  <c:v>600</c:v>
                </c:pt>
                <c:pt idx="2565">
                  <c:v>1000</c:v>
                </c:pt>
                <c:pt idx="2566">
                  <c:v>1100</c:v>
                </c:pt>
                <c:pt idx="2567">
                  <c:v>1100</c:v>
                </c:pt>
                <c:pt idx="2568">
                  <c:v>300</c:v>
                </c:pt>
                <c:pt idx="2569">
                  <c:v>300</c:v>
                </c:pt>
                <c:pt idx="2570">
                  <c:v>1800</c:v>
                </c:pt>
                <c:pt idx="2571">
                  <c:v>200</c:v>
                </c:pt>
                <c:pt idx="2572">
                  <c:v>200</c:v>
                </c:pt>
                <c:pt idx="2573">
                  <c:v>200</c:v>
                </c:pt>
                <c:pt idx="2574">
                  <c:v>200</c:v>
                </c:pt>
                <c:pt idx="2575">
                  <c:v>200</c:v>
                </c:pt>
                <c:pt idx="2576">
                  <c:v>600</c:v>
                </c:pt>
                <c:pt idx="2577">
                  <c:v>200</c:v>
                </c:pt>
                <c:pt idx="2578">
                  <c:v>100</c:v>
                </c:pt>
                <c:pt idx="2579">
                  <c:v>400</c:v>
                </c:pt>
                <c:pt idx="2580">
                  <c:v>200</c:v>
                </c:pt>
                <c:pt idx="2581">
                  <c:v>400</c:v>
                </c:pt>
                <c:pt idx="2582">
                  <c:v>600</c:v>
                </c:pt>
                <c:pt idx="2583">
                  <c:v>400</c:v>
                </c:pt>
                <c:pt idx="2584">
                  <c:v>400</c:v>
                </c:pt>
                <c:pt idx="2585">
                  <c:v>500</c:v>
                </c:pt>
                <c:pt idx="2586">
                  <c:v>300</c:v>
                </c:pt>
                <c:pt idx="2587">
                  <c:v>400</c:v>
                </c:pt>
                <c:pt idx="2588">
                  <c:v>500</c:v>
                </c:pt>
                <c:pt idx="2589">
                  <c:v>1100</c:v>
                </c:pt>
                <c:pt idx="2590">
                  <c:v>1100</c:v>
                </c:pt>
                <c:pt idx="2591">
                  <c:v>1100</c:v>
                </c:pt>
                <c:pt idx="2592">
                  <c:v>100</c:v>
                </c:pt>
                <c:pt idx="2593">
                  <c:v>500</c:v>
                </c:pt>
                <c:pt idx="2594">
                  <c:v>500</c:v>
                </c:pt>
                <c:pt idx="2595">
                  <c:v>100</c:v>
                </c:pt>
                <c:pt idx="2596">
                  <c:v>100</c:v>
                </c:pt>
                <c:pt idx="2597">
                  <c:v>500</c:v>
                </c:pt>
                <c:pt idx="2598">
                  <c:v>100</c:v>
                </c:pt>
                <c:pt idx="2599">
                  <c:v>100</c:v>
                </c:pt>
                <c:pt idx="2600">
                  <c:v>400</c:v>
                </c:pt>
                <c:pt idx="2601">
                  <c:v>300</c:v>
                </c:pt>
                <c:pt idx="2602">
                  <c:v>100</c:v>
                </c:pt>
                <c:pt idx="2603">
                  <c:v>300</c:v>
                </c:pt>
                <c:pt idx="2604">
                  <c:v>200</c:v>
                </c:pt>
                <c:pt idx="2605">
                  <c:v>400</c:v>
                </c:pt>
                <c:pt idx="2606">
                  <c:v>400</c:v>
                </c:pt>
                <c:pt idx="2607">
                  <c:v>300</c:v>
                </c:pt>
                <c:pt idx="2608">
                  <c:v>400</c:v>
                </c:pt>
                <c:pt idx="2609">
                  <c:v>600</c:v>
                </c:pt>
                <c:pt idx="2610">
                  <c:v>500</c:v>
                </c:pt>
                <c:pt idx="2611">
                  <c:v>600</c:v>
                </c:pt>
                <c:pt idx="2612">
                  <c:v>600</c:v>
                </c:pt>
                <c:pt idx="2613">
                  <c:v>1400</c:v>
                </c:pt>
                <c:pt idx="2614">
                  <c:v>1500</c:v>
                </c:pt>
                <c:pt idx="2615">
                  <c:v>1400</c:v>
                </c:pt>
                <c:pt idx="2616">
                  <c:v>200</c:v>
                </c:pt>
                <c:pt idx="2617">
                  <c:v>200</c:v>
                </c:pt>
                <c:pt idx="2618">
                  <c:v>1000</c:v>
                </c:pt>
                <c:pt idx="2619">
                  <c:v>200</c:v>
                </c:pt>
                <c:pt idx="2620">
                  <c:v>200</c:v>
                </c:pt>
                <c:pt idx="2621">
                  <c:v>700</c:v>
                </c:pt>
                <c:pt idx="2622">
                  <c:v>100</c:v>
                </c:pt>
                <c:pt idx="2623">
                  <c:v>200</c:v>
                </c:pt>
                <c:pt idx="2624">
                  <c:v>400</c:v>
                </c:pt>
                <c:pt idx="2625">
                  <c:v>200</c:v>
                </c:pt>
                <c:pt idx="2626">
                  <c:v>200</c:v>
                </c:pt>
                <c:pt idx="2627">
                  <c:v>400</c:v>
                </c:pt>
                <c:pt idx="2628">
                  <c:v>200</c:v>
                </c:pt>
                <c:pt idx="2629">
                  <c:v>400</c:v>
                </c:pt>
                <c:pt idx="2630">
                  <c:v>500</c:v>
                </c:pt>
                <c:pt idx="2631">
                  <c:v>300</c:v>
                </c:pt>
                <c:pt idx="2632">
                  <c:v>400</c:v>
                </c:pt>
                <c:pt idx="2633">
                  <c:v>400</c:v>
                </c:pt>
                <c:pt idx="2634">
                  <c:v>500</c:v>
                </c:pt>
                <c:pt idx="2635">
                  <c:v>600</c:v>
                </c:pt>
                <c:pt idx="2636">
                  <c:v>600</c:v>
                </c:pt>
                <c:pt idx="2637">
                  <c:v>1300</c:v>
                </c:pt>
                <c:pt idx="2638">
                  <c:v>1300</c:v>
                </c:pt>
                <c:pt idx="2639">
                  <c:v>1500</c:v>
                </c:pt>
                <c:pt idx="2640">
                  <c:v>200</c:v>
                </c:pt>
                <c:pt idx="2641">
                  <c:v>200</c:v>
                </c:pt>
                <c:pt idx="2642">
                  <c:v>200</c:v>
                </c:pt>
                <c:pt idx="2643">
                  <c:v>100</c:v>
                </c:pt>
                <c:pt idx="2644">
                  <c:v>300</c:v>
                </c:pt>
                <c:pt idx="2645">
                  <c:v>400</c:v>
                </c:pt>
                <c:pt idx="2646">
                  <c:v>100</c:v>
                </c:pt>
                <c:pt idx="2647">
                  <c:v>100</c:v>
                </c:pt>
                <c:pt idx="2648">
                  <c:v>200</c:v>
                </c:pt>
                <c:pt idx="2649">
                  <c:v>200</c:v>
                </c:pt>
                <c:pt idx="2650">
                  <c:v>900</c:v>
                </c:pt>
                <c:pt idx="2651">
                  <c:v>300</c:v>
                </c:pt>
                <c:pt idx="2652">
                  <c:v>200</c:v>
                </c:pt>
                <c:pt idx="2653">
                  <c:v>200</c:v>
                </c:pt>
                <c:pt idx="2654">
                  <c:v>500</c:v>
                </c:pt>
                <c:pt idx="2655">
                  <c:v>400</c:v>
                </c:pt>
                <c:pt idx="2656">
                  <c:v>500</c:v>
                </c:pt>
                <c:pt idx="2657">
                  <c:v>500</c:v>
                </c:pt>
                <c:pt idx="2658">
                  <c:v>500</c:v>
                </c:pt>
                <c:pt idx="2659">
                  <c:v>600</c:v>
                </c:pt>
                <c:pt idx="2660">
                  <c:v>600</c:v>
                </c:pt>
                <c:pt idx="2661">
                  <c:v>1300</c:v>
                </c:pt>
                <c:pt idx="2662">
                  <c:v>1600</c:v>
                </c:pt>
                <c:pt idx="2663">
                  <c:v>1400</c:v>
                </c:pt>
                <c:pt idx="2664">
                  <c:v>300</c:v>
                </c:pt>
                <c:pt idx="2665">
                  <c:v>300</c:v>
                </c:pt>
                <c:pt idx="2666">
                  <c:v>300</c:v>
                </c:pt>
                <c:pt idx="2667">
                  <c:v>100</c:v>
                </c:pt>
                <c:pt idx="2668">
                  <c:v>100</c:v>
                </c:pt>
                <c:pt idx="2669">
                  <c:v>500</c:v>
                </c:pt>
                <c:pt idx="2670">
                  <c:v>1000</c:v>
                </c:pt>
                <c:pt idx="2671">
                  <c:v>200</c:v>
                </c:pt>
                <c:pt idx="2672">
                  <c:v>200</c:v>
                </c:pt>
                <c:pt idx="2673">
                  <c:v>200</c:v>
                </c:pt>
                <c:pt idx="2674">
                  <c:v>200</c:v>
                </c:pt>
                <c:pt idx="2675">
                  <c:v>500</c:v>
                </c:pt>
                <c:pt idx="2676">
                  <c:v>200</c:v>
                </c:pt>
                <c:pt idx="2677">
                  <c:v>300</c:v>
                </c:pt>
                <c:pt idx="2678">
                  <c:v>500</c:v>
                </c:pt>
                <c:pt idx="2679">
                  <c:v>400</c:v>
                </c:pt>
                <c:pt idx="2680">
                  <c:v>500</c:v>
                </c:pt>
                <c:pt idx="2681">
                  <c:v>500</c:v>
                </c:pt>
                <c:pt idx="2682">
                  <c:v>500</c:v>
                </c:pt>
                <c:pt idx="2683">
                  <c:v>600</c:v>
                </c:pt>
                <c:pt idx="2684">
                  <c:v>700</c:v>
                </c:pt>
                <c:pt idx="2685">
                  <c:v>1600</c:v>
                </c:pt>
                <c:pt idx="2686">
                  <c:v>1600</c:v>
                </c:pt>
                <c:pt idx="2687">
                  <c:v>1900</c:v>
                </c:pt>
                <c:pt idx="2688">
                  <c:v>200</c:v>
                </c:pt>
                <c:pt idx="2689">
                  <c:v>200</c:v>
                </c:pt>
                <c:pt idx="2690">
                  <c:v>800</c:v>
                </c:pt>
                <c:pt idx="2691">
                  <c:v>100</c:v>
                </c:pt>
                <c:pt idx="2692">
                  <c:v>200</c:v>
                </c:pt>
                <c:pt idx="2693">
                  <c:v>300</c:v>
                </c:pt>
                <c:pt idx="2694">
                  <c:v>100</c:v>
                </c:pt>
                <c:pt idx="2695">
                  <c:v>200</c:v>
                </c:pt>
                <c:pt idx="2696">
                  <c:v>700</c:v>
                </c:pt>
                <c:pt idx="2697">
                  <c:v>200</c:v>
                </c:pt>
                <c:pt idx="2698">
                  <c:v>400</c:v>
                </c:pt>
                <c:pt idx="2699">
                  <c:v>500</c:v>
                </c:pt>
                <c:pt idx="2700">
                  <c:v>200</c:v>
                </c:pt>
                <c:pt idx="2701">
                  <c:v>400</c:v>
                </c:pt>
                <c:pt idx="2702">
                  <c:v>400</c:v>
                </c:pt>
                <c:pt idx="2703">
                  <c:v>400</c:v>
                </c:pt>
                <c:pt idx="2704">
                  <c:v>400</c:v>
                </c:pt>
                <c:pt idx="2705">
                  <c:v>500</c:v>
                </c:pt>
                <c:pt idx="2706">
                  <c:v>500</c:v>
                </c:pt>
                <c:pt idx="2707">
                  <c:v>600</c:v>
                </c:pt>
                <c:pt idx="2708">
                  <c:v>600</c:v>
                </c:pt>
                <c:pt idx="2709">
                  <c:v>1600</c:v>
                </c:pt>
                <c:pt idx="2710">
                  <c:v>1700</c:v>
                </c:pt>
                <c:pt idx="2711">
                  <c:v>2000</c:v>
                </c:pt>
                <c:pt idx="2712">
                  <c:v>100</c:v>
                </c:pt>
                <c:pt idx="2713">
                  <c:v>600</c:v>
                </c:pt>
                <c:pt idx="2714">
                  <c:v>500</c:v>
                </c:pt>
                <c:pt idx="2715">
                  <c:v>100</c:v>
                </c:pt>
                <c:pt idx="2716">
                  <c:v>100</c:v>
                </c:pt>
                <c:pt idx="2717">
                  <c:v>300</c:v>
                </c:pt>
                <c:pt idx="2718">
                  <c:v>200</c:v>
                </c:pt>
                <c:pt idx="2719">
                  <c:v>200</c:v>
                </c:pt>
                <c:pt idx="2720">
                  <c:v>300</c:v>
                </c:pt>
                <c:pt idx="2721">
                  <c:v>200</c:v>
                </c:pt>
                <c:pt idx="2722">
                  <c:v>200</c:v>
                </c:pt>
                <c:pt idx="2723">
                  <c:v>400</c:v>
                </c:pt>
                <c:pt idx="2724">
                  <c:v>300</c:v>
                </c:pt>
                <c:pt idx="2725">
                  <c:v>300</c:v>
                </c:pt>
                <c:pt idx="2726">
                  <c:v>400</c:v>
                </c:pt>
                <c:pt idx="2727">
                  <c:v>300</c:v>
                </c:pt>
                <c:pt idx="2728">
                  <c:v>500</c:v>
                </c:pt>
                <c:pt idx="2729">
                  <c:v>500</c:v>
                </c:pt>
                <c:pt idx="2730">
                  <c:v>500</c:v>
                </c:pt>
                <c:pt idx="2731">
                  <c:v>600</c:v>
                </c:pt>
                <c:pt idx="2732">
                  <c:v>700</c:v>
                </c:pt>
                <c:pt idx="2733">
                  <c:v>1700</c:v>
                </c:pt>
                <c:pt idx="2734">
                  <c:v>1700</c:v>
                </c:pt>
                <c:pt idx="2735">
                  <c:v>1800</c:v>
                </c:pt>
                <c:pt idx="2736">
                  <c:v>200</c:v>
                </c:pt>
                <c:pt idx="2737">
                  <c:v>200</c:v>
                </c:pt>
                <c:pt idx="2738">
                  <c:v>300</c:v>
                </c:pt>
                <c:pt idx="2739">
                  <c:v>100</c:v>
                </c:pt>
                <c:pt idx="2740">
                  <c:v>500</c:v>
                </c:pt>
                <c:pt idx="2741">
                  <c:v>500</c:v>
                </c:pt>
                <c:pt idx="2742">
                  <c:v>200</c:v>
                </c:pt>
                <c:pt idx="2743">
                  <c:v>300</c:v>
                </c:pt>
                <c:pt idx="2744">
                  <c:v>300</c:v>
                </c:pt>
                <c:pt idx="2745">
                  <c:v>200</c:v>
                </c:pt>
                <c:pt idx="2746">
                  <c:v>200</c:v>
                </c:pt>
                <c:pt idx="2747">
                  <c:v>400</c:v>
                </c:pt>
                <c:pt idx="2748">
                  <c:v>200</c:v>
                </c:pt>
                <c:pt idx="2749">
                  <c:v>300</c:v>
                </c:pt>
                <c:pt idx="2750">
                  <c:v>600</c:v>
                </c:pt>
                <c:pt idx="2751">
                  <c:v>400</c:v>
                </c:pt>
                <c:pt idx="2752">
                  <c:v>400</c:v>
                </c:pt>
                <c:pt idx="2753">
                  <c:v>500</c:v>
                </c:pt>
                <c:pt idx="2754">
                  <c:v>500</c:v>
                </c:pt>
                <c:pt idx="2755">
                  <c:v>600</c:v>
                </c:pt>
                <c:pt idx="2756">
                  <c:v>700</c:v>
                </c:pt>
                <c:pt idx="2757">
                  <c:v>1600</c:v>
                </c:pt>
                <c:pt idx="2758">
                  <c:v>1600</c:v>
                </c:pt>
                <c:pt idx="2759">
                  <c:v>2800</c:v>
                </c:pt>
                <c:pt idx="2760">
                  <c:v>100</c:v>
                </c:pt>
                <c:pt idx="2761">
                  <c:v>600</c:v>
                </c:pt>
                <c:pt idx="2762">
                  <c:v>200</c:v>
                </c:pt>
                <c:pt idx="2763">
                  <c:v>100</c:v>
                </c:pt>
                <c:pt idx="2764">
                  <c:v>100</c:v>
                </c:pt>
                <c:pt idx="2765">
                  <c:v>400</c:v>
                </c:pt>
                <c:pt idx="2766">
                  <c:v>100</c:v>
                </c:pt>
                <c:pt idx="2767">
                  <c:v>100</c:v>
                </c:pt>
                <c:pt idx="2768">
                  <c:v>300</c:v>
                </c:pt>
                <c:pt idx="2769">
                  <c:v>200</c:v>
                </c:pt>
                <c:pt idx="2770">
                  <c:v>200</c:v>
                </c:pt>
                <c:pt idx="2771">
                  <c:v>300</c:v>
                </c:pt>
                <c:pt idx="2772">
                  <c:v>200</c:v>
                </c:pt>
                <c:pt idx="2773">
                  <c:v>300</c:v>
                </c:pt>
                <c:pt idx="2774">
                  <c:v>400</c:v>
                </c:pt>
                <c:pt idx="2775">
                  <c:v>400</c:v>
                </c:pt>
                <c:pt idx="2776">
                  <c:v>600</c:v>
                </c:pt>
                <c:pt idx="2777">
                  <c:v>500</c:v>
                </c:pt>
                <c:pt idx="2778">
                  <c:v>500</c:v>
                </c:pt>
                <c:pt idx="2779">
                  <c:v>600</c:v>
                </c:pt>
                <c:pt idx="2780">
                  <c:v>700</c:v>
                </c:pt>
                <c:pt idx="2781">
                  <c:v>1700</c:v>
                </c:pt>
                <c:pt idx="2782">
                  <c:v>1700</c:v>
                </c:pt>
                <c:pt idx="2783">
                  <c:v>1800</c:v>
                </c:pt>
                <c:pt idx="2784">
                  <c:v>600</c:v>
                </c:pt>
                <c:pt idx="2785">
                  <c:v>200</c:v>
                </c:pt>
                <c:pt idx="2786">
                  <c:v>1500</c:v>
                </c:pt>
                <c:pt idx="2787">
                  <c:v>200</c:v>
                </c:pt>
                <c:pt idx="2788">
                  <c:v>200</c:v>
                </c:pt>
                <c:pt idx="2789">
                  <c:v>400</c:v>
                </c:pt>
                <c:pt idx="2790">
                  <c:v>100</c:v>
                </c:pt>
                <c:pt idx="2791">
                  <c:v>400</c:v>
                </c:pt>
                <c:pt idx="2792">
                  <c:v>400</c:v>
                </c:pt>
                <c:pt idx="2793">
                  <c:v>100</c:v>
                </c:pt>
                <c:pt idx="2794">
                  <c:v>200</c:v>
                </c:pt>
                <c:pt idx="2795">
                  <c:v>400</c:v>
                </c:pt>
                <c:pt idx="2796">
                  <c:v>200</c:v>
                </c:pt>
                <c:pt idx="2797">
                  <c:v>300</c:v>
                </c:pt>
                <c:pt idx="2798">
                  <c:v>400</c:v>
                </c:pt>
                <c:pt idx="2799">
                  <c:v>400</c:v>
                </c:pt>
                <c:pt idx="2800">
                  <c:v>500</c:v>
                </c:pt>
                <c:pt idx="2801">
                  <c:v>800</c:v>
                </c:pt>
                <c:pt idx="2802">
                  <c:v>500</c:v>
                </c:pt>
                <c:pt idx="2803">
                  <c:v>700</c:v>
                </c:pt>
                <c:pt idx="2804">
                  <c:v>700</c:v>
                </c:pt>
                <c:pt idx="2805">
                  <c:v>1700</c:v>
                </c:pt>
                <c:pt idx="2806">
                  <c:v>1800</c:v>
                </c:pt>
                <c:pt idx="2807">
                  <c:v>2000</c:v>
                </c:pt>
                <c:pt idx="2808">
                  <c:v>200</c:v>
                </c:pt>
                <c:pt idx="2809">
                  <c:v>200</c:v>
                </c:pt>
                <c:pt idx="2810">
                  <c:v>800</c:v>
                </c:pt>
                <c:pt idx="2811">
                  <c:v>200</c:v>
                </c:pt>
                <c:pt idx="2812">
                  <c:v>600</c:v>
                </c:pt>
                <c:pt idx="2813">
                  <c:v>200</c:v>
                </c:pt>
                <c:pt idx="2814">
                  <c:v>100</c:v>
                </c:pt>
                <c:pt idx="2815">
                  <c:v>100</c:v>
                </c:pt>
                <c:pt idx="2816">
                  <c:v>400</c:v>
                </c:pt>
                <c:pt idx="2817">
                  <c:v>200</c:v>
                </c:pt>
                <c:pt idx="2818">
                  <c:v>300</c:v>
                </c:pt>
                <c:pt idx="2819">
                  <c:v>500</c:v>
                </c:pt>
                <c:pt idx="2820">
                  <c:v>200</c:v>
                </c:pt>
                <c:pt idx="2821">
                  <c:v>200</c:v>
                </c:pt>
                <c:pt idx="2822">
                  <c:v>300</c:v>
                </c:pt>
                <c:pt idx="2823">
                  <c:v>300</c:v>
                </c:pt>
                <c:pt idx="2824">
                  <c:v>400</c:v>
                </c:pt>
                <c:pt idx="2825">
                  <c:v>700</c:v>
                </c:pt>
                <c:pt idx="2826">
                  <c:v>500</c:v>
                </c:pt>
                <c:pt idx="2827">
                  <c:v>600</c:v>
                </c:pt>
                <c:pt idx="2828">
                  <c:v>600</c:v>
                </c:pt>
                <c:pt idx="2829">
                  <c:v>1300</c:v>
                </c:pt>
                <c:pt idx="2830">
                  <c:v>1400</c:v>
                </c:pt>
                <c:pt idx="2831">
                  <c:v>1400</c:v>
                </c:pt>
                <c:pt idx="2832">
                  <c:v>300</c:v>
                </c:pt>
                <c:pt idx="2833">
                  <c:v>300</c:v>
                </c:pt>
                <c:pt idx="2834">
                  <c:v>400</c:v>
                </c:pt>
                <c:pt idx="2835">
                  <c:v>100</c:v>
                </c:pt>
                <c:pt idx="2836">
                  <c:v>500</c:v>
                </c:pt>
                <c:pt idx="2837">
                  <c:v>400</c:v>
                </c:pt>
                <c:pt idx="2838">
                  <c:v>100</c:v>
                </c:pt>
                <c:pt idx="2839">
                  <c:v>400</c:v>
                </c:pt>
                <c:pt idx="2840">
                  <c:v>300</c:v>
                </c:pt>
                <c:pt idx="2841">
                  <c:v>200</c:v>
                </c:pt>
                <c:pt idx="2842">
                  <c:v>300</c:v>
                </c:pt>
                <c:pt idx="2843">
                  <c:v>400</c:v>
                </c:pt>
                <c:pt idx="2844">
                  <c:v>200</c:v>
                </c:pt>
                <c:pt idx="2845">
                  <c:v>300</c:v>
                </c:pt>
                <c:pt idx="2846">
                  <c:v>500</c:v>
                </c:pt>
                <c:pt idx="2847">
                  <c:v>500</c:v>
                </c:pt>
                <c:pt idx="2848">
                  <c:v>500</c:v>
                </c:pt>
                <c:pt idx="2849">
                  <c:v>500</c:v>
                </c:pt>
                <c:pt idx="2850">
                  <c:v>500</c:v>
                </c:pt>
                <c:pt idx="2851">
                  <c:v>600</c:v>
                </c:pt>
                <c:pt idx="2852">
                  <c:v>600</c:v>
                </c:pt>
                <c:pt idx="2853">
                  <c:v>1400</c:v>
                </c:pt>
                <c:pt idx="2854">
                  <c:v>1400</c:v>
                </c:pt>
                <c:pt idx="2855">
                  <c:v>1500</c:v>
                </c:pt>
                <c:pt idx="2856">
                  <c:v>400</c:v>
                </c:pt>
                <c:pt idx="2857">
                  <c:v>400</c:v>
                </c:pt>
                <c:pt idx="2858">
                  <c:v>400</c:v>
                </c:pt>
                <c:pt idx="2859">
                  <c:v>200</c:v>
                </c:pt>
                <c:pt idx="2860">
                  <c:v>200</c:v>
                </c:pt>
                <c:pt idx="2861">
                  <c:v>200</c:v>
                </c:pt>
                <c:pt idx="2862">
                  <c:v>100</c:v>
                </c:pt>
                <c:pt idx="2863">
                  <c:v>400</c:v>
                </c:pt>
                <c:pt idx="2864">
                  <c:v>400</c:v>
                </c:pt>
                <c:pt idx="2865">
                  <c:v>100</c:v>
                </c:pt>
                <c:pt idx="2866">
                  <c:v>100</c:v>
                </c:pt>
                <c:pt idx="2867">
                  <c:v>400</c:v>
                </c:pt>
                <c:pt idx="2868">
                  <c:v>300</c:v>
                </c:pt>
                <c:pt idx="2869">
                  <c:v>200</c:v>
                </c:pt>
                <c:pt idx="2870">
                  <c:v>400</c:v>
                </c:pt>
                <c:pt idx="2871">
                  <c:v>300</c:v>
                </c:pt>
                <c:pt idx="2872">
                  <c:v>500</c:v>
                </c:pt>
                <c:pt idx="2873">
                  <c:v>500</c:v>
                </c:pt>
                <c:pt idx="2874">
                  <c:v>500</c:v>
                </c:pt>
                <c:pt idx="2875">
                  <c:v>600</c:v>
                </c:pt>
                <c:pt idx="2876">
                  <c:v>600</c:v>
                </c:pt>
                <c:pt idx="2877">
                  <c:v>1400</c:v>
                </c:pt>
                <c:pt idx="2878">
                  <c:v>1600</c:v>
                </c:pt>
                <c:pt idx="2879">
                  <c:v>1700</c:v>
                </c:pt>
                <c:pt idx="2880">
                  <c:v>200</c:v>
                </c:pt>
                <c:pt idx="2881">
                  <c:v>600</c:v>
                </c:pt>
                <c:pt idx="2882">
                  <c:v>700</c:v>
                </c:pt>
                <c:pt idx="2883">
                  <c:v>200</c:v>
                </c:pt>
                <c:pt idx="2884">
                  <c:v>200</c:v>
                </c:pt>
                <c:pt idx="2885">
                  <c:v>200</c:v>
                </c:pt>
                <c:pt idx="2886">
                  <c:v>100</c:v>
                </c:pt>
                <c:pt idx="2887">
                  <c:v>100</c:v>
                </c:pt>
                <c:pt idx="2888">
                  <c:v>400</c:v>
                </c:pt>
                <c:pt idx="2889">
                  <c:v>200</c:v>
                </c:pt>
                <c:pt idx="2890">
                  <c:v>100</c:v>
                </c:pt>
                <c:pt idx="2891">
                  <c:v>300</c:v>
                </c:pt>
                <c:pt idx="2892">
                  <c:v>200</c:v>
                </c:pt>
                <c:pt idx="2893">
                  <c:v>300</c:v>
                </c:pt>
                <c:pt idx="2894">
                  <c:v>600</c:v>
                </c:pt>
                <c:pt idx="2895">
                  <c:v>300</c:v>
                </c:pt>
                <c:pt idx="2896">
                  <c:v>400</c:v>
                </c:pt>
                <c:pt idx="2897">
                  <c:v>500</c:v>
                </c:pt>
                <c:pt idx="2898">
                  <c:v>400</c:v>
                </c:pt>
                <c:pt idx="2899">
                  <c:v>500</c:v>
                </c:pt>
                <c:pt idx="2900">
                  <c:v>600</c:v>
                </c:pt>
                <c:pt idx="2901">
                  <c:v>1300</c:v>
                </c:pt>
                <c:pt idx="2902">
                  <c:v>1300</c:v>
                </c:pt>
                <c:pt idx="2903">
                  <c:v>1500</c:v>
                </c:pt>
                <c:pt idx="2904">
                  <c:v>300</c:v>
                </c:pt>
                <c:pt idx="2905">
                  <c:v>300</c:v>
                </c:pt>
                <c:pt idx="2906">
                  <c:v>300</c:v>
                </c:pt>
                <c:pt idx="2907">
                  <c:v>200</c:v>
                </c:pt>
                <c:pt idx="2908">
                  <c:v>100</c:v>
                </c:pt>
                <c:pt idx="2909">
                  <c:v>500</c:v>
                </c:pt>
                <c:pt idx="2910">
                  <c:v>200</c:v>
                </c:pt>
                <c:pt idx="2911">
                  <c:v>100</c:v>
                </c:pt>
                <c:pt idx="2912">
                  <c:v>200</c:v>
                </c:pt>
                <c:pt idx="2913">
                  <c:v>200</c:v>
                </c:pt>
                <c:pt idx="2914">
                  <c:v>100</c:v>
                </c:pt>
                <c:pt idx="2915">
                  <c:v>400</c:v>
                </c:pt>
                <c:pt idx="2916">
                  <c:v>200</c:v>
                </c:pt>
                <c:pt idx="2917">
                  <c:v>300</c:v>
                </c:pt>
                <c:pt idx="2918">
                  <c:v>400</c:v>
                </c:pt>
                <c:pt idx="2919">
                  <c:v>300</c:v>
                </c:pt>
                <c:pt idx="2920">
                  <c:v>400</c:v>
                </c:pt>
                <c:pt idx="2921">
                  <c:v>500</c:v>
                </c:pt>
                <c:pt idx="2922">
                  <c:v>500</c:v>
                </c:pt>
                <c:pt idx="2923">
                  <c:v>600</c:v>
                </c:pt>
                <c:pt idx="2924">
                  <c:v>600</c:v>
                </c:pt>
                <c:pt idx="2925">
                  <c:v>1300</c:v>
                </c:pt>
                <c:pt idx="2926">
                  <c:v>1300</c:v>
                </c:pt>
                <c:pt idx="2927">
                  <c:v>1400</c:v>
                </c:pt>
                <c:pt idx="2928">
                  <c:v>300</c:v>
                </c:pt>
                <c:pt idx="2929">
                  <c:v>300</c:v>
                </c:pt>
                <c:pt idx="2930">
                  <c:v>1600</c:v>
                </c:pt>
                <c:pt idx="2931">
                  <c:v>200</c:v>
                </c:pt>
                <c:pt idx="2932">
                  <c:v>100</c:v>
                </c:pt>
                <c:pt idx="2933">
                  <c:v>500</c:v>
                </c:pt>
                <c:pt idx="2934">
                  <c:v>100</c:v>
                </c:pt>
                <c:pt idx="2935">
                  <c:v>400</c:v>
                </c:pt>
                <c:pt idx="2936">
                  <c:v>200</c:v>
                </c:pt>
                <c:pt idx="2937">
                  <c:v>100</c:v>
                </c:pt>
                <c:pt idx="2938">
                  <c:v>100</c:v>
                </c:pt>
                <c:pt idx="2939">
                  <c:v>300</c:v>
                </c:pt>
                <c:pt idx="2940">
                  <c:v>200</c:v>
                </c:pt>
                <c:pt idx="2941">
                  <c:v>200</c:v>
                </c:pt>
                <c:pt idx="2942">
                  <c:v>400</c:v>
                </c:pt>
                <c:pt idx="2943">
                  <c:v>400</c:v>
                </c:pt>
                <c:pt idx="2944">
                  <c:v>400</c:v>
                </c:pt>
                <c:pt idx="2945">
                  <c:v>500</c:v>
                </c:pt>
                <c:pt idx="2946">
                  <c:v>400</c:v>
                </c:pt>
                <c:pt idx="2947">
                  <c:v>500</c:v>
                </c:pt>
                <c:pt idx="2948">
                  <c:v>600</c:v>
                </c:pt>
                <c:pt idx="2949">
                  <c:v>1500</c:v>
                </c:pt>
                <c:pt idx="2950">
                  <c:v>1400</c:v>
                </c:pt>
                <c:pt idx="2951">
                  <c:v>1500</c:v>
                </c:pt>
                <c:pt idx="2952">
                  <c:v>300</c:v>
                </c:pt>
                <c:pt idx="2953">
                  <c:v>300</c:v>
                </c:pt>
                <c:pt idx="2954">
                  <c:v>300</c:v>
                </c:pt>
                <c:pt idx="2955">
                  <c:v>100</c:v>
                </c:pt>
                <c:pt idx="2956">
                  <c:v>200</c:v>
                </c:pt>
                <c:pt idx="2957">
                  <c:v>500</c:v>
                </c:pt>
                <c:pt idx="2958">
                  <c:v>400</c:v>
                </c:pt>
                <c:pt idx="2959">
                  <c:v>100</c:v>
                </c:pt>
                <c:pt idx="2960">
                  <c:v>300</c:v>
                </c:pt>
                <c:pt idx="2961">
                  <c:v>200</c:v>
                </c:pt>
                <c:pt idx="2962">
                  <c:v>200</c:v>
                </c:pt>
                <c:pt idx="2963">
                  <c:v>400</c:v>
                </c:pt>
                <c:pt idx="2964">
                  <c:v>200</c:v>
                </c:pt>
                <c:pt idx="2965">
                  <c:v>300</c:v>
                </c:pt>
                <c:pt idx="2966">
                  <c:v>400</c:v>
                </c:pt>
                <c:pt idx="2967">
                  <c:v>400</c:v>
                </c:pt>
                <c:pt idx="2968">
                  <c:v>400</c:v>
                </c:pt>
                <c:pt idx="2969">
                  <c:v>500</c:v>
                </c:pt>
                <c:pt idx="2970">
                  <c:v>500</c:v>
                </c:pt>
                <c:pt idx="2971">
                  <c:v>700</c:v>
                </c:pt>
                <c:pt idx="2972">
                  <c:v>700</c:v>
                </c:pt>
                <c:pt idx="2973">
                  <c:v>1600</c:v>
                </c:pt>
                <c:pt idx="2974">
                  <c:v>1700</c:v>
                </c:pt>
                <c:pt idx="2975">
                  <c:v>1800</c:v>
                </c:pt>
                <c:pt idx="2976">
                  <c:v>200</c:v>
                </c:pt>
                <c:pt idx="2977">
                  <c:v>200</c:v>
                </c:pt>
                <c:pt idx="2978">
                  <c:v>1200</c:v>
                </c:pt>
                <c:pt idx="2979">
                  <c:v>300</c:v>
                </c:pt>
                <c:pt idx="2980">
                  <c:v>100</c:v>
                </c:pt>
                <c:pt idx="2981">
                  <c:v>700</c:v>
                </c:pt>
                <c:pt idx="2982">
                  <c:v>100</c:v>
                </c:pt>
                <c:pt idx="2983">
                  <c:v>100</c:v>
                </c:pt>
                <c:pt idx="2984">
                  <c:v>400</c:v>
                </c:pt>
                <c:pt idx="2985">
                  <c:v>200</c:v>
                </c:pt>
                <c:pt idx="2986">
                  <c:v>200</c:v>
                </c:pt>
                <c:pt idx="2987">
                  <c:v>400</c:v>
                </c:pt>
                <c:pt idx="2988">
                  <c:v>200</c:v>
                </c:pt>
                <c:pt idx="2989">
                  <c:v>300</c:v>
                </c:pt>
                <c:pt idx="2990">
                  <c:v>400</c:v>
                </c:pt>
                <c:pt idx="2991">
                  <c:v>400</c:v>
                </c:pt>
                <c:pt idx="2992">
                  <c:v>500</c:v>
                </c:pt>
                <c:pt idx="2993">
                  <c:v>800</c:v>
                </c:pt>
                <c:pt idx="2994">
                  <c:v>700</c:v>
                </c:pt>
                <c:pt idx="2995">
                  <c:v>700</c:v>
                </c:pt>
                <c:pt idx="2996">
                  <c:v>800</c:v>
                </c:pt>
                <c:pt idx="2997">
                  <c:v>1700</c:v>
                </c:pt>
                <c:pt idx="2998">
                  <c:v>1600</c:v>
                </c:pt>
                <c:pt idx="2999">
                  <c:v>1800</c:v>
                </c:pt>
                <c:pt idx="3000">
                  <c:v>100</c:v>
                </c:pt>
                <c:pt idx="3001">
                  <c:v>600</c:v>
                </c:pt>
                <c:pt idx="3002">
                  <c:v>400</c:v>
                </c:pt>
                <c:pt idx="3003">
                  <c:v>200</c:v>
                </c:pt>
                <c:pt idx="3004">
                  <c:v>100</c:v>
                </c:pt>
                <c:pt idx="3005">
                  <c:v>300</c:v>
                </c:pt>
                <c:pt idx="3006">
                  <c:v>100</c:v>
                </c:pt>
                <c:pt idx="3007">
                  <c:v>100</c:v>
                </c:pt>
                <c:pt idx="3008">
                  <c:v>500</c:v>
                </c:pt>
                <c:pt idx="3009">
                  <c:v>200</c:v>
                </c:pt>
                <c:pt idx="3010">
                  <c:v>400</c:v>
                </c:pt>
                <c:pt idx="3011">
                  <c:v>400</c:v>
                </c:pt>
                <c:pt idx="3012">
                  <c:v>200</c:v>
                </c:pt>
                <c:pt idx="3013">
                  <c:v>300</c:v>
                </c:pt>
                <c:pt idx="3014">
                  <c:v>400</c:v>
                </c:pt>
                <c:pt idx="3015">
                  <c:v>400</c:v>
                </c:pt>
                <c:pt idx="3016">
                  <c:v>500</c:v>
                </c:pt>
                <c:pt idx="3017">
                  <c:v>500</c:v>
                </c:pt>
                <c:pt idx="3018">
                  <c:v>600</c:v>
                </c:pt>
                <c:pt idx="3019">
                  <c:v>800</c:v>
                </c:pt>
                <c:pt idx="3020">
                  <c:v>700</c:v>
                </c:pt>
                <c:pt idx="3021">
                  <c:v>1800</c:v>
                </c:pt>
                <c:pt idx="3022">
                  <c:v>1800</c:v>
                </c:pt>
                <c:pt idx="3023">
                  <c:v>1800</c:v>
                </c:pt>
                <c:pt idx="3024">
                  <c:v>200</c:v>
                </c:pt>
                <c:pt idx="3025">
                  <c:v>200</c:v>
                </c:pt>
                <c:pt idx="3026">
                  <c:v>1000</c:v>
                </c:pt>
                <c:pt idx="3027">
                  <c:v>200</c:v>
                </c:pt>
                <c:pt idx="3028">
                  <c:v>600</c:v>
                </c:pt>
                <c:pt idx="3029">
                  <c:v>600</c:v>
                </c:pt>
                <c:pt idx="3030">
                  <c:v>100</c:v>
                </c:pt>
                <c:pt idx="3031">
                  <c:v>200</c:v>
                </c:pt>
                <c:pt idx="3032">
                  <c:v>600</c:v>
                </c:pt>
                <c:pt idx="3033">
                  <c:v>100</c:v>
                </c:pt>
                <c:pt idx="3034">
                  <c:v>300</c:v>
                </c:pt>
                <c:pt idx="3035">
                  <c:v>400</c:v>
                </c:pt>
                <c:pt idx="3036">
                  <c:v>200</c:v>
                </c:pt>
                <c:pt idx="3037">
                  <c:v>500</c:v>
                </c:pt>
                <c:pt idx="3038">
                  <c:v>500</c:v>
                </c:pt>
                <c:pt idx="3039">
                  <c:v>300</c:v>
                </c:pt>
                <c:pt idx="3040">
                  <c:v>300</c:v>
                </c:pt>
                <c:pt idx="3041">
                  <c:v>500</c:v>
                </c:pt>
                <c:pt idx="3042">
                  <c:v>500</c:v>
                </c:pt>
                <c:pt idx="3043">
                  <c:v>600</c:v>
                </c:pt>
                <c:pt idx="3044">
                  <c:v>700</c:v>
                </c:pt>
                <c:pt idx="3045">
                  <c:v>1300</c:v>
                </c:pt>
                <c:pt idx="3046">
                  <c:v>1500</c:v>
                </c:pt>
                <c:pt idx="3047">
                  <c:v>1500</c:v>
                </c:pt>
                <c:pt idx="3048">
                  <c:v>200</c:v>
                </c:pt>
                <c:pt idx="3049">
                  <c:v>600</c:v>
                </c:pt>
                <c:pt idx="3050">
                  <c:v>700</c:v>
                </c:pt>
                <c:pt idx="3051">
                  <c:v>100</c:v>
                </c:pt>
                <c:pt idx="3052">
                  <c:v>100</c:v>
                </c:pt>
                <c:pt idx="3053">
                  <c:v>1400</c:v>
                </c:pt>
                <c:pt idx="3054">
                  <c:v>100</c:v>
                </c:pt>
                <c:pt idx="3055">
                  <c:v>100</c:v>
                </c:pt>
                <c:pt idx="3056">
                  <c:v>1400</c:v>
                </c:pt>
                <c:pt idx="3057">
                  <c:v>300</c:v>
                </c:pt>
                <c:pt idx="3058">
                  <c:v>200</c:v>
                </c:pt>
                <c:pt idx="3059">
                  <c:v>300</c:v>
                </c:pt>
                <c:pt idx="3060">
                  <c:v>200</c:v>
                </c:pt>
                <c:pt idx="3061">
                  <c:v>300</c:v>
                </c:pt>
                <c:pt idx="3062">
                  <c:v>500</c:v>
                </c:pt>
                <c:pt idx="3063">
                  <c:v>300</c:v>
                </c:pt>
                <c:pt idx="3064">
                  <c:v>500</c:v>
                </c:pt>
                <c:pt idx="3065">
                  <c:v>500</c:v>
                </c:pt>
                <c:pt idx="3066">
                  <c:v>500</c:v>
                </c:pt>
                <c:pt idx="3067">
                  <c:v>700</c:v>
                </c:pt>
                <c:pt idx="3068">
                  <c:v>700</c:v>
                </c:pt>
                <c:pt idx="3069">
                  <c:v>1400</c:v>
                </c:pt>
                <c:pt idx="3070">
                  <c:v>1500</c:v>
                </c:pt>
                <c:pt idx="3071">
                  <c:v>1500</c:v>
                </c:pt>
                <c:pt idx="3072">
                  <c:v>300</c:v>
                </c:pt>
                <c:pt idx="3073">
                  <c:v>300</c:v>
                </c:pt>
                <c:pt idx="3074">
                  <c:v>1600</c:v>
                </c:pt>
                <c:pt idx="3075">
                  <c:v>200</c:v>
                </c:pt>
                <c:pt idx="3076">
                  <c:v>500</c:v>
                </c:pt>
                <c:pt idx="3077">
                  <c:v>700</c:v>
                </c:pt>
                <c:pt idx="3078">
                  <c:v>100</c:v>
                </c:pt>
                <c:pt idx="3079">
                  <c:v>500</c:v>
                </c:pt>
                <c:pt idx="3080">
                  <c:v>500</c:v>
                </c:pt>
                <c:pt idx="3081">
                  <c:v>200</c:v>
                </c:pt>
                <c:pt idx="3082">
                  <c:v>200</c:v>
                </c:pt>
                <c:pt idx="3083">
                  <c:v>300</c:v>
                </c:pt>
                <c:pt idx="3084">
                  <c:v>200</c:v>
                </c:pt>
                <c:pt idx="3085">
                  <c:v>500</c:v>
                </c:pt>
                <c:pt idx="3086">
                  <c:v>500</c:v>
                </c:pt>
                <c:pt idx="3087">
                  <c:v>400</c:v>
                </c:pt>
                <c:pt idx="3088">
                  <c:v>500</c:v>
                </c:pt>
                <c:pt idx="3089">
                  <c:v>700</c:v>
                </c:pt>
                <c:pt idx="3090">
                  <c:v>500</c:v>
                </c:pt>
                <c:pt idx="3091">
                  <c:v>600</c:v>
                </c:pt>
                <c:pt idx="3092">
                  <c:v>700</c:v>
                </c:pt>
                <c:pt idx="3093">
                  <c:v>1300</c:v>
                </c:pt>
                <c:pt idx="3094">
                  <c:v>1300</c:v>
                </c:pt>
                <c:pt idx="3095">
                  <c:v>1400</c:v>
                </c:pt>
                <c:pt idx="3096">
                  <c:v>200</c:v>
                </c:pt>
                <c:pt idx="3097">
                  <c:v>300</c:v>
                </c:pt>
                <c:pt idx="3098">
                  <c:v>700</c:v>
                </c:pt>
                <c:pt idx="3099">
                  <c:v>200</c:v>
                </c:pt>
                <c:pt idx="3100">
                  <c:v>200</c:v>
                </c:pt>
                <c:pt idx="3101">
                  <c:v>1000</c:v>
                </c:pt>
                <c:pt idx="3102">
                  <c:v>100</c:v>
                </c:pt>
                <c:pt idx="3103">
                  <c:v>300</c:v>
                </c:pt>
                <c:pt idx="3104">
                  <c:v>300</c:v>
                </c:pt>
                <c:pt idx="3105">
                  <c:v>200</c:v>
                </c:pt>
                <c:pt idx="3106">
                  <c:v>500</c:v>
                </c:pt>
                <c:pt idx="3107">
                  <c:v>200</c:v>
                </c:pt>
                <c:pt idx="3108">
                  <c:v>200</c:v>
                </c:pt>
                <c:pt idx="3109">
                  <c:v>200</c:v>
                </c:pt>
                <c:pt idx="3110">
                  <c:v>500</c:v>
                </c:pt>
                <c:pt idx="3111">
                  <c:v>300</c:v>
                </c:pt>
                <c:pt idx="3112">
                  <c:v>500</c:v>
                </c:pt>
                <c:pt idx="3113">
                  <c:v>500</c:v>
                </c:pt>
                <c:pt idx="3114">
                  <c:v>500</c:v>
                </c:pt>
                <c:pt idx="3115">
                  <c:v>500</c:v>
                </c:pt>
                <c:pt idx="3116">
                  <c:v>600</c:v>
                </c:pt>
                <c:pt idx="3117">
                  <c:v>1400</c:v>
                </c:pt>
                <c:pt idx="3118">
                  <c:v>1500</c:v>
                </c:pt>
                <c:pt idx="3119">
                  <c:v>1500</c:v>
                </c:pt>
                <c:pt idx="3120">
                  <c:v>200</c:v>
                </c:pt>
                <c:pt idx="3121">
                  <c:v>200</c:v>
                </c:pt>
                <c:pt idx="3122">
                  <c:v>800</c:v>
                </c:pt>
                <c:pt idx="3123">
                  <c:v>100</c:v>
                </c:pt>
                <c:pt idx="3124">
                  <c:v>100</c:v>
                </c:pt>
                <c:pt idx="3125">
                  <c:v>200</c:v>
                </c:pt>
                <c:pt idx="3126">
                  <c:v>200</c:v>
                </c:pt>
                <c:pt idx="3127">
                  <c:v>100</c:v>
                </c:pt>
                <c:pt idx="3128">
                  <c:v>1000</c:v>
                </c:pt>
                <c:pt idx="3129">
                  <c:v>100</c:v>
                </c:pt>
                <c:pt idx="3130">
                  <c:v>100</c:v>
                </c:pt>
                <c:pt idx="3131">
                  <c:v>300</c:v>
                </c:pt>
                <c:pt idx="3132">
                  <c:v>200</c:v>
                </c:pt>
                <c:pt idx="3133">
                  <c:v>300</c:v>
                </c:pt>
                <c:pt idx="3134">
                  <c:v>500</c:v>
                </c:pt>
                <c:pt idx="3135">
                  <c:v>400</c:v>
                </c:pt>
                <c:pt idx="3136">
                  <c:v>400</c:v>
                </c:pt>
                <c:pt idx="3137">
                  <c:v>500</c:v>
                </c:pt>
                <c:pt idx="3138">
                  <c:v>400</c:v>
                </c:pt>
                <c:pt idx="3139">
                  <c:v>500</c:v>
                </c:pt>
                <c:pt idx="3140">
                  <c:v>600</c:v>
                </c:pt>
                <c:pt idx="3141">
                  <c:v>1400</c:v>
                </c:pt>
                <c:pt idx="3142">
                  <c:v>1400</c:v>
                </c:pt>
                <c:pt idx="3143">
                  <c:v>1500</c:v>
                </c:pt>
                <c:pt idx="3144">
                  <c:v>300</c:v>
                </c:pt>
                <c:pt idx="3145">
                  <c:v>500</c:v>
                </c:pt>
                <c:pt idx="3146">
                  <c:v>2500</c:v>
                </c:pt>
                <c:pt idx="3147">
                  <c:v>100</c:v>
                </c:pt>
                <c:pt idx="3148">
                  <c:v>400</c:v>
                </c:pt>
                <c:pt idx="3149">
                  <c:v>900</c:v>
                </c:pt>
                <c:pt idx="3150">
                  <c:v>100</c:v>
                </c:pt>
                <c:pt idx="3151">
                  <c:v>100</c:v>
                </c:pt>
                <c:pt idx="3152">
                  <c:v>400</c:v>
                </c:pt>
                <c:pt idx="3153">
                  <c:v>200</c:v>
                </c:pt>
                <c:pt idx="3154">
                  <c:v>200</c:v>
                </c:pt>
                <c:pt idx="3155">
                  <c:v>500</c:v>
                </c:pt>
                <c:pt idx="3156">
                  <c:v>200</c:v>
                </c:pt>
                <c:pt idx="3157">
                  <c:v>300</c:v>
                </c:pt>
                <c:pt idx="3158">
                  <c:v>400</c:v>
                </c:pt>
                <c:pt idx="3159">
                  <c:v>300</c:v>
                </c:pt>
                <c:pt idx="3160">
                  <c:v>500</c:v>
                </c:pt>
                <c:pt idx="3161">
                  <c:v>400</c:v>
                </c:pt>
                <c:pt idx="3162">
                  <c:v>400</c:v>
                </c:pt>
                <c:pt idx="3163">
                  <c:v>500</c:v>
                </c:pt>
                <c:pt idx="3164">
                  <c:v>600</c:v>
                </c:pt>
                <c:pt idx="3165">
                  <c:v>1300</c:v>
                </c:pt>
                <c:pt idx="3166">
                  <c:v>1300</c:v>
                </c:pt>
                <c:pt idx="3167">
                  <c:v>1800</c:v>
                </c:pt>
                <c:pt idx="3168">
                  <c:v>300</c:v>
                </c:pt>
                <c:pt idx="3169">
                  <c:v>300</c:v>
                </c:pt>
                <c:pt idx="3170">
                  <c:v>300</c:v>
                </c:pt>
                <c:pt idx="3171">
                  <c:v>200</c:v>
                </c:pt>
                <c:pt idx="3172">
                  <c:v>600</c:v>
                </c:pt>
                <c:pt idx="3173">
                  <c:v>600</c:v>
                </c:pt>
                <c:pt idx="3174">
                  <c:v>100</c:v>
                </c:pt>
                <c:pt idx="3175">
                  <c:v>100</c:v>
                </c:pt>
                <c:pt idx="3176">
                  <c:v>500</c:v>
                </c:pt>
                <c:pt idx="3177">
                  <c:v>200</c:v>
                </c:pt>
                <c:pt idx="3178">
                  <c:v>300</c:v>
                </c:pt>
                <c:pt idx="3179">
                  <c:v>300</c:v>
                </c:pt>
                <c:pt idx="3180">
                  <c:v>300</c:v>
                </c:pt>
                <c:pt idx="3181">
                  <c:v>200</c:v>
                </c:pt>
                <c:pt idx="3182">
                  <c:v>400</c:v>
                </c:pt>
                <c:pt idx="3183">
                  <c:v>300</c:v>
                </c:pt>
                <c:pt idx="3184">
                  <c:v>500</c:v>
                </c:pt>
                <c:pt idx="3185">
                  <c:v>500</c:v>
                </c:pt>
                <c:pt idx="3186">
                  <c:v>400</c:v>
                </c:pt>
                <c:pt idx="3187">
                  <c:v>500</c:v>
                </c:pt>
                <c:pt idx="3188">
                  <c:v>600</c:v>
                </c:pt>
                <c:pt idx="3189">
                  <c:v>1300</c:v>
                </c:pt>
                <c:pt idx="3190">
                  <c:v>1300</c:v>
                </c:pt>
                <c:pt idx="3191">
                  <c:v>1500</c:v>
                </c:pt>
                <c:pt idx="3192">
                  <c:v>200</c:v>
                </c:pt>
                <c:pt idx="3193">
                  <c:v>200</c:v>
                </c:pt>
                <c:pt idx="3194">
                  <c:v>200</c:v>
                </c:pt>
                <c:pt idx="3195">
                  <c:v>100</c:v>
                </c:pt>
                <c:pt idx="3196">
                  <c:v>1200</c:v>
                </c:pt>
                <c:pt idx="3197">
                  <c:v>500</c:v>
                </c:pt>
                <c:pt idx="3198">
                  <c:v>100</c:v>
                </c:pt>
                <c:pt idx="3199">
                  <c:v>200</c:v>
                </c:pt>
                <c:pt idx="3200">
                  <c:v>500</c:v>
                </c:pt>
                <c:pt idx="3201">
                  <c:v>100</c:v>
                </c:pt>
                <c:pt idx="3202">
                  <c:v>100</c:v>
                </c:pt>
                <c:pt idx="3203">
                  <c:v>700</c:v>
                </c:pt>
                <c:pt idx="3204">
                  <c:v>300</c:v>
                </c:pt>
                <c:pt idx="3205">
                  <c:v>600</c:v>
                </c:pt>
                <c:pt idx="3206">
                  <c:v>400</c:v>
                </c:pt>
                <c:pt idx="3207">
                  <c:v>300</c:v>
                </c:pt>
                <c:pt idx="3208">
                  <c:v>400</c:v>
                </c:pt>
                <c:pt idx="3209">
                  <c:v>500</c:v>
                </c:pt>
                <c:pt idx="3210">
                  <c:v>400</c:v>
                </c:pt>
                <c:pt idx="3211">
                  <c:v>600</c:v>
                </c:pt>
                <c:pt idx="3212">
                  <c:v>600</c:v>
                </c:pt>
                <c:pt idx="3213">
                  <c:v>1200</c:v>
                </c:pt>
                <c:pt idx="3214">
                  <c:v>1200</c:v>
                </c:pt>
                <c:pt idx="3215">
                  <c:v>1300</c:v>
                </c:pt>
                <c:pt idx="3216">
                  <c:v>200</c:v>
                </c:pt>
                <c:pt idx="3217">
                  <c:v>200</c:v>
                </c:pt>
                <c:pt idx="3218">
                  <c:v>300</c:v>
                </c:pt>
                <c:pt idx="3219">
                  <c:v>100</c:v>
                </c:pt>
                <c:pt idx="3220">
                  <c:v>200</c:v>
                </c:pt>
                <c:pt idx="3221">
                  <c:v>500</c:v>
                </c:pt>
                <c:pt idx="3222">
                  <c:v>100</c:v>
                </c:pt>
                <c:pt idx="3223">
                  <c:v>300</c:v>
                </c:pt>
                <c:pt idx="3224">
                  <c:v>400</c:v>
                </c:pt>
                <c:pt idx="3225">
                  <c:v>100</c:v>
                </c:pt>
                <c:pt idx="3226">
                  <c:v>500</c:v>
                </c:pt>
                <c:pt idx="3227">
                  <c:v>500</c:v>
                </c:pt>
                <c:pt idx="3228">
                  <c:v>200</c:v>
                </c:pt>
                <c:pt idx="3229">
                  <c:v>300</c:v>
                </c:pt>
                <c:pt idx="3230">
                  <c:v>400</c:v>
                </c:pt>
                <c:pt idx="3231">
                  <c:v>300</c:v>
                </c:pt>
                <c:pt idx="3232">
                  <c:v>400</c:v>
                </c:pt>
                <c:pt idx="3233">
                  <c:v>500</c:v>
                </c:pt>
                <c:pt idx="3234">
                  <c:v>800</c:v>
                </c:pt>
                <c:pt idx="3235">
                  <c:v>600</c:v>
                </c:pt>
                <c:pt idx="3236">
                  <c:v>600</c:v>
                </c:pt>
                <c:pt idx="3237">
                  <c:v>1300</c:v>
                </c:pt>
                <c:pt idx="3238">
                  <c:v>1300</c:v>
                </c:pt>
                <c:pt idx="3239">
                  <c:v>1400</c:v>
                </c:pt>
                <c:pt idx="3240">
                  <c:v>400</c:v>
                </c:pt>
                <c:pt idx="3241">
                  <c:v>300</c:v>
                </c:pt>
                <c:pt idx="3242">
                  <c:v>300</c:v>
                </c:pt>
                <c:pt idx="3243">
                  <c:v>200</c:v>
                </c:pt>
                <c:pt idx="3244">
                  <c:v>200</c:v>
                </c:pt>
                <c:pt idx="3245">
                  <c:v>200</c:v>
                </c:pt>
                <c:pt idx="3246">
                  <c:v>100</c:v>
                </c:pt>
                <c:pt idx="3247">
                  <c:v>300</c:v>
                </c:pt>
                <c:pt idx="3248">
                  <c:v>300</c:v>
                </c:pt>
                <c:pt idx="3249">
                  <c:v>200</c:v>
                </c:pt>
                <c:pt idx="3250">
                  <c:v>200</c:v>
                </c:pt>
                <c:pt idx="3251">
                  <c:v>500</c:v>
                </c:pt>
                <c:pt idx="3252">
                  <c:v>200</c:v>
                </c:pt>
                <c:pt idx="3253">
                  <c:v>400</c:v>
                </c:pt>
                <c:pt idx="3254">
                  <c:v>500</c:v>
                </c:pt>
                <c:pt idx="3255">
                  <c:v>300</c:v>
                </c:pt>
                <c:pt idx="3256">
                  <c:v>500</c:v>
                </c:pt>
                <c:pt idx="3257">
                  <c:v>500</c:v>
                </c:pt>
                <c:pt idx="3258">
                  <c:v>500</c:v>
                </c:pt>
                <c:pt idx="3259">
                  <c:v>600</c:v>
                </c:pt>
                <c:pt idx="3260">
                  <c:v>600</c:v>
                </c:pt>
                <c:pt idx="3261">
                  <c:v>1500</c:v>
                </c:pt>
                <c:pt idx="3262">
                  <c:v>1600</c:v>
                </c:pt>
                <c:pt idx="3263">
                  <c:v>1700</c:v>
                </c:pt>
                <c:pt idx="3264">
                  <c:v>200</c:v>
                </c:pt>
                <c:pt idx="3265">
                  <c:v>200</c:v>
                </c:pt>
                <c:pt idx="3266">
                  <c:v>1300</c:v>
                </c:pt>
                <c:pt idx="3267">
                  <c:v>200</c:v>
                </c:pt>
                <c:pt idx="3268">
                  <c:v>200</c:v>
                </c:pt>
                <c:pt idx="3269">
                  <c:v>800</c:v>
                </c:pt>
                <c:pt idx="3270">
                  <c:v>100</c:v>
                </c:pt>
                <c:pt idx="3271">
                  <c:v>100</c:v>
                </c:pt>
                <c:pt idx="3272">
                  <c:v>400</c:v>
                </c:pt>
                <c:pt idx="3273">
                  <c:v>200</c:v>
                </c:pt>
                <c:pt idx="3274">
                  <c:v>600</c:v>
                </c:pt>
                <c:pt idx="3275">
                  <c:v>500</c:v>
                </c:pt>
                <c:pt idx="3276">
                  <c:v>200</c:v>
                </c:pt>
                <c:pt idx="3277">
                  <c:v>200</c:v>
                </c:pt>
                <c:pt idx="3278">
                  <c:v>500</c:v>
                </c:pt>
                <c:pt idx="3279">
                  <c:v>400</c:v>
                </c:pt>
                <c:pt idx="3280">
                  <c:v>500</c:v>
                </c:pt>
                <c:pt idx="3281">
                  <c:v>600</c:v>
                </c:pt>
                <c:pt idx="3282">
                  <c:v>500</c:v>
                </c:pt>
                <c:pt idx="3283">
                  <c:v>600</c:v>
                </c:pt>
                <c:pt idx="3284">
                  <c:v>700</c:v>
                </c:pt>
                <c:pt idx="3285">
                  <c:v>1500</c:v>
                </c:pt>
                <c:pt idx="3286">
                  <c:v>1600</c:v>
                </c:pt>
                <c:pt idx="3287">
                  <c:v>1700</c:v>
                </c:pt>
                <c:pt idx="3288">
                  <c:v>400</c:v>
                </c:pt>
                <c:pt idx="3289">
                  <c:v>300</c:v>
                </c:pt>
                <c:pt idx="3290">
                  <c:v>300</c:v>
                </c:pt>
                <c:pt idx="3291">
                  <c:v>100</c:v>
                </c:pt>
                <c:pt idx="3292">
                  <c:v>200</c:v>
                </c:pt>
                <c:pt idx="3293">
                  <c:v>700</c:v>
                </c:pt>
                <c:pt idx="3294">
                  <c:v>100</c:v>
                </c:pt>
                <c:pt idx="3295">
                  <c:v>100</c:v>
                </c:pt>
                <c:pt idx="3296">
                  <c:v>400</c:v>
                </c:pt>
                <c:pt idx="3297">
                  <c:v>200</c:v>
                </c:pt>
                <c:pt idx="3298">
                  <c:v>400</c:v>
                </c:pt>
                <c:pt idx="3299">
                  <c:v>200</c:v>
                </c:pt>
                <c:pt idx="3300">
                  <c:v>300</c:v>
                </c:pt>
                <c:pt idx="3301">
                  <c:v>200</c:v>
                </c:pt>
                <c:pt idx="3302">
                  <c:v>500</c:v>
                </c:pt>
                <c:pt idx="3303">
                  <c:v>300</c:v>
                </c:pt>
                <c:pt idx="3304">
                  <c:v>400</c:v>
                </c:pt>
                <c:pt idx="3305">
                  <c:v>500</c:v>
                </c:pt>
                <c:pt idx="3306">
                  <c:v>600</c:v>
                </c:pt>
                <c:pt idx="3307">
                  <c:v>600</c:v>
                </c:pt>
                <c:pt idx="3308">
                  <c:v>700</c:v>
                </c:pt>
                <c:pt idx="3309">
                  <c:v>1400</c:v>
                </c:pt>
                <c:pt idx="3310">
                  <c:v>1500</c:v>
                </c:pt>
                <c:pt idx="3311">
                  <c:v>1600</c:v>
                </c:pt>
                <c:pt idx="3312">
                  <c:v>200</c:v>
                </c:pt>
                <c:pt idx="3313">
                  <c:v>200</c:v>
                </c:pt>
                <c:pt idx="3314">
                  <c:v>200</c:v>
                </c:pt>
                <c:pt idx="3315">
                  <c:v>200</c:v>
                </c:pt>
                <c:pt idx="3316">
                  <c:v>200</c:v>
                </c:pt>
                <c:pt idx="3317">
                  <c:v>1200</c:v>
                </c:pt>
                <c:pt idx="3318">
                  <c:v>200</c:v>
                </c:pt>
                <c:pt idx="3319">
                  <c:v>400</c:v>
                </c:pt>
                <c:pt idx="3320">
                  <c:v>400</c:v>
                </c:pt>
                <c:pt idx="3321">
                  <c:v>200</c:v>
                </c:pt>
                <c:pt idx="3322">
                  <c:v>400</c:v>
                </c:pt>
                <c:pt idx="3323">
                  <c:v>200</c:v>
                </c:pt>
                <c:pt idx="3324">
                  <c:v>300</c:v>
                </c:pt>
                <c:pt idx="3325">
                  <c:v>600</c:v>
                </c:pt>
                <c:pt idx="3326">
                  <c:v>500</c:v>
                </c:pt>
                <c:pt idx="3327">
                  <c:v>300</c:v>
                </c:pt>
                <c:pt idx="3328">
                  <c:v>400</c:v>
                </c:pt>
                <c:pt idx="3329">
                  <c:v>500</c:v>
                </c:pt>
                <c:pt idx="3330">
                  <c:v>500</c:v>
                </c:pt>
                <c:pt idx="3331">
                  <c:v>600</c:v>
                </c:pt>
                <c:pt idx="3332">
                  <c:v>700</c:v>
                </c:pt>
                <c:pt idx="3333">
                  <c:v>1400</c:v>
                </c:pt>
                <c:pt idx="3334">
                  <c:v>1400</c:v>
                </c:pt>
                <c:pt idx="3335">
                  <c:v>1500</c:v>
                </c:pt>
                <c:pt idx="3336">
                  <c:v>300</c:v>
                </c:pt>
                <c:pt idx="3337">
                  <c:v>400</c:v>
                </c:pt>
                <c:pt idx="3338">
                  <c:v>400</c:v>
                </c:pt>
                <c:pt idx="3339">
                  <c:v>200</c:v>
                </c:pt>
                <c:pt idx="3340">
                  <c:v>200</c:v>
                </c:pt>
                <c:pt idx="3341">
                  <c:v>600</c:v>
                </c:pt>
                <c:pt idx="3342">
                  <c:v>200</c:v>
                </c:pt>
                <c:pt idx="3343">
                  <c:v>500</c:v>
                </c:pt>
                <c:pt idx="3344">
                  <c:v>700</c:v>
                </c:pt>
                <c:pt idx="3345">
                  <c:v>200</c:v>
                </c:pt>
                <c:pt idx="3346">
                  <c:v>300</c:v>
                </c:pt>
                <c:pt idx="3347">
                  <c:v>400</c:v>
                </c:pt>
                <c:pt idx="3348">
                  <c:v>200</c:v>
                </c:pt>
                <c:pt idx="3349">
                  <c:v>400</c:v>
                </c:pt>
                <c:pt idx="3350">
                  <c:v>700</c:v>
                </c:pt>
                <c:pt idx="3351">
                  <c:v>400</c:v>
                </c:pt>
                <c:pt idx="3352">
                  <c:v>600</c:v>
                </c:pt>
                <c:pt idx="3353">
                  <c:v>600</c:v>
                </c:pt>
                <c:pt idx="3354">
                  <c:v>500</c:v>
                </c:pt>
                <c:pt idx="3355">
                  <c:v>600</c:v>
                </c:pt>
                <c:pt idx="3356">
                  <c:v>700</c:v>
                </c:pt>
                <c:pt idx="3357">
                  <c:v>1300</c:v>
                </c:pt>
                <c:pt idx="3358">
                  <c:v>1300</c:v>
                </c:pt>
                <c:pt idx="3359">
                  <c:v>1400</c:v>
                </c:pt>
                <c:pt idx="3360">
                  <c:v>400</c:v>
                </c:pt>
                <c:pt idx="3361">
                  <c:v>400</c:v>
                </c:pt>
                <c:pt idx="3362">
                  <c:v>400</c:v>
                </c:pt>
                <c:pt idx="3363">
                  <c:v>200</c:v>
                </c:pt>
                <c:pt idx="3364">
                  <c:v>200</c:v>
                </c:pt>
                <c:pt idx="3365">
                  <c:v>700</c:v>
                </c:pt>
                <c:pt idx="3366">
                  <c:v>200</c:v>
                </c:pt>
                <c:pt idx="3367">
                  <c:v>200</c:v>
                </c:pt>
                <c:pt idx="3368">
                  <c:v>600</c:v>
                </c:pt>
                <c:pt idx="3369">
                  <c:v>100</c:v>
                </c:pt>
                <c:pt idx="3370">
                  <c:v>400</c:v>
                </c:pt>
                <c:pt idx="3371">
                  <c:v>300</c:v>
                </c:pt>
                <c:pt idx="3372">
                  <c:v>200</c:v>
                </c:pt>
                <c:pt idx="3373">
                  <c:v>300</c:v>
                </c:pt>
                <c:pt idx="3374">
                  <c:v>500</c:v>
                </c:pt>
                <c:pt idx="3375">
                  <c:v>500</c:v>
                </c:pt>
                <c:pt idx="3376">
                  <c:v>400</c:v>
                </c:pt>
                <c:pt idx="3377">
                  <c:v>500</c:v>
                </c:pt>
                <c:pt idx="3378">
                  <c:v>400</c:v>
                </c:pt>
                <c:pt idx="3379">
                  <c:v>500</c:v>
                </c:pt>
                <c:pt idx="3380">
                  <c:v>600</c:v>
                </c:pt>
                <c:pt idx="3381">
                  <c:v>1400</c:v>
                </c:pt>
                <c:pt idx="3382">
                  <c:v>1500</c:v>
                </c:pt>
                <c:pt idx="3383">
                  <c:v>1600</c:v>
                </c:pt>
                <c:pt idx="3384">
                  <c:v>200</c:v>
                </c:pt>
                <c:pt idx="3385">
                  <c:v>300</c:v>
                </c:pt>
                <c:pt idx="3386">
                  <c:v>200</c:v>
                </c:pt>
                <c:pt idx="3387">
                  <c:v>100</c:v>
                </c:pt>
                <c:pt idx="3388">
                  <c:v>100</c:v>
                </c:pt>
                <c:pt idx="3389">
                  <c:v>500</c:v>
                </c:pt>
                <c:pt idx="3390">
                  <c:v>100</c:v>
                </c:pt>
                <c:pt idx="3391">
                  <c:v>100</c:v>
                </c:pt>
                <c:pt idx="3392">
                  <c:v>400</c:v>
                </c:pt>
                <c:pt idx="3393">
                  <c:v>100</c:v>
                </c:pt>
                <c:pt idx="3394">
                  <c:v>100</c:v>
                </c:pt>
                <c:pt idx="3395">
                  <c:v>400</c:v>
                </c:pt>
                <c:pt idx="3396">
                  <c:v>300</c:v>
                </c:pt>
                <c:pt idx="3397">
                  <c:v>500</c:v>
                </c:pt>
                <c:pt idx="3398">
                  <c:v>500</c:v>
                </c:pt>
                <c:pt idx="3399">
                  <c:v>300</c:v>
                </c:pt>
                <c:pt idx="3400">
                  <c:v>300</c:v>
                </c:pt>
                <c:pt idx="3401">
                  <c:v>500</c:v>
                </c:pt>
                <c:pt idx="3402">
                  <c:v>400</c:v>
                </c:pt>
                <c:pt idx="3403">
                  <c:v>500</c:v>
                </c:pt>
                <c:pt idx="3404">
                  <c:v>600</c:v>
                </c:pt>
                <c:pt idx="3405">
                  <c:v>1300</c:v>
                </c:pt>
                <c:pt idx="3406">
                  <c:v>1400</c:v>
                </c:pt>
                <c:pt idx="3407">
                  <c:v>1400</c:v>
                </c:pt>
                <c:pt idx="3408">
                  <c:v>200</c:v>
                </c:pt>
                <c:pt idx="3409">
                  <c:v>800</c:v>
                </c:pt>
                <c:pt idx="3410">
                  <c:v>200</c:v>
                </c:pt>
                <c:pt idx="3411">
                  <c:v>200</c:v>
                </c:pt>
                <c:pt idx="3412">
                  <c:v>200</c:v>
                </c:pt>
                <c:pt idx="3413">
                  <c:v>600</c:v>
                </c:pt>
                <c:pt idx="3414">
                  <c:v>100</c:v>
                </c:pt>
                <c:pt idx="3415">
                  <c:v>100</c:v>
                </c:pt>
                <c:pt idx="3416">
                  <c:v>200</c:v>
                </c:pt>
                <c:pt idx="3417">
                  <c:v>200</c:v>
                </c:pt>
                <c:pt idx="3418">
                  <c:v>300</c:v>
                </c:pt>
                <c:pt idx="3419">
                  <c:v>500</c:v>
                </c:pt>
                <c:pt idx="3420">
                  <c:v>300</c:v>
                </c:pt>
                <c:pt idx="3421">
                  <c:v>200</c:v>
                </c:pt>
                <c:pt idx="3422">
                  <c:v>400</c:v>
                </c:pt>
                <c:pt idx="3423">
                  <c:v>300</c:v>
                </c:pt>
                <c:pt idx="3424">
                  <c:v>400</c:v>
                </c:pt>
                <c:pt idx="3425">
                  <c:v>500</c:v>
                </c:pt>
                <c:pt idx="3426">
                  <c:v>500</c:v>
                </c:pt>
                <c:pt idx="3427">
                  <c:v>600</c:v>
                </c:pt>
                <c:pt idx="3428">
                  <c:v>600</c:v>
                </c:pt>
                <c:pt idx="3429">
                  <c:v>1300</c:v>
                </c:pt>
                <c:pt idx="3430">
                  <c:v>1400</c:v>
                </c:pt>
                <c:pt idx="3431">
                  <c:v>1500</c:v>
                </c:pt>
                <c:pt idx="3432">
                  <c:v>200</c:v>
                </c:pt>
                <c:pt idx="3433">
                  <c:v>200</c:v>
                </c:pt>
                <c:pt idx="3434">
                  <c:v>1900</c:v>
                </c:pt>
                <c:pt idx="3435">
                  <c:v>100</c:v>
                </c:pt>
                <c:pt idx="3436">
                  <c:v>100</c:v>
                </c:pt>
                <c:pt idx="3437">
                  <c:v>200</c:v>
                </c:pt>
                <c:pt idx="3438">
                  <c:v>100</c:v>
                </c:pt>
                <c:pt idx="3439">
                  <c:v>100</c:v>
                </c:pt>
                <c:pt idx="3440">
                  <c:v>600</c:v>
                </c:pt>
                <c:pt idx="3441">
                  <c:v>400</c:v>
                </c:pt>
                <c:pt idx="3442">
                  <c:v>300</c:v>
                </c:pt>
                <c:pt idx="3443">
                  <c:v>500</c:v>
                </c:pt>
                <c:pt idx="3444">
                  <c:v>200</c:v>
                </c:pt>
                <c:pt idx="3445">
                  <c:v>200</c:v>
                </c:pt>
                <c:pt idx="3446">
                  <c:v>400</c:v>
                </c:pt>
                <c:pt idx="3447">
                  <c:v>400</c:v>
                </c:pt>
                <c:pt idx="3448">
                  <c:v>500</c:v>
                </c:pt>
                <c:pt idx="3449">
                  <c:v>500</c:v>
                </c:pt>
                <c:pt idx="3450">
                  <c:v>500</c:v>
                </c:pt>
                <c:pt idx="3451">
                  <c:v>600</c:v>
                </c:pt>
                <c:pt idx="3452">
                  <c:v>600</c:v>
                </c:pt>
                <c:pt idx="3453">
                  <c:v>1300</c:v>
                </c:pt>
                <c:pt idx="3454">
                  <c:v>1400</c:v>
                </c:pt>
                <c:pt idx="3455">
                  <c:v>1400</c:v>
                </c:pt>
                <c:pt idx="3456">
                  <c:v>200</c:v>
                </c:pt>
                <c:pt idx="3457">
                  <c:v>500</c:v>
                </c:pt>
                <c:pt idx="3458">
                  <c:v>500</c:v>
                </c:pt>
                <c:pt idx="3459">
                  <c:v>100</c:v>
                </c:pt>
                <c:pt idx="3460">
                  <c:v>100</c:v>
                </c:pt>
                <c:pt idx="3461">
                  <c:v>400</c:v>
                </c:pt>
                <c:pt idx="3462">
                  <c:v>100</c:v>
                </c:pt>
                <c:pt idx="3463">
                  <c:v>100</c:v>
                </c:pt>
                <c:pt idx="3464">
                  <c:v>400</c:v>
                </c:pt>
                <c:pt idx="3465">
                  <c:v>200</c:v>
                </c:pt>
                <c:pt idx="3466">
                  <c:v>200</c:v>
                </c:pt>
                <c:pt idx="3467">
                  <c:v>400</c:v>
                </c:pt>
                <c:pt idx="3468">
                  <c:v>300</c:v>
                </c:pt>
                <c:pt idx="3469">
                  <c:v>300</c:v>
                </c:pt>
                <c:pt idx="3470">
                  <c:v>400</c:v>
                </c:pt>
                <c:pt idx="3471">
                  <c:v>400</c:v>
                </c:pt>
                <c:pt idx="3472">
                  <c:v>500</c:v>
                </c:pt>
                <c:pt idx="3473">
                  <c:v>500</c:v>
                </c:pt>
                <c:pt idx="3474">
                  <c:v>500</c:v>
                </c:pt>
                <c:pt idx="3475">
                  <c:v>700</c:v>
                </c:pt>
                <c:pt idx="3476">
                  <c:v>700</c:v>
                </c:pt>
                <c:pt idx="3477">
                  <c:v>1700</c:v>
                </c:pt>
                <c:pt idx="3478">
                  <c:v>1900</c:v>
                </c:pt>
                <c:pt idx="3479">
                  <c:v>1900</c:v>
                </c:pt>
                <c:pt idx="3480">
                  <c:v>200</c:v>
                </c:pt>
                <c:pt idx="3481">
                  <c:v>200</c:v>
                </c:pt>
                <c:pt idx="3482">
                  <c:v>1100</c:v>
                </c:pt>
                <c:pt idx="3483">
                  <c:v>100</c:v>
                </c:pt>
                <c:pt idx="3484">
                  <c:v>200</c:v>
                </c:pt>
                <c:pt idx="3485">
                  <c:v>300</c:v>
                </c:pt>
                <c:pt idx="3486">
                  <c:v>300</c:v>
                </c:pt>
                <c:pt idx="3487">
                  <c:v>100</c:v>
                </c:pt>
                <c:pt idx="3488">
                  <c:v>400</c:v>
                </c:pt>
                <c:pt idx="3489">
                  <c:v>200</c:v>
                </c:pt>
                <c:pt idx="3490">
                  <c:v>500</c:v>
                </c:pt>
                <c:pt idx="3491">
                  <c:v>300</c:v>
                </c:pt>
                <c:pt idx="3492">
                  <c:v>300</c:v>
                </c:pt>
                <c:pt idx="3493">
                  <c:v>400</c:v>
                </c:pt>
                <c:pt idx="3494">
                  <c:v>400</c:v>
                </c:pt>
                <c:pt idx="3495">
                  <c:v>400</c:v>
                </c:pt>
                <c:pt idx="3496">
                  <c:v>400</c:v>
                </c:pt>
                <c:pt idx="3497">
                  <c:v>600</c:v>
                </c:pt>
                <c:pt idx="3498">
                  <c:v>600</c:v>
                </c:pt>
                <c:pt idx="3499">
                  <c:v>700</c:v>
                </c:pt>
                <c:pt idx="3500">
                  <c:v>800</c:v>
                </c:pt>
                <c:pt idx="3501">
                  <c:v>1700</c:v>
                </c:pt>
                <c:pt idx="3502">
                  <c:v>1800</c:v>
                </c:pt>
                <c:pt idx="3503">
                  <c:v>1900</c:v>
                </c:pt>
                <c:pt idx="3504">
                  <c:v>200</c:v>
                </c:pt>
                <c:pt idx="3505">
                  <c:v>200</c:v>
                </c:pt>
                <c:pt idx="3506">
                  <c:v>1000</c:v>
                </c:pt>
                <c:pt idx="3507">
                  <c:v>100</c:v>
                </c:pt>
                <c:pt idx="3508">
                  <c:v>300</c:v>
                </c:pt>
                <c:pt idx="3509">
                  <c:v>400</c:v>
                </c:pt>
                <c:pt idx="3510">
                  <c:v>100</c:v>
                </c:pt>
                <c:pt idx="3511">
                  <c:v>100</c:v>
                </c:pt>
                <c:pt idx="3512">
                  <c:v>400</c:v>
                </c:pt>
                <c:pt idx="3513">
                  <c:v>100</c:v>
                </c:pt>
                <c:pt idx="3514">
                  <c:v>300</c:v>
                </c:pt>
                <c:pt idx="3515">
                  <c:v>400</c:v>
                </c:pt>
                <c:pt idx="3516">
                  <c:v>300</c:v>
                </c:pt>
                <c:pt idx="3517">
                  <c:v>400</c:v>
                </c:pt>
                <c:pt idx="3518">
                  <c:v>400</c:v>
                </c:pt>
                <c:pt idx="3519">
                  <c:v>500</c:v>
                </c:pt>
                <c:pt idx="3520">
                  <c:v>500</c:v>
                </c:pt>
                <c:pt idx="3521">
                  <c:v>600</c:v>
                </c:pt>
                <c:pt idx="3522">
                  <c:v>600</c:v>
                </c:pt>
                <c:pt idx="3523">
                  <c:v>600</c:v>
                </c:pt>
                <c:pt idx="3524">
                  <c:v>700</c:v>
                </c:pt>
                <c:pt idx="3525">
                  <c:v>1900</c:v>
                </c:pt>
                <c:pt idx="3526">
                  <c:v>2000</c:v>
                </c:pt>
                <c:pt idx="3527">
                  <c:v>1900</c:v>
                </c:pt>
                <c:pt idx="3528">
                  <c:v>100</c:v>
                </c:pt>
                <c:pt idx="3529">
                  <c:v>400</c:v>
                </c:pt>
                <c:pt idx="3530">
                  <c:v>400</c:v>
                </c:pt>
                <c:pt idx="3531">
                  <c:v>100</c:v>
                </c:pt>
                <c:pt idx="3532">
                  <c:v>100</c:v>
                </c:pt>
                <c:pt idx="3533">
                  <c:v>200</c:v>
                </c:pt>
                <c:pt idx="3534">
                  <c:v>100</c:v>
                </c:pt>
                <c:pt idx="3535">
                  <c:v>200</c:v>
                </c:pt>
                <c:pt idx="3536">
                  <c:v>500</c:v>
                </c:pt>
                <c:pt idx="3537">
                  <c:v>200</c:v>
                </c:pt>
                <c:pt idx="3538">
                  <c:v>300</c:v>
                </c:pt>
                <c:pt idx="3539">
                  <c:v>300</c:v>
                </c:pt>
                <c:pt idx="3540">
                  <c:v>300</c:v>
                </c:pt>
                <c:pt idx="3541">
                  <c:v>400</c:v>
                </c:pt>
                <c:pt idx="3542">
                  <c:v>400</c:v>
                </c:pt>
                <c:pt idx="3543">
                  <c:v>600</c:v>
                </c:pt>
                <c:pt idx="3544">
                  <c:v>600</c:v>
                </c:pt>
                <c:pt idx="3545">
                  <c:v>700</c:v>
                </c:pt>
                <c:pt idx="3546">
                  <c:v>700</c:v>
                </c:pt>
                <c:pt idx="3547">
                  <c:v>800</c:v>
                </c:pt>
                <c:pt idx="3548">
                  <c:v>800</c:v>
                </c:pt>
                <c:pt idx="3549">
                  <c:v>2500</c:v>
                </c:pt>
                <c:pt idx="3550">
                  <c:v>2900</c:v>
                </c:pt>
                <c:pt idx="3551">
                  <c:v>2600</c:v>
                </c:pt>
                <c:pt idx="3552">
                  <c:v>100</c:v>
                </c:pt>
                <c:pt idx="3553">
                  <c:v>100</c:v>
                </c:pt>
                <c:pt idx="3554">
                  <c:v>300</c:v>
                </c:pt>
                <c:pt idx="3555">
                  <c:v>300</c:v>
                </c:pt>
                <c:pt idx="3556">
                  <c:v>100</c:v>
                </c:pt>
                <c:pt idx="3557">
                  <c:v>400</c:v>
                </c:pt>
                <c:pt idx="3558">
                  <c:v>200</c:v>
                </c:pt>
                <c:pt idx="3559">
                  <c:v>400</c:v>
                </c:pt>
                <c:pt idx="3560">
                  <c:v>400</c:v>
                </c:pt>
                <c:pt idx="3561">
                  <c:v>200</c:v>
                </c:pt>
                <c:pt idx="3562">
                  <c:v>200</c:v>
                </c:pt>
                <c:pt idx="3563">
                  <c:v>300</c:v>
                </c:pt>
                <c:pt idx="3564">
                  <c:v>200</c:v>
                </c:pt>
                <c:pt idx="3565">
                  <c:v>400</c:v>
                </c:pt>
                <c:pt idx="3566">
                  <c:v>400</c:v>
                </c:pt>
                <c:pt idx="3567">
                  <c:v>700</c:v>
                </c:pt>
                <c:pt idx="3568">
                  <c:v>600</c:v>
                </c:pt>
                <c:pt idx="3569">
                  <c:v>700</c:v>
                </c:pt>
                <c:pt idx="3570">
                  <c:v>800</c:v>
                </c:pt>
                <c:pt idx="3571">
                  <c:v>800</c:v>
                </c:pt>
                <c:pt idx="3572">
                  <c:v>900</c:v>
                </c:pt>
                <c:pt idx="3573">
                  <c:v>3000</c:v>
                </c:pt>
                <c:pt idx="3574">
                  <c:v>2500</c:v>
                </c:pt>
                <c:pt idx="3575">
                  <c:v>2700</c:v>
                </c:pt>
                <c:pt idx="3576">
                  <c:v>100</c:v>
                </c:pt>
                <c:pt idx="3577">
                  <c:v>100</c:v>
                </c:pt>
                <c:pt idx="3578">
                  <c:v>300</c:v>
                </c:pt>
                <c:pt idx="3579">
                  <c:v>100</c:v>
                </c:pt>
                <c:pt idx="3580">
                  <c:v>200</c:v>
                </c:pt>
                <c:pt idx="3581">
                  <c:v>400</c:v>
                </c:pt>
                <c:pt idx="3582">
                  <c:v>200</c:v>
                </c:pt>
                <c:pt idx="3583">
                  <c:v>300</c:v>
                </c:pt>
                <c:pt idx="3584">
                  <c:v>500</c:v>
                </c:pt>
                <c:pt idx="3585">
                  <c:v>200</c:v>
                </c:pt>
                <c:pt idx="3586">
                  <c:v>200</c:v>
                </c:pt>
                <c:pt idx="3587">
                  <c:v>400</c:v>
                </c:pt>
                <c:pt idx="3588">
                  <c:v>400</c:v>
                </c:pt>
                <c:pt idx="3589">
                  <c:v>400</c:v>
                </c:pt>
                <c:pt idx="3590">
                  <c:v>400</c:v>
                </c:pt>
                <c:pt idx="3591">
                  <c:v>600</c:v>
                </c:pt>
                <c:pt idx="3592">
                  <c:v>600</c:v>
                </c:pt>
                <c:pt idx="3593">
                  <c:v>600</c:v>
                </c:pt>
                <c:pt idx="3594">
                  <c:v>700</c:v>
                </c:pt>
                <c:pt idx="3595">
                  <c:v>700</c:v>
                </c:pt>
                <c:pt idx="3596">
                  <c:v>800</c:v>
                </c:pt>
                <c:pt idx="3597">
                  <c:v>2500</c:v>
                </c:pt>
                <c:pt idx="3598">
                  <c:v>2500</c:v>
                </c:pt>
                <c:pt idx="3599">
                  <c:v>2700</c:v>
                </c:pt>
                <c:pt idx="3600">
                  <c:v>100</c:v>
                </c:pt>
                <c:pt idx="3601">
                  <c:v>100</c:v>
                </c:pt>
                <c:pt idx="3602">
                  <c:v>500</c:v>
                </c:pt>
                <c:pt idx="3603">
                  <c:v>100</c:v>
                </c:pt>
                <c:pt idx="3604">
                  <c:v>100</c:v>
                </c:pt>
                <c:pt idx="3605">
                  <c:v>300</c:v>
                </c:pt>
                <c:pt idx="3606">
                  <c:v>100</c:v>
                </c:pt>
                <c:pt idx="3607">
                  <c:v>300</c:v>
                </c:pt>
                <c:pt idx="3608">
                  <c:v>500</c:v>
                </c:pt>
                <c:pt idx="3609">
                  <c:v>200</c:v>
                </c:pt>
                <c:pt idx="3610">
                  <c:v>300</c:v>
                </c:pt>
                <c:pt idx="3611">
                  <c:v>400</c:v>
                </c:pt>
                <c:pt idx="3612">
                  <c:v>400</c:v>
                </c:pt>
                <c:pt idx="3613">
                  <c:v>400</c:v>
                </c:pt>
                <c:pt idx="3614">
                  <c:v>500</c:v>
                </c:pt>
                <c:pt idx="3615">
                  <c:v>600</c:v>
                </c:pt>
                <c:pt idx="3616">
                  <c:v>700</c:v>
                </c:pt>
                <c:pt idx="3617">
                  <c:v>900</c:v>
                </c:pt>
                <c:pt idx="3618">
                  <c:v>700</c:v>
                </c:pt>
                <c:pt idx="3619">
                  <c:v>700</c:v>
                </c:pt>
                <c:pt idx="3620">
                  <c:v>900</c:v>
                </c:pt>
                <c:pt idx="3621">
                  <c:v>2500</c:v>
                </c:pt>
                <c:pt idx="3622">
                  <c:v>2600</c:v>
                </c:pt>
                <c:pt idx="3623">
                  <c:v>2700</c:v>
                </c:pt>
              </c:numCache>
            </c:numRef>
          </c:val>
        </c:ser>
        <c:gapWidth val="100"/>
        <c:overlap val="0"/>
        <c:axId val="42734217"/>
        <c:axId val="47226909"/>
      </c:barChart>
      <c:catAx>
        <c:axId val="42734217"/>
        <c:scaling>
          <c:orientation val="minMax"/>
        </c:scaling>
        <c:delete val="0"/>
        <c:axPos val="b"/>
        <c:numFmt formatCode="MM/DD/YYYY" sourceLinked="1"/>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7226909"/>
        <c:crosses val="autoZero"/>
        <c:auto val="1"/>
        <c:lblAlgn val="ctr"/>
        <c:lblOffset val="100"/>
      </c:catAx>
      <c:valAx>
        <c:axId val="47226909"/>
        <c:scaling>
          <c:orientation val="minMax"/>
        </c:scaling>
        <c:delete val="0"/>
        <c:axPos val="l"/>
        <c:majorGridlines>
          <c:spPr>
            <a:ln w="6480">
              <a:solidFill>
                <a:srgbClr val="b3b3b3"/>
              </a:solidFill>
              <a:round/>
            </a:ln>
          </c:spPr>
        </c:majorGridlines>
        <c:numFmt formatCode="0.00%" sourceLinked="0"/>
        <c:majorTickMark val="out"/>
        <c:minorTickMark val="none"/>
        <c:tickLblPos val="nextTo"/>
        <c:spPr>
          <a:ln w="6480">
            <a:solidFill>
              <a:srgbClr val="b3b3b3"/>
            </a:solidFill>
            <a:round/>
          </a:ln>
        </c:spPr>
        <c:txPr>
          <a:bodyPr/>
          <a:p>
            <a:pPr>
              <a:defRPr b="0" sz="1000" spc="-1" strike="noStrike">
                <a:solidFill>
                  <a:srgbClr val="000000"/>
                </a:solidFill>
                <a:uFill>
                  <a:solidFill>
                    <a:srgbClr val="ffffff"/>
                  </a:solidFill>
                </a:uFill>
                <a:latin typeface="Arial"/>
              </a:defRPr>
            </a:pPr>
          </a:p>
        </c:txPr>
        <c:crossAx val="42734217"/>
        <c:crosses val="autoZero"/>
      </c:valAx>
      <c:spPr>
        <a:noFill/>
        <a:ln>
          <a:solidFill>
            <a:srgbClr val="b3b3b3"/>
          </a:solidFill>
        </a:ln>
      </c:spPr>
    </c:plotArea>
    <c:legend>
      <c:legendPos val="r"/>
      <c:overlay val="0"/>
      <c:spPr>
        <a:noFill/>
        <a:ln>
          <a:noFill/>
        </a:ln>
      </c:spPr>
    </c:legend>
    <c:plotVisOnly val="1"/>
    <c:dispBlanksAs val="gap"/>
  </c:chart>
  <c:spPr>
    <a:solidFill>
      <a:srgbClr val="ffffff"/>
    </a:solidFill>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1270</TotalTime>
  <Application>LibreOffice/5.2.6.2$Windows_X86_64 LibreOffice_project/a3100ed2409ebf1c212f5048fbe377c281438fdc</Application>
  <Pages>25</Pages>
  <Words>4347</Words>
  <Characters>22488</Characters>
  <CharactersWithSpaces>26587</CharactersWithSpaces>
  <Paragraphs>257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2017-03-26T19:34:00Z</dcterms:created>
  <dc:creator/>
  <dc:description/>
  <dc:language>en-US</dc:language>
  <cp:lastModifiedBy/>
  <dcterms:modified xsi:type="dcterms:W3CDTF">2017-05-14T04:59:08Z</dcterms:modified>
  <cp:revision>305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